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C87D2" w14:textId="77777777" w:rsidR="004E1AED" w:rsidRPr="00925CDD" w:rsidRDefault="00035EC1" w:rsidP="004E1AED">
      <w:pPr>
        <w:pStyle w:val="a4"/>
        <w:rPr>
          <w:lang w:val="en-GB"/>
        </w:rPr>
      </w:pPr>
      <w:r>
        <w:rPr>
          <w:rFonts w:hint="eastAsia"/>
        </w:rPr>
        <w:t>X</w:t>
      </w:r>
      <w:r>
        <w:t>SQL</w:t>
      </w:r>
      <w:r>
        <w:rPr>
          <w:rFonts w:hint="eastAsia"/>
        </w:rPr>
        <w:t>开发说明</w:t>
      </w:r>
    </w:p>
    <w:p w14:paraId="3B53459A" w14:textId="77777777" w:rsidR="00FB4B33" w:rsidRDefault="00FB4B33" w:rsidP="00FB4B33">
      <w:bookmarkStart w:id="0" w:name="_XSQL创建数据库对象"/>
      <w:bookmarkEnd w:id="0"/>
    </w:p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lang w:val="zh-CN"/>
        </w:rPr>
        <w:id w:val="-3756254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A1F546" w14:textId="77777777" w:rsidR="00257015" w:rsidRDefault="00257015">
          <w:pPr>
            <w:pStyle w:val="TOC"/>
          </w:pPr>
          <w:r>
            <w:rPr>
              <w:lang w:val="zh-CN"/>
            </w:rPr>
            <w:t>目录</w:t>
          </w:r>
        </w:p>
        <w:p w14:paraId="2B5885D7" w14:textId="312E5607" w:rsidR="00DF1A43" w:rsidRDefault="00257015">
          <w:pPr>
            <w:pStyle w:val="TOC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776019" w:history="1">
            <w:r w:rsidR="00DF1A43" w:rsidRPr="00F81905">
              <w:rPr>
                <w:rStyle w:val="aff6"/>
                <w:noProof/>
              </w:rPr>
              <w:t>XSQL</w:t>
            </w:r>
            <w:r w:rsidR="00DF1A43" w:rsidRPr="00F81905">
              <w:rPr>
                <w:rStyle w:val="aff6"/>
                <w:noProof/>
              </w:rPr>
              <w:t>概述</w:t>
            </w:r>
            <w:r w:rsidR="00DF1A43">
              <w:rPr>
                <w:noProof/>
                <w:webHidden/>
              </w:rPr>
              <w:tab/>
            </w:r>
            <w:r w:rsidR="00DF1A43">
              <w:rPr>
                <w:noProof/>
                <w:webHidden/>
              </w:rPr>
              <w:fldChar w:fldCharType="begin"/>
            </w:r>
            <w:r w:rsidR="00DF1A43">
              <w:rPr>
                <w:noProof/>
                <w:webHidden/>
              </w:rPr>
              <w:instrText xml:space="preserve"> PAGEREF _Toc103776019 \h </w:instrText>
            </w:r>
            <w:r w:rsidR="00DF1A43">
              <w:rPr>
                <w:noProof/>
                <w:webHidden/>
              </w:rPr>
            </w:r>
            <w:r w:rsidR="00DF1A43">
              <w:rPr>
                <w:noProof/>
                <w:webHidden/>
              </w:rPr>
              <w:fldChar w:fldCharType="separate"/>
            </w:r>
            <w:r w:rsidR="00DF1A43">
              <w:rPr>
                <w:noProof/>
                <w:webHidden/>
              </w:rPr>
              <w:t>5</w:t>
            </w:r>
            <w:r w:rsidR="00DF1A43">
              <w:rPr>
                <w:noProof/>
                <w:webHidden/>
              </w:rPr>
              <w:fldChar w:fldCharType="end"/>
            </w:r>
          </w:hyperlink>
        </w:p>
        <w:p w14:paraId="7E134B57" w14:textId="7566D4EC" w:rsidR="00DF1A43" w:rsidRDefault="00DF1A43">
          <w:pPr>
            <w:pStyle w:val="TOC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103776020" w:history="1">
            <w:r w:rsidRPr="00F81905">
              <w:rPr>
                <w:rStyle w:val="aff6"/>
                <w:noProof/>
              </w:rPr>
              <w:t>XSQL</w:t>
            </w:r>
            <w:r w:rsidRPr="00F81905">
              <w:rPr>
                <w:rStyle w:val="aff6"/>
                <w:noProof/>
              </w:rPr>
              <w:t>创建数据库对象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E3853" w14:textId="7EB1D6CF" w:rsidR="00DF1A43" w:rsidRDefault="00DF1A43">
          <w:pPr>
            <w:pStyle w:val="TOC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103776021" w:history="1">
            <w:r w:rsidRPr="00F81905">
              <w:rPr>
                <w:rStyle w:val="aff6"/>
                <w:noProof/>
              </w:rPr>
              <w:t>XSQL</w:t>
            </w:r>
            <w:r w:rsidRPr="00F81905">
              <w:rPr>
                <w:rStyle w:val="aff6"/>
                <w:noProof/>
              </w:rPr>
              <w:t>创建多种数据库的对象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39B65" w14:textId="49639ABC" w:rsidR="00DF1A43" w:rsidRDefault="00DF1A43">
          <w:pPr>
            <w:pStyle w:val="TOC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103776022" w:history="1">
            <w:r w:rsidRPr="00F81905">
              <w:rPr>
                <w:rStyle w:val="aff6"/>
                <w:noProof/>
              </w:rPr>
              <w:t>XSQL</w:t>
            </w:r>
            <w:r w:rsidRPr="00F81905">
              <w:rPr>
                <w:rStyle w:val="aff6"/>
                <w:noProof/>
              </w:rPr>
              <w:t>创建多种数据库的对象并初始化数据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D6A53" w14:textId="3E874CEF" w:rsidR="00DF1A43" w:rsidRDefault="00DF1A43">
          <w:pPr>
            <w:pStyle w:val="TOC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103776023" w:history="1">
            <w:r w:rsidRPr="00F81905">
              <w:rPr>
                <w:rStyle w:val="aff6"/>
                <w:noProof/>
              </w:rPr>
              <w:t>XSQL</w:t>
            </w:r>
            <w:r w:rsidRPr="00F81905">
              <w:rPr>
                <w:rStyle w:val="aff6"/>
                <w:noProof/>
              </w:rPr>
              <w:t>应用级触发器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4DD14" w14:textId="31130FBE" w:rsidR="00DF1A43" w:rsidRDefault="00DF1A43">
          <w:pPr>
            <w:pStyle w:val="TOC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103776024" w:history="1">
            <w:r w:rsidRPr="00F81905">
              <w:rPr>
                <w:rStyle w:val="aff6"/>
                <w:noProof/>
              </w:rPr>
              <w:t>XSQL</w:t>
            </w:r>
            <w:r w:rsidRPr="00F81905">
              <w:rPr>
                <w:rStyle w:val="aff6"/>
                <w:noProof/>
              </w:rPr>
              <w:t>数据库</w:t>
            </w:r>
            <w:r w:rsidRPr="00F81905">
              <w:rPr>
                <w:rStyle w:val="aff6"/>
                <w:noProof/>
              </w:rPr>
              <w:t>SQL</w:t>
            </w:r>
            <w:r w:rsidRPr="00F81905">
              <w:rPr>
                <w:rStyle w:val="aff6"/>
                <w:noProof/>
              </w:rPr>
              <w:t>自动生成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_Toc103776024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20375" w14:textId="067FE7C5" w:rsidR="00DF1A43" w:rsidRDefault="00DF1A43">
          <w:pPr>
            <w:pStyle w:val="TOC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103776025" w:history="1">
            <w:r w:rsidRPr="00F81905">
              <w:rPr>
                <w:rStyle w:val="aff6"/>
                <w:noProof/>
              </w:rPr>
              <w:t>XSQL</w:t>
            </w:r>
            <w:r w:rsidRPr="00F81905">
              <w:rPr>
                <w:rStyle w:val="aff6"/>
                <w:noProof/>
              </w:rPr>
              <w:t>常规</w:t>
            </w:r>
            <w:r w:rsidRPr="00F81905">
              <w:rPr>
                <w:rStyle w:val="aff6"/>
                <w:noProof/>
                <w:lang w:val="en-GB"/>
              </w:rPr>
              <w:t>List</w:t>
            </w:r>
            <w:r w:rsidRPr="00F81905">
              <w:rPr>
                <w:rStyle w:val="aff6"/>
                <w:noProof/>
              </w:rPr>
              <w:t>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B8C5F" w14:textId="7886F408" w:rsidR="00DF1A43" w:rsidRDefault="00DF1A43">
          <w:pPr>
            <w:pStyle w:val="TOC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103776026" w:history="1">
            <w:r w:rsidRPr="00F81905">
              <w:rPr>
                <w:rStyle w:val="aff6"/>
                <w:noProof/>
              </w:rPr>
              <w:t>XSQL</w:t>
            </w:r>
            <w:r w:rsidRPr="00F81905">
              <w:rPr>
                <w:rStyle w:val="aff6"/>
                <w:noProof/>
              </w:rPr>
              <w:t>带参数的查询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515DE" w14:textId="0C8391BC" w:rsidR="00DF1A43" w:rsidRDefault="00DF1A43">
          <w:pPr>
            <w:pStyle w:val="TOC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103776027" w:history="1">
            <w:r w:rsidRPr="00F81905">
              <w:rPr>
                <w:rStyle w:val="aff6"/>
                <w:noProof/>
              </w:rPr>
              <w:t>XSQL</w:t>
            </w:r>
            <w:r w:rsidRPr="00F81905">
              <w:rPr>
                <w:rStyle w:val="aff6"/>
                <w:noProof/>
              </w:rPr>
              <w:t>函数型占位符（主键</w:t>
            </w:r>
            <w:r w:rsidRPr="00F81905">
              <w:rPr>
                <w:rStyle w:val="aff6"/>
                <w:noProof/>
              </w:rPr>
              <w:t>ID</w:t>
            </w:r>
            <w:r w:rsidRPr="00F81905">
              <w:rPr>
                <w:rStyle w:val="aff6"/>
                <w:noProof/>
              </w:rPr>
              <w:t>的生成）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4BB24" w14:textId="22FA0E90" w:rsidR="00DF1A43" w:rsidRDefault="00DF1A43">
          <w:pPr>
            <w:pStyle w:val="TOC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103776028" w:history="1">
            <w:r w:rsidRPr="00F81905">
              <w:rPr>
                <w:rStyle w:val="aff6"/>
                <w:noProof/>
              </w:rPr>
              <w:t>XSQL</w:t>
            </w:r>
            <w:r w:rsidRPr="00F81905">
              <w:rPr>
                <w:rStyle w:val="aff6"/>
                <w:noProof/>
              </w:rPr>
              <w:t>占位符按</w:t>
            </w:r>
            <w:r w:rsidRPr="00F81905">
              <w:rPr>
                <w:rStyle w:val="aff6"/>
                <w:noProof/>
              </w:rPr>
              <w:t>IF</w:t>
            </w:r>
            <w:r w:rsidRPr="00F81905">
              <w:rPr>
                <w:rStyle w:val="aff6"/>
                <w:noProof/>
              </w:rPr>
              <w:t>条件取值（业务逻辑取值）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C3795" w14:textId="472EDDC6" w:rsidR="00DF1A43" w:rsidRDefault="00DF1A43">
          <w:pPr>
            <w:pStyle w:val="TOC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103776029" w:history="1">
            <w:r w:rsidRPr="00F81905">
              <w:rPr>
                <w:rStyle w:val="aff6"/>
                <w:noProof/>
              </w:rPr>
              <w:t>XSQL</w:t>
            </w:r>
            <w:r w:rsidRPr="00F81905">
              <w:rPr>
                <w:rStyle w:val="aff6"/>
                <w:noProof/>
              </w:rPr>
              <w:t>动态参数</w:t>
            </w:r>
            <w:r w:rsidRPr="00F81905">
              <w:rPr>
                <w:rStyle w:val="aff6"/>
                <w:noProof/>
                <w:lang w:val="en-GB"/>
              </w:rPr>
              <w:t>&lt;[ ... ]&gt;</w:t>
            </w:r>
            <w:r w:rsidRPr="00F81905">
              <w:rPr>
                <w:rStyle w:val="aff6"/>
                <w:noProof/>
              </w:rPr>
              <w:t>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D315B" w14:textId="66CC28D5" w:rsidR="00DF1A43" w:rsidRDefault="00DF1A43">
          <w:pPr>
            <w:pStyle w:val="TOC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103776030" w:history="1">
            <w:r w:rsidRPr="00F81905">
              <w:rPr>
                <w:rStyle w:val="aff6"/>
                <w:noProof/>
              </w:rPr>
              <w:t>XSQL</w:t>
            </w:r>
            <w:r w:rsidRPr="00F81905">
              <w:rPr>
                <w:rStyle w:val="aff6"/>
                <w:noProof/>
              </w:rPr>
              <w:t>表名可变的</w:t>
            </w:r>
            <w:r w:rsidRPr="00F81905">
              <w:rPr>
                <w:rStyle w:val="aff6"/>
                <w:noProof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B7548" w14:textId="5AB43F23" w:rsidR="00DF1A43" w:rsidRDefault="00DF1A43">
          <w:pPr>
            <w:pStyle w:val="TOC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103776031" w:history="1">
            <w:r w:rsidRPr="00F81905">
              <w:rPr>
                <w:rStyle w:val="aff6"/>
                <w:noProof/>
              </w:rPr>
              <w:t>XSQL</w:t>
            </w:r>
            <w:r w:rsidRPr="00F81905">
              <w:rPr>
                <w:rStyle w:val="aff6"/>
                <w:noProof/>
              </w:rPr>
              <w:t>表</w:t>
            </w:r>
            <w:r w:rsidRPr="00F81905">
              <w:rPr>
                <w:rStyle w:val="aff6"/>
                <w:noProof/>
                <w:lang w:val="en-GB"/>
              </w:rPr>
              <w:t>字段名可变的</w:t>
            </w:r>
            <w:r w:rsidRPr="00F81905">
              <w:rPr>
                <w:rStyle w:val="aff6"/>
                <w:noProof/>
                <w:lang w:val="en-GB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F2380" w14:textId="06FB5B7C" w:rsidR="00DF1A43" w:rsidRDefault="00DF1A43">
          <w:pPr>
            <w:pStyle w:val="TOC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103776032" w:history="1">
            <w:r w:rsidRPr="00F81905">
              <w:rPr>
                <w:rStyle w:val="aff6"/>
                <w:noProof/>
              </w:rPr>
              <w:t>XSQL</w:t>
            </w:r>
            <w:r w:rsidRPr="00F81905">
              <w:rPr>
                <w:rStyle w:val="aff6"/>
                <w:noProof/>
                <w:lang w:val="en-GB"/>
              </w:rPr>
              <w:t>排序组合</w:t>
            </w:r>
            <w:r w:rsidRPr="00F81905">
              <w:rPr>
                <w:rStyle w:val="aff6"/>
                <w:noProof/>
                <w:lang w:val="en-GB"/>
              </w:rPr>
              <w:t>Order By</w:t>
            </w:r>
            <w:r w:rsidRPr="00F81905">
              <w:rPr>
                <w:rStyle w:val="aff6"/>
                <w:noProof/>
                <w:lang w:val="en-GB"/>
              </w:rPr>
              <w:t>可变的</w:t>
            </w:r>
            <w:r w:rsidRPr="00F81905">
              <w:rPr>
                <w:rStyle w:val="aff6"/>
                <w:noProof/>
                <w:lang w:val="en-GB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19EE5" w14:textId="56FB6CAF" w:rsidR="00DF1A43" w:rsidRDefault="00DF1A43">
          <w:pPr>
            <w:pStyle w:val="TOC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103776033" w:history="1">
            <w:r w:rsidRPr="00F81905">
              <w:rPr>
                <w:rStyle w:val="aff6"/>
                <w:noProof/>
              </w:rPr>
              <w:t>XSQL</w:t>
            </w:r>
            <w:r w:rsidRPr="00F81905">
              <w:rPr>
                <w:rStyle w:val="aff6"/>
                <w:noProof/>
                <w:lang w:val="en-GB"/>
              </w:rPr>
              <w:t>表分区内查询的可变</w:t>
            </w:r>
            <w:r w:rsidRPr="00F81905">
              <w:rPr>
                <w:rStyle w:val="aff6"/>
                <w:noProof/>
                <w:lang w:val="en-GB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99646" w14:textId="6C6961AE" w:rsidR="00DF1A43" w:rsidRDefault="00DF1A43">
          <w:pPr>
            <w:pStyle w:val="TOC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103776034" w:history="1">
            <w:r w:rsidRPr="00F81905">
              <w:rPr>
                <w:rStyle w:val="aff6"/>
                <w:noProof/>
              </w:rPr>
              <w:t>XSQL</w:t>
            </w:r>
            <w:r w:rsidRPr="00F81905">
              <w:rPr>
                <w:rStyle w:val="aff6"/>
                <w:noProof/>
                <w:lang w:val="en-GB"/>
              </w:rPr>
              <w:t>分页页码可变的</w:t>
            </w:r>
            <w:r w:rsidRPr="00F81905">
              <w:rPr>
                <w:rStyle w:val="aff6"/>
                <w:noProof/>
                <w:lang w:val="en-GB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6E886" w14:textId="14977CB4" w:rsidR="00DF1A43" w:rsidRDefault="00DF1A43">
          <w:pPr>
            <w:pStyle w:val="TOC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103776035" w:history="1">
            <w:r w:rsidRPr="00F81905">
              <w:rPr>
                <w:rStyle w:val="aff6"/>
                <w:noProof/>
              </w:rPr>
              <w:t>XSQL</w:t>
            </w:r>
            <w:r w:rsidRPr="00F81905">
              <w:rPr>
                <w:rStyle w:val="aff6"/>
                <w:noProof/>
                <w:lang w:val="en-GB"/>
              </w:rPr>
              <w:t>统计行数</w:t>
            </w:r>
            <w:r w:rsidRPr="00F81905">
              <w:rPr>
                <w:rStyle w:val="aff6"/>
                <w:noProof/>
                <w:lang w:val="en-GB"/>
              </w:rPr>
              <w:t>Count(*)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34881" w14:textId="743F1D42" w:rsidR="00DF1A43" w:rsidRDefault="00DF1A43">
          <w:pPr>
            <w:pStyle w:val="TOC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103776036" w:history="1">
            <w:r w:rsidRPr="00F81905">
              <w:rPr>
                <w:rStyle w:val="aff6"/>
                <w:noProof/>
              </w:rPr>
              <w:t>XSQL</w:t>
            </w:r>
            <w:r w:rsidRPr="00F81905">
              <w:rPr>
                <w:rStyle w:val="aff6"/>
                <w:noProof/>
                <w:lang w:val="en-GB"/>
              </w:rPr>
              <w:t>分页查询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13EF4" w14:textId="1D01AE99" w:rsidR="00DF1A43" w:rsidRDefault="00DF1A43">
          <w:pPr>
            <w:pStyle w:val="TOC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103776037" w:history="1">
            <w:r w:rsidRPr="00F81905">
              <w:rPr>
                <w:rStyle w:val="aff6"/>
                <w:noProof/>
              </w:rPr>
              <w:t>XSQL</w:t>
            </w:r>
            <w:r w:rsidRPr="00F81905">
              <w:rPr>
                <w:rStyle w:val="aff6"/>
                <w:noProof/>
                <w:lang w:val="en-GB"/>
              </w:rPr>
              <w:t>懒人查询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8D20F" w14:textId="3FD63CB3" w:rsidR="00DF1A43" w:rsidRDefault="00DF1A43">
          <w:pPr>
            <w:pStyle w:val="TOC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103776038" w:history="1">
            <w:r w:rsidRPr="00F81905">
              <w:rPr>
                <w:rStyle w:val="aff6"/>
                <w:noProof/>
              </w:rPr>
              <w:t>XSQL</w:t>
            </w:r>
            <w:r w:rsidRPr="00F81905">
              <w:rPr>
                <w:rStyle w:val="aff6"/>
                <w:noProof/>
              </w:rPr>
              <w:t>转义数据库关键字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F64DD" w14:textId="505B49F3" w:rsidR="00DF1A43" w:rsidRDefault="00DF1A43">
          <w:pPr>
            <w:pStyle w:val="TOC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103776039" w:history="1">
            <w:r w:rsidRPr="00F81905">
              <w:rPr>
                <w:rStyle w:val="aff6"/>
                <w:noProof/>
              </w:rPr>
              <w:t>XSQL</w:t>
            </w:r>
            <w:r w:rsidRPr="00F81905">
              <w:rPr>
                <w:rStyle w:val="aff6"/>
                <w:noProof/>
              </w:rPr>
              <w:t>查询结果为</w:t>
            </w:r>
            <w:r w:rsidRPr="00F81905">
              <w:rPr>
                <w:rStyle w:val="aff6"/>
                <w:noProof/>
                <w:lang w:val="en-GB"/>
              </w:rPr>
              <w:t>Map</w:t>
            </w:r>
            <w:r w:rsidRPr="00F81905">
              <w:rPr>
                <w:rStyle w:val="aff6"/>
                <w:noProof/>
              </w:rPr>
              <w:t>结构的查询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D3CD6" w14:textId="544E561B" w:rsidR="00DF1A43" w:rsidRDefault="00DF1A43">
          <w:pPr>
            <w:pStyle w:val="TOC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103776040" w:history="1">
            <w:r w:rsidRPr="00F81905">
              <w:rPr>
                <w:rStyle w:val="aff6"/>
                <w:noProof/>
              </w:rPr>
              <w:t>XSQL</w:t>
            </w:r>
            <w:r w:rsidRPr="00F81905">
              <w:rPr>
                <w:rStyle w:val="aff6"/>
                <w:noProof/>
              </w:rPr>
              <w:t>查询结果为</w:t>
            </w:r>
            <w:r w:rsidRPr="00F81905">
              <w:rPr>
                <w:rStyle w:val="aff6"/>
                <w:noProof/>
                <w:lang w:val="en-GB"/>
              </w:rPr>
              <w:t>表分区</w:t>
            </w:r>
            <w:r w:rsidRPr="00F81905">
              <w:rPr>
                <w:rStyle w:val="aff6"/>
                <w:noProof/>
              </w:rPr>
              <w:t>结构的查询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3D3AE" w14:textId="73BFA9DD" w:rsidR="00DF1A43" w:rsidRDefault="00DF1A43">
          <w:pPr>
            <w:pStyle w:val="TOC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103776041" w:history="1">
            <w:r w:rsidRPr="00F81905">
              <w:rPr>
                <w:rStyle w:val="aff6"/>
                <w:noProof/>
              </w:rPr>
              <w:t>XSQL</w:t>
            </w:r>
            <w:r w:rsidRPr="00F81905">
              <w:rPr>
                <w:rStyle w:val="aff6"/>
                <w:noProof/>
              </w:rPr>
              <w:t>表字段与</w:t>
            </w:r>
            <w:r w:rsidRPr="00F81905">
              <w:rPr>
                <w:rStyle w:val="aff6"/>
                <w:noProof/>
              </w:rPr>
              <w:t>Java</w:t>
            </w:r>
            <w:r w:rsidRPr="00F81905">
              <w:rPr>
                <w:rStyle w:val="aff6"/>
                <w:noProof/>
                <w:lang w:val="en-GB"/>
              </w:rPr>
              <w:t>属性名不同时的查询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C9074" w14:textId="386D5A65" w:rsidR="00DF1A43" w:rsidRDefault="00DF1A43">
          <w:pPr>
            <w:pStyle w:val="TOC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103776042" w:history="1">
            <w:r w:rsidRPr="00F81905">
              <w:rPr>
                <w:rStyle w:val="aff6"/>
                <w:noProof/>
              </w:rPr>
              <w:t>XSQL</w:t>
            </w:r>
            <w:r w:rsidRPr="00F81905">
              <w:rPr>
                <w:rStyle w:val="aff6"/>
                <w:noProof/>
              </w:rPr>
              <w:t>一对一复合型查询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E8E9A" w14:textId="1130F46A" w:rsidR="00DF1A43" w:rsidRDefault="00DF1A43">
          <w:pPr>
            <w:pStyle w:val="TOC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103776043" w:history="1">
            <w:r w:rsidRPr="00F81905">
              <w:rPr>
                <w:rStyle w:val="aff6"/>
                <w:noProof/>
              </w:rPr>
              <w:t>XSQL</w:t>
            </w:r>
            <w:r w:rsidRPr="00F81905">
              <w:rPr>
                <w:rStyle w:val="aff6"/>
                <w:noProof/>
              </w:rPr>
              <w:t>一对多复合型查询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18954" w14:textId="40127F56" w:rsidR="00DF1A43" w:rsidRDefault="00DF1A43">
          <w:pPr>
            <w:pStyle w:val="TOC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103776044" w:history="1">
            <w:r w:rsidRPr="00F81905">
              <w:rPr>
                <w:rStyle w:val="aff6"/>
                <w:noProof/>
              </w:rPr>
              <w:t>XSQL</w:t>
            </w:r>
            <w:r w:rsidRPr="00F81905">
              <w:rPr>
                <w:rStyle w:val="aff6"/>
                <w:noProof/>
              </w:rPr>
              <w:t>一行分拆成多行的查询（填充事件）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E3E20" w14:textId="11620C55" w:rsidR="00DF1A43" w:rsidRDefault="00DF1A43">
          <w:pPr>
            <w:pStyle w:val="TOC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103776045" w:history="1">
            <w:r w:rsidRPr="00F81905">
              <w:rPr>
                <w:rStyle w:val="aff6"/>
                <w:noProof/>
              </w:rPr>
              <w:t>XSQL</w:t>
            </w:r>
            <w:r w:rsidRPr="00F81905">
              <w:rPr>
                <w:rStyle w:val="aff6"/>
                <w:noProof/>
              </w:rPr>
              <w:t>一列分拆成多列的查询（填充事件）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2069A" w14:textId="457D95DD" w:rsidR="00DF1A43" w:rsidRDefault="00DF1A43">
          <w:pPr>
            <w:pStyle w:val="TOC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103776046" w:history="1">
            <w:r w:rsidRPr="00F81905">
              <w:rPr>
                <w:rStyle w:val="aff6"/>
                <w:noProof/>
              </w:rPr>
              <w:t>XSQL</w:t>
            </w:r>
            <w:r w:rsidRPr="00F81905">
              <w:rPr>
                <w:rStyle w:val="aff6"/>
                <w:noProof/>
              </w:rPr>
              <w:t>多行合并为一行的查询（填充事件）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40588" w14:textId="13A52C6A" w:rsidR="00DF1A43" w:rsidRDefault="00DF1A43">
          <w:pPr>
            <w:pStyle w:val="TOC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103776047" w:history="1">
            <w:r w:rsidRPr="00F81905">
              <w:rPr>
                <w:rStyle w:val="aff6"/>
                <w:noProof/>
              </w:rPr>
              <w:t>XSQL</w:t>
            </w:r>
            <w:r w:rsidRPr="00F81905">
              <w:rPr>
                <w:rStyle w:val="aff6"/>
                <w:noProof/>
              </w:rPr>
              <w:t>方便的写入</w:t>
            </w:r>
            <w:r w:rsidRPr="00F81905">
              <w:rPr>
                <w:rStyle w:val="aff6"/>
                <w:noProof/>
                <w:lang w:val="en-GB"/>
              </w:rPr>
              <w:t>CLob</w:t>
            </w:r>
            <w:r w:rsidRPr="00F81905">
              <w:rPr>
                <w:rStyle w:val="aff6"/>
                <w:noProof/>
                <w:lang w:val="en-GB"/>
              </w:rPr>
              <w:t>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50619" w14:textId="6C4987F1" w:rsidR="00DF1A43" w:rsidRDefault="00DF1A43">
          <w:pPr>
            <w:pStyle w:val="TOC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103776048" w:history="1">
            <w:r w:rsidRPr="00F81905">
              <w:rPr>
                <w:rStyle w:val="aff6"/>
                <w:noProof/>
              </w:rPr>
              <w:t>XSQL</w:t>
            </w:r>
            <w:r w:rsidRPr="00F81905">
              <w:rPr>
                <w:rStyle w:val="aff6"/>
                <w:noProof/>
              </w:rPr>
              <w:t>执行多个</w:t>
            </w:r>
            <w:r w:rsidRPr="00F81905">
              <w:rPr>
                <w:rStyle w:val="aff6"/>
                <w:noProof/>
              </w:rPr>
              <w:t>SQL</w:t>
            </w:r>
            <w:r w:rsidRPr="00F81905">
              <w:rPr>
                <w:rStyle w:val="aff6"/>
                <w:noProof/>
              </w:rPr>
              <w:t>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7E92B" w14:textId="31052DFE" w:rsidR="00DF1A43" w:rsidRDefault="00DF1A43">
          <w:pPr>
            <w:pStyle w:val="TOC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103776049" w:history="1">
            <w:r w:rsidRPr="00F81905">
              <w:rPr>
                <w:rStyle w:val="aff6"/>
                <w:noProof/>
              </w:rPr>
              <w:t>XSQL</w:t>
            </w:r>
            <w:r w:rsidRPr="00F81905">
              <w:rPr>
                <w:rStyle w:val="aff6"/>
                <w:noProof/>
              </w:rPr>
              <w:t>批量执行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8C24D" w14:textId="160D66AF" w:rsidR="00DF1A43" w:rsidRDefault="00DF1A43">
          <w:pPr>
            <w:pStyle w:val="TOC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103776050" w:history="1">
            <w:r w:rsidRPr="00F81905">
              <w:rPr>
                <w:rStyle w:val="aff6"/>
                <w:noProof/>
              </w:rPr>
              <w:t>XSQL</w:t>
            </w:r>
            <w:r w:rsidRPr="00F81905">
              <w:rPr>
                <w:rStyle w:val="aff6"/>
                <w:noProof/>
              </w:rPr>
              <w:t>预处理的批量执行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30035" w14:textId="28F577D4" w:rsidR="00DF1A43" w:rsidRDefault="00DF1A43">
          <w:pPr>
            <w:pStyle w:val="TOC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103776051" w:history="1">
            <w:r w:rsidRPr="00F81905">
              <w:rPr>
                <w:rStyle w:val="aff6"/>
                <w:noProof/>
              </w:rPr>
              <w:t>XSQL</w:t>
            </w:r>
            <w:r w:rsidRPr="00F81905">
              <w:rPr>
                <w:rStyle w:val="aff6"/>
                <w:noProof/>
              </w:rPr>
              <w:t>树结构查询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BAB06" w14:textId="259509E2" w:rsidR="00DF1A43" w:rsidRDefault="00DF1A43">
          <w:pPr>
            <w:pStyle w:val="TOC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103776052" w:history="1">
            <w:r w:rsidRPr="00F81905">
              <w:rPr>
                <w:rStyle w:val="aff6"/>
                <w:noProof/>
              </w:rPr>
              <w:t>XSQL</w:t>
            </w:r>
            <w:r w:rsidRPr="00F81905">
              <w:rPr>
                <w:rStyle w:val="aff6"/>
                <w:noProof/>
              </w:rPr>
              <w:t>存储过程及函数（无入参的）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CE0BD" w14:textId="57F780AA" w:rsidR="00DF1A43" w:rsidRDefault="00DF1A43">
          <w:pPr>
            <w:pStyle w:val="TOC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103776053" w:history="1">
            <w:r w:rsidRPr="00F81905">
              <w:rPr>
                <w:rStyle w:val="aff6"/>
                <w:noProof/>
              </w:rPr>
              <w:t>XSQL</w:t>
            </w:r>
            <w:r w:rsidRPr="00F81905">
              <w:rPr>
                <w:rStyle w:val="aff6"/>
                <w:noProof/>
              </w:rPr>
              <w:t>存储过程及函数（带参数的）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6B184" w14:textId="15873C2E" w:rsidR="00DF1A43" w:rsidRDefault="00DF1A43">
          <w:pPr>
            <w:pStyle w:val="TOC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103776054" w:history="1">
            <w:r w:rsidRPr="00F81905">
              <w:rPr>
                <w:rStyle w:val="aff6"/>
                <w:noProof/>
              </w:rPr>
              <w:t>XSQL</w:t>
            </w:r>
            <w:r w:rsidRPr="00F81905">
              <w:rPr>
                <w:rStyle w:val="aff6"/>
                <w:noProof/>
              </w:rPr>
              <w:t>分域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4DC5C" w14:textId="226450E3" w:rsidR="00DF1A43" w:rsidRDefault="00DF1A43">
          <w:pPr>
            <w:pStyle w:val="TOC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103776055" w:history="1">
            <w:r w:rsidRPr="00F81905">
              <w:rPr>
                <w:rStyle w:val="aff6"/>
                <w:noProof/>
              </w:rPr>
              <w:t>XSQL</w:t>
            </w:r>
            <w:r w:rsidRPr="00F81905">
              <w:rPr>
                <w:rStyle w:val="aff6"/>
                <w:noProof/>
              </w:rPr>
              <w:t>安全（防止</w:t>
            </w:r>
            <w:r w:rsidRPr="00F81905">
              <w:rPr>
                <w:rStyle w:val="aff6"/>
                <w:noProof/>
              </w:rPr>
              <w:t>SQL</w:t>
            </w:r>
            <w:r w:rsidRPr="00F81905">
              <w:rPr>
                <w:rStyle w:val="aff6"/>
                <w:noProof/>
              </w:rPr>
              <w:t>注入</w:t>
            </w:r>
            <w:r w:rsidRPr="00F81905">
              <w:rPr>
                <w:rStyle w:val="aff6"/>
                <w:noProof/>
                <w:lang w:val="en-GB"/>
              </w:rPr>
              <w:t>攻击</w:t>
            </w:r>
            <w:r w:rsidRPr="00F81905">
              <w:rPr>
                <w:rStyle w:val="aff6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6933B" w14:textId="6CAD389D" w:rsidR="00DF1A43" w:rsidRDefault="00DF1A43">
          <w:pPr>
            <w:pStyle w:val="TOC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103776056" w:history="1">
            <w:r w:rsidRPr="00F81905">
              <w:rPr>
                <w:rStyle w:val="aff6"/>
                <w:noProof/>
              </w:rPr>
              <w:t>XSQL</w:t>
            </w:r>
            <w:r w:rsidRPr="00F81905">
              <w:rPr>
                <w:rStyle w:val="aff6"/>
                <w:noProof/>
              </w:rPr>
              <w:t>日期时间的处理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B2828" w14:textId="3FEA75EE" w:rsidR="00DF1A43" w:rsidRDefault="00DF1A43">
          <w:pPr>
            <w:pStyle w:val="TOC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103776057" w:history="1">
            <w:r w:rsidRPr="00F81905">
              <w:rPr>
                <w:rStyle w:val="aff6"/>
                <w:noProof/>
              </w:rPr>
              <w:t>XSQL</w:t>
            </w:r>
            <w:r w:rsidRPr="00F81905">
              <w:rPr>
                <w:rStyle w:val="aff6"/>
                <w:noProof/>
              </w:rPr>
              <w:t>执行统计分析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06BB0" w14:textId="53F9F64F" w:rsidR="00DF1A43" w:rsidRDefault="00DF1A43">
          <w:pPr>
            <w:pStyle w:val="TOC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103776058" w:history="1">
            <w:r w:rsidRPr="00F81905">
              <w:rPr>
                <w:rStyle w:val="aff6"/>
                <w:noProof/>
                <w:lang w:val="en-GB"/>
              </w:rPr>
              <w:t>Java</w:t>
            </w:r>
            <w:r w:rsidRPr="00F81905">
              <w:rPr>
                <w:rStyle w:val="aff6"/>
                <w:noProof/>
                <w:lang w:val="en-GB"/>
              </w:rPr>
              <w:t>执行</w:t>
            </w:r>
            <w:r w:rsidRPr="00F81905">
              <w:rPr>
                <w:rStyle w:val="aff6"/>
                <w:noProof/>
                <w:lang w:val="en-GB"/>
              </w:rPr>
              <w:t>XSQL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FFAA7" w14:textId="53BEE3E0" w:rsidR="00DF1A43" w:rsidRDefault="00DF1A43">
          <w:pPr>
            <w:pStyle w:val="TOC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103776059" w:history="1">
            <w:r w:rsidRPr="00F81905">
              <w:rPr>
                <w:rStyle w:val="aff6"/>
                <w:noProof/>
                <w:lang w:val="en-GB"/>
              </w:rPr>
              <w:t>Java</w:t>
            </w:r>
            <w:r w:rsidRPr="00F81905">
              <w:rPr>
                <w:rStyle w:val="aff6"/>
                <w:noProof/>
                <w:lang w:val="en-GB"/>
              </w:rPr>
              <w:t>注解</w:t>
            </w:r>
            <w:r w:rsidRPr="00F81905">
              <w:rPr>
                <w:rStyle w:val="aff6"/>
                <w:noProof/>
                <w:lang w:val="en-GB"/>
              </w:rPr>
              <w:t>@Xsql</w:t>
            </w:r>
            <w:r w:rsidRPr="00F81905">
              <w:rPr>
                <w:rStyle w:val="aff6"/>
                <w:noProof/>
                <w:lang w:val="en-GB"/>
              </w:rPr>
              <w:t>执行</w:t>
            </w:r>
            <w:r w:rsidRPr="00F81905">
              <w:rPr>
                <w:rStyle w:val="aff6"/>
                <w:noProof/>
                <w:lang w:val="en-GB"/>
              </w:rPr>
              <w:t>XSQL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18A05" w14:textId="712FCFF3" w:rsidR="00257015" w:rsidRDefault="00257015">
          <w:r>
            <w:rPr>
              <w:b/>
              <w:bCs/>
              <w:lang w:val="zh-CN"/>
            </w:rPr>
            <w:fldChar w:fldCharType="end"/>
          </w:r>
        </w:p>
      </w:sdtContent>
    </w:sdt>
    <w:p w14:paraId="7338DEB8" w14:textId="77777777" w:rsidR="00C23116" w:rsidRDefault="00C23116">
      <w:r>
        <w:br w:type="page"/>
      </w:r>
    </w:p>
    <w:p w14:paraId="67C53140" w14:textId="77777777" w:rsidR="005C62CA" w:rsidRDefault="005C62CA" w:rsidP="005C62CA">
      <w:pPr>
        <w:rPr>
          <w:rStyle w:val="11"/>
        </w:rPr>
      </w:pPr>
      <w:r>
        <w:rPr>
          <w:rStyle w:val="11"/>
          <w:rFonts w:hint="eastAsia"/>
        </w:rPr>
        <w:lastRenderedPageBreak/>
        <w:t>修订版本记录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3260"/>
        <w:gridCol w:w="709"/>
        <w:gridCol w:w="2977"/>
        <w:gridCol w:w="1417"/>
      </w:tblGrid>
      <w:tr w:rsidR="00736EE7" w14:paraId="07A38D44" w14:textId="77777777" w:rsidTr="0089008E">
        <w:trPr>
          <w:trHeight w:val="20"/>
        </w:trPr>
        <w:tc>
          <w:tcPr>
            <w:tcW w:w="704" w:type="dxa"/>
            <w:shd w:val="clear" w:color="auto" w:fill="0673A5" w:themeFill="text2" w:themeFillShade="BF"/>
            <w:vAlign w:val="center"/>
          </w:tcPr>
          <w:p w14:paraId="12FF608F" w14:textId="77777777" w:rsidR="00736EE7" w:rsidRPr="009128A1" w:rsidRDefault="00736EE7" w:rsidP="00B70B7A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版本</w:t>
            </w:r>
          </w:p>
        </w:tc>
        <w:tc>
          <w:tcPr>
            <w:tcW w:w="3260" w:type="dxa"/>
            <w:shd w:val="clear" w:color="auto" w:fill="0673A5" w:themeFill="text2" w:themeFillShade="BF"/>
            <w:vAlign w:val="center"/>
          </w:tcPr>
          <w:p w14:paraId="6A280E89" w14:textId="77777777" w:rsidR="00736EE7" w:rsidRPr="009128A1" w:rsidRDefault="00736EE7" w:rsidP="00736EE7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说  明</w:t>
            </w:r>
          </w:p>
        </w:tc>
        <w:tc>
          <w:tcPr>
            <w:tcW w:w="709" w:type="dxa"/>
            <w:shd w:val="clear" w:color="auto" w:fill="0673A5" w:themeFill="text2" w:themeFillShade="BF"/>
            <w:vAlign w:val="center"/>
          </w:tcPr>
          <w:p w14:paraId="1DC28DA4" w14:textId="77777777" w:rsidR="00736EE7" w:rsidRPr="009128A1" w:rsidRDefault="00736EE7" w:rsidP="00D13690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操作</w:t>
            </w:r>
          </w:p>
        </w:tc>
        <w:tc>
          <w:tcPr>
            <w:tcW w:w="2977" w:type="dxa"/>
            <w:shd w:val="clear" w:color="auto" w:fill="0673A5" w:themeFill="text2" w:themeFillShade="BF"/>
            <w:vAlign w:val="center"/>
          </w:tcPr>
          <w:p w14:paraId="4BC08752" w14:textId="77777777" w:rsidR="00736EE7" w:rsidRPr="009128A1" w:rsidRDefault="00736EE7" w:rsidP="00D13690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修订者</w:t>
            </w:r>
          </w:p>
        </w:tc>
        <w:tc>
          <w:tcPr>
            <w:tcW w:w="1417" w:type="dxa"/>
            <w:shd w:val="clear" w:color="auto" w:fill="0673A5" w:themeFill="text2" w:themeFillShade="BF"/>
            <w:vAlign w:val="center"/>
          </w:tcPr>
          <w:p w14:paraId="34143E37" w14:textId="77777777" w:rsidR="00736EE7" w:rsidRPr="009128A1" w:rsidRDefault="00736EE7" w:rsidP="00736EE7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日  期</w:t>
            </w:r>
          </w:p>
        </w:tc>
      </w:tr>
      <w:tr w:rsidR="00456E77" w14:paraId="70382F9E" w14:textId="77777777" w:rsidTr="0089008E">
        <w:trPr>
          <w:trHeight w:val="20"/>
        </w:trPr>
        <w:tc>
          <w:tcPr>
            <w:tcW w:w="704" w:type="dxa"/>
            <w:vAlign w:val="center"/>
          </w:tcPr>
          <w:p w14:paraId="286F0F8B" w14:textId="77777777"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</w:t>
            </w:r>
            <w:r w:rsidRPr="009128A1">
              <w:rPr>
                <w:rFonts w:ascii="宋体" w:hAnsi="宋体" w:hint="eastAsia"/>
                <w:sz w:val="20"/>
                <w:szCs w:val="20"/>
              </w:rPr>
              <w:t>1.0</w:t>
            </w:r>
          </w:p>
        </w:tc>
        <w:tc>
          <w:tcPr>
            <w:tcW w:w="3260" w:type="dxa"/>
            <w:vAlign w:val="center"/>
          </w:tcPr>
          <w:p w14:paraId="47B416EC" w14:textId="77777777" w:rsidR="00456E77" w:rsidRPr="009128A1" w:rsidRDefault="00456E77" w:rsidP="00456E77">
            <w:pPr>
              <w:rPr>
                <w:rFonts w:ascii="宋体" w:hAnsi="宋体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sz w:val="20"/>
                <w:szCs w:val="20"/>
              </w:rPr>
              <w:t>初始版本</w:t>
            </w:r>
          </w:p>
        </w:tc>
        <w:tc>
          <w:tcPr>
            <w:tcW w:w="709" w:type="dxa"/>
            <w:vAlign w:val="center"/>
          </w:tcPr>
          <w:p w14:paraId="62E023E3" w14:textId="77777777"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  <w:lang w:val="en-GB"/>
              </w:rPr>
            </w:pPr>
            <w:r w:rsidRPr="009128A1">
              <w:rPr>
                <w:rFonts w:ascii="宋体" w:hAnsi="宋体" w:hint="eastAsia"/>
                <w:sz w:val="20"/>
                <w:szCs w:val="20"/>
              </w:rPr>
              <w:t>创建</w:t>
            </w:r>
          </w:p>
        </w:tc>
        <w:tc>
          <w:tcPr>
            <w:tcW w:w="2977" w:type="dxa"/>
            <w:vAlign w:val="center"/>
          </w:tcPr>
          <w:p w14:paraId="4BCDB898" w14:textId="77777777" w:rsidR="00456E77" w:rsidRPr="009128A1" w:rsidRDefault="00936917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hyperlink r:id="rId11" w:history="1">
              <w:r w:rsidR="00456E77" w:rsidRPr="009128A1">
                <w:rPr>
                  <w:rStyle w:val="aff6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14:paraId="2E2F8619" w14:textId="77777777"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9128A1">
              <w:rPr>
                <w:rFonts w:ascii="宋体" w:hAnsi="宋体"/>
                <w:sz w:val="20"/>
                <w:szCs w:val="20"/>
              </w:rPr>
              <w:t>2</w:t>
            </w:r>
            <w:r>
              <w:rPr>
                <w:rFonts w:ascii="宋体" w:hAnsi="宋体"/>
                <w:sz w:val="20"/>
                <w:szCs w:val="20"/>
              </w:rPr>
              <w:t>018-04-18</w:t>
            </w:r>
          </w:p>
        </w:tc>
      </w:tr>
      <w:tr w:rsidR="00456E77" w14:paraId="43F92817" w14:textId="77777777" w:rsidTr="0089008E">
        <w:trPr>
          <w:trHeight w:val="20"/>
        </w:trPr>
        <w:tc>
          <w:tcPr>
            <w:tcW w:w="704" w:type="dxa"/>
            <w:vAlign w:val="center"/>
          </w:tcPr>
          <w:p w14:paraId="3687A5A1" w14:textId="77777777"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</w:t>
            </w:r>
            <w:r>
              <w:rPr>
                <w:rFonts w:ascii="宋体" w:hAnsi="宋体" w:hint="eastAsia"/>
                <w:sz w:val="20"/>
                <w:szCs w:val="20"/>
              </w:rPr>
              <w:t>1</w:t>
            </w:r>
            <w:r>
              <w:rPr>
                <w:rFonts w:ascii="宋体" w:hAnsi="宋体"/>
                <w:sz w:val="20"/>
                <w:szCs w:val="20"/>
              </w:rPr>
              <w:t>.0</w:t>
            </w:r>
          </w:p>
        </w:tc>
        <w:tc>
          <w:tcPr>
            <w:tcW w:w="3260" w:type="dxa"/>
            <w:vAlign w:val="center"/>
          </w:tcPr>
          <w:p w14:paraId="0CE9D441" w14:textId="77777777" w:rsidR="00456E77" w:rsidRPr="009128A1" w:rsidRDefault="00456E77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审阅</w:t>
            </w:r>
          </w:p>
        </w:tc>
        <w:tc>
          <w:tcPr>
            <w:tcW w:w="709" w:type="dxa"/>
            <w:vAlign w:val="center"/>
          </w:tcPr>
          <w:p w14:paraId="01806F06" w14:textId="77777777"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审阅</w:t>
            </w:r>
          </w:p>
        </w:tc>
        <w:tc>
          <w:tcPr>
            <w:tcW w:w="2977" w:type="dxa"/>
            <w:vAlign w:val="center"/>
          </w:tcPr>
          <w:p w14:paraId="372FEF81" w14:textId="77777777" w:rsidR="00456E77" w:rsidRPr="009128A1" w:rsidRDefault="00936917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hyperlink r:id="rId12" w:history="1">
              <w:r w:rsidR="00456E77" w:rsidRPr="00775F1E">
                <w:rPr>
                  <w:rStyle w:val="aff6"/>
                  <w:rFonts w:ascii="宋体" w:hAnsi="宋体" w:hint="eastAsia"/>
                  <w:sz w:val="20"/>
                  <w:szCs w:val="20"/>
                  <w:lang w:val="en-GB"/>
                </w:rPr>
                <w:t>Dir</w:t>
              </w:r>
              <w:r w:rsidR="00456E77" w:rsidRPr="00775F1E">
                <w:rPr>
                  <w:rStyle w:val="aff6"/>
                  <w:rFonts w:ascii="宋体" w:hAnsi="宋体"/>
                  <w:sz w:val="20"/>
                  <w:szCs w:val="20"/>
                  <w:lang w:val="en-GB"/>
                </w:rPr>
                <w:t>ful</w:t>
              </w:r>
            </w:hyperlink>
            <w:r w:rsidR="00456E77">
              <w:rPr>
                <w:rFonts w:ascii="宋体" w:hAnsi="宋体" w:hint="eastAsia"/>
                <w:sz w:val="20"/>
                <w:szCs w:val="20"/>
                <w:lang w:val="en-GB"/>
              </w:rPr>
              <w:t>、</w:t>
            </w:r>
            <w:r>
              <w:fldChar w:fldCharType="begin"/>
            </w:r>
            <w:r>
              <w:instrText xml:space="preserve"> HYPERLINK "https://github.com/343136848" </w:instrText>
            </w:r>
            <w:r>
              <w:fldChar w:fldCharType="separate"/>
            </w:r>
            <w:r w:rsidR="00456E77" w:rsidRPr="00775F1E">
              <w:rPr>
                <w:rStyle w:val="aff6"/>
                <w:rFonts w:ascii="宋体" w:hAnsi="宋体"/>
                <w:sz w:val="20"/>
                <w:szCs w:val="20"/>
                <w:lang w:val="en-GB"/>
              </w:rPr>
              <w:t>LHao</w:t>
            </w:r>
            <w:r>
              <w:rPr>
                <w:rStyle w:val="aff6"/>
                <w:rFonts w:ascii="宋体" w:hAnsi="宋体"/>
                <w:sz w:val="20"/>
                <w:szCs w:val="20"/>
                <w:lang w:val="en-GB"/>
              </w:rPr>
              <w:fldChar w:fldCharType="end"/>
            </w:r>
            <w:r w:rsidR="00456E77">
              <w:rPr>
                <w:rFonts w:ascii="宋体" w:hAnsi="宋体" w:hint="eastAsia"/>
                <w:sz w:val="20"/>
                <w:szCs w:val="20"/>
                <w:lang w:val="en-GB"/>
              </w:rPr>
              <w:t>、</w:t>
            </w:r>
            <w:r>
              <w:fldChar w:fldCharType="begin"/>
            </w:r>
            <w:r>
              <w:instrText xml:space="preserve"> HYPERLINK "https://github.com/malong301" </w:instrText>
            </w:r>
            <w:r>
              <w:fldChar w:fldCharType="separate"/>
            </w:r>
            <w:r w:rsidR="00456E77" w:rsidRPr="00775F1E">
              <w:rPr>
                <w:rStyle w:val="aff6"/>
                <w:rFonts w:ascii="宋体" w:hAnsi="宋体"/>
                <w:sz w:val="20"/>
                <w:szCs w:val="20"/>
                <w:lang w:val="en-GB"/>
              </w:rPr>
              <w:t>MaLong301</w:t>
            </w:r>
            <w:r>
              <w:rPr>
                <w:rStyle w:val="aff6"/>
                <w:rFonts w:ascii="宋体" w:hAnsi="宋体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1417" w:type="dxa"/>
            <w:vAlign w:val="center"/>
          </w:tcPr>
          <w:p w14:paraId="4503F5CA" w14:textId="77777777" w:rsidR="00456E77" w:rsidRPr="009128A1" w:rsidRDefault="00456E77" w:rsidP="00E55BCE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2018-0</w:t>
            </w:r>
            <w:r w:rsidR="00E55BCE">
              <w:rPr>
                <w:rFonts w:ascii="宋体" w:hAnsi="宋体"/>
                <w:sz w:val="20"/>
                <w:szCs w:val="20"/>
              </w:rPr>
              <w:t>5</w:t>
            </w:r>
            <w:r>
              <w:rPr>
                <w:rFonts w:ascii="宋体" w:hAnsi="宋体" w:hint="eastAsia"/>
                <w:sz w:val="20"/>
                <w:szCs w:val="20"/>
              </w:rPr>
              <w:t>-</w:t>
            </w:r>
            <w:r w:rsidR="00E55BCE">
              <w:rPr>
                <w:rFonts w:ascii="宋体" w:hAnsi="宋体"/>
                <w:sz w:val="20"/>
                <w:szCs w:val="20"/>
              </w:rPr>
              <w:t>02</w:t>
            </w:r>
          </w:p>
        </w:tc>
      </w:tr>
      <w:tr w:rsidR="0005448F" w14:paraId="5E754E07" w14:textId="77777777" w:rsidTr="0089008E">
        <w:trPr>
          <w:trHeight w:val="20"/>
        </w:trPr>
        <w:tc>
          <w:tcPr>
            <w:tcW w:w="704" w:type="dxa"/>
            <w:vAlign w:val="center"/>
          </w:tcPr>
          <w:p w14:paraId="4883CECD" w14:textId="77777777" w:rsidR="0005448F" w:rsidRDefault="001542BB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V1.1</w:t>
            </w:r>
          </w:p>
        </w:tc>
        <w:tc>
          <w:tcPr>
            <w:tcW w:w="3260" w:type="dxa"/>
            <w:vAlign w:val="center"/>
          </w:tcPr>
          <w:p w14:paraId="03A15D27" w14:textId="77777777" w:rsidR="001542BB" w:rsidRPr="0071309C" w:rsidRDefault="001542BB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简单补充一行分拆成多行</w:t>
            </w:r>
            <w:r>
              <w:rPr>
                <w:rFonts w:ascii="宋体" w:hAnsi="宋体"/>
                <w:sz w:val="20"/>
                <w:szCs w:val="20"/>
              </w:rPr>
              <w:t>、一列分拆成多列</w:t>
            </w:r>
            <w:r w:rsidR="0071309C">
              <w:rPr>
                <w:rFonts w:ascii="宋体" w:hAnsi="宋体" w:hint="eastAsia"/>
                <w:sz w:val="20"/>
                <w:szCs w:val="20"/>
              </w:rPr>
              <w:t>、多行合并成一行。</w:t>
            </w:r>
          </w:p>
        </w:tc>
        <w:tc>
          <w:tcPr>
            <w:tcW w:w="709" w:type="dxa"/>
            <w:vAlign w:val="center"/>
          </w:tcPr>
          <w:p w14:paraId="607F4A01" w14:textId="77777777" w:rsidR="0005448F" w:rsidRPr="00562F30" w:rsidRDefault="00562F30" w:rsidP="00456E77">
            <w:pPr>
              <w:jc w:val="center"/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</w:p>
        </w:tc>
        <w:tc>
          <w:tcPr>
            <w:tcW w:w="2977" w:type="dxa"/>
            <w:vAlign w:val="center"/>
          </w:tcPr>
          <w:p w14:paraId="0E46E1FB" w14:textId="77777777" w:rsidR="0005448F" w:rsidRDefault="00936917" w:rsidP="00456E77">
            <w:hyperlink r:id="rId13" w:history="1">
              <w:r w:rsidR="00562F30" w:rsidRPr="009128A1">
                <w:rPr>
                  <w:rStyle w:val="aff6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14:paraId="505816F3" w14:textId="77777777" w:rsidR="0005448F" w:rsidRDefault="00562F30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2018-06-01</w:t>
            </w:r>
          </w:p>
        </w:tc>
      </w:tr>
      <w:tr w:rsidR="00996702" w14:paraId="4CBE9FA0" w14:textId="77777777" w:rsidTr="0089008E">
        <w:trPr>
          <w:trHeight w:val="20"/>
        </w:trPr>
        <w:tc>
          <w:tcPr>
            <w:tcW w:w="704" w:type="dxa"/>
            <w:vAlign w:val="center"/>
          </w:tcPr>
          <w:p w14:paraId="553F5602" w14:textId="77777777" w:rsidR="00996702" w:rsidRDefault="00996702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V1.2</w:t>
            </w:r>
          </w:p>
        </w:tc>
        <w:tc>
          <w:tcPr>
            <w:tcW w:w="3260" w:type="dxa"/>
            <w:vAlign w:val="center"/>
          </w:tcPr>
          <w:p w14:paraId="79D3610A" w14:textId="77777777" w:rsidR="00996702" w:rsidRPr="00996702" w:rsidRDefault="00996702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  <w:proofErr w:type="spellStart"/>
            <w:r>
              <w:rPr>
                <w:rFonts w:ascii="宋体" w:hAnsi="宋体"/>
                <w:sz w:val="20"/>
                <w:szCs w:val="20"/>
                <w:lang w:val="en-GB"/>
              </w:rPr>
              <w:t>CLob</w:t>
            </w:r>
            <w:proofErr w:type="spellEnd"/>
            <w:r>
              <w:rPr>
                <w:rFonts w:ascii="宋体" w:hAnsi="宋体" w:hint="eastAsia"/>
                <w:sz w:val="20"/>
                <w:szCs w:val="20"/>
                <w:lang w:val="en-GB"/>
              </w:rPr>
              <w:t>写入的方法。</w:t>
            </w:r>
          </w:p>
        </w:tc>
        <w:tc>
          <w:tcPr>
            <w:tcW w:w="709" w:type="dxa"/>
            <w:vAlign w:val="center"/>
          </w:tcPr>
          <w:p w14:paraId="3D3EC66D" w14:textId="77777777" w:rsidR="00996702" w:rsidRDefault="00996702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</w:p>
        </w:tc>
        <w:tc>
          <w:tcPr>
            <w:tcW w:w="2977" w:type="dxa"/>
            <w:vAlign w:val="center"/>
          </w:tcPr>
          <w:p w14:paraId="2C4F1EF0" w14:textId="77777777" w:rsidR="00996702" w:rsidRDefault="00936917" w:rsidP="00456E77">
            <w:hyperlink r:id="rId14" w:history="1">
              <w:r w:rsidR="00996702" w:rsidRPr="009128A1">
                <w:rPr>
                  <w:rStyle w:val="aff6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14:paraId="7262A0C5" w14:textId="77777777" w:rsidR="00996702" w:rsidRDefault="00996702" w:rsidP="00996702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2018-0</w:t>
            </w:r>
            <w:r>
              <w:rPr>
                <w:rFonts w:ascii="宋体" w:hAnsi="宋体"/>
                <w:sz w:val="20"/>
                <w:szCs w:val="20"/>
              </w:rPr>
              <w:t>7</w:t>
            </w:r>
            <w:r>
              <w:rPr>
                <w:rFonts w:ascii="宋体" w:hAnsi="宋体" w:hint="eastAsia"/>
                <w:sz w:val="20"/>
                <w:szCs w:val="20"/>
              </w:rPr>
              <w:t>-</w:t>
            </w:r>
            <w:r>
              <w:rPr>
                <w:rFonts w:ascii="宋体" w:hAnsi="宋体"/>
                <w:sz w:val="20"/>
                <w:szCs w:val="20"/>
              </w:rPr>
              <w:t>25</w:t>
            </w:r>
          </w:p>
        </w:tc>
      </w:tr>
      <w:tr w:rsidR="00917964" w14:paraId="083AFECE" w14:textId="77777777" w:rsidTr="0089008E">
        <w:trPr>
          <w:trHeight w:val="20"/>
        </w:trPr>
        <w:tc>
          <w:tcPr>
            <w:tcW w:w="704" w:type="dxa"/>
            <w:vAlign w:val="center"/>
          </w:tcPr>
          <w:p w14:paraId="47FE92EB" w14:textId="77777777" w:rsidR="00917964" w:rsidRDefault="00917964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V1.3</w:t>
            </w:r>
          </w:p>
        </w:tc>
        <w:tc>
          <w:tcPr>
            <w:tcW w:w="3260" w:type="dxa"/>
            <w:vAlign w:val="center"/>
          </w:tcPr>
          <w:p w14:paraId="0C571A64" w14:textId="77777777" w:rsidR="00917964" w:rsidRPr="00917964" w:rsidRDefault="00917964" w:rsidP="00917964">
            <w:pPr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  <w:r w:rsidRPr="00917964">
              <w:rPr>
                <w:rFonts w:ascii="宋体" w:hAnsi="宋体" w:hint="eastAsia"/>
                <w:sz w:val="20"/>
                <w:szCs w:val="20"/>
              </w:rPr>
              <w:t>占</w:t>
            </w:r>
            <w:proofErr w:type="gramStart"/>
            <w:r w:rsidRPr="00917964">
              <w:rPr>
                <w:rFonts w:ascii="宋体" w:hAnsi="宋体" w:hint="eastAsia"/>
                <w:sz w:val="20"/>
                <w:szCs w:val="20"/>
              </w:rPr>
              <w:t>位符按</w:t>
            </w:r>
            <w:proofErr w:type="gramEnd"/>
            <w:r w:rsidRPr="00917964">
              <w:rPr>
                <w:rFonts w:ascii="宋体" w:hAnsi="宋体" w:hint="eastAsia"/>
                <w:sz w:val="20"/>
                <w:szCs w:val="20"/>
              </w:rPr>
              <w:t>IF条件取值</w:t>
            </w:r>
            <w:r>
              <w:rPr>
                <w:rFonts w:ascii="宋体" w:hAnsi="宋体" w:hint="eastAsia"/>
                <w:sz w:val="20"/>
                <w:szCs w:val="20"/>
              </w:rPr>
              <w:t>。</w:t>
            </w:r>
          </w:p>
        </w:tc>
        <w:tc>
          <w:tcPr>
            <w:tcW w:w="709" w:type="dxa"/>
            <w:vAlign w:val="center"/>
          </w:tcPr>
          <w:p w14:paraId="049C19B7" w14:textId="77777777" w:rsidR="00917964" w:rsidRDefault="00917964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</w:p>
        </w:tc>
        <w:tc>
          <w:tcPr>
            <w:tcW w:w="2977" w:type="dxa"/>
            <w:vAlign w:val="center"/>
          </w:tcPr>
          <w:p w14:paraId="73933B79" w14:textId="77777777" w:rsidR="00917964" w:rsidRDefault="00936917" w:rsidP="00456E77">
            <w:hyperlink r:id="rId15" w:history="1">
              <w:r w:rsidR="00917964" w:rsidRPr="009128A1">
                <w:rPr>
                  <w:rStyle w:val="aff6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14:paraId="725D816C" w14:textId="77777777" w:rsidR="00917964" w:rsidRDefault="00917964" w:rsidP="001D5586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2018-08-1</w:t>
            </w:r>
            <w:r w:rsidR="001D5586">
              <w:rPr>
                <w:rFonts w:ascii="宋体" w:hAnsi="宋体"/>
                <w:sz w:val="20"/>
                <w:szCs w:val="20"/>
              </w:rPr>
              <w:t>0</w:t>
            </w:r>
          </w:p>
        </w:tc>
      </w:tr>
      <w:tr w:rsidR="00492E22" w14:paraId="300AE97B" w14:textId="77777777" w:rsidTr="0089008E">
        <w:trPr>
          <w:trHeight w:val="20"/>
        </w:trPr>
        <w:tc>
          <w:tcPr>
            <w:tcW w:w="704" w:type="dxa"/>
            <w:vAlign w:val="center"/>
          </w:tcPr>
          <w:p w14:paraId="06F0389B" w14:textId="2DABDDF0" w:rsidR="00492E22" w:rsidRDefault="00492E22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V1.4</w:t>
            </w:r>
          </w:p>
        </w:tc>
        <w:tc>
          <w:tcPr>
            <w:tcW w:w="3260" w:type="dxa"/>
            <w:vAlign w:val="center"/>
          </w:tcPr>
          <w:p w14:paraId="48B83ED1" w14:textId="1DB494EC" w:rsidR="00492E22" w:rsidRDefault="00492E22" w:rsidP="00917964">
            <w:pPr>
              <w:rPr>
                <w:rFonts w:ascii="宋体" w:hAnsi="宋体"/>
                <w:sz w:val="20"/>
                <w:szCs w:val="20"/>
              </w:rPr>
            </w:pPr>
            <w:proofErr w:type="gramStart"/>
            <w:r>
              <w:rPr>
                <w:rFonts w:ascii="宋体" w:hAnsi="宋体" w:hint="eastAsia"/>
                <w:sz w:val="20"/>
                <w:szCs w:val="20"/>
              </w:rPr>
              <w:t>升级占位符</w:t>
            </w:r>
            <w:r w:rsidR="003F310B">
              <w:rPr>
                <w:rFonts w:ascii="宋体" w:hAnsi="宋体" w:hint="eastAsia"/>
                <w:sz w:val="20"/>
                <w:szCs w:val="20"/>
              </w:rPr>
              <w:t>按</w:t>
            </w:r>
            <w:proofErr w:type="gramEnd"/>
            <w:r>
              <w:rPr>
                <w:rFonts w:ascii="宋体" w:hAnsi="宋体"/>
                <w:sz w:val="20"/>
                <w:szCs w:val="20"/>
              </w:rPr>
              <w:t>IF</w:t>
            </w:r>
            <w:r>
              <w:rPr>
                <w:rFonts w:ascii="宋体" w:hAnsi="宋体" w:hint="eastAsia"/>
                <w:sz w:val="20"/>
                <w:szCs w:val="20"/>
              </w:rPr>
              <w:t>条件</w:t>
            </w:r>
            <w:r w:rsidR="00650D03">
              <w:rPr>
                <w:rFonts w:ascii="宋体" w:hAnsi="宋体" w:hint="eastAsia"/>
                <w:sz w:val="20"/>
                <w:szCs w:val="20"/>
              </w:rPr>
              <w:t>取值。支持</w:t>
            </w:r>
            <w:r w:rsidR="00650D03">
              <w:rPr>
                <w:rFonts w:ascii="宋体" w:hAnsi="宋体"/>
                <w:sz w:val="20"/>
                <w:szCs w:val="20"/>
              </w:rPr>
              <w:t xml:space="preserve">if … else if … else if … else </w:t>
            </w:r>
            <w:r w:rsidR="00650D03">
              <w:rPr>
                <w:rFonts w:ascii="宋体" w:hAnsi="宋体" w:hint="eastAsia"/>
                <w:sz w:val="20"/>
                <w:szCs w:val="20"/>
              </w:rPr>
              <w:t>复杂的判定规则</w:t>
            </w:r>
          </w:p>
        </w:tc>
        <w:tc>
          <w:tcPr>
            <w:tcW w:w="709" w:type="dxa"/>
            <w:vAlign w:val="center"/>
          </w:tcPr>
          <w:p w14:paraId="5F4EADB8" w14:textId="0B68DCD4" w:rsidR="00492E22" w:rsidRDefault="00F10011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</w:p>
        </w:tc>
        <w:tc>
          <w:tcPr>
            <w:tcW w:w="2977" w:type="dxa"/>
            <w:vAlign w:val="center"/>
          </w:tcPr>
          <w:p w14:paraId="686B44DB" w14:textId="2D045565" w:rsidR="00492E22" w:rsidRDefault="00936917" w:rsidP="00456E77">
            <w:hyperlink r:id="rId16" w:history="1">
              <w:r w:rsidR="00C976E9" w:rsidRPr="009128A1">
                <w:rPr>
                  <w:rStyle w:val="aff6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14:paraId="763D7DAA" w14:textId="1A4CC75B" w:rsidR="00492E22" w:rsidRDefault="00C976E9" w:rsidP="001D5586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2019-01-20</w:t>
            </w:r>
          </w:p>
        </w:tc>
      </w:tr>
      <w:tr w:rsidR="003C627E" w14:paraId="28FB9FA2" w14:textId="77777777" w:rsidTr="0089008E">
        <w:trPr>
          <w:trHeight w:val="20"/>
        </w:trPr>
        <w:tc>
          <w:tcPr>
            <w:tcW w:w="704" w:type="dxa"/>
            <w:vAlign w:val="center"/>
          </w:tcPr>
          <w:p w14:paraId="18B3DA6D" w14:textId="5827D11B" w:rsidR="003C627E" w:rsidRPr="003C627E" w:rsidRDefault="003C627E" w:rsidP="00456E77">
            <w:pPr>
              <w:jc w:val="center"/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/>
                <w:sz w:val="20"/>
                <w:szCs w:val="20"/>
                <w:lang w:val="en-GB"/>
              </w:rPr>
              <w:t>V1.5</w:t>
            </w:r>
          </w:p>
        </w:tc>
        <w:tc>
          <w:tcPr>
            <w:tcW w:w="3260" w:type="dxa"/>
            <w:vAlign w:val="center"/>
          </w:tcPr>
          <w:p w14:paraId="46CF3441" w14:textId="6925BE4A" w:rsidR="003C627E" w:rsidRDefault="003C627E" w:rsidP="00917964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调用存储过程的具体说明</w:t>
            </w:r>
          </w:p>
        </w:tc>
        <w:tc>
          <w:tcPr>
            <w:tcW w:w="709" w:type="dxa"/>
            <w:vAlign w:val="center"/>
          </w:tcPr>
          <w:p w14:paraId="16148559" w14:textId="7DCC43C5" w:rsidR="003C627E" w:rsidRDefault="003C627E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</w:p>
        </w:tc>
        <w:tc>
          <w:tcPr>
            <w:tcW w:w="2977" w:type="dxa"/>
            <w:vAlign w:val="center"/>
          </w:tcPr>
          <w:p w14:paraId="2C4C51BE" w14:textId="1A7D98F3" w:rsidR="003C627E" w:rsidRDefault="00936917" w:rsidP="00456E77">
            <w:pPr>
              <w:rPr>
                <w:rStyle w:val="aff6"/>
                <w:sz w:val="20"/>
                <w:szCs w:val="20"/>
                <w:lang w:val="en-GB"/>
              </w:rPr>
            </w:pPr>
            <w:hyperlink r:id="rId17" w:history="1">
              <w:r w:rsidR="003C627E" w:rsidRPr="009128A1">
                <w:rPr>
                  <w:rStyle w:val="aff6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  <w:r w:rsidR="003C627E">
              <w:rPr>
                <w:rStyle w:val="aff6"/>
                <w:sz w:val="20"/>
                <w:szCs w:val="20"/>
                <w:lang w:val="en-GB"/>
              </w:rPr>
              <w:t>、</w:t>
            </w:r>
            <w:r>
              <w:fldChar w:fldCharType="begin"/>
            </w:r>
            <w:r>
              <w:instrText xml:space="preserve"> HYPERLINK "https://github.com/343136848" </w:instrText>
            </w:r>
            <w:r>
              <w:fldChar w:fldCharType="separate"/>
            </w:r>
            <w:r w:rsidR="003C627E" w:rsidRPr="00775F1E">
              <w:rPr>
                <w:rStyle w:val="aff6"/>
                <w:rFonts w:ascii="宋体" w:hAnsi="宋体"/>
                <w:sz w:val="20"/>
                <w:szCs w:val="20"/>
                <w:lang w:val="en-GB"/>
              </w:rPr>
              <w:t>LHao</w:t>
            </w:r>
            <w:r>
              <w:rPr>
                <w:rStyle w:val="aff6"/>
                <w:rFonts w:ascii="宋体" w:hAnsi="宋体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1417" w:type="dxa"/>
            <w:vAlign w:val="center"/>
          </w:tcPr>
          <w:p w14:paraId="06E8B886" w14:textId="298B0654" w:rsidR="003C627E" w:rsidRDefault="003C627E" w:rsidP="001D5586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2020-04-14</w:t>
            </w:r>
          </w:p>
        </w:tc>
      </w:tr>
      <w:tr w:rsidR="00524882" w14:paraId="799AE0A2" w14:textId="77777777" w:rsidTr="0089008E">
        <w:trPr>
          <w:trHeight w:val="20"/>
        </w:trPr>
        <w:tc>
          <w:tcPr>
            <w:tcW w:w="704" w:type="dxa"/>
            <w:vAlign w:val="center"/>
          </w:tcPr>
          <w:p w14:paraId="2179D7CC" w14:textId="45A8937F" w:rsidR="00524882" w:rsidRDefault="00524882" w:rsidP="00456E77">
            <w:pPr>
              <w:jc w:val="center"/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  <w:lang w:val="en-GB"/>
              </w:rPr>
              <w:t>V1.6</w:t>
            </w:r>
          </w:p>
        </w:tc>
        <w:tc>
          <w:tcPr>
            <w:tcW w:w="3260" w:type="dxa"/>
            <w:vAlign w:val="center"/>
          </w:tcPr>
          <w:p w14:paraId="5A5860E2" w14:textId="70288EEE" w:rsidR="00524882" w:rsidRPr="00F74D6A" w:rsidRDefault="00524882" w:rsidP="00D33D5E">
            <w:pPr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树结构查询</w:t>
            </w:r>
          </w:p>
        </w:tc>
        <w:tc>
          <w:tcPr>
            <w:tcW w:w="709" w:type="dxa"/>
            <w:vAlign w:val="center"/>
          </w:tcPr>
          <w:p w14:paraId="0B89ABA6" w14:textId="28863FA8" w:rsidR="00524882" w:rsidRDefault="00F74D6A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</w:p>
        </w:tc>
        <w:tc>
          <w:tcPr>
            <w:tcW w:w="2977" w:type="dxa"/>
            <w:vAlign w:val="center"/>
          </w:tcPr>
          <w:p w14:paraId="3B8AC836" w14:textId="404D3C32" w:rsidR="00524882" w:rsidRDefault="00936917" w:rsidP="00456E77">
            <w:pPr>
              <w:rPr>
                <w:rStyle w:val="aff6"/>
                <w:sz w:val="20"/>
                <w:szCs w:val="20"/>
                <w:lang w:val="en-GB"/>
              </w:rPr>
            </w:pPr>
            <w:hyperlink r:id="rId18" w:history="1">
              <w:r w:rsidR="00F74D6A" w:rsidRPr="009128A1">
                <w:rPr>
                  <w:rStyle w:val="aff6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14:paraId="562F8F57" w14:textId="6E0B2965" w:rsidR="00524882" w:rsidRDefault="00F74D6A" w:rsidP="001D5586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2020-04-21</w:t>
            </w:r>
          </w:p>
        </w:tc>
      </w:tr>
    </w:tbl>
    <w:p w14:paraId="5A4DCDF8" w14:textId="77777777" w:rsidR="00112574" w:rsidRDefault="00112574">
      <w:pPr>
        <w:rPr>
          <w:lang w:val="en-GB"/>
        </w:rPr>
      </w:pPr>
    </w:p>
    <w:p w14:paraId="75E39894" w14:textId="77777777" w:rsidR="00960473" w:rsidRDefault="00960473"/>
    <w:p w14:paraId="37615EC7" w14:textId="77777777" w:rsidR="00960473" w:rsidRDefault="00960473">
      <w:pPr>
        <w:rPr>
          <w:rStyle w:val="11"/>
        </w:rPr>
      </w:pPr>
      <w:r>
        <w:rPr>
          <w:rStyle w:val="11"/>
        </w:rPr>
        <w:br w:type="page"/>
      </w:r>
    </w:p>
    <w:p w14:paraId="2D7DB942" w14:textId="77777777" w:rsidR="00112574" w:rsidRPr="00112574" w:rsidRDefault="00D3456B" w:rsidP="00112574">
      <w:pPr>
        <w:rPr>
          <w:rStyle w:val="11"/>
          <w:lang w:val="en-GB"/>
        </w:rPr>
      </w:pPr>
      <w:r>
        <w:rPr>
          <w:rStyle w:val="11"/>
          <w:rFonts w:hint="eastAsia"/>
        </w:rPr>
        <w:lastRenderedPageBreak/>
        <w:t>对</w:t>
      </w:r>
      <w:r w:rsidR="00D13690">
        <w:rPr>
          <w:rStyle w:val="11"/>
          <w:rFonts w:hint="eastAsia"/>
        </w:rPr>
        <w:t>XSQL</w:t>
      </w:r>
      <w:r>
        <w:rPr>
          <w:rStyle w:val="11"/>
          <w:rFonts w:hint="eastAsia"/>
        </w:rPr>
        <w:t>提出过</w:t>
      </w:r>
      <w:r w:rsidR="00112574">
        <w:rPr>
          <w:rStyle w:val="11"/>
          <w:rFonts w:hint="eastAsia"/>
        </w:rPr>
        <w:t>优化</w:t>
      </w:r>
      <w:r>
        <w:rPr>
          <w:rStyle w:val="11"/>
          <w:rFonts w:hint="eastAsia"/>
        </w:rPr>
        <w:t>、帮助及</w:t>
      </w:r>
      <w:r w:rsidR="00112574">
        <w:rPr>
          <w:rStyle w:val="11"/>
          <w:rFonts w:hint="eastAsia"/>
        </w:rPr>
        <w:t>建议</w:t>
      </w:r>
      <w:r>
        <w:rPr>
          <w:rStyle w:val="11"/>
          <w:rFonts w:hint="eastAsia"/>
        </w:rPr>
        <w:t>的朋友</w:t>
      </w:r>
      <w:r w:rsidR="000215FD">
        <w:rPr>
          <w:rStyle w:val="11"/>
          <w:rFonts w:hint="eastAsia"/>
        </w:rPr>
        <w:t>（</w:t>
      </w:r>
      <w:proofErr w:type="gramStart"/>
      <w:r w:rsidR="002E4814">
        <w:rPr>
          <w:rStyle w:val="11"/>
          <w:rFonts w:hint="eastAsia"/>
        </w:rPr>
        <w:t>按首次</w:t>
      </w:r>
      <w:proofErr w:type="gramEnd"/>
      <w:r w:rsidR="000215FD">
        <w:rPr>
          <w:rStyle w:val="11"/>
          <w:rFonts w:hint="eastAsia"/>
        </w:rPr>
        <w:t>提出</w:t>
      </w:r>
      <w:r w:rsidR="002E4814">
        <w:rPr>
          <w:rStyle w:val="11"/>
          <w:rFonts w:hint="eastAsia"/>
        </w:rPr>
        <w:t>的</w:t>
      </w:r>
      <w:r w:rsidR="000215FD">
        <w:rPr>
          <w:rStyle w:val="11"/>
          <w:rFonts w:hint="eastAsia"/>
        </w:rPr>
        <w:t>时间</w:t>
      </w:r>
      <w:r w:rsidR="009C2C85">
        <w:rPr>
          <w:rStyle w:val="11"/>
          <w:rFonts w:hint="eastAsia"/>
        </w:rPr>
        <w:t>排序</w:t>
      </w:r>
      <w:r w:rsidR="000215FD">
        <w:rPr>
          <w:rStyle w:val="11"/>
          <w:rFonts w:hint="eastAsia"/>
        </w:rPr>
        <w:t>）</w:t>
      </w:r>
    </w:p>
    <w:p w14:paraId="4B38DEF6" w14:textId="77777777" w:rsidR="0005448F" w:rsidRDefault="00936917">
      <w:pPr>
        <w:rPr>
          <w:rFonts w:ascii="宋体" w:hAnsi="宋体"/>
          <w:sz w:val="20"/>
          <w:szCs w:val="20"/>
          <w:lang w:val="en-GB"/>
        </w:rPr>
      </w:pPr>
      <w:hyperlink r:id="rId19" w:history="1">
        <w:r w:rsidR="00205456" w:rsidRPr="00775F1E">
          <w:rPr>
            <w:rStyle w:val="aff6"/>
            <w:rFonts w:ascii="宋体" w:hAnsi="宋体" w:hint="eastAsia"/>
            <w:sz w:val="20"/>
            <w:szCs w:val="20"/>
            <w:lang w:val="en-GB"/>
          </w:rPr>
          <w:t>Dir</w:t>
        </w:r>
        <w:r w:rsidR="00205456" w:rsidRPr="00775F1E">
          <w:rPr>
            <w:rStyle w:val="aff6"/>
            <w:rFonts w:ascii="宋体" w:hAnsi="宋体"/>
            <w:sz w:val="20"/>
            <w:szCs w:val="20"/>
            <w:lang w:val="en-GB"/>
          </w:rPr>
          <w:t>ful</w:t>
        </w:r>
      </w:hyperlink>
      <w:r w:rsidR="00205456">
        <w:rPr>
          <w:rFonts w:ascii="宋体" w:hAnsi="宋体" w:hint="eastAsia"/>
          <w:sz w:val="20"/>
          <w:szCs w:val="20"/>
          <w:lang w:val="en-GB"/>
        </w:rPr>
        <w:t>、</w:t>
      </w:r>
    </w:p>
    <w:p w14:paraId="5FCE4FDE" w14:textId="77777777" w:rsidR="0005448F" w:rsidRDefault="00936917">
      <w:pPr>
        <w:rPr>
          <w:rFonts w:ascii="宋体" w:hAnsi="宋体"/>
          <w:sz w:val="20"/>
          <w:szCs w:val="20"/>
          <w:lang w:val="en-GB"/>
        </w:rPr>
      </w:pPr>
      <w:hyperlink r:id="rId20" w:history="1">
        <w:r w:rsidR="00205456" w:rsidRPr="00775F1E">
          <w:rPr>
            <w:rStyle w:val="aff6"/>
            <w:rFonts w:ascii="宋体" w:hAnsi="宋体"/>
            <w:sz w:val="20"/>
            <w:szCs w:val="20"/>
            <w:lang w:val="en-GB"/>
          </w:rPr>
          <w:t>LHao</w:t>
        </w:r>
      </w:hyperlink>
      <w:r w:rsidR="00205456">
        <w:rPr>
          <w:rFonts w:ascii="宋体" w:hAnsi="宋体" w:hint="eastAsia"/>
          <w:sz w:val="20"/>
          <w:szCs w:val="20"/>
          <w:lang w:val="en-GB"/>
        </w:rPr>
        <w:t>、</w:t>
      </w:r>
    </w:p>
    <w:p w14:paraId="08DAE2F3" w14:textId="77777777" w:rsidR="0005448F" w:rsidRDefault="00936917">
      <w:hyperlink r:id="rId21" w:history="1">
        <w:r w:rsidR="00205456" w:rsidRPr="00B43515">
          <w:rPr>
            <w:rStyle w:val="aff6"/>
          </w:rPr>
          <w:t>YangPiena</w:t>
        </w:r>
      </w:hyperlink>
      <w:r w:rsidR="00205456">
        <w:rPr>
          <w:rFonts w:hint="eastAsia"/>
        </w:rPr>
        <w:t>、</w:t>
      </w:r>
    </w:p>
    <w:p w14:paraId="50413BF3" w14:textId="77777777" w:rsidR="00112574" w:rsidRDefault="00936917">
      <w:hyperlink r:id="rId22" w:history="1">
        <w:r w:rsidR="00205456" w:rsidRPr="0089008E">
          <w:rPr>
            <w:rStyle w:val="aff6"/>
          </w:rPr>
          <w:t>GH-XiangYiQian</w:t>
        </w:r>
      </w:hyperlink>
      <w:r w:rsidR="00981D86" w:rsidRPr="00205456">
        <w:rPr>
          <w:rFonts w:hint="eastAsia"/>
        </w:rPr>
        <w:t>、</w:t>
      </w:r>
    </w:p>
    <w:p w14:paraId="71A5B18A" w14:textId="77777777" w:rsidR="00396ADA" w:rsidRPr="00396ADA" w:rsidRDefault="00936917">
      <w:pPr>
        <w:rPr>
          <w:lang w:val="en-GB"/>
        </w:rPr>
      </w:pPr>
      <w:hyperlink r:id="rId23" w:history="1">
        <w:r w:rsidR="00396ADA" w:rsidRPr="00396ADA">
          <w:rPr>
            <w:rStyle w:val="aff6"/>
          </w:rPr>
          <w:t>Taohuaxinmu521</w:t>
        </w:r>
      </w:hyperlink>
      <w:r w:rsidR="00396ADA">
        <w:rPr>
          <w:rFonts w:hint="eastAsia"/>
        </w:rPr>
        <w:t>、</w:t>
      </w:r>
    </w:p>
    <w:p w14:paraId="7C98FA48" w14:textId="77777777" w:rsidR="00981D86" w:rsidRDefault="00936917">
      <w:hyperlink r:id="rId24" w:history="1">
        <w:r w:rsidR="00981D86" w:rsidRPr="00775F1E">
          <w:rPr>
            <w:rStyle w:val="aff6"/>
            <w:rFonts w:ascii="宋体" w:hAnsi="宋体"/>
            <w:sz w:val="20"/>
            <w:szCs w:val="20"/>
            <w:lang w:val="en-GB"/>
          </w:rPr>
          <w:t>MaLong301</w:t>
        </w:r>
      </w:hyperlink>
      <w:r w:rsidR="00981D86" w:rsidRPr="00205456">
        <w:rPr>
          <w:rFonts w:hint="eastAsia"/>
        </w:rPr>
        <w:t>、</w:t>
      </w:r>
    </w:p>
    <w:p w14:paraId="1FBCB622" w14:textId="01D09178" w:rsidR="009A113D" w:rsidRDefault="00936917">
      <w:hyperlink r:id="rId25" w:history="1">
        <w:r w:rsidR="009A113D">
          <w:rPr>
            <w:rStyle w:val="aff6"/>
            <w:rFonts w:ascii="宋体" w:hAnsi="宋体"/>
            <w:sz w:val="20"/>
            <w:szCs w:val="20"/>
            <w:lang w:val="en-GB"/>
          </w:rPr>
          <w:t>ZYsoftkitty</w:t>
        </w:r>
      </w:hyperlink>
    </w:p>
    <w:p w14:paraId="13C6A5CD" w14:textId="77777777" w:rsidR="00F049D7" w:rsidRDefault="00F049D7">
      <w:r>
        <w:br w:type="page"/>
      </w:r>
    </w:p>
    <w:p w14:paraId="46D376E0" w14:textId="77777777" w:rsidR="00F049D7" w:rsidRPr="00236F8D" w:rsidRDefault="00F049D7" w:rsidP="00F049D7">
      <w:pPr>
        <w:pStyle w:val="1"/>
        <w:rPr>
          <w:lang w:val="en-GB"/>
        </w:rPr>
      </w:pPr>
      <w:bookmarkStart w:id="1" w:name="_Toc103776019"/>
      <w:r>
        <w:lastRenderedPageBreak/>
        <w:t>XSQL</w:t>
      </w:r>
      <w:r w:rsidR="00236F8D">
        <w:t>概述</w:t>
      </w:r>
      <w:bookmarkEnd w:id="1"/>
    </w:p>
    <w:p w14:paraId="39843B34" w14:textId="77777777" w:rsidR="00C842AA" w:rsidRDefault="00352013" w:rsidP="00C842AA">
      <w:pPr>
        <w:ind w:firstLineChars="200" w:firstLine="440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是与</w:t>
      </w:r>
      <w:proofErr w:type="spellStart"/>
      <w:r>
        <w:rPr>
          <w:lang w:val="en-GB"/>
        </w:rPr>
        <w:t>MyBatis</w:t>
      </w:r>
      <w:proofErr w:type="spellEnd"/>
      <w:r>
        <w:rPr>
          <w:rFonts w:hint="eastAsia"/>
          <w:lang w:val="en-GB"/>
        </w:rPr>
        <w:t>类似的数据库访问框架</w:t>
      </w:r>
      <w:r w:rsidR="00E361A4">
        <w:rPr>
          <w:rFonts w:hint="eastAsia"/>
          <w:lang w:val="en-GB"/>
        </w:rPr>
        <w:t>，比它强大，</w:t>
      </w:r>
      <w:r w:rsidR="00E361A4">
        <w:rPr>
          <w:rFonts w:hint="eastAsia"/>
          <w:lang w:val="en-GB"/>
        </w:rPr>
        <w:t>XSQL</w:t>
      </w:r>
      <w:r w:rsidR="00E361A4">
        <w:rPr>
          <w:rFonts w:hint="eastAsia"/>
          <w:lang w:val="en-GB"/>
        </w:rPr>
        <w:t>的组概念</w:t>
      </w:r>
      <w:r w:rsidR="00E361A4">
        <w:rPr>
          <w:lang w:val="en-GB"/>
        </w:rPr>
        <w:t>(</w:t>
      </w:r>
      <w:proofErr w:type="spellStart"/>
      <w:r w:rsidR="00E361A4">
        <w:rPr>
          <w:lang w:val="en-GB"/>
        </w:rPr>
        <w:t>XSQLGroup</w:t>
      </w:r>
      <w:proofErr w:type="spellEnd"/>
      <w:r w:rsidR="00E361A4">
        <w:rPr>
          <w:lang w:val="en-GB"/>
        </w:rPr>
        <w:t>)</w:t>
      </w:r>
      <w:r w:rsidR="005764F9">
        <w:rPr>
          <w:rFonts w:hint="eastAsia"/>
          <w:lang w:val="en-GB"/>
        </w:rPr>
        <w:t>是其它框架</w:t>
      </w:r>
      <w:r w:rsidR="00E361A4">
        <w:rPr>
          <w:rFonts w:hint="eastAsia"/>
          <w:lang w:val="en-GB"/>
        </w:rPr>
        <w:t>没有</w:t>
      </w:r>
      <w:r w:rsidR="005764F9">
        <w:rPr>
          <w:rFonts w:hint="eastAsia"/>
        </w:rPr>
        <w:t>的</w:t>
      </w:r>
      <w:r w:rsidR="00E361A4">
        <w:rPr>
          <w:rFonts w:hint="eastAsia"/>
          <w:lang w:val="en-GB"/>
        </w:rPr>
        <w:t>，可能也是</w:t>
      </w:r>
      <w:r w:rsidR="00E361A4">
        <w:rPr>
          <w:rFonts w:hint="eastAsia"/>
          <w:lang w:val="en-GB"/>
        </w:rPr>
        <w:t>XSQL</w:t>
      </w:r>
      <w:r w:rsidR="00E361A4">
        <w:rPr>
          <w:rFonts w:hint="eastAsia"/>
          <w:lang w:val="en-GB"/>
        </w:rPr>
        <w:t>首次提出的，</w:t>
      </w:r>
      <w:r w:rsidR="00E361A4">
        <w:rPr>
          <w:rFonts w:hint="eastAsia"/>
          <w:lang w:val="en-GB"/>
        </w:rPr>
        <w:t>XSQL</w:t>
      </w:r>
      <w:proofErr w:type="gramStart"/>
      <w:r w:rsidR="00E361A4">
        <w:rPr>
          <w:rFonts w:hint="eastAsia"/>
          <w:lang w:val="en-GB"/>
        </w:rPr>
        <w:t>组拥有</w:t>
      </w:r>
      <w:proofErr w:type="gramEnd"/>
      <w:r w:rsidR="00E361A4">
        <w:rPr>
          <w:rFonts w:hint="eastAsia"/>
          <w:lang w:val="en-GB"/>
        </w:rPr>
        <w:t>ETL</w:t>
      </w:r>
      <w:r w:rsidR="00E361A4">
        <w:rPr>
          <w:rFonts w:hint="eastAsia"/>
          <w:lang w:val="en-GB"/>
        </w:rPr>
        <w:t>及存储过程两种</w:t>
      </w:r>
      <w:r w:rsidR="005E6A83">
        <w:rPr>
          <w:rFonts w:hint="eastAsia"/>
          <w:lang w:val="en-GB"/>
        </w:rPr>
        <w:t>功能</w:t>
      </w:r>
      <w:r w:rsidR="00E361A4">
        <w:rPr>
          <w:rFonts w:hint="eastAsia"/>
          <w:lang w:val="en-GB"/>
        </w:rPr>
        <w:t>的优点</w:t>
      </w:r>
      <w:r>
        <w:rPr>
          <w:rFonts w:hint="eastAsia"/>
          <w:lang w:val="en-GB"/>
        </w:rPr>
        <w:t>。</w:t>
      </w:r>
      <w:r w:rsidR="00C842AA">
        <w:rPr>
          <w:rFonts w:hint="eastAsia"/>
          <w:lang w:val="en-GB"/>
        </w:rPr>
        <w:t>再加之</w:t>
      </w:r>
      <w:r w:rsidR="00C842AA">
        <w:rPr>
          <w:lang w:val="en-GB"/>
        </w:rPr>
        <w:t>XSQL</w:t>
      </w:r>
      <w:r w:rsidR="00C842AA">
        <w:rPr>
          <w:rFonts w:hint="eastAsia"/>
          <w:lang w:val="en-GB"/>
        </w:rPr>
        <w:t>云</w:t>
      </w:r>
      <w:r w:rsidR="00C842AA">
        <w:rPr>
          <w:lang w:val="en-GB"/>
        </w:rPr>
        <w:t>XSQLCloud</w:t>
      </w:r>
      <w:r w:rsidR="00C842AA">
        <w:rPr>
          <w:rFonts w:hint="eastAsia"/>
          <w:lang w:val="en-GB"/>
        </w:rPr>
        <w:t>功能，将支持并行计算、</w:t>
      </w:r>
      <w:proofErr w:type="gramStart"/>
      <w:r w:rsidR="00C842AA">
        <w:rPr>
          <w:rFonts w:hint="eastAsia"/>
          <w:lang w:val="en-GB"/>
        </w:rPr>
        <w:t>云计算</w:t>
      </w:r>
      <w:proofErr w:type="gramEnd"/>
      <w:r w:rsidR="00C842AA">
        <w:rPr>
          <w:rFonts w:hint="eastAsia"/>
          <w:lang w:val="en-GB"/>
        </w:rPr>
        <w:t>等能力。</w:t>
      </w:r>
      <w:r w:rsidR="00C842AA">
        <w:rPr>
          <w:rFonts w:hint="eastAsia"/>
          <w:lang w:val="en-GB"/>
        </w:rPr>
        <w:t xml:space="preserve">  </w:t>
      </w:r>
    </w:p>
    <w:p w14:paraId="20E00CD7" w14:textId="77777777" w:rsidR="00352013" w:rsidRDefault="00352013" w:rsidP="00C842AA">
      <w:pPr>
        <w:ind w:firstLineChars="200" w:firstLine="440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自身可独立运行及使用，也可运行在</w:t>
      </w:r>
      <w:proofErr w:type="spellStart"/>
      <w:r>
        <w:rPr>
          <w:lang w:val="en-GB"/>
        </w:rPr>
        <w:t>XJava</w:t>
      </w:r>
      <w:proofErr w:type="spellEnd"/>
      <w:r>
        <w:rPr>
          <w:rFonts w:hint="eastAsia"/>
          <w:lang w:val="en-GB"/>
        </w:rPr>
        <w:t>平台上，作为</w:t>
      </w:r>
      <w:proofErr w:type="spellStart"/>
      <w:r>
        <w:rPr>
          <w:lang w:val="en-GB"/>
        </w:rPr>
        <w:t>XJava</w:t>
      </w:r>
      <w:proofErr w:type="spellEnd"/>
      <w:r>
        <w:rPr>
          <w:rFonts w:hint="eastAsia"/>
          <w:lang w:val="en-GB"/>
        </w:rPr>
        <w:t>平台上一个应用使用。本文讲的均是基于</w:t>
      </w:r>
      <w:proofErr w:type="spellStart"/>
      <w:r>
        <w:rPr>
          <w:lang w:val="en-GB"/>
        </w:rPr>
        <w:t>XJava</w:t>
      </w:r>
      <w:proofErr w:type="spellEnd"/>
      <w:r>
        <w:rPr>
          <w:lang w:val="en-GB"/>
        </w:rPr>
        <w:t>平台的开发方法。</w:t>
      </w:r>
    </w:p>
    <w:p w14:paraId="4E594A81" w14:textId="77777777" w:rsidR="00F049D7" w:rsidRPr="00352013" w:rsidRDefault="00F049D7">
      <w:pPr>
        <w:rPr>
          <w:lang w:val="en-GB"/>
        </w:rPr>
      </w:pPr>
    </w:p>
    <w:p w14:paraId="528C0BC2" w14:textId="77777777" w:rsidR="00F049D7" w:rsidRDefault="00F049D7">
      <w:pPr>
        <w:rPr>
          <w:lang w:val="en-GB"/>
        </w:rPr>
      </w:pPr>
    </w:p>
    <w:p w14:paraId="61ABE399" w14:textId="77777777" w:rsidR="00D302F8" w:rsidRDefault="00D302F8"/>
    <w:p w14:paraId="1A47416C" w14:textId="77777777" w:rsidR="00194DF6" w:rsidRPr="00455084" w:rsidRDefault="00455084">
      <w:pPr>
        <w:pStyle w:val="1"/>
        <w:rPr>
          <w:lang w:val="en-GB"/>
        </w:rPr>
      </w:pPr>
      <w:bookmarkStart w:id="2" w:name="_Toc103776020"/>
      <w:r>
        <w:t>XSQL</w:t>
      </w:r>
      <w:r>
        <w:t>创建数据库对象</w:t>
      </w:r>
      <w:bookmarkEnd w:id="2"/>
    </w:p>
    <w:p w14:paraId="3AA581BC" w14:textId="77777777" w:rsidR="00B1490E" w:rsidRDefault="00B1490E" w:rsidP="004E1AED">
      <w:r>
        <w:rPr>
          <w:rFonts w:hint="eastAsia"/>
        </w:rPr>
        <w:t>在项目（</w:t>
      </w:r>
      <w:r>
        <w:rPr>
          <w:rFonts w:hint="eastAsia"/>
        </w:rPr>
        <w:t>W</w:t>
      </w:r>
      <w:r>
        <w:rPr>
          <w:lang w:val="en-GB"/>
        </w:rPr>
        <w:t>eb</w:t>
      </w:r>
      <w:r>
        <w:rPr>
          <w:rFonts w:hint="eastAsia"/>
          <w:lang w:val="en-GB"/>
        </w:rPr>
        <w:t>服务或桌面应用</w:t>
      </w:r>
      <w:r>
        <w:rPr>
          <w:rFonts w:hint="eastAsia"/>
        </w:rPr>
        <w:t>）启动时，自动判定数据库对象是否存在，当对象不存在时执行创建</w:t>
      </w:r>
      <w:r>
        <w:rPr>
          <w:rFonts w:hint="eastAsia"/>
        </w:rPr>
        <w:t>SQL</w:t>
      </w:r>
      <w:r>
        <w:rPr>
          <w:rFonts w:hint="eastAsia"/>
        </w:rPr>
        <w:t>创建对象。</w:t>
      </w:r>
    </w:p>
    <w:p w14:paraId="7A6ED74B" w14:textId="77777777" w:rsidR="00737FA9" w:rsidRPr="00737FA9" w:rsidRDefault="00737FA9" w:rsidP="004E1AED">
      <w:pPr>
        <w:rPr>
          <w:lang w:val="en-GB"/>
        </w:rPr>
      </w:pPr>
      <w:r>
        <w:t>方便</w:t>
      </w:r>
      <w:r w:rsidR="00562262">
        <w:t>好用</w:t>
      </w:r>
      <w:r>
        <w:rPr>
          <w:rFonts w:hint="eastAsia"/>
        </w:rPr>
        <w:t>的功能，只须给定一个空数据库，即能在项目启动时，构造完整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数据库。</w:t>
      </w:r>
    </w:p>
    <w:p w14:paraId="09465BD3" w14:textId="77777777" w:rsidR="00B1490E" w:rsidRDefault="00B1490E" w:rsidP="004E1AED">
      <w:pPr>
        <w:rPr>
          <w:lang w:val="en-GB"/>
        </w:rPr>
      </w:pPr>
      <w:r>
        <w:t>数据库对象包括：表、视图、过程、函数、序列</w:t>
      </w:r>
      <w:r>
        <w:rPr>
          <w:rFonts w:hint="eastAsia"/>
          <w:lang w:val="en-GB"/>
        </w:rPr>
        <w:t>（</w:t>
      </w:r>
      <w:r>
        <w:rPr>
          <w:lang w:val="en-GB"/>
        </w:rPr>
        <w:t>Oracle</w:t>
      </w:r>
      <w:r>
        <w:rPr>
          <w:rFonts w:hint="eastAsia"/>
          <w:lang w:val="en-GB"/>
        </w:rPr>
        <w:t>）、索引、触发器、约束等</w:t>
      </w:r>
      <w:r w:rsidR="003A1DDA">
        <w:rPr>
          <w:rFonts w:hint="eastAsia"/>
          <w:lang w:val="en-GB"/>
        </w:rPr>
        <w:t>数据概念的</w:t>
      </w:r>
      <w:r w:rsidR="006B1929"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。</w:t>
      </w:r>
    </w:p>
    <w:p w14:paraId="6B3D5FA1" w14:textId="77777777" w:rsidR="00B1490E" w:rsidRDefault="00B1490E" w:rsidP="004E1AED">
      <w:pPr>
        <w:rPr>
          <w:lang w:val="en-GB"/>
        </w:rPr>
      </w:pPr>
      <w:r>
        <w:rPr>
          <w:lang w:val="en-GB"/>
        </w:rPr>
        <w:t>支持数据库类型如下：</w:t>
      </w:r>
    </w:p>
    <w:p w14:paraId="2C8A8340" w14:textId="77777777" w:rsidR="00B1490E" w:rsidRDefault="00B1490E" w:rsidP="00976031">
      <w:pPr>
        <w:pStyle w:val="aff5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</w:p>
    <w:p w14:paraId="58D9E71F" w14:textId="77777777" w:rsidR="00B1490E" w:rsidRDefault="00B1490E" w:rsidP="00976031">
      <w:pPr>
        <w:pStyle w:val="aff5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MySQL</w:t>
      </w:r>
    </w:p>
    <w:p w14:paraId="3A8464EE" w14:textId="77777777" w:rsidR="00B1490E" w:rsidRDefault="00B1490E" w:rsidP="00976031">
      <w:pPr>
        <w:pStyle w:val="aff5"/>
        <w:numPr>
          <w:ilvl w:val="0"/>
          <w:numId w:val="1"/>
        </w:numPr>
        <w:ind w:firstLineChars="0"/>
        <w:rPr>
          <w:lang w:val="en-GB"/>
        </w:rPr>
      </w:pPr>
      <w:proofErr w:type="spellStart"/>
      <w:r>
        <w:rPr>
          <w:lang w:val="en-GB"/>
        </w:rPr>
        <w:t>SQLServer</w:t>
      </w:r>
      <w:proofErr w:type="spellEnd"/>
    </w:p>
    <w:p w14:paraId="0420E20B" w14:textId="77777777" w:rsidR="00B1490E" w:rsidRDefault="00B1490E" w:rsidP="00976031">
      <w:pPr>
        <w:pStyle w:val="aff5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DB2</w:t>
      </w:r>
    </w:p>
    <w:p w14:paraId="7C8C82D4" w14:textId="77777777" w:rsidR="00B1490E" w:rsidRDefault="00B1490E" w:rsidP="00976031">
      <w:pPr>
        <w:pStyle w:val="aff5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SQL</w:t>
      </w:r>
      <w:r>
        <w:rPr>
          <w:lang w:val="en-GB"/>
        </w:rPr>
        <w:t>ite</w:t>
      </w:r>
    </w:p>
    <w:p w14:paraId="3584001E" w14:textId="77777777" w:rsidR="00B1490E" w:rsidRDefault="00B1490E" w:rsidP="00976031">
      <w:pPr>
        <w:pStyle w:val="aff5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PostgreSQL</w:t>
      </w:r>
    </w:p>
    <w:p w14:paraId="2405578A" w14:textId="77777777" w:rsidR="001D1039" w:rsidRPr="00B1490E" w:rsidRDefault="001D1039" w:rsidP="00976031">
      <w:pPr>
        <w:pStyle w:val="aff5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其它数据库可通过继承</w:t>
      </w:r>
      <w:r w:rsidR="004F1B82">
        <w:rPr>
          <w:rFonts w:hint="eastAsia"/>
          <w:lang w:val="en-GB"/>
        </w:rPr>
        <w:t>或</w:t>
      </w:r>
      <w:r>
        <w:rPr>
          <w:rFonts w:hint="eastAsia"/>
          <w:lang w:val="en-GB"/>
        </w:rPr>
        <w:t>扩展</w:t>
      </w:r>
      <w:r w:rsidRPr="001D1039">
        <w:rPr>
          <w:lang w:val="en-GB"/>
        </w:rPr>
        <w:t>XSQLDBMetadata.xml</w:t>
      </w:r>
      <w:r>
        <w:rPr>
          <w:lang w:val="en-GB"/>
        </w:rPr>
        <w:t>配置文件来实现。</w:t>
      </w:r>
    </w:p>
    <w:p w14:paraId="7BFC1E66" w14:textId="77777777" w:rsidR="00EA0BD6" w:rsidRDefault="00542373" w:rsidP="00324785">
      <w:r>
        <w:rPr>
          <w:rFonts w:hint="eastAsia"/>
        </w:rPr>
        <w:t>用此方法创建的数据库对象，均可通过</w:t>
      </w:r>
      <w:r>
        <w:rPr>
          <w:rFonts w:hint="eastAsia"/>
        </w:rPr>
        <w:t xml:space="preserve"> </w:t>
      </w:r>
      <w:r>
        <w:rPr>
          <w:rFonts w:hint="eastAsia"/>
        </w:rPr>
        <w:t>管理页面</w:t>
      </w:r>
      <w:r w:rsidR="00EA0BD6">
        <w:rPr>
          <w:rFonts w:hint="eastAsia"/>
        </w:rPr>
        <w:t>（</w:t>
      </w:r>
      <w:hyperlink r:id="rId26" w:history="1">
        <w:r w:rsidR="006A0016" w:rsidRPr="006A5156">
          <w:rPr>
            <w:rStyle w:val="aff6"/>
            <w:lang w:val="en-GB"/>
          </w:rPr>
          <w:t>http://127.0.0.1:80/</w:t>
        </w:r>
        <w:r w:rsidR="006A0016" w:rsidRPr="006A5156">
          <w:rPr>
            <w:rStyle w:val="aff6"/>
            <w:rFonts w:hint="eastAsia"/>
            <w:lang w:val="en-GB"/>
          </w:rPr>
          <w:t>WebName</w:t>
        </w:r>
        <w:r w:rsidR="006A0016" w:rsidRPr="006A5156">
          <w:rPr>
            <w:rStyle w:val="aff6"/>
            <w:lang w:val="en-GB"/>
          </w:rPr>
          <w:t>/analyses</w:t>
        </w:r>
      </w:hyperlink>
      <w:r w:rsidR="002D5304">
        <w:rPr>
          <w:rFonts w:hint="eastAsia"/>
          <w:lang w:val="en-GB"/>
        </w:rPr>
        <w:t>）</w:t>
      </w:r>
      <w:r>
        <w:rPr>
          <w:rFonts w:hint="eastAsia"/>
        </w:rPr>
        <w:t>反复重新创建（会先</w:t>
      </w:r>
      <w:r w:rsidR="00BE16FE">
        <w:rPr>
          <w:rFonts w:hint="eastAsia"/>
        </w:rPr>
        <w:t>删除</w:t>
      </w:r>
      <w:r>
        <w:rPr>
          <w:rFonts w:hint="eastAsia"/>
        </w:rPr>
        <w:t>后重新创建）</w:t>
      </w:r>
      <w:r w:rsidR="00C570BA">
        <w:rPr>
          <w:rFonts w:hint="eastAsia"/>
        </w:rPr>
        <w:t>，或</w:t>
      </w:r>
      <w:r w:rsidR="00C570BA">
        <w:t>查看创建数据库对象的列表</w:t>
      </w:r>
      <w:r w:rsidR="006A0016">
        <w:rPr>
          <w:rFonts w:hint="eastAsia"/>
        </w:rPr>
        <w:t>，如下图</w:t>
      </w:r>
      <w:r>
        <w:rPr>
          <w:rFonts w:hint="eastAsia"/>
        </w:rPr>
        <w:t>。</w:t>
      </w:r>
    </w:p>
    <w:p w14:paraId="12272405" w14:textId="77777777" w:rsidR="001A2075" w:rsidRPr="00727DEF" w:rsidRDefault="001A2075" w:rsidP="00324785">
      <w:pPr>
        <w:rPr>
          <w:lang w:val="en-GB"/>
        </w:rPr>
      </w:pPr>
      <w:r>
        <w:rPr>
          <w:rFonts w:hint="eastAsia"/>
        </w:rPr>
        <w:t>管理页面需在</w:t>
      </w:r>
      <w:r>
        <w:rPr>
          <w:lang w:val="en-GB"/>
        </w:rPr>
        <w:t>web.xml</w:t>
      </w:r>
      <w:r>
        <w:rPr>
          <w:lang w:val="en-GB"/>
        </w:rPr>
        <w:t>中添加</w:t>
      </w:r>
      <w:r>
        <w:rPr>
          <w:rFonts w:hint="eastAsia"/>
          <w:lang w:val="en-GB"/>
        </w:rPr>
        <w:t>配置后，才能正常使用。配置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方法见</w:t>
      </w:r>
      <w:proofErr w:type="spellStart"/>
      <w:r w:rsidRPr="001A2075">
        <w:rPr>
          <w:lang w:val="en-GB"/>
        </w:rPr>
        <w:t>org.hy.common.xml.plugins.analyse</w:t>
      </w:r>
      <w:r>
        <w:rPr>
          <w:lang w:val="en-GB"/>
        </w:rPr>
        <w:t>.</w:t>
      </w:r>
      <w:r w:rsidRPr="001A2075">
        <w:rPr>
          <w:lang w:val="en-GB"/>
        </w:rPr>
        <w:t>AnalyseObjectServlet</w:t>
      </w:r>
      <w:proofErr w:type="spellEnd"/>
      <w:r>
        <w:rPr>
          <w:rFonts w:hint="eastAsia"/>
          <w:lang w:val="en-GB"/>
        </w:rPr>
        <w:t>类中的说明。</w:t>
      </w:r>
    </w:p>
    <w:p w14:paraId="029D9C20" w14:textId="77777777" w:rsidR="00EA0BD6" w:rsidRDefault="00461F9A" w:rsidP="00324785">
      <w:r>
        <w:rPr>
          <w:noProof/>
        </w:rPr>
        <w:lastRenderedPageBreak/>
        <w:drawing>
          <wp:inline distT="0" distB="0" distL="0" distR="0" wp14:anchorId="47B3F30E" wp14:editId="5D8040D1">
            <wp:extent cx="5732145" cy="451802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35F6" w14:textId="77777777" w:rsidR="00C570BA" w:rsidRPr="00432156" w:rsidRDefault="00432156" w:rsidP="00324785">
      <w:pPr>
        <w:rPr>
          <w:lang w:val="en-GB"/>
        </w:rPr>
      </w:pPr>
      <w:r>
        <w:rPr>
          <w:rFonts w:hint="eastAsia"/>
        </w:rPr>
        <w:t>创建对象列表</w:t>
      </w:r>
      <w:r>
        <w:rPr>
          <w:rFonts w:hint="eastAsia"/>
          <w:lang w:val="en-GB"/>
        </w:rPr>
        <w:t>，如下图：</w:t>
      </w:r>
    </w:p>
    <w:p w14:paraId="58D2235E" w14:textId="77777777" w:rsidR="00432156" w:rsidRDefault="00432156" w:rsidP="00324785">
      <w:r>
        <w:rPr>
          <w:noProof/>
        </w:rPr>
        <w:drawing>
          <wp:inline distT="0" distB="0" distL="0" distR="0" wp14:anchorId="1C437EE0" wp14:editId="64670EE5">
            <wp:extent cx="5732145" cy="3768725"/>
            <wp:effectExtent l="0" t="0" r="190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3A771" w14:textId="77777777" w:rsidR="00432156" w:rsidRDefault="00432156" w:rsidP="00324785"/>
    <w:p w14:paraId="715B48CE" w14:textId="77777777" w:rsidR="00035EC1" w:rsidRPr="003863F9" w:rsidRDefault="007745DF" w:rsidP="00324785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</w:t>
      </w:r>
      <w:r w:rsidR="00A819FC" w:rsidRPr="003863F9">
        <w:rPr>
          <w:rFonts w:hint="eastAsia"/>
          <w:b/>
        </w:rPr>
        <w:t>语法</w:t>
      </w:r>
      <w:r w:rsidRPr="003863F9">
        <w:rPr>
          <w:rFonts w:hint="eastAsia"/>
          <w:b/>
        </w:rPr>
        <w:t>：</w:t>
      </w:r>
      <w:r w:rsidRPr="003863F9">
        <w:rPr>
          <w:rFonts w:hint="eastAsia"/>
          <w:b/>
        </w:rPr>
        <w:t xml:space="preserve"> </w:t>
      </w:r>
    </w:p>
    <w:p w14:paraId="5604EDDC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14:paraId="162607D6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075A55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</w:p>
    <w:p w14:paraId="5121548E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06B5B816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</w:p>
    <w:p w14:paraId="0463D812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</w:t>
      </w:r>
      <w:proofErr w:type="gramEnd"/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CDATA[</w:t>
      </w:r>
    </w:p>
    <w:p w14:paraId="0564E73C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14:paraId="0B07A139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14:paraId="3EC0B291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14:paraId="018F3A9F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14:paraId="6EC8A659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 w:rsidR="007E5C80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5F474B"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5F474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="005F474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="005F474B"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22A29434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B3B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&lt;create&gt;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数据库对象名称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不区分大小写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BB3B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5F474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521C553F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23FF413B" w14:textId="77777777" w:rsidR="00D97E1D" w:rsidRPr="00D97E1D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14:paraId="12764B21" w14:textId="77777777" w:rsidR="00EA1A55" w:rsidRPr="003863F9" w:rsidRDefault="00CC33EE" w:rsidP="00445F9C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="00D97E1D" w:rsidRPr="003863F9">
        <w:rPr>
          <w:b/>
        </w:rPr>
        <w:t>：</w:t>
      </w:r>
    </w:p>
    <w:p w14:paraId="5F2CEA88" w14:textId="77777777" w:rsidR="009958E7" w:rsidRDefault="009958E7" w:rsidP="00976031">
      <w:pPr>
        <w:pStyle w:val="aff5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&lt;content&gt;</w:t>
      </w:r>
      <w:r>
        <w:rPr>
          <w:rFonts w:hint="eastAsia"/>
          <w:lang w:val="en-GB"/>
        </w:rPr>
        <w:t>节点定义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语句，多个执行</w:t>
      </w:r>
      <w:r>
        <w:rPr>
          <w:rFonts w:hint="eastAsia"/>
          <w:lang w:val="en-GB"/>
        </w:rPr>
        <w:t>SQL</w:t>
      </w:r>
      <w:r w:rsidR="001E28DD">
        <w:rPr>
          <w:rFonts w:hint="eastAsia"/>
          <w:lang w:val="en-GB"/>
        </w:rPr>
        <w:t>语句</w:t>
      </w:r>
      <w:r>
        <w:rPr>
          <w:rFonts w:hint="eastAsia"/>
          <w:lang w:val="en-GB"/>
        </w:rPr>
        <w:t>间用</w:t>
      </w:r>
      <w:r w:rsidR="001E28DD">
        <w:rPr>
          <w:rFonts w:hint="eastAsia"/>
          <w:lang w:val="en-GB"/>
        </w:rPr>
        <w:t>分号加除号</w:t>
      </w:r>
      <w:r w:rsidR="00BB6A3A">
        <w:rPr>
          <w:rFonts w:hint="eastAsia"/>
          <w:lang w:val="en-GB"/>
        </w:rPr>
        <w:t>（</w:t>
      </w:r>
      <w:r w:rsidRPr="00B81C1C">
        <w:rPr>
          <w:b/>
          <w:color w:val="FF0000"/>
          <w:lang w:val="en-GB"/>
        </w:rPr>
        <w:t>;/</w:t>
      </w:r>
      <w:r w:rsidR="001E28DD">
        <w:rPr>
          <w:lang w:val="en-GB"/>
        </w:rPr>
        <w:t>）</w:t>
      </w:r>
      <w:r>
        <w:rPr>
          <w:rFonts w:hint="eastAsia"/>
          <w:lang w:val="en-GB"/>
        </w:rPr>
        <w:t>分隔。这样就能更好的支持数据库</w:t>
      </w:r>
      <w:r w:rsidR="00A04F92">
        <w:rPr>
          <w:rFonts w:hint="eastAsia"/>
          <w:lang w:val="en-GB"/>
        </w:rPr>
        <w:t>存储</w:t>
      </w:r>
      <w:r>
        <w:rPr>
          <w:rFonts w:hint="eastAsia"/>
          <w:lang w:val="en-GB"/>
        </w:rPr>
        <w:t>过程及函数的构造。</w:t>
      </w:r>
    </w:p>
    <w:p w14:paraId="592E506D" w14:textId="77777777" w:rsidR="00C14EDF" w:rsidRDefault="00C14EDF" w:rsidP="00976031">
      <w:pPr>
        <w:pStyle w:val="aff5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create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节点一定要放在最后，当</w:t>
      </w:r>
      <w:proofErr w:type="gramStart"/>
      <w:r>
        <w:rPr>
          <w:rFonts w:hint="eastAsia"/>
          <w:lang w:val="en-GB"/>
        </w:rPr>
        <w:t>解析器</w:t>
      </w:r>
      <w:proofErr w:type="gramEnd"/>
      <w:r>
        <w:rPr>
          <w:rFonts w:hint="eastAsia"/>
          <w:lang w:val="en-GB"/>
        </w:rPr>
        <w:t>遇到</w:t>
      </w:r>
      <w:r>
        <w:rPr>
          <w:lang w:val="en-GB"/>
        </w:rPr>
        <w:t>&lt;create&gt;</w:t>
      </w:r>
      <w:r>
        <w:rPr>
          <w:rFonts w:hint="eastAsia"/>
          <w:lang w:val="en-GB"/>
        </w:rPr>
        <w:t>节点时，就立刻执行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节点中定义的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语句，及显示</w:t>
      </w:r>
      <w:r>
        <w:rPr>
          <w:lang w:val="en-GB"/>
        </w:rPr>
        <w:t>&lt;comment&gt;</w:t>
      </w:r>
      <w:r>
        <w:rPr>
          <w:rFonts w:hint="eastAsia"/>
          <w:lang w:val="en-GB"/>
        </w:rPr>
        <w:t>节点的注释说明。</w:t>
      </w:r>
    </w:p>
    <w:p w14:paraId="60D04A73" w14:textId="77777777" w:rsidR="006438D6" w:rsidRDefault="00D97E1D" w:rsidP="00976031">
      <w:pPr>
        <w:pStyle w:val="aff5"/>
        <w:numPr>
          <w:ilvl w:val="0"/>
          <w:numId w:val="4"/>
        </w:numPr>
        <w:ind w:firstLineChars="0"/>
        <w:rPr>
          <w:lang w:val="en-GB"/>
        </w:rPr>
      </w:pPr>
      <w:r>
        <w:rPr>
          <w:lang w:val="en-GB"/>
        </w:rPr>
        <w:t>&lt;create&gt;</w:t>
      </w:r>
      <w:r>
        <w:rPr>
          <w:rFonts w:hint="eastAsia"/>
          <w:lang w:val="en-GB"/>
        </w:rPr>
        <w:t>节点中定义的数据库对象名称，会在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节点中定义的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中查找匹配，当未查找到时，会错异常，表示创建对象名称与创建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不匹配。</w:t>
      </w:r>
    </w:p>
    <w:p w14:paraId="31C50A5A" w14:textId="77777777" w:rsidR="003C138A" w:rsidRDefault="003C138A" w:rsidP="00976031">
      <w:pPr>
        <w:pStyle w:val="aff5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请尽量在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节点中编写可重复数次执行</w:t>
      </w:r>
      <w:r w:rsidR="001617D4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  <w:r w:rsidR="00DA4120">
        <w:rPr>
          <w:rFonts w:hint="eastAsia"/>
          <w:lang w:val="en-GB"/>
        </w:rPr>
        <w:t>如，创建数据库对象</w:t>
      </w:r>
      <w:r w:rsidR="00DA4120">
        <w:rPr>
          <w:rFonts w:hint="eastAsia"/>
          <w:lang w:val="en-GB"/>
        </w:rPr>
        <w:t>A</w:t>
      </w:r>
      <w:r w:rsidR="00DA4120">
        <w:rPr>
          <w:rFonts w:hint="eastAsia"/>
          <w:lang w:val="en-GB"/>
        </w:rPr>
        <w:t>时，要向</w:t>
      </w:r>
      <w:r w:rsidR="00DA4120">
        <w:rPr>
          <w:rFonts w:hint="eastAsia"/>
          <w:lang w:val="en-GB"/>
        </w:rPr>
        <w:t>B</w:t>
      </w:r>
      <w:r w:rsidR="00DA4120">
        <w:rPr>
          <w:rFonts w:hint="eastAsia"/>
          <w:lang w:val="en-GB"/>
        </w:rPr>
        <w:t>表中插入一条配置数据，</w:t>
      </w:r>
      <w:r w:rsidR="00DA4120">
        <w:rPr>
          <w:rFonts w:hint="eastAsia"/>
          <w:lang w:val="en-GB"/>
        </w:rPr>
        <w:t>B</w:t>
      </w:r>
      <w:r w:rsidR="00DA4120">
        <w:rPr>
          <w:rFonts w:hint="eastAsia"/>
          <w:lang w:val="en-GB"/>
        </w:rPr>
        <w:t>表中也只能有一条对应数据库对象</w:t>
      </w:r>
      <w:r w:rsidR="00DA4120">
        <w:rPr>
          <w:rFonts w:hint="eastAsia"/>
          <w:lang w:val="en-GB"/>
        </w:rPr>
        <w:t>A</w:t>
      </w:r>
      <w:r w:rsidR="00DA4120">
        <w:rPr>
          <w:rFonts w:hint="eastAsia"/>
          <w:lang w:val="en-GB"/>
        </w:rPr>
        <w:t>的配置数据。此时，应当在</w:t>
      </w:r>
      <w:r w:rsidR="00DA4120">
        <w:rPr>
          <w:lang w:val="en-GB"/>
        </w:rPr>
        <w:t>INSERT</w:t>
      </w:r>
      <w:r w:rsidR="00DA4120">
        <w:rPr>
          <w:rFonts w:hint="eastAsia"/>
          <w:lang w:val="en-GB"/>
        </w:rPr>
        <w:t>语句前，再添加一条</w:t>
      </w:r>
      <w:r w:rsidR="00DA4120">
        <w:rPr>
          <w:lang w:val="en-GB"/>
        </w:rPr>
        <w:t>DELETE</w:t>
      </w:r>
      <w:r w:rsidR="00DA4120">
        <w:rPr>
          <w:rFonts w:hint="eastAsia"/>
          <w:lang w:val="en-GB"/>
        </w:rPr>
        <w:t>语句</w:t>
      </w:r>
      <w:r w:rsidR="00814E14">
        <w:rPr>
          <w:rFonts w:hint="eastAsia"/>
          <w:lang w:val="en-GB"/>
        </w:rPr>
        <w:t>，预防性的先删除</w:t>
      </w:r>
      <w:r w:rsidR="00814E14">
        <w:rPr>
          <w:rFonts w:hint="eastAsia"/>
          <w:lang w:val="en-GB"/>
        </w:rPr>
        <w:t>B</w:t>
      </w:r>
      <w:r w:rsidR="00814E14">
        <w:rPr>
          <w:rFonts w:hint="eastAsia"/>
          <w:lang w:val="en-GB"/>
        </w:rPr>
        <w:t>表的配置数据后</w:t>
      </w:r>
      <w:r w:rsidR="00885B03">
        <w:rPr>
          <w:rFonts w:hint="eastAsia"/>
          <w:lang w:val="en-GB"/>
        </w:rPr>
        <w:t>，再</w:t>
      </w:r>
      <w:r w:rsidR="00814E14">
        <w:rPr>
          <w:rFonts w:hint="eastAsia"/>
          <w:lang w:val="en-GB"/>
        </w:rPr>
        <w:t>插入配置数据，防止重复数据</w:t>
      </w:r>
      <w:r w:rsidR="00DA4120">
        <w:rPr>
          <w:rFonts w:hint="eastAsia"/>
          <w:lang w:val="en-GB"/>
        </w:rPr>
        <w:t>。</w:t>
      </w:r>
    </w:p>
    <w:p w14:paraId="6F2AD9BC" w14:textId="77777777" w:rsidR="00B37C7E" w:rsidRPr="00B37C7E" w:rsidRDefault="00B37C7E" w:rsidP="00B37C7E">
      <w:pPr>
        <w:rPr>
          <w:lang w:val="en-GB"/>
        </w:rPr>
      </w:pPr>
    </w:p>
    <w:p w14:paraId="59F00698" w14:textId="77777777" w:rsidR="00762D2B" w:rsidRPr="003863F9" w:rsidRDefault="00B1747D" w:rsidP="00445F9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 w:rsidR="00EF19AF" w:rsidRPr="003863F9">
        <w:rPr>
          <w:rFonts w:hint="eastAsia"/>
          <w:b/>
        </w:rPr>
        <w:t>：</w:t>
      </w:r>
    </w:p>
    <w:p w14:paraId="6839D473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</w:t>
      </w:r>
      <w:proofErr w:type="spellEnd"/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983AD0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14FAC8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DSG_XFlow</w:t>
      </w:r>
      <w:proofErr w:type="spellEnd"/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E58D7E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871F583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E47B28" w14:textId="77777777" w:rsidR="00EA1A55" w:rsidRPr="00EA1A55" w:rsidRDefault="00CF726E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="00EA1A55"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</w:t>
      </w:r>
      <w:proofErr w:type="gramEnd"/>
      <w:r w:rsidR="00EA1A55"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CDATA[</w:t>
      </w:r>
      <w:r w:rsidR="00EA1A55"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6557BD4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CREATE TABLE </w:t>
      </w:r>
      <w:proofErr w:type="spell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87C6D19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(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72464D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</w:t>
      </w:r>
      <w:proofErr w:type="spell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activityTypeID</w:t>
      </w:r>
      <w:proofErr w:type="spellEnd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VARCHAR2(64)     NOT NULL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2FFD93C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proofErr w:type="gram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</w:t>
      </w:r>
      <w:proofErr w:type="spellEnd"/>
      <w:proofErr w:type="gramEnd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NVARCHAR2(128)   NOT NULL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3D7D6F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proofErr w:type="gram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infoComment</w:t>
      </w:r>
      <w:proofErr w:type="spellEnd"/>
      <w:proofErr w:type="gramEnd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NVARCHAR2(2000)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E01CC5D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proofErr w:type="gram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orderNo</w:t>
      </w:r>
      <w:proofErr w:type="spellEnd"/>
      <w:proofErr w:type="gramEnd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NUMBER(10)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09EFBE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);/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3F0B57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BA2CEBD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ALTER TABLE TActivityType ADD CONSTRAINT PK_TActivityType PRIMARY KEY (activityTypeID);/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FE2031A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9DB923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TABLE  </w:t>
      </w:r>
      <w:proofErr w:type="spell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9D45281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</w:t>
      </w:r>
      <w:proofErr w:type="spell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TActivityType.activityTypeID</w:t>
      </w:r>
      <w:proofErr w:type="spellEnd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16DC9B9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COMMENT ON COLUMN </w:t>
      </w:r>
      <w:proofErr w:type="spell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TActivityType.activityType</w:t>
      </w:r>
      <w:proofErr w:type="spellEnd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BE09426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</w:t>
      </w:r>
      <w:proofErr w:type="spell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TActivityType.infoComment</w:t>
      </w:r>
      <w:proofErr w:type="spellEnd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A05CC1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</w:t>
      </w:r>
      <w:proofErr w:type="spell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TActivityType.orderNo</w:t>
      </w:r>
      <w:proofErr w:type="spellEnd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01347FC" w14:textId="77777777" w:rsidR="00EA1A55" w:rsidRPr="00EA1A55" w:rsidRDefault="00CF726E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EA1A55"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EA1A55"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BD494A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B1854E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B53F0FC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509963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proofErr w:type="spellStart"/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proofErr w:type="spellEnd"/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193A63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3E1D67D" w14:textId="77777777" w:rsidR="006A496D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="00C204C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9EE29D0" w14:textId="77777777" w:rsidR="00C204CA" w:rsidRDefault="00C204CA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14:paraId="20C6F771" w14:textId="77777777" w:rsidR="007976E1" w:rsidRDefault="007976E1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14:paraId="0C0F6C97" w14:textId="77777777" w:rsidR="007976E1" w:rsidRPr="006A496D" w:rsidRDefault="007976E1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14:paraId="46C59BB8" w14:textId="77777777" w:rsidR="00B1490E" w:rsidRPr="000B33DE" w:rsidRDefault="00B1490E" w:rsidP="00B1490E">
      <w:pPr>
        <w:pStyle w:val="1"/>
        <w:rPr>
          <w:lang w:val="en-GB"/>
        </w:rPr>
      </w:pPr>
      <w:bookmarkStart w:id="3" w:name="_Toc103776021"/>
      <w:r>
        <w:t>XSQL</w:t>
      </w:r>
      <w:r>
        <w:t>创建</w:t>
      </w:r>
      <w:r w:rsidR="001A700A">
        <w:rPr>
          <w:rFonts w:hint="eastAsia"/>
        </w:rPr>
        <w:t>多种</w:t>
      </w:r>
      <w:r>
        <w:t>数据库</w:t>
      </w:r>
      <w:r w:rsidR="00D66442">
        <w:rPr>
          <w:rFonts w:hint="eastAsia"/>
        </w:rPr>
        <w:t>的</w:t>
      </w:r>
      <w:r>
        <w:t>对象</w:t>
      </w:r>
      <w:bookmarkEnd w:id="3"/>
    </w:p>
    <w:p w14:paraId="25F3CAE5" w14:textId="77777777" w:rsidR="00B1490E" w:rsidRDefault="00737FA9" w:rsidP="004E1AED">
      <w:pPr>
        <w:rPr>
          <w:lang w:val="en-GB"/>
        </w:rPr>
      </w:pPr>
      <w:r>
        <w:rPr>
          <w:rFonts w:hint="eastAsia"/>
          <w:lang w:val="en-GB"/>
        </w:rPr>
        <w:t>上面已经讲了如何创建数据库对象，</w:t>
      </w:r>
      <w:r w:rsidR="00A75B5B">
        <w:rPr>
          <w:rFonts w:hint="eastAsia"/>
          <w:lang w:val="en-GB"/>
        </w:rPr>
        <w:t>但</w:t>
      </w:r>
      <w:r w:rsidR="00633972">
        <w:rPr>
          <w:rFonts w:hint="eastAsia"/>
          <w:lang w:val="en-GB"/>
        </w:rPr>
        <w:t>如何</w:t>
      </w:r>
      <w:r w:rsidR="00A75B5B">
        <w:rPr>
          <w:rFonts w:hint="eastAsia"/>
          <w:lang w:val="en-GB"/>
        </w:rPr>
        <w:t>支持不同类型的数据库</w:t>
      </w:r>
      <w:r w:rsidR="00D967A3">
        <w:rPr>
          <w:rFonts w:hint="eastAsia"/>
          <w:lang w:val="en-GB"/>
        </w:rPr>
        <w:t>对象的创建</w:t>
      </w:r>
      <w:r w:rsidR="00A75B5B">
        <w:rPr>
          <w:rFonts w:hint="eastAsia"/>
          <w:lang w:val="en-GB"/>
        </w:rPr>
        <w:t>呢？比如说，项目</w:t>
      </w:r>
      <w:r w:rsidR="00DB3C83">
        <w:rPr>
          <w:rFonts w:hint="eastAsia"/>
          <w:lang w:val="en-GB"/>
        </w:rPr>
        <w:t>需</w:t>
      </w:r>
      <w:r w:rsidR="00A75B5B">
        <w:rPr>
          <w:rFonts w:hint="eastAsia"/>
          <w:lang w:val="en-GB"/>
        </w:rPr>
        <w:t>要支持</w:t>
      </w:r>
      <w:proofErr w:type="spellStart"/>
      <w:r w:rsidR="00A75B5B">
        <w:rPr>
          <w:rFonts w:hint="eastAsia"/>
          <w:lang w:val="en-GB"/>
        </w:rPr>
        <w:t>SQL</w:t>
      </w:r>
      <w:r w:rsidR="00A75B5B">
        <w:rPr>
          <w:lang w:val="en-GB"/>
        </w:rPr>
        <w:t>Server</w:t>
      </w:r>
      <w:proofErr w:type="spellEnd"/>
      <w:r w:rsidR="00A75B5B">
        <w:rPr>
          <w:rFonts w:hint="eastAsia"/>
          <w:lang w:val="en-GB"/>
        </w:rPr>
        <w:t>、</w:t>
      </w:r>
      <w:r w:rsidR="00A75B5B">
        <w:rPr>
          <w:lang w:val="en-GB"/>
        </w:rPr>
        <w:t>Oracle</w:t>
      </w:r>
      <w:r w:rsidR="00A75B5B">
        <w:rPr>
          <w:rFonts w:hint="eastAsia"/>
          <w:lang w:val="en-GB"/>
        </w:rPr>
        <w:t>两种数据库</w:t>
      </w:r>
      <w:r w:rsidR="000F341C">
        <w:rPr>
          <w:rFonts w:hint="eastAsia"/>
          <w:lang w:val="en-GB"/>
        </w:rPr>
        <w:t>的表创建</w:t>
      </w:r>
      <w:r w:rsidR="00A75B5B">
        <w:rPr>
          <w:rFonts w:hint="eastAsia"/>
          <w:lang w:val="en-GB"/>
        </w:rPr>
        <w:t>怎么办呢？</w:t>
      </w:r>
      <w:r w:rsidR="00FE1F05">
        <w:rPr>
          <w:rFonts w:hint="eastAsia"/>
          <w:lang w:val="en-GB"/>
        </w:rPr>
        <w:t>放心</w:t>
      </w:r>
      <w:r w:rsidR="00FE1F05">
        <w:rPr>
          <w:rFonts w:hint="eastAsia"/>
          <w:lang w:val="en-GB"/>
        </w:rPr>
        <w:t>XSQL</w:t>
      </w:r>
      <w:r w:rsidR="00FE1F05">
        <w:rPr>
          <w:rFonts w:hint="eastAsia"/>
          <w:lang w:val="en-GB"/>
        </w:rPr>
        <w:t>是支持的</w:t>
      </w:r>
      <w:r w:rsidR="003A518D">
        <w:rPr>
          <w:rFonts w:hint="eastAsia"/>
          <w:lang w:val="en-GB"/>
        </w:rPr>
        <w:t>。</w:t>
      </w:r>
    </w:p>
    <w:p w14:paraId="14BB7FFF" w14:textId="77777777" w:rsidR="00CD3F62" w:rsidRPr="003863F9" w:rsidRDefault="00CD3F62" w:rsidP="00CD3F6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14:paraId="782A1414" w14:textId="77777777" w:rsidR="00CD3F62" w:rsidRPr="00445F9C" w:rsidRDefault="00CD3F62" w:rsidP="00D401C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14:paraId="0151372F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BEB98D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</w:t>
      </w:r>
      <w:r w:rsidR="00D4223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_My</w:t>
      </w:r>
      <w:proofErr w:type="spellEnd"/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</w:t>
      </w:r>
      <w:proofErr w:type="gramStart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</w:t>
      </w:r>
      <w:proofErr w:type="gramEnd"/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66E127E5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6C46115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="0015268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="0015268A" w:rsidRPr="00437BC2">
        <w:rPr>
          <w:rStyle w:val="attribute2"/>
          <w:rFonts w:ascii="Consolas" w:hAnsi="Consolas" w:cs="Consolas"/>
          <w:sz w:val="18"/>
          <w:szCs w:val="18"/>
          <w:highlight w:val="green"/>
        </w:rPr>
        <w:t>if</w:t>
      </w:r>
      <w:r w:rsidR="0015268A"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="0015268A" w:rsidRPr="00437BC2">
        <w:rPr>
          <w:rStyle w:val="attribute-value2"/>
          <w:rFonts w:cs="Consolas"/>
          <w:sz w:val="18"/>
          <w:szCs w:val="18"/>
          <w:highlight w:val="green"/>
        </w:rPr>
        <w:t>"ORACLE == </w:t>
      </w:r>
      <w:proofErr w:type="spellStart"/>
      <w:proofErr w:type="gramStart"/>
      <w:r w:rsidR="00104167" w:rsidRPr="00104167">
        <w:rPr>
          <w:rStyle w:val="attribute-value2"/>
          <w:rFonts w:cs="Consolas"/>
          <w:sz w:val="18"/>
          <w:szCs w:val="18"/>
          <w:highlight w:val="green"/>
        </w:rPr>
        <w:t>this.getDataSourceGroup.</w:t>
      </w:r>
      <w:r w:rsidR="0015268A" w:rsidRPr="00437BC2">
        <w:rPr>
          <w:rStyle w:val="attribute-value2"/>
          <w:rFonts w:cs="Consolas"/>
          <w:sz w:val="18"/>
          <w:szCs w:val="18"/>
          <w:highlight w:val="green"/>
        </w:rPr>
        <w:t>getDbProductType</w:t>
      </w:r>
      <w:proofErr w:type="spellEnd"/>
      <w:proofErr w:type="gramEnd"/>
      <w:r w:rsidR="0015268A" w:rsidRPr="00437BC2">
        <w:rPr>
          <w:rStyle w:val="attribute-value2"/>
          <w:rFonts w:cs="Consolas"/>
          <w:sz w:val="18"/>
          <w:szCs w:val="18"/>
          <w:highlight w:val="green"/>
        </w:rPr>
        <w:t>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14:paraId="16CD3F8B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</w:t>
      </w:r>
      <w:proofErr w:type="gramEnd"/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CDATA[</w:t>
      </w:r>
    </w:p>
    <w:p w14:paraId="5B0B73F6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7B510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Oracle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="0034703D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="0034703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14:paraId="616C949C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14:paraId="1D8E0242" w14:textId="77777777" w:rsidR="00CD3F62" w:rsidRPr="003E54CE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14:paraId="6BF972CB" w14:textId="77777777" w:rsidR="003E54CE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</w:p>
    <w:p w14:paraId="5BB5C743" w14:textId="77777777"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437BC2">
        <w:rPr>
          <w:rStyle w:val="attribute2"/>
          <w:rFonts w:ascii="Consolas" w:hAnsi="Consolas" w:cs="Consolas"/>
          <w:sz w:val="18"/>
          <w:szCs w:val="18"/>
          <w:highlight w:val="green"/>
        </w:rPr>
        <w:t>if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cs="Consolas"/>
          <w:sz w:val="18"/>
          <w:szCs w:val="18"/>
          <w:highlight w:val="green"/>
        </w:rPr>
        <w:t>"SQLSERVER == </w:t>
      </w:r>
      <w:proofErr w:type="spellStart"/>
      <w:proofErr w:type="gramStart"/>
      <w:r w:rsidR="009623E9" w:rsidRPr="00104167">
        <w:rPr>
          <w:rStyle w:val="attribute-value2"/>
          <w:rFonts w:cs="Consolas"/>
          <w:sz w:val="18"/>
          <w:szCs w:val="18"/>
          <w:highlight w:val="green"/>
        </w:rPr>
        <w:t>this.getDataSourceGroup.</w:t>
      </w:r>
      <w:r w:rsidRPr="00437BC2">
        <w:rPr>
          <w:rStyle w:val="attribute-value2"/>
          <w:rFonts w:cs="Consolas"/>
          <w:sz w:val="18"/>
          <w:szCs w:val="18"/>
          <w:highlight w:val="green"/>
        </w:rPr>
        <w:t>getDbProductType</w:t>
      </w:r>
      <w:proofErr w:type="spellEnd"/>
      <w:proofErr w:type="gramEnd"/>
      <w:r w:rsidRPr="00437BC2">
        <w:rPr>
          <w:rStyle w:val="attribute-value2"/>
          <w:rFonts w:cs="Consolas"/>
          <w:sz w:val="18"/>
          <w:szCs w:val="18"/>
          <w:highlight w:val="green"/>
        </w:rPr>
        <w:t>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14:paraId="67AA365F" w14:textId="77777777"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</w:t>
      </w:r>
      <w:proofErr w:type="gramEnd"/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CDATA[</w:t>
      </w:r>
    </w:p>
    <w:p w14:paraId="07F4BCF9" w14:textId="77777777"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SQLServer</w:t>
      </w:r>
      <w:proofErr w:type="spellEnd"/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="0034703D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="0034703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14:paraId="5302437E" w14:textId="77777777"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14:paraId="18E42AF8" w14:textId="77777777"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14:paraId="045118AE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14:paraId="362C819C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64751290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数据库对象名称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不区分大小写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7A5616CB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3B56CF2" w14:textId="77777777" w:rsidR="00CD3F62" w:rsidRPr="00D97E1D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14:paraId="72215BD9" w14:textId="77777777" w:rsidR="00B15420" w:rsidRPr="003863F9" w:rsidRDefault="00B15420" w:rsidP="00B1542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04CD8F2B" w14:textId="77777777" w:rsidR="00D53F01" w:rsidRPr="00B15420" w:rsidRDefault="00EE76AD" w:rsidP="00976031">
      <w:pPr>
        <w:pStyle w:val="aff5"/>
        <w:numPr>
          <w:ilvl w:val="0"/>
          <w:numId w:val="6"/>
        </w:numPr>
        <w:ind w:firstLineChars="0"/>
        <w:rPr>
          <w:lang w:val="en-GB"/>
        </w:rPr>
      </w:pPr>
      <w:r>
        <w:rPr>
          <w:rFonts w:hint="eastAsia"/>
          <w:lang w:val="en-GB"/>
        </w:rPr>
        <w:t>if</w:t>
      </w:r>
      <w:r w:rsidR="00D53F01">
        <w:rPr>
          <w:rFonts w:hint="eastAsia"/>
          <w:lang w:val="en-GB"/>
        </w:rPr>
        <w:t>关键字</w:t>
      </w:r>
      <w:r w:rsidR="00861B6D">
        <w:rPr>
          <w:rFonts w:hint="eastAsia"/>
          <w:lang w:val="en-GB"/>
        </w:rPr>
        <w:t>等式右侧</w:t>
      </w:r>
      <w:r w:rsidR="00D53F01">
        <w:rPr>
          <w:rFonts w:hint="eastAsia"/>
          <w:lang w:val="en-GB"/>
        </w:rPr>
        <w:t>的</w:t>
      </w:r>
      <w:r w:rsidR="00D53F01">
        <w:rPr>
          <w:lang w:val="en-GB"/>
        </w:rPr>
        <w:t>Fel</w:t>
      </w:r>
      <w:r w:rsidR="00D53F01">
        <w:rPr>
          <w:rFonts w:hint="eastAsia"/>
          <w:lang w:val="en-GB"/>
        </w:rPr>
        <w:t>表达式为真时，</w:t>
      </w:r>
      <w:proofErr w:type="gramStart"/>
      <w:r w:rsidR="00D53F01">
        <w:rPr>
          <w:rFonts w:hint="eastAsia"/>
          <w:lang w:val="en-GB"/>
        </w:rPr>
        <w:t>解析器</w:t>
      </w:r>
      <w:proofErr w:type="gramEnd"/>
      <w:r w:rsidR="00D53F01">
        <w:rPr>
          <w:rFonts w:hint="eastAsia"/>
          <w:lang w:val="en-GB"/>
        </w:rPr>
        <w:t>才</w:t>
      </w:r>
      <w:r w:rsidR="001950E3">
        <w:rPr>
          <w:rFonts w:hint="eastAsia"/>
          <w:lang w:val="en-GB"/>
        </w:rPr>
        <w:t>解析</w:t>
      </w:r>
      <w:r w:rsidR="00D53F01">
        <w:rPr>
          <w:lang w:val="en-GB"/>
        </w:rPr>
        <w:t>if</w:t>
      </w:r>
      <w:r w:rsidR="00D53F01">
        <w:rPr>
          <w:rFonts w:hint="eastAsia"/>
          <w:lang w:val="en-GB"/>
        </w:rPr>
        <w:t>所在的</w:t>
      </w:r>
      <w:r w:rsidR="00D53F01">
        <w:rPr>
          <w:lang w:val="en-GB"/>
        </w:rPr>
        <w:t>xml</w:t>
      </w:r>
      <w:r w:rsidR="00D53F01">
        <w:rPr>
          <w:rFonts w:hint="eastAsia"/>
          <w:lang w:val="en-GB"/>
        </w:rPr>
        <w:t>节点。</w:t>
      </w:r>
    </w:p>
    <w:p w14:paraId="5CFA177F" w14:textId="77777777" w:rsidR="00B15420" w:rsidRDefault="00B15420" w:rsidP="00976031">
      <w:pPr>
        <w:pStyle w:val="aff5"/>
        <w:numPr>
          <w:ilvl w:val="0"/>
          <w:numId w:val="6"/>
        </w:numPr>
        <w:ind w:firstLineChars="0"/>
        <w:rPr>
          <w:lang w:val="en-GB"/>
        </w:rPr>
      </w:pPr>
      <w:r w:rsidRPr="00B15420">
        <w:rPr>
          <w:rFonts w:hint="eastAsia"/>
          <w:lang w:val="en-GB"/>
        </w:rPr>
        <w:t>通过</w:t>
      </w:r>
      <w:r w:rsidRPr="00B15420">
        <w:rPr>
          <w:lang w:val="en-GB"/>
        </w:rPr>
        <w:t>&lt;</w:t>
      </w:r>
      <w:proofErr w:type="spellStart"/>
      <w:r w:rsidRPr="00B15420">
        <w:rPr>
          <w:lang w:val="en-GB"/>
        </w:rPr>
        <w:t>dataSourceGroup</w:t>
      </w:r>
      <w:proofErr w:type="spellEnd"/>
      <w:r w:rsidRPr="00B15420">
        <w:rPr>
          <w:lang w:val="en-GB"/>
        </w:rPr>
        <w:t>&gt;</w:t>
      </w:r>
      <w:r w:rsidRPr="00B15420">
        <w:rPr>
          <w:rFonts w:hint="eastAsia"/>
          <w:lang w:val="en-GB"/>
        </w:rPr>
        <w:t>节点引用或定义的数据库</w:t>
      </w:r>
      <w:proofErr w:type="gramStart"/>
      <w:r w:rsidRPr="00B15420">
        <w:rPr>
          <w:rFonts w:hint="eastAsia"/>
          <w:lang w:val="en-GB"/>
        </w:rPr>
        <w:t>连接池组对象</w:t>
      </w:r>
      <w:proofErr w:type="gramEnd"/>
      <w:r w:rsidRPr="00B15420">
        <w:rPr>
          <w:rFonts w:hint="eastAsia"/>
          <w:lang w:val="en-GB"/>
        </w:rPr>
        <w:t>，来判定数据库类</w:t>
      </w:r>
      <w:r>
        <w:rPr>
          <w:rFonts w:hint="eastAsia"/>
          <w:lang w:val="en-GB"/>
        </w:rPr>
        <w:t>型。</w:t>
      </w:r>
      <w:proofErr w:type="gramStart"/>
      <w:r>
        <w:rPr>
          <w:rFonts w:hint="eastAsia"/>
          <w:lang w:val="en-GB"/>
        </w:rPr>
        <w:t>解析器</w:t>
      </w:r>
      <w:proofErr w:type="gramEnd"/>
      <w:r>
        <w:rPr>
          <w:rFonts w:hint="eastAsia"/>
          <w:lang w:val="en-GB"/>
        </w:rPr>
        <w:t>再根据两个</w:t>
      </w:r>
      <w:r>
        <w:rPr>
          <w:lang w:val="en-GB"/>
        </w:rPr>
        <w:t>&lt;content&gt;</w:t>
      </w:r>
      <w:r>
        <w:rPr>
          <w:lang w:val="en-GB"/>
        </w:rPr>
        <w:t>节点定义的解析条件，判定条件真假，</w:t>
      </w:r>
      <w:r w:rsidR="002A02E3">
        <w:rPr>
          <w:lang w:val="en-GB"/>
        </w:rPr>
        <w:t>加载</w:t>
      </w:r>
      <w:r w:rsidR="002A02E3">
        <w:rPr>
          <w:rFonts w:hint="eastAsia"/>
          <w:lang w:val="en-GB"/>
        </w:rPr>
        <w:t xml:space="preserve"> </w:t>
      </w:r>
      <w:r>
        <w:rPr>
          <w:lang w:val="en-GB"/>
        </w:rPr>
        <w:t>不同运行时</w:t>
      </w:r>
      <w:r w:rsidR="00A11CE5">
        <w:rPr>
          <w:rFonts w:hint="eastAsia"/>
          <w:lang w:val="en-GB"/>
        </w:rPr>
        <w:t>情况下</w:t>
      </w:r>
      <w:r w:rsidR="00652BBE">
        <w:rPr>
          <w:lang w:val="en-GB"/>
        </w:rPr>
        <w:t>对应</w:t>
      </w:r>
      <w:r>
        <w:rPr>
          <w:lang w:val="en-GB"/>
        </w:rPr>
        <w:t>的执行</w:t>
      </w:r>
      <w:r>
        <w:rPr>
          <w:lang w:val="en-GB"/>
        </w:rPr>
        <w:t>SQL</w:t>
      </w:r>
      <w:r>
        <w:rPr>
          <w:lang w:val="en-GB"/>
        </w:rPr>
        <w:t>语句。</w:t>
      </w:r>
    </w:p>
    <w:p w14:paraId="016449CB" w14:textId="77777777" w:rsidR="000E7DF9" w:rsidRDefault="000E7DF9" w:rsidP="00976031">
      <w:pPr>
        <w:pStyle w:val="aff5"/>
        <w:numPr>
          <w:ilvl w:val="0"/>
          <w:numId w:val="6"/>
        </w:numPr>
        <w:ind w:firstLineChars="0"/>
        <w:rPr>
          <w:lang w:val="en-GB"/>
        </w:rPr>
      </w:pPr>
      <w:proofErr w:type="spellStart"/>
      <w:r>
        <w:rPr>
          <w:rFonts w:hint="eastAsia"/>
          <w:lang w:val="en-GB"/>
        </w:rPr>
        <w:t>getDbProductType</w:t>
      </w:r>
      <w:proofErr w:type="spellEnd"/>
      <w:r>
        <w:rPr>
          <w:rFonts w:hint="eastAsia"/>
          <w:lang w:val="en-GB"/>
        </w:rPr>
        <w:t>()</w:t>
      </w:r>
      <w:r>
        <w:rPr>
          <w:rFonts w:hint="eastAsia"/>
          <w:lang w:val="en-GB"/>
        </w:rPr>
        <w:t>支持的数据库类型及类型名称，可在</w:t>
      </w:r>
      <w:proofErr w:type="spellStart"/>
      <w:r>
        <w:rPr>
          <w:rFonts w:hint="eastAsia"/>
          <w:lang w:val="en-GB"/>
        </w:rPr>
        <w:t>org.</w:t>
      </w:r>
      <w:r>
        <w:rPr>
          <w:lang w:val="en-GB"/>
        </w:rPr>
        <w:t>hy.common.db.DataSourceGroup</w:t>
      </w:r>
      <w:proofErr w:type="spellEnd"/>
      <w:r>
        <w:rPr>
          <w:rFonts w:hint="eastAsia"/>
          <w:lang w:val="en-GB"/>
        </w:rPr>
        <w:t>类中找到</w:t>
      </w:r>
      <w:r w:rsidR="008B3FAB">
        <w:rPr>
          <w:rFonts w:hint="eastAsia"/>
          <w:lang w:val="en-GB"/>
        </w:rPr>
        <w:t>定义</w:t>
      </w:r>
      <w:r>
        <w:rPr>
          <w:rFonts w:hint="eastAsia"/>
          <w:lang w:val="en-GB"/>
        </w:rPr>
        <w:t>。</w:t>
      </w:r>
    </w:p>
    <w:p w14:paraId="7F6F9E60" w14:textId="77777777" w:rsidR="001F6FAF" w:rsidRDefault="001F6FAF" w:rsidP="001F6FAF">
      <w:pPr>
        <w:rPr>
          <w:lang w:val="en-GB"/>
        </w:rPr>
      </w:pPr>
    </w:p>
    <w:p w14:paraId="781BBA77" w14:textId="77777777" w:rsidR="001F6FAF" w:rsidRPr="003863F9" w:rsidRDefault="001F6FAF" w:rsidP="001F6FAF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5ACD5AB2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</w:t>
      </w:r>
      <w:proofErr w:type="spellStart"/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</w:t>
      </w:r>
      <w:proofErr w:type="spellEnd"/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1D350F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89447B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DSG_XFlow</w:t>
      </w:r>
      <w:proofErr w:type="spellEnd"/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152030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080B4CC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"ORACLE == </w:t>
      </w:r>
      <w:proofErr w:type="gramStart"/>
      <w:r w:rsidR="009623E9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.getDbProductType</w:t>
      </w:r>
      <w:proofErr w:type="gramEnd"/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A4A40B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</w:t>
      </w:r>
      <w:proofErr w:type="gram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CDATA[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B35FABC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0E0D5BD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C748C86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activityTypeID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VARCHAR2(64)  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E3FDAD9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proofErr w:type="gram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</w:t>
      </w:r>
      <w:proofErr w:type="spellEnd"/>
      <w:proofErr w:type="gram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NVARCHAR2(128)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2BBC5CB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proofErr w:type="gram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infoComment</w:t>
      </w:r>
      <w:proofErr w:type="spellEnd"/>
      <w:proofErr w:type="gram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NVARCHAR2(2000)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89FEC77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proofErr w:type="gram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orderNo</w:t>
      </w:r>
      <w:proofErr w:type="spellEnd"/>
      <w:proofErr w:type="gram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NUMBER(10)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A3F647A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CFE6E98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7E581A2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AAAD11B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624EDEB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TABLE 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1C84CE7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TActivityType.activityTypeID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C3B0F69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TActivityType.activityType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0CB12A7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TActivityType.infoComment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9974C88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TActivityType.orderNo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6002A1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51B2D4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464EC6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348E104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</w:t>
      </w:r>
      <w:proofErr w:type="gramStart"/>
      <w:r w:rsidR="009623E9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="009623E9"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getDbProductType</w:t>
      </w:r>
      <w:proofErr w:type="gramEnd"/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ED1D2F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</w:t>
      </w:r>
      <w:proofErr w:type="gram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CDATA[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857FE6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885CB7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259C13B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activityTypeID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</w:t>
      </w:r>
      <w:proofErr w:type="gram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VARCHAR(</w:t>
      </w:r>
      <w:proofErr w:type="gram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64)  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856CBB9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proofErr w:type="gram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</w:t>
      </w:r>
      <w:proofErr w:type="spellEnd"/>
      <w:proofErr w:type="gram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NVARCHAR(128)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4D26980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proofErr w:type="gram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infoComment</w:t>
      </w:r>
      <w:proofErr w:type="spellEnd"/>
      <w:proofErr w:type="gram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NVARCHAR(2000)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7261F8D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proofErr w:type="gram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orderNo</w:t>
      </w:r>
      <w:proofErr w:type="spellEnd"/>
      <w:proofErr w:type="gram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INT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954C13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694454D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13370FE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D8287D4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3A1BBC3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P_TableComment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EAD0979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P_ColumnComment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activityTypeID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F51346F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P_ColumnComment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955591F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P_ColumnComment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infoComment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A48C916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P_ColumnComment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orderNo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5572E20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91795C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E9A24D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50442AF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7EFDD4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proofErr w:type="spellStart"/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proofErr w:type="spellEnd"/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DC8814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85D4DD9" w14:textId="77777777" w:rsidR="001F6FAF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80247E" w14:textId="77777777" w:rsidR="00FE1F05" w:rsidRDefault="006D36B9" w:rsidP="004E1AED">
      <w:pPr>
        <w:rPr>
          <w:lang w:val="en-GB"/>
        </w:rPr>
      </w:pPr>
      <w:r>
        <w:rPr>
          <w:rFonts w:hint="eastAsia"/>
          <w:lang w:val="en-GB"/>
        </w:rPr>
        <w:t>注：</w:t>
      </w:r>
      <w:proofErr w:type="spellStart"/>
      <w:r>
        <w:rPr>
          <w:rFonts w:hint="eastAsia"/>
          <w:lang w:val="en-GB"/>
        </w:rPr>
        <w:t>P_TableComment</w:t>
      </w:r>
      <w:proofErr w:type="spellEnd"/>
      <w:r>
        <w:rPr>
          <w:rFonts w:hint="eastAsia"/>
          <w:lang w:val="en-GB"/>
        </w:rPr>
        <w:t>和</w:t>
      </w:r>
      <w:proofErr w:type="spellStart"/>
      <w:r w:rsidR="009E267C">
        <w:rPr>
          <w:lang w:val="en-GB"/>
        </w:rPr>
        <w:t>P</w:t>
      </w:r>
      <w:r>
        <w:rPr>
          <w:lang w:val="en-GB"/>
        </w:rPr>
        <w:t>_ColumnComment</w:t>
      </w:r>
      <w:proofErr w:type="spellEnd"/>
      <w:r>
        <w:rPr>
          <w:rFonts w:hint="eastAsia"/>
          <w:lang w:val="en-GB"/>
        </w:rPr>
        <w:t>是设置表或表字段注释的两个存储过程</w:t>
      </w:r>
      <w:r w:rsidR="006461D1">
        <w:rPr>
          <w:rFonts w:hint="eastAsia"/>
          <w:lang w:val="en-GB"/>
        </w:rPr>
        <w:t>，因</w:t>
      </w:r>
      <w:proofErr w:type="spellStart"/>
      <w:r w:rsidR="006461D1">
        <w:rPr>
          <w:rFonts w:hint="eastAsia"/>
          <w:lang w:val="en-GB"/>
        </w:rPr>
        <w:t>SQLServer</w:t>
      </w:r>
      <w:proofErr w:type="spellEnd"/>
      <w:r w:rsidR="006461D1">
        <w:rPr>
          <w:rFonts w:hint="eastAsia"/>
          <w:lang w:val="en-GB"/>
        </w:rPr>
        <w:t>数据库添加注释的命令太过于复杂而特意编写的</w:t>
      </w:r>
      <w:r>
        <w:rPr>
          <w:rFonts w:hint="eastAsia"/>
          <w:lang w:val="en-GB"/>
        </w:rPr>
        <w:t>。</w:t>
      </w:r>
      <w:r w:rsidR="006A2901">
        <w:rPr>
          <w:rFonts w:hint="eastAsia"/>
          <w:lang w:val="en-GB"/>
        </w:rPr>
        <w:t>这两个存储过程也是用</w:t>
      </w:r>
      <w:r w:rsidR="006A2901">
        <w:rPr>
          <w:rFonts w:hint="eastAsia"/>
          <w:lang w:val="en-GB"/>
        </w:rPr>
        <w:t>XSQL</w:t>
      </w:r>
      <w:r w:rsidR="006A2901">
        <w:rPr>
          <w:rFonts w:hint="eastAsia"/>
          <w:lang w:val="en-GB"/>
        </w:rPr>
        <w:t>配置构建的。</w:t>
      </w:r>
    </w:p>
    <w:p w14:paraId="1504EB7D" w14:textId="77777777" w:rsidR="0011685F" w:rsidRDefault="0011685F" w:rsidP="004E1AED">
      <w:pPr>
        <w:rPr>
          <w:lang w:val="en-GB"/>
        </w:rPr>
      </w:pPr>
    </w:p>
    <w:p w14:paraId="78CADBAB" w14:textId="77777777" w:rsidR="0011685F" w:rsidRDefault="0011685F" w:rsidP="004E1AED">
      <w:pPr>
        <w:rPr>
          <w:lang w:val="en-GB"/>
        </w:rPr>
      </w:pPr>
    </w:p>
    <w:p w14:paraId="195A3758" w14:textId="77777777" w:rsidR="0011685F" w:rsidRDefault="0011685F" w:rsidP="004E1AED">
      <w:pPr>
        <w:rPr>
          <w:lang w:val="en-GB"/>
        </w:rPr>
      </w:pPr>
    </w:p>
    <w:p w14:paraId="3509E723" w14:textId="77777777" w:rsidR="0011685F" w:rsidRPr="001408F5" w:rsidRDefault="0011685F" w:rsidP="0011685F">
      <w:pPr>
        <w:pStyle w:val="1"/>
        <w:rPr>
          <w:lang w:val="en-GB"/>
        </w:rPr>
      </w:pPr>
      <w:bookmarkStart w:id="4" w:name="_XSQL创建多种数据库的对象并初始化数据"/>
      <w:bookmarkStart w:id="5" w:name="_Toc103776022"/>
      <w:bookmarkEnd w:id="4"/>
      <w:r>
        <w:lastRenderedPageBreak/>
        <w:t>XSQL</w:t>
      </w:r>
      <w:r>
        <w:t>创建</w:t>
      </w:r>
      <w:r>
        <w:rPr>
          <w:rFonts w:hint="eastAsia"/>
        </w:rPr>
        <w:t>多种</w:t>
      </w:r>
      <w:r>
        <w:t>数据库</w:t>
      </w:r>
      <w:r>
        <w:rPr>
          <w:rFonts w:hint="eastAsia"/>
        </w:rPr>
        <w:t>的</w:t>
      </w:r>
      <w:r>
        <w:t>对象</w:t>
      </w:r>
      <w:r w:rsidR="001408F5">
        <w:rPr>
          <w:rFonts w:hint="eastAsia"/>
        </w:rPr>
        <w:t>并初始化数据</w:t>
      </w:r>
      <w:bookmarkEnd w:id="5"/>
    </w:p>
    <w:p w14:paraId="57F4FE15" w14:textId="77777777" w:rsidR="00063B91" w:rsidRDefault="00063B91" w:rsidP="00063B91">
      <w:pPr>
        <w:rPr>
          <w:lang w:val="en-GB"/>
        </w:rPr>
      </w:pPr>
      <w:r>
        <w:rPr>
          <w:rFonts w:hint="eastAsia"/>
          <w:lang w:val="en-GB"/>
        </w:rPr>
        <w:t>上面已经讲了如何创建多种数据库的对象。又如何方便的初始化表中的数据呢？不同数据库的</w:t>
      </w:r>
      <w:r>
        <w:rPr>
          <w:lang w:val="en-GB"/>
        </w:rPr>
        <w:t>INSERT</w:t>
      </w:r>
      <w:r>
        <w:rPr>
          <w:rFonts w:hint="eastAsia"/>
          <w:lang w:val="en-GB"/>
        </w:rPr>
        <w:t>语句格式是一样，上面针对数据库类型分开编写对应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语句，难道</w:t>
      </w:r>
      <w:r>
        <w:rPr>
          <w:lang w:val="en-GB"/>
        </w:rPr>
        <w:t>INSERT</w:t>
      </w:r>
      <w:r>
        <w:rPr>
          <w:rFonts w:hint="eastAsia"/>
          <w:lang w:val="en-GB"/>
        </w:rPr>
        <w:t>语句也是重复的写两边吗？答案，当然是不用的。</w:t>
      </w:r>
    </w:p>
    <w:p w14:paraId="6CC459B2" w14:textId="77777777" w:rsidR="00284186" w:rsidRPr="00063B91" w:rsidRDefault="00284186" w:rsidP="00063B91">
      <w:pPr>
        <w:rPr>
          <w:lang w:val="en-GB"/>
        </w:rPr>
      </w:pPr>
      <w:r>
        <w:rPr>
          <w:rFonts w:hint="eastAsia"/>
          <w:lang w:val="en-GB"/>
        </w:rPr>
        <w:t>这时就要用到</w:t>
      </w:r>
      <w:r>
        <w:rPr>
          <w:lang w:val="en-GB"/>
        </w:rPr>
        <w:t>XSQL</w:t>
      </w:r>
      <w:r>
        <w:rPr>
          <w:rFonts w:hint="eastAsia"/>
          <w:lang w:val="en-GB"/>
        </w:rPr>
        <w:t>的</w:t>
      </w:r>
      <w:r w:rsidR="00ED1CBA">
        <w:rPr>
          <w:lang w:val="en-GB"/>
        </w:rPr>
        <w:t xml:space="preserve"> “</w:t>
      </w:r>
      <w:hyperlink w:anchor="_XSQL应用级触发器" w:history="1">
        <w:r w:rsidR="00077F93" w:rsidRPr="00AE4956">
          <w:rPr>
            <w:rStyle w:val="aff6"/>
            <w:rFonts w:hint="eastAsia"/>
            <w:lang w:val="en-GB"/>
          </w:rPr>
          <w:t>应用级</w:t>
        </w:r>
        <w:r w:rsidRPr="00AE4956">
          <w:rPr>
            <w:rStyle w:val="aff6"/>
            <w:rFonts w:hint="eastAsia"/>
            <w:lang w:val="en-GB"/>
          </w:rPr>
          <w:t>触发器</w:t>
        </w:r>
      </w:hyperlink>
      <w:r w:rsidR="00ED1CBA">
        <w:rPr>
          <w:lang w:val="en-GB"/>
        </w:rPr>
        <w:t>”</w:t>
      </w:r>
      <w:r>
        <w:rPr>
          <w:rFonts w:hint="eastAsia"/>
          <w:lang w:val="en-GB"/>
        </w:rPr>
        <w:t>功能了。</w:t>
      </w:r>
      <w:r w:rsidR="00077F93">
        <w:rPr>
          <w:rFonts w:hint="eastAsia"/>
          <w:lang w:val="en-GB"/>
        </w:rPr>
        <w:t>具体功能不在此赘述，请详见</w:t>
      </w:r>
      <w:r w:rsidR="00E95917">
        <w:rPr>
          <w:rFonts w:hint="eastAsia"/>
          <w:lang w:val="en-GB"/>
        </w:rPr>
        <w:t>相关章节</w:t>
      </w:r>
      <w:r w:rsidR="00234F9E">
        <w:rPr>
          <w:rFonts w:hint="eastAsia"/>
          <w:lang w:val="en-GB"/>
        </w:rPr>
        <w:t>。</w:t>
      </w:r>
    </w:p>
    <w:p w14:paraId="43B1FB59" w14:textId="77777777" w:rsidR="001B5279" w:rsidRDefault="0075697C" w:rsidP="0075697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1E045E93" w14:textId="77777777" w:rsidR="0075697C" w:rsidRPr="001B5279" w:rsidRDefault="0075697C" w:rsidP="00836AB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7E352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7E352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7E352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14:paraId="28ACEDB1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27734C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DSG_My</w:t>
      </w:r>
      <w:proofErr w:type="spellEnd"/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</w:t>
      </w:r>
      <w:proofErr w:type="gramStart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</w:t>
      </w:r>
      <w:proofErr w:type="gramEnd"/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3D7EF5D6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AA9FAAB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>
        <w:rPr>
          <w:rStyle w:val="attribute2"/>
          <w:rFonts w:ascii="Consolas" w:hAnsi="Consolas" w:cs="Consolas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cs="Consolas"/>
          <w:sz w:val="18"/>
          <w:szCs w:val="18"/>
        </w:rPr>
        <w:t>"ORACLE == </w:t>
      </w:r>
      <w:proofErr w:type="spellStart"/>
      <w:proofErr w:type="gramStart"/>
      <w:r w:rsidR="009623E9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="009623E9"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>
        <w:rPr>
          <w:rStyle w:val="attribute-value2"/>
          <w:rFonts w:cs="Consolas"/>
          <w:sz w:val="18"/>
          <w:szCs w:val="18"/>
        </w:rPr>
        <w:t>getDbProductType</w:t>
      </w:r>
      <w:proofErr w:type="spellEnd"/>
      <w:proofErr w:type="gramEnd"/>
      <w:r>
        <w:rPr>
          <w:rStyle w:val="attribute-value2"/>
          <w:rFonts w:cs="Consolas"/>
          <w:sz w:val="18"/>
          <w:szCs w:val="18"/>
        </w:rPr>
        <w:t>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14:paraId="7602497C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</w:t>
      </w:r>
      <w:proofErr w:type="gramEnd"/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CDATA[</w:t>
      </w:r>
    </w:p>
    <w:p w14:paraId="50CA124E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Oracle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14:paraId="732D28B4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14:paraId="267F7096" w14:textId="77777777" w:rsidR="0075697C" w:rsidRPr="003E54CE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14:paraId="020EF340" w14:textId="77777777" w:rsidR="0075697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</w:p>
    <w:p w14:paraId="1296A00A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>
        <w:rPr>
          <w:rStyle w:val="attribute2"/>
          <w:rFonts w:ascii="Consolas" w:hAnsi="Consolas" w:cs="Consolas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cs="Consolas"/>
          <w:sz w:val="18"/>
          <w:szCs w:val="18"/>
        </w:rPr>
        <w:t>"SQLSERVER == </w:t>
      </w:r>
      <w:proofErr w:type="spellStart"/>
      <w:proofErr w:type="gramStart"/>
      <w:r w:rsidR="009623E9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="009623E9"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>
        <w:rPr>
          <w:rStyle w:val="attribute-value2"/>
          <w:rFonts w:cs="Consolas"/>
          <w:sz w:val="18"/>
          <w:szCs w:val="18"/>
        </w:rPr>
        <w:t>getDbProductType</w:t>
      </w:r>
      <w:proofErr w:type="spellEnd"/>
      <w:proofErr w:type="gramEnd"/>
      <w:r>
        <w:rPr>
          <w:rStyle w:val="attribute-value2"/>
          <w:rFonts w:cs="Consolas"/>
          <w:sz w:val="18"/>
          <w:szCs w:val="18"/>
        </w:rPr>
        <w:t>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14:paraId="3786658B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</w:t>
      </w:r>
      <w:proofErr w:type="gramEnd"/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CDATA[</w:t>
      </w:r>
    </w:p>
    <w:p w14:paraId="39F26209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SQLServer</w:t>
      </w:r>
      <w:proofErr w:type="spellEnd"/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14:paraId="22A7B343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14:paraId="1694C977" w14:textId="77777777" w:rsidR="0075697C" w:rsidRPr="00787160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14:paraId="65018F94" w14:textId="77777777" w:rsidR="00787160" w:rsidRPr="00787160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14:paraId="07EE0732" w14:textId="77777777" w:rsidR="00787160" w:rsidRPr="00787160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14:paraId="5196C841" w14:textId="77777777" w:rsidR="00787160" w:rsidRPr="00A63F26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另一个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XSQL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对象的引用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可在此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XSQL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对象中执行相同的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208D3D35" w14:textId="77777777" w:rsidR="00A63F26" w:rsidRPr="00787160" w:rsidRDefault="00A63F26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支持多个应用级触发器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Style w:val="tag2"/>
          <w:rFonts w:ascii="Consolas" w:hAnsi="Consolas" w:cs="Consolas"/>
          <w:sz w:val="18"/>
          <w:szCs w:val="18"/>
        </w:rPr>
        <w:t xml:space="preserve"> </w:t>
      </w:r>
    </w:p>
    <w:p w14:paraId="6571DAB1" w14:textId="77777777" w:rsidR="00787160" w:rsidRPr="00445F9C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&lt;/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14:paraId="5BDF9A3B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14:paraId="2C2CB2C9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49D38B55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数据库对象名称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不区分大小写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53950C33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1801F5F1" w14:textId="77777777" w:rsidR="0075697C" w:rsidRPr="00D97E1D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14:paraId="1E44EA3B" w14:textId="77777777" w:rsidR="00234C45" w:rsidRPr="003863F9" w:rsidRDefault="00234C45" w:rsidP="00234C45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54DA9E71" w14:textId="77777777" w:rsidR="00234C45" w:rsidRDefault="00DD5728" w:rsidP="00976031">
      <w:pPr>
        <w:pStyle w:val="aff5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 w:rsidR="00EE0E77">
        <w:rPr>
          <w:rFonts w:hint="eastAsia"/>
          <w:lang w:val="en-GB"/>
        </w:rPr>
        <w:t>节点</w:t>
      </w:r>
      <w:r>
        <w:rPr>
          <w:rFonts w:hint="eastAsia"/>
          <w:lang w:val="en-GB"/>
        </w:rPr>
        <w:t>将在本节点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执行后执行</w:t>
      </w:r>
      <w:r w:rsidR="00633895">
        <w:rPr>
          <w:rFonts w:hint="eastAsia"/>
          <w:lang w:val="en-GB"/>
        </w:rPr>
        <w:t>，</w:t>
      </w:r>
      <w:r w:rsidR="00633895" w:rsidRPr="00633895">
        <w:rPr>
          <w:rFonts w:hint="eastAsia"/>
          <w:lang w:val="en-GB"/>
        </w:rPr>
        <w:t>类似于数据库的</w:t>
      </w:r>
      <w:r w:rsidR="00633895" w:rsidRPr="00633895">
        <w:rPr>
          <w:rFonts w:hint="eastAsia"/>
          <w:lang w:val="en-GB"/>
        </w:rPr>
        <w:t>After</w:t>
      </w:r>
      <w:r w:rsidR="00633895" w:rsidRPr="00633895">
        <w:rPr>
          <w:rFonts w:hint="eastAsia"/>
          <w:lang w:val="en-GB"/>
        </w:rPr>
        <w:t>触发器</w:t>
      </w:r>
      <w:r w:rsidR="00633895">
        <w:rPr>
          <w:rFonts w:hint="eastAsia"/>
          <w:lang w:val="en-GB"/>
        </w:rPr>
        <w:t>。</w:t>
      </w:r>
    </w:p>
    <w:p w14:paraId="61FD3A0D" w14:textId="77777777" w:rsidR="00EE0E77" w:rsidRDefault="00EE0E77" w:rsidP="00976031">
      <w:pPr>
        <w:pStyle w:val="aff5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节点中可以添加一个或多个</w:t>
      </w:r>
      <w:r>
        <w:rPr>
          <w:lang w:val="en-GB"/>
        </w:rPr>
        <w:t>&lt;create&gt;</w:t>
      </w:r>
      <w:r>
        <w:rPr>
          <w:lang w:val="en-GB"/>
        </w:rPr>
        <w:t>节点。</w:t>
      </w:r>
      <w:r w:rsidR="0007370F">
        <w:rPr>
          <w:rFonts w:hint="eastAsia"/>
          <w:lang w:val="en-GB"/>
        </w:rPr>
        <w:t>支持多个应用级触发器。</w:t>
      </w:r>
    </w:p>
    <w:p w14:paraId="4AA8FF3B" w14:textId="77777777" w:rsidR="00075522" w:rsidRDefault="004D6BE4" w:rsidP="00976031">
      <w:pPr>
        <w:pStyle w:val="aff5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 w:rsidR="004372CA">
        <w:rPr>
          <w:rFonts w:hint="eastAsia"/>
          <w:lang w:val="en-GB"/>
        </w:rPr>
        <w:t>节点</w:t>
      </w:r>
      <w:r w:rsidR="003A0205">
        <w:rPr>
          <w:rFonts w:hint="eastAsia"/>
          <w:lang w:val="en-GB"/>
        </w:rPr>
        <w:t>中的</w:t>
      </w:r>
      <w:r w:rsidR="00075522">
        <w:rPr>
          <w:lang w:val="en-GB"/>
        </w:rPr>
        <w:t>&lt;create&gt;</w:t>
      </w:r>
      <w:r w:rsidR="00075522">
        <w:rPr>
          <w:rFonts w:hint="eastAsia"/>
          <w:lang w:val="en-GB"/>
        </w:rPr>
        <w:t>节点的数据库可以</w:t>
      </w:r>
      <w:r w:rsidR="007F07D4">
        <w:rPr>
          <w:rFonts w:hint="eastAsia"/>
          <w:lang w:val="en-GB"/>
        </w:rPr>
        <w:t>与</w:t>
      </w:r>
      <w:r w:rsidR="00075522">
        <w:rPr>
          <w:rFonts w:hint="eastAsia"/>
          <w:lang w:val="en-GB"/>
        </w:rPr>
        <w:t>本</w:t>
      </w:r>
      <w:r w:rsidR="00075522">
        <w:rPr>
          <w:rFonts w:hint="eastAsia"/>
          <w:lang w:val="en-GB"/>
        </w:rPr>
        <w:t>XSQL</w:t>
      </w:r>
      <w:r w:rsidR="00075522">
        <w:rPr>
          <w:rFonts w:hint="eastAsia"/>
          <w:lang w:val="en-GB"/>
        </w:rPr>
        <w:t>节点的数据库不一样，即</w:t>
      </w:r>
      <w:proofErr w:type="gramStart"/>
      <w:r w:rsidR="00075522">
        <w:rPr>
          <w:rFonts w:hint="eastAsia"/>
          <w:lang w:val="en-GB"/>
        </w:rPr>
        <w:t>支持跨库操作</w:t>
      </w:r>
      <w:proofErr w:type="gramEnd"/>
      <w:r w:rsidR="00075522">
        <w:rPr>
          <w:rFonts w:hint="eastAsia"/>
          <w:lang w:val="en-GB"/>
        </w:rPr>
        <w:t>。</w:t>
      </w:r>
    </w:p>
    <w:p w14:paraId="50545399" w14:textId="77777777" w:rsidR="005F130F" w:rsidRDefault="005F130F" w:rsidP="005F130F">
      <w:pPr>
        <w:rPr>
          <w:lang w:val="en-GB"/>
        </w:rPr>
      </w:pPr>
    </w:p>
    <w:p w14:paraId="4E17F444" w14:textId="77777777" w:rsidR="005F130F" w:rsidRPr="003863F9" w:rsidRDefault="005F130F" w:rsidP="005F130F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0802ACD3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XSQL_Create_TActivityType_Init_Insert</w:t>
      </w:r>
      <w:proofErr w:type="spellEnd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ACBF24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232DB387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DSG_XFlow</w:t>
      </w:r>
      <w:proofErr w:type="spellEnd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4D07A7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52B61B1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4F9CD7" w14:textId="77777777" w:rsidR="003811DC" w:rsidRPr="003811DC" w:rsidRDefault="00473BC6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="003811DC"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</w:t>
      </w:r>
      <w:proofErr w:type="gramEnd"/>
      <w:r w:rsidR="003811DC"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CDATA[</w:t>
      </w:r>
      <w:r w:rsidR="003811DC"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540C045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VALUES('AT001'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开始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 ,1);/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01CDA94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VALUES('AT999'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结束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 ,999);/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DFA2C7F" w14:textId="77777777" w:rsidR="003811DC" w:rsidRPr="003811DC" w:rsidRDefault="00473BC6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3811DC"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3811DC"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89B79D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55D3B5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14:paraId="16A7A025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类型表的初始化数据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B779AB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4C360E0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683D5B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08068695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7D65B048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128B62A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</w:t>
      </w:r>
      <w:proofErr w:type="spellEnd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E13469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A4811A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DSG_XFlow</w:t>
      </w:r>
      <w:proofErr w:type="spellEnd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F99DF0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F2CAB58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"ORACLE == </w:t>
      </w:r>
      <w:proofErr w:type="gramStart"/>
      <w:r w:rsidR="00466C1A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="00466C1A"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getDbProductType</w:t>
      </w:r>
      <w:proofErr w:type="gramEnd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B640C9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</w:t>
      </w:r>
      <w:proofErr w:type="gram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CDATA[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DE0357D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D70C76A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A9F0088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activityTypeID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VARCHAR2(64)  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0E41EC6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proofErr w:type="gram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</w:t>
      </w:r>
      <w:proofErr w:type="spellEnd"/>
      <w:proofErr w:type="gram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NVARCHAR2(128)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7D62B4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proofErr w:type="gram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infoComment</w:t>
      </w:r>
      <w:proofErr w:type="spellEnd"/>
      <w:proofErr w:type="gram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NVARCHAR2(2000)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74065E2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proofErr w:type="gram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orderNo</w:t>
      </w:r>
      <w:proofErr w:type="spellEnd"/>
      <w:proofErr w:type="gram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NUMBER(10)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C918EC7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71F55E9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82FC1F6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B30A6A7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476158F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TABLE 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125CDF7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TActivityType.activityTypeID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25B4D5A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TActivityType.activityType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3B3609E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TActivityType.infoComment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38E6EF4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TActivityType.orderNo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437383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B33F95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9B0C8D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A3D3366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</w:t>
      </w:r>
      <w:proofErr w:type="gramStart"/>
      <w:r w:rsidR="00466C1A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="00466C1A"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getDbProductType</w:t>
      </w:r>
      <w:proofErr w:type="gramEnd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E9900B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</w:t>
      </w:r>
      <w:proofErr w:type="gram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CDATA[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347D47A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5AF4E66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5F5F1E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activityTypeID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</w:t>
      </w:r>
      <w:proofErr w:type="gram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VARCHAR(</w:t>
      </w:r>
      <w:proofErr w:type="gram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64)  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2D0E75A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proofErr w:type="gram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</w:t>
      </w:r>
      <w:proofErr w:type="spellEnd"/>
      <w:proofErr w:type="gram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NVARCHAR(128)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3483F4A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proofErr w:type="gram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infoComment</w:t>
      </w:r>
      <w:proofErr w:type="spellEnd"/>
      <w:proofErr w:type="gram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NVARCHAR(2000)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5B0BA51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proofErr w:type="gram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orderNo</w:t>
      </w:r>
      <w:proofErr w:type="spellEnd"/>
      <w:proofErr w:type="gram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INT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7E8BDB9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6C32544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7799159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DC9CF89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22B8A32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P_TableComment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B616852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P_ColumnComment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activityTypeID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2EBE88E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P_ColumnComment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F457676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P_ColumnComment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infoComment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6DE75D8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P_ColumnComment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orderNo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F5BA54E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E15FE7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28EE17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B42EC02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&lt;trigger&gt;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64C1BF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XSQL_Create_TActivityType_Init_Insert</w:t>
      </w:r>
      <w:proofErr w:type="spellEnd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699EFE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&lt;/trigger&gt;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05519D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318B79F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492275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proofErr w:type="spellStart"/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proofErr w:type="spellEnd"/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BBB838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29734C0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CFA5FB" w14:textId="77777777" w:rsidR="005F130F" w:rsidRPr="00881C81" w:rsidRDefault="00881C81" w:rsidP="003811DC">
      <w:pPr>
        <w:rPr>
          <w:lang w:val="en-GB"/>
        </w:rPr>
      </w:pPr>
      <w:r>
        <w:rPr>
          <w:rFonts w:hint="eastAsia"/>
          <w:lang w:val="en-GB"/>
        </w:rPr>
        <w:t>注：应用级触发器执行的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proofErr w:type="spellStart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XSQL_Create_TActivityType_Init_Insert</w:t>
      </w:r>
      <w:proofErr w:type="spellEnd"/>
      <w:r>
        <w:rPr>
          <w:rFonts w:hint="eastAsia"/>
          <w:lang w:val="en-GB"/>
        </w:rPr>
        <w:t>应在触发源的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proofErr w:type="spellStart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</w:t>
      </w:r>
      <w:proofErr w:type="spellEnd"/>
      <w:r>
        <w:rPr>
          <w:rFonts w:hint="eastAsia"/>
          <w:lang w:val="en-GB"/>
        </w:rPr>
        <w:t>之前被解析</w:t>
      </w:r>
      <w:r w:rsidR="00830A18">
        <w:rPr>
          <w:rFonts w:hint="eastAsia"/>
          <w:lang w:val="en-GB"/>
        </w:rPr>
        <w:t>构造出来</w:t>
      </w:r>
      <w:r>
        <w:rPr>
          <w:rFonts w:hint="eastAsia"/>
          <w:lang w:val="en-GB"/>
        </w:rPr>
        <w:t>。</w:t>
      </w:r>
    </w:p>
    <w:p w14:paraId="021F6E2C" w14:textId="77777777" w:rsidR="0060335E" w:rsidRPr="0060335E" w:rsidRDefault="0060335E" w:rsidP="003811DC">
      <w:pPr>
        <w:rPr>
          <w:lang w:val="en-GB"/>
        </w:rPr>
      </w:pPr>
    </w:p>
    <w:p w14:paraId="0AD23540" w14:textId="77777777" w:rsidR="008553A1" w:rsidRDefault="008553A1" w:rsidP="003811DC">
      <w:pPr>
        <w:rPr>
          <w:lang w:val="en-GB"/>
        </w:rPr>
      </w:pPr>
    </w:p>
    <w:p w14:paraId="3D51929F" w14:textId="77777777" w:rsidR="00EB0A8C" w:rsidRDefault="00EB0A8C" w:rsidP="003811DC">
      <w:pPr>
        <w:rPr>
          <w:lang w:val="en-GB"/>
        </w:rPr>
      </w:pPr>
    </w:p>
    <w:p w14:paraId="7D72BB56" w14:textId="77777777" w:rsidR="00EB0A8C" w:rsidRPr="00EB0A8C" w:rsidRDefault="00EB0A8C" w:rsidP="00EB0A8C">
      <w:pPr>
        <w:pStyle w:val="1"/>
        <w:rPr>
          <w:lang w:val="en-GB"/>
        </w:rPr>
      </w:pPr>
      <w:bookmarkStart w:id="6" w:name="_XSQL应用级触发器"/>
      <w:bookmarkStart w:id="7" w:name="_Toc103776023"/>
      <w:bookmarkEnd w:id="6"/>
      <w:r>
        <w:t>XSQL</w:t>
      </w:r>
      <w:r>
        <w:t>应用级触发器</w:t>
      </w:r>
      <w:bookmarkEnd w:id="7"/>
    </w:p>
    <w:p w14:paraId="3589BE24" w14:textId="77777777" w:rsidR="00EB0A8C" w:rsidRDefault="007023A0" w:rsidP="003811DC">
      <w:pPr>
        <w:rPr>
          <w:lang w:val="en-GB"/>
        </w:rPr>
      </w:pPr>
      <w:r>
        <w:rPr>
          <w:rFonts w:hint="eastAsia"/>
          <w:lang w:val="en-GB"/>
        </w:rPr>
        <w:t>数据表触发器大家都知道。</w:t>
      </w:r>
      <w:r w:rsidR="00CF575D">
        <w:rPr>
          <w:rFonts w:hint="eastAsia"/>
          <w:lang w:val="en-GB"/>
        </w:rPr>
        <w:t>应用级触发器是什么呢？它并非在数据库创建的触发器，而是在应用层面创建的触发器。</w:t>
      </w:r>
      <w:r w:rsidR="00BE1C2A">
        <w:rPr>
          <w:rFonts w:hint="eastAsia"/>
          <w:lang w:val="en-GB"/>
        </w:rPr>
        <w:t>数据库触发器创建后，</w:t>
      </w:r>
      <w:r>
        <w:rPr>
          <w:rFonts w:hint="eastAsia"/>
          <w:lang w:val="en-GB"/>
        </w:rPr>
        <w:t>将</w:t>
      </w:r>
      <w:r w:rsidR="00BE1C2A">
        <w:rPr>
          <w:rFonts w:hint="eastAsia"/>
          <w:lang w:val="en-GB"/>
        </w:rPr>
        <w:t>对所有应用程序均生效，但应用级触发器只对某个具体应用生效</w:t>
      </w:r>
      <w:r w:rsidR="0055564B">
        <w:rPr>
          <w:rFonts w:hint="eastAsia"/>
          <w:lang w:val="en-GB"/>
        </w:rPr>
        <w:t>，专属于应用程序的</w:t>
      </w:r>
      <w:r w:rsidR="00BE1C2A">
        <w:rPr>
          <w:rFonts w:hint="eastAsia"/>
          <w:lang w:val="en-GB"/>
        </w:rPr>
        <w:t>。</w:t>
      </w:r>
    </w:p>
    <w:p w14:paraId="00503423" w14:textId="77777777" w:rsidR="0068295D" w:rsidRDefault="0068295D" w:rsidP="003811DC">
      <w:pPr>
        <w:rPr>
          <w:lang w:val="en-GB"/>
        </w:rPr>
      </w:pPr>
    </w:p>
    <w:p w14:paraId="1FECDA04" w14:textId="77777777" w:rsidR="003B2D24" w:rsidRDefault="0068295D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被调用时，自动触发执行另一个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B</w:t>
      </w:r>
      <w:r w:rsidR="001B37D6">
        <w:rPr>
          <w:rFonts w:hint="eastAsia"/>
          <w:lang w:val="en-GB"/>
        </w:rPr>
        <w:t>执行</w:t>
      </w:r>
      <w:r>
        <w:rPr>
          <w:rFonts w:hint="eastAsia"/>
          <w:lang w:val="en-GB"/>
        </w:rPr>
        <w:t>的机制。</w:t>
      </w:r>
      <w:r w:rsidR="00FA1E4D">
        <w:rPr>
          <w:rFonts w:hint="eastAsia"/>
          <w:lang w:val="en-GB"/>
        </w:rPr>
        <w:t>它</w:t>
      </w:r>
      <w:r w:rsidR="00FA1E4D" w:rsidRPr="00FA1E4D">
        <w:rPr>
          <w:lang w:val="en-GB"/>
        </w:rPr>
        <w:t>类似于数据库的</w:t>
      </w:r>
      <w:r w:rsidR="00FA1E4D" w:rsidRPr="00FA1E4D">
        <w:rPr>
          <w:lang w:val="en-GB"/>
        </w:rPr>
        <w:t>After</w:t>
      </w:r>
      <w:r w:rsidR="00FA1E4D" w:rsidRPr="00FA1E4D">
        <w:rPr>
          <w:lang w:val="en-GB"/>
        </w:rPr>
        <w:t>触发器，</w:t>
      </w:r>
      <w:r w:rsidR="00FA1E4D">
        <w:rPr>
          <w:lang w:val="en-GB"/>
        </w:rPr>
        <w:t>特性如下：</w:t>
      </w:r>
    </w:p>
    <w:p w14:paraId="5C7480E1" w14:textId="77777777" w:rsidR="006F3A8C" w:rsidRDefault="006F3A8C" w:rsidP="00A20909">
      <w:pPr>
        <w:pStyle w:val="aff5"/>
        <w:numPr>
          <w:ilvl w:val="0"/>
          <w:numId w:val="47"/>
        </w:numPr>
        <w:ind w:firstLineChars="0"/>
        <w:rPr>
          <w:lang w:val="en-GB"/>
        </w:rPr>
      </w:pPr>
      <w:r w:rsidRPr="006F3A8C">
        <w:rPr>
          <w:rFonts w:hint="eastAsia"/>
          <w:lang w:val="en-GB"/>
        </w:rPr>
        <w:t>对</w:t>
      </w:r>
      <w:r w:rsidRPr="006F3A8C">
        <w:rPr>
          <w:rFonts w:hint="eastAsia"/>
          <w:lang w:val="en-GB"/>
        </w:rPr>
        <w:t>Insert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Update</w:t>
      </w:r>
      <w:r w:rsidR="00801988">
        <w:rPr>
          <w:rFonts w:hint="eastAsia"/>
          <w:lang w:val="en-GB"/>
        </w:rPr>
        <w:t>、</w:t>
      </w:r>
      <w:r w:rsidR="00801988">
        <w:rPr>
          <w:lang w:val="en-GB"/>
        </w:rPr>
        <w:t>Delete</w:t>
      </w:r>
      <w:r w:rsidR="00F60E8F">
        <w:rPr>
          <w:rFonts w:hint="eastAsia"/>
          <w:lang w:val="en-GB"/>
        </w:rPr>
        <w:t>语句</w:t>
      </w:r>
      <w:r w:rsidRPr="006F3A8C">
        <w:rPr>
          <w:rFonts w:hint="eastAsia"/>
          <w:lang w:val="en-GB"/>
        </w:rPr>
        <w:t>有效外，</w:t>
      </w:r>
      <w:r w:rsidR="00F60E8F">
        <w:rPr>
          <w:rFonts w:hint="eastAsia"/>
          <w:lang w:val="en-GB"/>
        </w:rPr>
        <w:t>还</w:t>
      </w:r>
      <w:r w:rsidRPr="006F3A8C">
        <w:rPr>
          <w:rFonts w:hint="eastAsia"/>
          <w:lang w:val="en-GB"/>
        </w:rPr>
        <w:t>对</w:t>
      </w:r>
      <w:r w:rsidRPr="006F3A8C">
        <w:rPr>
          <w:rFonts w:hint="eastAsia"/>
          <w:lang w:val="en-GB"/>
        </w:rPr>
        <w:t xml:space="preserve"> SELECT</w:t>
      </w:r>
      <w:r w:rsidRPr="006F3A8C">
        <w:rPr>
          <w:rFonts w:hint="eastAsia"/>
          <w:lang w:val="en-GB"/>
        </w:rPr>
        <w:t>语句、存储过程、函数及其它</w:t>
      </w:r>
      <w:r w:rsidRPr="006F3A8C">
        <w:rPr>
          <w:rFonts w:hint="eastAsia"/>
          <w:lang w:val="en-GB"/>
        </w:rPr>
        <w:t>DDL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DML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DCL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TCL</w:t>
      </w:r>
      <w:r w:rsidRPr="006F3A8C">
        <w:rPr>
          <w:rFonts w:hint="eastAsia"/>
          <w:lang w:val="en-GB"/>
        </w:rPr>
        <w:t>均生效</w:t>
      </w:r>
      <w:r w:rsidR="00F11DC7">
        <w:rPr>
          <w:rFonts w:hint="eastAsia"/>
          <w:lang w:val="en-GB"/>
        </w:rPr>
        <w:t>，均可</w:t>
      </w:r>
      <w:r w:rsidRPr="006F3A8C">
        <w:rPr>
          <w:rFonts w:hint="eastAsia"/>
          <w:lang w:val="en-GB"/>
        </w:rPr>
        <w:t>触发。</w:t>
      </w:r>
    </w:p>
    <w:p w14:paraId="7C810D27" w14:textId="77777777" w:rsidR="00F919FD" w:rsidRDefault="00F919FD" w:rsidP="00A20909">
      <w:pPr>
        <w:pStyle w:val="aff5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可以触发多个触发器，并且可以递触发（即触发器的触发器）。</w:t>
      </w:r>
    </w:p>
    <w:p w14:paraId="7DE29410" w14:textId="77777777" w:rsidR="00E40C73" w:rsidRDefault="004F79C6" w:rsidP="00A20909">
      <w:pPr>
        <w:pStyle w:val="aff5"/>
        <w:numPr>
          <w:ilvl w:val="0"/>
          <w:numId w:val="47"/>
        </w:numPr>
        <w:ind w:firstLineChars="0"/>
        <w:rPr>
          <w:lang w:val="en-GB"/>
        </w:rPr>
      </w:pPr>
      <w:r w:rsidRPr="00E40C73">
        <w:rPr>
          <w:rFonts w:hint="eastAsia"/>
          <w:lang w:val="en-GB"/>
        </w:rPr>
        <w:t>XSQL</w:t>
      </w:r>
      <w:r w:rsidR="00E40C73" w:rsidRPr="00E40C73">
        <w:rPr>
          <w:rFonts w:hint="eastAsia"/>
          <w:lang w:val="en-GB"/>
        </w:rPr>
        <w:t>触发源的执行入参，会传递给</w:t>
      </w:r>
      <w:r w:rsidR="00136D93">
        <w:rPr>
          <w:rFonts w:hint="eastAsia"/>
          <w:lang w:val="en-GB"/>
        </w:rPr>
        <w:t>所有</w:t>
      </w:r>
      <w:r w:rsidR="00136D93">
        <w:rPr>
          <w:rFonts w:hint="eastAsia"/>
          <w:lang w:val="en-GB"/>
        </w:rPr>
        <w:t>XSQL</w:t>
      </w:r>
      <w:r w:rsidR="0090443C">
        <w:rPr>
          <w:rFonts w:hint="eastAsia"/>
          <w:lang w:val="en-GB"/>
        </w:rPr>
        <w:t>触发器，并作为其执行入参</w:t>
      </w:r>
      <w:r w:rsidR="00E40C73" w:rsidRPr="00E40C73">
        <w:rPr>
          <w:rFonts w:hint="eastAsia"/>
          <w:lang w:val="en-GB"/>
        </w:rPr>
        <w:t>。</w:t>
      </w:r>
    </w:p>
    <w:p w14:paraId="7857369A" w14:textId="77777777" w:rsidR="0090443C" w:rsidRDefault="0090443C" w:rsidP="00A20909">
      <w:pPr>
        <w:pStyle w:val="aff5"/>
        <w:numPr>
          <w:ilvl w:val="0"/>
          <w:numId w:val="47"/>
        </w:numPr>
        <w:ind w:firstLineChars="0"/>
        <w:rPr>
          <w:lang w:val="en-GB"/>
        </w:rPr>
      </w:pPr>
      <w:r w:rsidRPr="0090443C">
        <w:rPr>
          <w:rFonts w:hint="eastAsia"/>
          <w:lang w:val="en-GB"/>
        </w:rPr>
        <w:t>因为每个</w:t>
      </w:r>
      <w:r w:rsidRPr="0090443C">
        <w:rPr>
          <w:rFonts w:hint="eastAsia"/>
          <w:lang w:val="en-GB"/>
        </w:rPr>
        <w:t>XSQL</w:t>
      </w:r>
      <w:r w:rsidRPr="0090443C">
        <w:rPr>
          <w:rFonts w:hint="eastAsia"/>
          <w:lang w:val="en-GB"/>
        </w:rPr>
        <w:t>触发器均一个</w:t>
      </w:r>
      <w:r w:rsidRPr="0090443C">
        <w:rPr>
          <w:rFonts w:hint="eastAsia"/>
          <w:lang w:val="en-GB"/>
        </w:rPr>
        <w:t>XSQL</w:t>
      </w:r>
      <w:r w:rsidRPr="0090443C">
        <w:rPr>
          <w:rFonts w:hint="eastAsia"/>
          <w:lang w:val="en-GB"/>
        </w:rPr>
        <w:t>对象，每个</w:t>
      </w:r>
      <w:r w:rsidRPr="0090443C">
        <w:rPr>
          <w:rFonts w:hint="eastAsia"/>
          <w:lang w:val="en-GB"/>
        </w:rPr>
        <w:t>XSQL</w:t>
      </w:r>
      <w:r w:rsidRPr="0090443C">
        <w:rPr>
          <w:rFonts w:hint="eastAsia"/>
          <w:lang w:val="en-GB"/>
        </w:rPr>
        <w:t>对象可以有自己的数据库，所以触发源与触发器间、触发器与触发器间均可实现跨数据库的触发器功能。</w:t>
      </w:r>
    </w:p>
    <w:p w14:paraId="44D69779" w14:textId="77777777" w:rsidR="006F3A8C" w:rsidRPr="00FA1E4D" w:rsidRDefault="006F3A8C" w:rsidP="00A20909">
      <w:pPr>
        <w:pStyle w:val="aff5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 w:rsidRPr="006F3A8C">
        <w:rPr>
          <w:rFonts w:hint="eastAsia"/>
          <w:lang w:val="en-GB"/>
        </w:rPr>
        <w:t>触发器执行的时长，是不统计在</w:t>
      </w:r>
      <w:r>
        <w:rPr>
          <w:rFonts w:hint="eastAsia"/>
          <w:lang w:val="en-GB"/>
        </w:rPr>
        <w:t>触发源</w:t>
      </w:r>
      <w:r w:rsidRPr="006F3A8C">
        <w:rPr>
          <w:rFonts w:hint="eastAsia"/>
          <w:lang w:val="en-GB"/>
        </w:rPr>
        <w:t>XSQL</w:t>
      </w:r>
      <w:r w:rsidRPr="006F3A8C">
        <w:rPr>
          <w:rFonts w:hint="eastAsia"/>
          <w:lang w:val="en-GB"/>
        </w:rPr>
        <w:t>的执行时长中的</w:t>
      </w:r>
      <w:r>
        <w:rPr>
          <w:rFonts w:hint="eastAsia"/>
          <w:lang w:val="en-GB"/>
        </w:rPr>
        <w:t>。</w:t>
      </w:r>
    </w:p>
    <w:p w14:paraId="777DDB97" w14:textId="77777777" w:rsidR="003C4F30" w:rsidRDefault="0021068C" w:rsidP="00A20909">
      <w:pPr>
        <w:pStyle w:val="aff5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触发器</w:t>
      </w:r>
      <w:r>
        <w:rPr>
          <w:rFonts w:hint="eastAsia"/>
          <w:lang w:val="en-GB"/>
        </w:rPr>
        <w:t>分为“同步模式”和“异步模式”。</w:t>
      </w:r>
    </w:p>
    <w:p w14:paraId="325E1981" w14:textId="77777777" w:rsidR="003C4F30" w:rsidRDefault="003C4F30" w:rsidP="00A20909">
      <w:pPr>
        <w:pStyle w:val="aff5"/>
        <w:numPr>
          <w:ilvl w:val="1"/>
          <w:numId w:val="47"/>
        </w:numPr>
        <w:ind w:firstLineChars="0"/>
        <w:rPr>
          <w:lang w:val="en-GB"/>
        </w:rPr>
      </w:pPr>
      <w:r>
        <w:rPr>
          <w:lang w:val="en-GB"/>
        </w:rPr>
        <w:t>在同步模式的情况</w:t>
      </w:r>
      <w:r>
        <w:rPr>
          <w:rFonts w:hint="eastAsia"/>
          <w:lang w:val="en-GB"/>
        </w:rPr>
        <w:t>下，所有</w:t>
      </w:r>
      <w:r w:rsidR="00F65843">
        <w:rPr>
          <w:rFonts w:hint="eastAsia"/>
          <w:lang w:val="en-GB"/>
        </w:rPr>
        <w:t>XSQL</w:t>
      </w:r>
      <w:r>
        <w:rPr>
          <w:rFonts w:hint="eastAsia"/>
          <w:lang w:val="en-GB"/>
        </w:rPr>
        <w:t>触发器依次顺序执行，前一个执行完成，后下一个才执行。</w:t>
      </w:r>
      <w:r w:rsidR="00442B76">
        <w:rPr>
          <w:rFonts w:hint="eastAsia"/>
          <w:lang w:val="en-GB"/>
        </w:rPr>
        <w:t>前一个执行异常后，其后的均不再执行。</w:t>
      </w:r>
    </w:p>
    <w:p w14:paraId="5F054832" w14:textId="77777777" w:rsidR="003B2D24" w:rsidRDefault="00FA1E4D" w:rsidP="00A20909">
      <w:pPr>
        <w:pStyle w:val="aff5"/>
        <w:numPr>
          <w:ilvl w:val="1"/>
          <w:numId w:val="47"/>
        </w:numPr>
        <w:ind w:firstLineChars="0"/>
        <w:rPr>
          <w:lang w:val="en-GB"/>
        </w:rPr>
      </w:pPr>
      <w:r w:rsidRPr="00FA1E4D">
        <w:rPr>
          <w:rFonts w:hint="eastAsia"/>
          <w:lang w:val="en-GB"/>
        </w:rPr>
        <w:t>在异步</w:t>
      </w:r>
      <w:r w:rsidR="00A7146F">
        <w:rPr>
          <w:rFonts w:hint="eastAsia"/>
          <w:lang w:val="en-GB"/>
        </w:rPr>
        <w:t>模式</w:t>
      </w:r>
      <w:r w:rsidRPr="00FA1E4D">
        <w:rPr>
          <w:rFonts w:hint="eastAsia"/>
          <w:lang w:val="en-GB"/>
        </w:rPr>
        <w:t>的情况下，</w:t>
      </w:r>
      <w:r w:rsidR="003C4F30">
        <w:rPr>
          <w:rFonts w:hint="eastAsia"/>
          <w:lang w:val="en-GB"/>
        </w:rPr>
        <w:t>每个</w:t>
      </w:r>
      <w:r w:rsidR="00F65843"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触发器</w:t>
      </w:r>
      <w:r w:rsidR="003C4F30">
        <w:rPr>
          <w:rFonts w:hint="eastAsia"/>
          <w:lang w:val="en-GB"/>
        </w:rPr>
        <w:t>均是一个独立</w:t>
      </w:r>
      <w:r w:rsidR="00A7146F">
        <w:rPr>
          <w:rFonts w:hint="eastAsia"/>
          <w:lang w:val="en-GB"/>
        </w:rPr>
        <w:t>的线程</w:t>
      </w:r>
      <w:r w:rsidR="003C4F30">
        <w:rPr>
          <w:rFonts w:hint="eastAsia"/>
          <w:lang w:val="en-GB"/>
        </w:rPr>
        <w:t>，所有</w:t>
      </w:r>
      <w:r w:rsidR="00F65843">
        <w:rPr>
          <w:rFonts w:hint="eastAsia"/>
          <w:lang w:val="en-GB"/>
        </w:rPr>
        <w:t>XSQL</w:t>
      </w:r>
      <w:r w:rsidR="003C4F30">
        <w:rPr>
          <w:rFonts w:hint="eastAsia"/>
          <w:lang w:val="en-GB"/>
        </w:rPr>
        <w:t>触发器几乎是同时执行的</w:t>
      </w:r>
      <w:r w:rsidRPr="00FA1E4D">
        <w:rPr>
          <w:rFonts w:hint="eastAsia"/>
          <w:lang w:val="en-GB"/>
        </w:rPr>
        <w:t>。</w:t>
      </w:r>
    </w:p>
    <w:p w14:paraId="68AF9A4D" w14:textId="77777777" w:rsidR="00F0098B" w:rsidRPr="00F0098B" w:rsidRDefault="00F0098B" w:rsidP="00A20909">
      <w:pPr>
        <w:pStyle w:val="aff5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触发器执行异常后，是</w:t>
      </w:r>
      <w:proofErr w:type="gramStart"/>
      <w:r w:rsidRPr="00FA1E4D">
        <w:rPr>
          <w:rFonts w:hint="eastAsia"/>
          <w:lang w:val="en-GB"/>
        </w:rPr>
        <w:t>不会回滚先前</w:t>
      </w:r>
      <w:proofErr w:type="gramEnd"/>
      <w:r w:rsidRPr="00FA1E4D">
        <w:rPr>
          <w:rFonts w:hint="eastAsia"/>
          <w:lang w:val="en-GB"/>
        </w:rPr>
        <w:t>主</w:t>
      </w:r>
      <w:r w:rsidRPr="00FA1E4D"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的操作的（即每个触发器每个操作都是一个独立的事务）。</w:t>
      </w:r>
    </w:p>
    <w:p w14:paraId="33BF6AA5" w14:textId="77777777" w:rsidR="00F65843" w:rsidRPr="00FA1E4D" w:rsidRDefault="00F65843" w:rsidP="00A20909">
      <w:pPr>
        <w:pStyle w:val="aff5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触发</w:t>
      </w:r>
      <w:proofErr w:type="gramStart"/>
      <w:r>
        <w:rPr>
          <w:rFonts w:hint="eastAsia"/>
          <w:lang w:val="en-GB"/>
        </w:rPr>
        <w:t>源执行</w:t>
      </w:r>
      <w:proofErr w:type="gramEnd"/>
      <w:r>
        <w:rPr>
          <w:rFonts w:hint="eastAsia"/>
          <w:lang w:val="en-GB"/>
        </w:rPr>
        <w:t>异常时，可以通过</w:t>
      </w:r>
      <w:proofErr w:type="spellStart"/>
      <w:r w:rsidRPr="00F65843">
        <w:rPr>
          <w:lang w:val="en-GB"/>
        </w:rPr>
        <w:t>XSQLTrigger.errorCode</w:t>
      </w:r>
      <w:proofErr w:type="spellEnd"/>
      <w:r w:rsidR="008D1CAC">
        <w:rPr>
          <w:rFonts w:hint="eastAsia"/>
          <w:lang w:val="en-GB"/>
        </w:rPr>
        <w:t>属性控制</w:t>
      </w:r>
      <w:r w:rsidR="008D1CAC">
        <w:rPr>
          <w:rFonts w:hint="eastAsia"/>
          <w:lang w:val="en-GB"/>
        </w:rPr>
        <w:t>XSQL</w:t>
      </w:r>
      <w:r w:rsidR="008D1CAC">
        <w:rPr>
          <w:rFonts w:hint="eastAsia"/>
          <w:lang w:val="en-GB"/>
        </w:rPr>
        <w:t>触发器是否执行。默认</w:t>
      </w:r>
      <w:proofErr w:type="spellStart"/>
      <w:r w:rsidR="008D1CAC" w:rsidRPr="00F65843">
        <w:rPr>
          <w:lang w:val="en-GB"/>
        </w:rPr>
        <w:t>XSQLTrigger.errorCode</w:t>
      </w:r>
      <w:proofErr w:type="spellEnd"/>
      <w:r w:rsidR="008D1CAC">
        <w:rPr>
          <w:rFonts w:hint="eastAsia"/>
          <w:lang w:val="en-GB"/>
        </w:rPr>
        <w:t>为</w:t>
      </w:r>
      <w:r w:rsidR="008D1CAC">
        <w:rPr>
          <w:lang w:val="en-GB"/>
        </w:rPr>
        <w:t>True</w:t>
      </w:r>
      <w:r w:rsidR="008D1CAC">
        <w:rPr>
          <w:rFonts w:hint="eastAsia"/>
          <w:lang w:val="en-GB"/>
        </w:rPr>
        <w:t>，即触发源异常时，</w:t>
      </w:r>
      <w:r w:rsidR="008D1CAC">
        <w:rPr>
          <w:rFonts w:hint="eastAsia"/>
          <w:lang w:val="en-GB"/>
        </w:rPr>
        <w:t>XSQL</w:t>
      </w:r>
      <w:r w:rsidR="008D1CAC">
        <w:rPr>
          <w:rFonts w:hint="eastAsia"/>
          <w:lang w:val="en-GB"/>
        </w:rPr>
        <w:t>触发器也</w:t>
      </w:r>
      <w:r w:rsidR="00C10004">
        <w:rPr>
          <w:rFonts w:hint="eastAsia"/>
          <w:lang w:val="en-GB"/>
        </w:rPr>
        <w:t>被触发</w:t>
      </w:r>
      <w:r w:rsidR="008D1CAC">
        <w:rPr>
          <w:rFonts w:hint="eastAsia"/>
          <w:lang w:val="en-GB"/>
        </w:rPr>
        <w:t>执行。</w:t>
      </w:r>
    </w:p>
    <w:p w14:paraId="516AFA48" w14:textId="77777777" w:rsidR="00EB0A8C" w:rsidRDefault="00EB0A8C" w:rsidP="003811DC">
      <w:pPr>
        <w:rPr>
          <w:lang w:val="en-GB"/>
        </w:rPr>
      </w:pPr>
    </w:p>
    <w:p w14:paraId="10107ACB" w14:textId="77777777" w:rsidR="00FB5277" w:rsidRDefault="00FB5277" w:rsidP="00FB5277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63438108" w14:textId="77777777" w:rsidR="00FB5277" w:rsidRPr="001B5279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7E352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7E352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7E352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14:paraId="2FB9EE18" w14:textId="77777777"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EFCE90" w14:textId="77777777"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FB527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FB527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FB527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</w:p>
    <w:p w14:paraId="2CD41480" w14:textId="77777777" w:rsidR="00FB5277" w:rsidRPr="00FB5277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B5277"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</w:t>
      </w:r>
    </w:p>
    <w:p w14:paraId="5F233017" w14:textId="77777777"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</w:p>
    <w:p w14:paraId="63F8C808" w14:textId="77777777"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proofErr w:type="gramStart"/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</w:t>
      </w:r>
      <w:proofErr w:type="gramEnd"/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CDATA[</w:t>
      </w:r>
    </w:p>
    <w:p w14:paraId="5A1EC767" w14:textId="77777777"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语句</w:t>
      </w:r>
    </w:p>
    <w:p w14:paraId="69D494DB" w14:textId="77777777"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14:paraId="1B5F789E" w14:textId="77777777" w:rsidR="00FB5277" w:rsidRPr="00787160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14:paraId="38A2FDD2" w14:textId="77777777" w:rsidR="00FB5277" w:rsidRPr="00787160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14:paraId="5FF03282" w14:textId="77777777" w:rsidR="00FB5277" w:rsidRPr="00787160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14:paraId="1CCEA189" w14:textId="77777777" w:rsidR="00FB5277" w:rsidRPr="00A63F26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另一个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XSQL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对象的引用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可在此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XSQL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对象中执行相同的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3E17C55C" w14:textId="77777777" w:rsidR="00FB5277" w:rsidRPr="00944E86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支持多个应用级触发器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="00944E86">
        <w:rPr>
          <w:rStyle w:val="attribute-value2"/>
          <w:rFonts w:ascii="Consolas" w:hAnsi="Consolas" w:cs="Consolas"/>
          <w:sz w:val="18"/>
          <w:szCs w:val="18"/>
          <w:highlight w:val="green"/>
        </w:rPr>
        <w:t xml:space="preserve">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Style w:val="tag2"/>
          <w:rFonts w:ascii="Consolas" w:hAnsi="Consolas" w:cs="Consolas"/>
          <w:sz w:val="18"/>
          <w:szCs w:val="18"/>
        </w:rPr>
        <w:t xml:space="preserve"> </w:t>
      </w:r>
    </w:p>
    <w:p w14:paraId="30FB23EE" w14:textId="77777777" w:rsidR="00944E86" w:rsidRPr="00787160" w:rsidRDefault="00944E86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proofErr w:type="spellStart"/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>
        <w:rPr>
          <w:rStyle w:val="tag-name2"/>
          <w:rFonts w:cs="Consolas"/>
          <w:sz w:val="18"/>
          <w:szCs w:val="18"/>
          <w:highlight w:val="green"/>
        </w:rPr>
        <w:t>Backup</w:t>
      </w:r>
      <w:proofErr w:type="spellEnd"/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>
        <w:rPr>
          <w:rStyle w:val="attribute-value2"/>
          <w:rFonts w:ascii="Consolas" w:hAnsi="Consolas" w:cs="Consolas"/>
          <w:sz w:val="18"/>
          <w:szCs w:val="18"/>
          <w:highlight w:val="green"/>
        </w:rPr>
        <w:t>另一个数据库</w:t>
      </w:r>
      <w:proofErr w:type="gramStart"/>
      <w:r>
        <w:rPr>
          <w:rStyle w:val="attribute-value2"/>
          <w:rFonts w:ascii="Consolas" w:hAnsi="Consolas" w:cs="Consolas"/>
          <w:sz w:val="18"/>
          <w:szCs w:val="18"/>
          <w:highlight w:val="green"/>
        </w:rPr>
        <w:t>连接池组的</w:t>
      </w:r>
      <w:proofErr w:type="gramEnd"/>
      <w:r>
        <w:rPr>
          <w:rStyle w:val="attribute-value2"/>
          <w:rFonts w:ascii="Consolas" w:hAnsi="Consolas" w:cs="Consolas"/>
          <w:sz w:val="18"/>
          <w:szCs w:val="18"/>
          <w:highlight w:val="green"/>
        </w:rPr>
        <w:t>对象引用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>
        <w:rPr>
          <w:rStyle w:val="attribute-value2"/>
          <w:rFonts w:ascii="Consolas" w:hAnsi="Consolas" w:cs="Consolas"/>
          <w:sz w:val="18"/>
          <w:szCs w:val="18"/>
          <w:highlight w:val="green"/>
        </w:rPr>
        <w:t xml:space="preserve">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</w:p>
    <w:p w14:paraId="2D9E1C35" w14:textId="77777777" w:rsidR="00FB5277" w:rsidRPr="00FB5277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&lt;/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14:paraId="25ACE051" w14:textId="77777777"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74264CB4" w14:textId="77777777" w:rsidR="00FB5277" w:rsidRPr="00D97E1D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14:paraId="7C5987F4" w14:textId="77777777" w:rsidR="00C82FA8" w:rsidRPr="003863F9" w:rsidRDefault="00C82FA8" w:rsidP="00C82FA8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11C19182" w14:textId="77777777" w:rsidR="00C82FA8" w:rsidRDefault="00C82FA8" w:rsidP="00A20909">
      <w:pPr>
        <w:pStyle w:val="aff5"/>
        <w:numPr>
          <w:ilvl w:val="0"/>
          <w:numId w:val="4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节点将在本节点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执行后执行，</w:t>
      </w:r>
      <w:r w:rsidRPr="00633895">
        <w:rPr>
          <w:rFonts w:hint="eastAsia"/>
          <w:lang w:val="en-GB"/>
        </w:rPr>
        <w:t>类似于数据库的</w:t>
      </w:r>
      <w:r w:rsidRPr="00633895">
        <w:rPr>
          <w:rFonts w:hint="eastAsia"/>
          <w:lang w:val="en-GB"/>
        </w:rPr>
        <w:t>After</w:t>
      </w:r>
      <w:r w:rsidRPr="00633895">
        <w:rPr>
          <w:rFonts w:hint="eastAsia"/>
          <w:lang w:val="en-GB"/>
        </w:rPr>
        <w:t>触发器</w:t>
      </w:r>
      <w:r>
        <w:rPr>
          <w:rFonts w:hint="eastAsia"/>
          <w:lang w:val="en-GB"/>
        </w:rPr>
        <w:t>。</w:t>
      </w:r>
    </w:p>
    <w:p w14:paraId="49F7D110" w14:textId="77777777" w:rsidR="00C82FA8" w:rsidRDefault="00C82FA8" w:rsidP="00A20909">
      <w:pPr>
        <w:pStyle w:val="aff5"/>
        <w:numPr>
          <w:ilvl w:val="0"/>
          <w:numId w:val="4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节点中可以添加一个或多个</w:t>
      </w:r>
      <w:r>
        <w:rPr>
          <w:lang w:val="en-GB"/>
        </w:rPr>
        <w:t>&lt;create&gt;</w:t>
      </w:r>
      <w:r>
        <w:rPr>
          <w:lang w:val="en-GB"/>
        </w:rPr>
        <w:t>节点。</w:t>
      </w:r>
      <w:r>
        <w:rPr>
          <w:rFonts w:hint="eastAsia"/>
          <w:lang w:val="en-GB"/>
        </w:rPr>
        <w:t>支持多个应用级触发器。</w:t>
      </w:r>
    </w:p>
    <w:p w14:paraId="431C2C6D" w14:textId="77777777" w:rsidR="00C82FA8" w:rsidRDefault="00C82FA8" w:rsidP="00A20909">
      <w:pPr>
        <w:pStyle w:val="aff5"/>
        <w:numPr>
          <w:ilvl w:val="0"/>
          <w:numId w:val="4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节点中的</w:t>
      </w:r>
      <w:r>
        <w:rPr>
          <w:lang w:val="en-GB"/>
        </w:rPr>
        <w:t>&lt;create&gt;</w:t>
      </w:r>
      <w:r>
        <w:rPr>
          <w:rFonts w:hint="eastAsia"/>
          <w:lang w:val="en-GB"/>
        </w:rPr>
        <w:t>节点的数据库可以与本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节点的数据库不一样，即</w:t>
      </w:r>
      <w:proofErr w:type="gramStart"/>
      <w:r>
        <w:rPr>
          <w:rFonts w:hint="eastAsia"/>
          <w:lang w:val="en-GB"/>
        </w:rPr>
        <w:t>支持跨库操作</w:t>
      </w:r>
      <w:proofErr w:type="gramEnd"/>
      <w:r>
        <w:rPr>
          <w:rFonts w:hint="eastAsia"/>
          <w:lang w:val="en-GB"/>
        </w:rPr>
        <w:t>。</w:t>
      </w:r>
    </w:p>
    <w:p w14:paraId="2AE134BB" w14:textId="77777777" w:rsidR="00EE2653" w:rsidRDefault="00EE2653" w:rsidP="00A20909">
      <w:pPr>
        <w:pStyle w:val="aff5"/>
        <w:numPr>
          <w:ilvl w:val="0"/>
          <w:numId w:val="49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proofErr w:type="spellStart"/>
      <w:r>
        <w:rPr>
          <w:lang w:val="en-GB"/>
        </w:rPr>
        <w:t>createBackup</w:t>
      </w:r>
      <w:proofErr w:type="spellEnd"/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节点是另一个数据库</w:t>
      </w:r>
      <w:proofErr w:type="gramStart"/>
      <w:r>
        <w:rPr>
          <w:rFonts w:hint="eastAsia"/>
          <w:lang w:val="en-GB"/>
        </w:rPr>
        <w:t>连接池组的</w:t>
      </w:r>
      <w:proofErr w:type="gramEnd"/>
      <w:r>
        <w:rPr>
          <w:rFonts w:hint="eastAsia"/>
          <w:lang w:val="en-GB"/>
        </w:rPr>
        <w:t>对象引用。一定是与触发源</w:t>
      </w:r>
      <w:r>
        <w:rPr>
          <w:rFonts w:hint="eastAsia"/>
          <w:lang w:val="en-GB"/>
        </w:rPr>
        <w:t>XSQL</w:t>
      </w:r>
      <w:r>
        <w:rPr>
          <w:lang w:val="en-GB"/>
        </w:rPr>
        <w:t>&lt;</w:t>
      </w:r>
      <w:proofErr w:type="spellStart"/>
      <w:r>
        <w:rPr>
          <w:lang w:val="en-GB"/>
        </w:rPr>
        <w:t>dataSourceGroup</w:t>
      </w:r>
      <w:proofErr w:type="spellEnd"/>
      <w:r>
        <w:rPr>
          <w:lang w:val="en-GB"/>
        </w:rPr>
        <w:t>&gt;</w:t>
      </w:r>
      <w:r>
        <w:rPr>
          <w:rFonts w:hint="eastAsia"/>
          <w:lang w:val="en-GB"/>
        </w:rPr>
        <w:t>节点不一样的对象引用，即两个数据库。</w:t>
      </w:r>
      <w:r w:rsidR="00F6239B">
        <w:rPr>
          <w:rFonts w:hint="eastAsia"/>
          <w:lang w:val="en-GB"/>
        </w:rPr>
        <w:t>其主要</w:t>
      </w:r>
      <w:r>
        <w:rPr>
          <w:rFonts w:hint="eastAsia"/>
          <w:lang w:val="en-GB"/>
        </w:rPr>
        <w:t>用途是：备份</w:t>
      </w:r>
      <w:r w:rsidR="00445B3A">
        <w:rPr>
          <w:rFonts w:hint="eastAsia"/>
          <w:lang w:val="en-GB"/>
        </w:rPr>
        <w:t>或镜像数据库</w:t>
      </w:r>
      <w:r>
        <w:rPr>
          <w:rFonts w:hint="eastAsia"/>
          <w:lang w:val="en-GB"/>
        </w:rPr>
        <w:t>。当用户对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数据库操作时，将同样的操作在</w:t>
      </w:r>
      <w:r>
        <w:rPr>
          <w:rFonts w:hint="eastAsia"/>
          <w:lang w:val="en-GB"/>
        </w:rPr>
        <w:t>B</w:t>
      </w:r>
      <w:r>
        <w:rPr>
          <w:rFonts w:hint="eastAsia"/>
          <w:lang w:val="en-GB"/>
        </w:rPr>
        <w:t>数据库也执行一次。</w:t>
      </w:r>
    </w:p>
    <w:p w14:paraId="1CB0A953" w14:textId="77777777" w:rsidR="007D2F20" w:rsidRPr="00C82FA8" w:rsidRDefault="007D2F20" w:rsidP="003811DC">
      <w:pPr>
        <w:rPr>
          <w:lang w:val="en-GB"/>
        </w:rPr>
      </w:pPr>
    </w:p>
    <w:p w14:paraId="405CA241" w14:textId="77777777" w:rsidR="00761D71" w:rsidRPr="003863F9" w:rsidRDefault="00761D71" w:rsidP="00761D71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3CC96DEE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68B26E5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735FD417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82A2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"DSG_XXDB"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585956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E681022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&lt;trigger&gt;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3FC4A9" w14:textId="77777777" w:rsidR="00782A2E" w:rsidRPr="00782A2E" w:rsidRDefault="00AB7A8C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    </w:t>
      </w:r>
      <w:r w:rsidR="00782A2E"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</w:t>
      </w:r>
      <w:proofErr w:type="spellStart"/>
      <w:r w:rsidR="00782A2E"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createBackup</w:t>
      </w:r>
      <w:proofErr w:type="spellEnd"/>
      <w:r w:rsidR="00782A2E" w:rsidRPr="00782A2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="00782A2E" w:rsidRPr="00AB7A8C">
        <w:rPr>
          <w:rFonts w:ascii="Consolas" w:eastAsia="宋体" w:hAnsi="Consolas" w:cs="Consolas"/>
          <w:color w:val="FF0000"/>
          <w:sz w:val="18"/>
          <w:szCs w:val="18"/>
          <w:highlight w:val="green"/>
          <w:bdr w:val="none" w:sz="0" w:space="0" w:color="auto" w:frame="1"/>
        </w:rPr>
        <w:t>ref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="00782A2E" w:rsidRPr="00AB7A8C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</w:t>
      </w:r>
      <w:proofErr w:type="spellStart"/>
      <w:r w:rsidR="00782A2E" w:rsidRPr="00AB7A8C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DSG_LogWeb</w:t>
      </w:r>
      <w:proofErr w:type="spellEnd"/>
      <w:r w:rsidR="00782A2E" w:rsidRPr="00AB7A8C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</w:t>
      </w:r>
      <w:r w:rsidR="00782A2E"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/&gt;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687F34" w14:textId="77777777" w:rsidR="00782A2E" w:rsidRPr="00782A2E" w:rsidRDefault="00AB7A8C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782A2E"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&lt;/trigger&gt;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E4D8BE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B5BA566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E5129E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</w:t>
      </w:r>
      <w:proofErr w:type="gramEnd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CDATA[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0082C0F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proofErr w:type="gramStart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INSERT  INTO</w:t>
      </w:r>
      <w:proofErr w:type="gramEnd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proofErr w:type="spellStart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ProductAttribute</w:t>
      </w:r>
      <w:proofErr w:type="spellEnd"/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48F349D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4E21393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modelID</w:t>
      </w:r>
      <w:proofErr w:type="spellEnd"/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015AC24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</w:t>
      </w:r>
      <w:proofErr w:type="gramStart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productID</w:t>
      </w:r>
      <w:proofErr w:type="spellEnd"/>
      <w:proofErr w:type="gramEnd"/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A79D4B2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</w:t>
      </w:r>
      <w:proofErr w:type="gramStart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hasUseCond</w:t>
      </w:r>
      <w:proofErr w:type="spellEnd"/>
      <w:proofErr w:type="gramEnd"/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EE16EA0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</w:t>
      </w:r>
      <w:proofErr w:type="gramStart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nameCode</w:t>
      </w:r>
      <w:proofErr w:type="spellEnd"/>
      <w:proofErr w:type="gramEnd"/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95DF8A5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</w:t>
      </w:r>
      <w:proofErr w:type="gramStart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,name</w:t>
      </w:r>
      <w:proofErr w:type="gramEnd"/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518A9FC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</w:t>
      </w:r>
      <w:proofErr w:type="gramStart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,required</w:t>
      </w:r>
      <w:proofErr w:type="gramEnd"/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E3DEC6E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</w:t>
      </w:r>
      <w:proofErr w:type="gramStart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seqNo</w:t>
      </w:r>
      <w:proofErr w:type="spellEnd"/>
      <w:proofErr w:type="gramEnd"/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8A42787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</w:t>
      </w:r>
      <w:proofErr w:type="gramStart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,sign</w:t>
      </w:r>
      <w:proofErr w:type="gramEnd"/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8D51B7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</w:t>
      </w:r>
      <w:proofErr w:type="gramStart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valueCode</w:t>
      </w:r>
      <w:proofErr w:type="spellEnd"/>
      <w:proofErr w:type="gramEnd"/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484B3FE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</w:t>
      </w:r>
      <w:proofErr w:type="gramStart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,value</w:t>
      </w:r>
      <w:proofErr w:type="gramEnd"/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1FA014C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F109B45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VALUES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B219E07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:UUID</w:t>
      </w:r>
      <w:proofErr w:type="gramEnd"/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3B844F6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</w:t>
      </w:r>
      <w:proofErr w:type="gramStart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,:</w:t>
      </w:r>
      <w:proofErr w:type="spellStart"/>
      <w:proofErr w:type="gramEnd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SaveProductID</w:t>
      </w:r>
      <w:proofErr w:type="spellEnd"/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F3A8A13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</w:t>
      </w:r>
      <w:proofErr w:type="gramStart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,:</w:t>
      </w:r>
      <w:proofErr w:type="spellStart"/>
      <w:proofErr w:type="gramEnd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hasUseCond</w:t>
      </w:r>
      <w:proofErr w:type="spellEnd"/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3CFECB9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</w:t>
      </w:r>
      <w:proofErr w:type="gramStart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,:</w:t>
      </w:r>
      <w:proofErr w:type="spellStart"/>
      <w:proofErr w:type="gramEnd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nameCode</w:t>
      </w:r>
      <w:proofErr w:type="spellEnd"/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AB92562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</w:t>
      </w:r>
      <w:proofErr w:type="gramStart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,:</w:t>
      </w:r>
      <w:proofErr w:type="gramEnd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BDC18F1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  </w:t>
      </w:r>
      <w:proofErr w:type="gramStart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,:</w:t>
      </w:r>
      <w:proofErr w:type="gramEnd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5B57E17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</w:t>
      </w:r>
      <w:proofErr w:type="gramStart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,:</w:t>
      </w:r>
      <w:proofErr w:type="spellStart"/>
      <w:proofErr w:type="gramEnd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seqNo</w:t>
      </w:r>
      <w:proofErr w:type="spellEnd"/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EB2F618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</w:t>
      </w:r>
      <w:proofErr w:type="gramStart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,:</w:t>
      </w:r>
      <w:proofErr w:type="gramEnd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297EA55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</w:t>
      </w:r>
      <w:proofErr w:type="gramStart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,:</w:t>
      </w:r>
      <w:proofErr w:type="spellStart"/>
      <w:proofErr w:type="gramEnd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valueCode</w:t>
      </w:r>
      <w:proofErr w:type="spellEnd"/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905A334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</w:t>
      </w:r>
      <w:proofErr w:type="gramStart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,:</w:t>
      </w:r>
      <w:proofErr w:type="gramEnd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530A68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4C3362F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029352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DAA05B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746AEA8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A73693" w14:textId="77777777" w:rsidR="00174D34" w:rsidRDefault="00896236" w:rsidP="00782A2E">
      <w:pPr>
        <w:rPr>
          <w:lang w:val="en-GB"/>
        </w:rPr>
      </w:pPr>
      <w:r>
        <w:rPr>
          <w:rFonts w:hint="eastAsia"/>
          <w:lang w:val="en-GB"/>
        </w:rPr>
        <w:t>注：</w:t>
      </w:r>
    </w:p>
    <w:p w14:paraId="72E5938B" w14:textId="77777777" w:rsidR="0058487B" w:rsidRDefault="00896236" w:rsidP="00A20909">
      <w:pPr>
        <w:pStyle w:val="aff5"/>
        <w:numPr>
          <w:ilvl w:val="1"/>
          <w:numId w:val="50"/>
        </w:numPr>
        <w:ind w:firstLineChars="0"/>
        <w:rPr>
          <w:lang w:val="en-GB"/>
        </w:rPr>
      </w:pPr>
      <w:r w:rsidRPr="00174D34">
        <w:rPr>
          <w:rFonts w:hint="eastAsia"/>
          <w:lang w:val="en-GB"/>
        </w:rPr>
        <w:t>上面的</w:t>
      </w:r>
      <w:r w:rsidRPr="00174D34">
        <w:rPr>
          <w:rFonts w:hint="eastAsia"/>
          <w:lang w:val="en-GB"/>
        </w:rPr>
        <w:t>XSQL</w:t>
      </w:r>
      <w:r w:rsidRPr="00174D34">
        <w:rPr>
          <w:rFonts w:hint="eastAsia"/>
          <w:lang w:val="en-GB"/>
        </w:rPr>
        <w:t>在执行后，将同时向两个数据库插入一样的数据。</w:t>
      </w:r>
    </w:p>
    <w:p w14:paraId="6C5A3C25" w14:textId="77777777" w:rsidR="00F72D60" w:rsidRDefault="00F72D60" w:rsidP="00A20909">
      <w:pPr>
        <w:pStyle w:val="aff5"/>
        <w:numPr>
          <w:ilvl w:val="1"/>
          <w:numId w:val="50"/>
        </w:numPr>
        <w:ind w:firstLineChars="0"/>
        <w:rPr>
          <w:lang w:val="en-GB"/>
        </w:rPr>
      </w:pPr>
      <w:r>
        <w:rPr>
          <w:rFonts w:hint="eastAsia"/>
          <w:lang w:val="en-GB"/>
        </w:rPr>
        <w:t>参数</w:t>
      </w:r>
      <w:r>
        <w:rPr>
          <w:lang w:val="en-GB"/>
        </w:rPr>
        <w:t>:UUID</w:t>
      </w:r>
      <w:r>
        <w:rPr>
          <w:rFonts w:hint="eastAsia"/>
          <w:lang w:val="en-GB"/>
        </w:rPr>
        <w:t>是</w:t>
      </w:r>
      <w:r w:rsidR="00936917">
        <w:fldChar w:fldCharType="begin"/>
      </w:r>
      <w:r w:rsidR="00936917">
        <w:instrText xml:space="preserve"> HYPERLINK \l "_XSQL</w:instrText>
      </w:r>
      <w:r w:rsidR="00936917">
        <w:instrText>函数型参数的插入更新</w:instrText>
      </w:r>
      <w:r w:rsidR="00936917">
        <w:instrText xml:space="preserve">" </w:instrText>
      </w:r>
      <w:r w:rsidR="00936917">
        <w:fldChar w:fldCharType="separate"/>
      </w:r>
      <w:r w:rsidRPr="00F12CB2">
        <w:rPr>
          <w:rStyle w:val="aff6"/>
          <w:rFonts w:hint="eastAsia"/>
          <w:lang w:val="en-GB"/>
        </w:rPr>
        <w:t>自定义的函数型参数</w:t>
      </w:r>
      <w:r w:rsidR="00936917">
        <w:rPr>
          <w:rStyle w:val="aff6"/>
          <w:lang w:val="en-GB"/>
        </w:rPr>
        <w:fldChar w:fldCharType="end"/>
      </w:r>
      <w:r w:rsidR="00E060BF">
        <w:rPr>
          <w:rFonts w:hint="eastAsia"/>
          <w:lang w:val="en-GB"/>
        </w:rPr>
        <w:t>。</w:t>
      </w:r>
    </w:p>
    <w:p w14:paraId="5CC252FF" w14:textId="77777777" w:rsidR="00174D34" w:rsidRPr="00174D34" w:rsidRDefault="00174D34" w:rsidP="00A20909">
      <w:pPr>
        <w:pStyle w:val="aff5"/>
        <w:numPr>
          <w:ilvl w:val="1"/>
          <w:numId w:val="50"/>
        </w:numPr>
        <w:ind w:firstLineChars="0"/>
        <w:rPr>
          <w:lang w:val="en-GB"/>
        </w:rPr>
      </w:pPr>
      <w:r>
        <w:rPr>
          <w:rFonts w:hint="eastAsia"/>
          <w:lang w:val="en-GB"/>
        </w:rPr>
        <w:t>配置举例</w:t>
      </w:r>
      <w:r>
        <w:rPr>
          <w:rFonts w:hint="eastAsia"/>
          <w:lang w:val="en-GB"/>
        </w:rPr>
        <w:t>2</w:t>
      </w:r>
      <w:r>
        <w:rPr>
          <w:rFonts w:hint="eastAsia"/>
          <w:lang w:val="en-GB"/>
        </w:rPr>
        <w:t>见：</w:t>
      </w:r>
      <w:r w:rsidR="00936917">
        <w:fldChar w:fldCharType="begin"/>
      </w:r>
      <w:r w:rsidR="00936917">
        <w:instrText xml:space="preserve"> HYPERLINK \l "_XSQL</w:instrText>
      </w:r>
      <w:r w:rsidR="00936917">
        <w:instrText>创建多种数据库的对象并初始化数据</w:instrText>
      </w:r>
      <w:r w:rsidR="00936917">
        <w:instrText xml:space="preserve">" </w:instrText>
      </w:r>
      <w:r w:rsidR="00936917">
        <w:fldChar w:fldCharType="separate"/>
      </w:r>
      <w:r w:rsidRPr="00641FCB">
        <w:rPr>
          <w:rStyle w:val="aff6"/>
          <w:rFonts w:hint="eastAsia"/>
          <w:lang w:val="en-GB"/>
        </w:rPr>
        <w:t>XSQL</w:t>
      </w:r>
      <w:r w:rsidRPr="00641FCB">
        <w:rPr>
          <w:rStyle w:val="aff6"/>
          <w:rFonts w:hint="eastAsia"/>
          <w:lang w:val="en-GB"/>
        </w:rPr>
        <w:t>创建多种数据库的对象并初始化数据</w:t>
      </w:r>
      <w:r w:rsidR="00936917">
        <w:rPr>
          <w:rStyle w:val="aff6"/>
          <w:lang w:val="en-GB"/>
        </w:rPr>
        <w:fldChar w:fldCharType="end"/>
      </w:r>
      <w:r>
        <w:rPr>
          <w:rFonts w:hint="eastAsia"/>
          <w:lang w:val="en-GB"/>
        </w:rPr>
        <w:t>。</w:t>
      </w:r>
    </w:p>
    <w:p w14:paraId="25F6EEB5" w14:textId="77777777" w:rsidR="0058487B" w:rsidRDefault="0058487B" w:rsidP="003811DC">
      <w:pPr>
        <w:rPr>
          <w:lang w:val="en-GB"/>
        </w:rPr>
      </w:pPr>
    </w:p>
    <w:p w14:paraId="0D306914" w14:textId="77777777" w:rsidR="0058487B" w:rsidRDefault="0058487B" w:rsidP="003811DC">
      <w:pPr>
        <w:rPr>
          <w:lang w:val="en-GB"/>
        </w:rPr>
      </w:pPr>
    </w:p>
    <w:p w14:paraId="153BD725" w14:textId="77777777" w:rsidR="00CF715E" w:rsidRDefault="00CF715E" w:rsidP="003811DC">
      <w:pPr>
        <w:rPr>
          <w:lang w:val="en-GB"/>
        </w:rPr>
      </w:pPr>
    </w:p>
    <w:p w14:paraId="33B966BB" w14:textId="77777777" w:rsidR="00CF715E" w:rsidRPr="00A02D68" w:rsidRDefault="00CF715E" w:rsidP="00CF715E">
      <w:pPr>
        <w:pStyle w:val="1"/>
        <w:rPr>
          <w:lang w:val="en-GB"/>
        </w:rPr>
      </w:pPr>
      <w:bookmarkStart w:id="8" w:name="_Toc103776024"/>
      <w:r>
        <w:t>XSQL</w:t>
      </w:r>
      <w:r>
        <w:t>数据库</w:t>
      </w:r>
      <w:r>
        <w:t>SQL</w:t>
      </w:r>
      <w:r>
        <w:t>自动生成</w:t>
      </w:r>
      <w:bookmarkEnd w:id="8"/>
    </w:p>
    <w:p w14:paraId="6AA6E7ED" w14:textId="77777777" w:rsidR="00CF715E" w:rsidRDefault="00CF715E" w:rsidP="00CF715E">
      <w:pPr>
        <w:rPr>
          <w:lang w:val="en-GB"/>
        </w:rPr>
      </w:pPr>
      <w:r>
        <w:rPr>
          <w:rFonts w:hint="eastAsia"/>
          <w:lang w:val="en-GB"/>
        </w:rPr>
        <w:t>可以通过</w:t>
      </w:r>
      <w:r>
        <w:rPr>
          <w:lang w:val="en-GB"/>
        </w:rPr>
        <w:t>Java</w:t>
      </w:r>
      <w:r>
        <w:rPr>
          <w:rFonts w:hint="eastAsia"/>
          <w:lang w:val="en-GB"/>
        </w:rPr>
        <w:t>类自动生成对应的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</w:p>
    <w:p w14:paraId="201C60B1" w14:textId="77777777" w:rsidR="00CF715E" w:rsidRDefault="00CF715E" w:rsidP="00CF715E">
      <w:pPr>
        <w:rPr>
          <w:lang w:val="en-GB"/>
        </w:rPr>
      </w:pPr>
      <w:r w:rsidRPr="009B3901">
        <w:rPr>
          <w:b/>
          <w:lang w:val="en-GB"/>
        </w:rPr>
        <w:t>特性</w:t>
      </w:r>
      <w:r w:rsidRPr="009B3901">
        <w:rPr>
          <w:rFonts w:hint="eastAsia"/>
          <w:b/>
          <w:lang w:val="en-GB"/>
        </w:rPr>
        <w:t>1</w:t>
      </w:r>
      <w:r w:rsidRPr="009B3901">
        <w:rPr>
          <w:rFonts w:hint="eastAsia"/>
          <w:b/>
          <w:lang w:val="en-GB"/>
        </w:rPr>
        <w:t>：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规范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格式。不尽是简单的生成了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语句，而且还规范了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语句的格式。</w:t>
      </w:r>
    </w:p>
    <w:p w14:paraId="7BB627DC" w14:textId="77777777" w:rsidR="00CF715E" w:rsidRDefault="00CF715E" w:rsidP="00CF715E">
      <w:pPr>
        <w:rPr>
          <w:lang w:val="en-GB"/>
        </w:rPr>
      </w:pPr>
      <w:r w:rsidRPr="009B3901">
        <w:rPr>
          <w:b/>
          <w:lang w:val="en-GB"/>
        </w:rPr>
        <w:t>特性</w:t>
      </w:r>
      <w:r w:rsidRPr="009B3901">
        <w:rPr>
          <w:rFonts w:hint="eastAsia"/>
          <w:b/>
          <w:lang w:val="en-GB"/>
        </w:rPr>
        <w:t>2</w:t>
      </w:r>
      <w:r w:rsidRPr="009B3901">
        <w:rPr>
          <w:rFonts w:hint="eastAsia"/>
          <w:b/>
          <w:lang w:val="en-GB"/>
        </w:rPr>
        <w:t>：</w:t>
      </w:r>
      <w:r w:rsidRPr="00BE041C">
        <w:rPr>
          <w:rFonts w:hint="eastAsia"/>
          <w:lang w:val="en-GB"/>
        </w:rPr>
        <w:t>字段排序。</w:t>
      </w:r>
      <w:r>
        <w:rPr>
          <w:lang w:val="en-GB"/>
        </w:rPr>
        <w:t>排序</w:t>
      </w:r>
      <w:r>
        <w:rPr>
          <w:rFonts w:hint="eastAsia"/>
          <w:lang w:val="en-GB"/>
        </w:rPr>
        <w:t>规则</w:t>
      </w:r>
      <w:r>
        <w:rPr>
          <w:lang w:val="en-GB"/>
        </w:rPr>
        <w:t>与编写的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类文件中的属性顺序相同。</w:t>
      </w:r>
    </w:p>
    <w:p w14:paraId="162420A8" w14:textId="77777777" w:rsidR="00CF715E" w:rsidRPr="00EB5B4B" w:rsidRDefault="00CF715E" w:rsidP="00CF715E">
      <w:pPr>
        <w:rPr>
          <w:lang w:val="en-GB"/>
        </w:rPr>
      </w:pPr>
      <w:r w:rsidRPr="009B15E2">
        <w:rPr>
          <w:rFonts w:hint="eastAsia"/>
          <w:b/>
          <w:lang w:val="en-GB"/>
        </w:rPr>
        <w:t>特性</w:t>
      </w:r>
      <w:r w:rsidRPr="009B15E2">
        <w:rPr>
          <w:rFonts w:hint="eastAsia"/>
          <w:b/>
          <w:lang w:val="en-GB"/>
        </w:rPr>
        <w:t>3</w:t>
      </w:r>
      <w:r w:rsidRPr="009B15E2">
        <w:rPr>
          <w:rFonts w:hint="eastAsia"/>
          <w:b/>
          <w:lang w:val="en-GB"/>
        </w:rPr>
        <w:t>：</w:t>
      </w:r>
      <w:r w:rsidRPr="00466DDD">
        <w:rPr>
          <w:rFonts w:hint="eastAsia"/>
          <w:lang w:val="en-GB"/>
        </w:rPr>
        <w:t>按</w:t>
      </w:r>
      <w:r>
        <w:rPr>
          <w:rFonts w:hint="eastAsia"/>
          <w:lang w:val="en-GB"/>
        </w:rPr>
        <w:t>字段类型差异化</w:t>
      </w:r>
      <w:proofErr w:type="gramStart"/>
      <w:r>
        <w:rPr>
          <w:rFonts w:hint="eastAsia"/>
          <w:lang w:val="en-GB"/>
        </w:rPr>
        <w:t>处理占</w:t>
      </w:r>
      <w:proofErr w:type="gramEnd"/>
      <w:r>
        <w:rPr>
          <w:rFonts w:hint="eastAsia"/>
          <w:lang w:val="en-GB"/>
        </w:rPr>
        <w:t>位符格式。</w:t>
      </w:r>
    </w:p>
    <w:p w14:paraId="030578B8" w14:textId="77777777" w:rsidR="00CF715E" w:rsidRPr="00EB5B4B" w:rsidRDefault="00CF715E" w:rsidP="00CF715E">
      <w:pPr>
        <w:rPr>
          <w:lang w:val="en-GB"/>
        </w:rPr>
      </w:pPr>
    </w:p>
    <w:p w14:paraId="03F4DA5A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生成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SELECT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696851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proofErr w:type="spellStart"/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</w:t>
      </w:r>
      <w:proofErr w:type="spellEnd"/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5DD3D00B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proofErr w:type="spellStart"/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</w:t>
      </w:r>
      <w:proofErr w:type="spellEnd"/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表的别名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21E124BE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proofErr w:type="spellStart"/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</w:t>
      </w:r>
      <w:proofErr w:type="spellEnd"/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表的别名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"Java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类名称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554B5255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A26164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生成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INSERT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7F235B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proofErr w:type="spellStart"/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Help.toSQLInsert</w:t>
      </w:r>
      <w:proofErr w:type="spellEnd"/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               </w:t>
      </w:r>
    </w:p>
    <w:p w14:paraId="057C0E5D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proofErr w:type="spellStart"/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Help.toSQLInsert</w:t>
      </w:r>
      <w:proofErr w:type="spellEnd"/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 </w:t>
      </w:r>
    </w:p>
    <w:p w14:paraId="033FB106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76EABC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生成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UPDATE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1807AB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proofErr w:type="spellStart"/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Help.toSQLUpdate</w:t>
      </w:r>
      <w:proofErr w:type="spellEnd"/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               </w:t>
      </w:r>
    </w:p>
    <w:p w14:paraId="32EAEA36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proofErr w:type="spellStart"/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Help.toSQLUpdate</w:t>
      </w:r>
      <w:proofErr w:type="spellEnd"/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</w:t>
      </w:r>
    </w:p>
    <w:p w14:paraId="7927F135" w14:textId="77777777" w:rsidR="00CF715E" w:rsidRDefault="00CF715E" w:rsidP="00CF715E">
      <w:pPr>
        <w:rPr>
          <w:lang w:val="en-GB"/>
        </w:rPr>
      </w:pPr>
    </w:p>
    <w:p w14:paraId="0C5D650F" w14:textId="77777777" w:rsidR="00CF715E" w:rsidRPr="004B2041" w:rsidRDefault="00CF715E" w:rsidP="00CF715E">
      <w:pPr>
        <w:rPr>
          <w:b/>
          <w:lang w:val="en-GB"/>
        </w:rPr>
      </w:pPr>
      <w:r w:rsidRPr="004B2041">
        <w:rPr>
          <w:b/>
          <w:lang w:val="en-GB"/>
        </w:rPr>
        <w:t>Java</w:t>
      </w:r>
      <w:r w:rsidRPr="004B2041">
        <w:rPr>
          <w:rFonts w:hint="eastAsia"/>
          <w:b/>
          <w:lang w:val="en-GB"/>
        </w:rPr>
        <w:t>代码说明：</w:t>
      </w:r>
    </w:p>
    <w:p w14:paraId="75FAAC04" w14:textId="77777777" w:rsidR="00CF715E" w:rsidRPr="007C1AD6" w:rsidRDefault="00CF715E" w:rsidP="00CF715E">
      <w:pPr>
        <w:pStyle w:val="aff5"/>
        <w:numPr>
          <w:ilvl w:val="0"/>
          <w:numId w:val="75"/>
        </w:numPr>
        <w:ind w:firstLineChars="0"/>
        <w:rPr>
          <w:lang w:val="en-GB"/>
        </w:rPr>
      </w:pPr>
      <w:proofErr w:type="spellStart"/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</w:t>
      </w:r>
      <w:proofErr w:type="spellEnd"/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表的别名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"Java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类名称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主要用于</w:t>
      </w:r>
      <w:r w:rsidR="00936917">
        <w:fldChar w:fldCharType="begin"/>
      </w:r>
      <w:r w:rsidR="00936917">
        <w:instrText xml:space="preserve"> HYPERLINK \l "_XSQL</w:instrText>
      </w:r>
      <w:r w:rsidR="00936917">
        <w:instrText>一对一复合型查询</w:instrText>
      </w:r>
      <w:r w:rsidR="00936917">
        <w:instrText xml:space="preserve">" </w:instrText>
      </w:r>
      <w:r w:rsidR="00936917">
        <w:fldChar w:fldCharType="separate"/>
      </w:r>
      <w:r w:rsidR="006C2E57" w:rsidRPr="006C2E57">
        <w:rPr>
          <w:rStyle w:val="aff6"/>
          <w:rFonts w:ascii="Consolas" w:eastAsia="宋体" w:hAnsi="Consolas" w:cs="Consolas" w:hint="eastAsia"/>
          <w:sz w:val="18"/>
          <w:szCs w:val="18"/>
          <w:bdr w:val="none" w:sz="0" w:space="0" w:color="auto" w:frame="1"/>
        </w:rPr>
        <w:t>一对一复合型查询</w:t>
      </w:r>
      <w:r w:rsidR="00936917">
        <w:rPr>
          <w:rStyle w:val="aff6"/>
          <w:rFonts w:ascii="Consolas" w:eastAsia="宋体" w:hAnsi="Consolas" w:cs="Consolas"/>
          <w:sz w:val="18"/>
          <w:szCs w:val="18"/>
          <w:bdr w:val="none" w:sz="0" w:space="0" w:color="auto" w:frame="1"/>
        </w:rPr>
        <w:fldChar w:fldCharType="end"/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或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hyperlink w:anchor="_XSQL一对多复合型查询" w:history="1">
        <w:r w:rsidR="006C2E57" w:rsidRPr="006C2E57">
          <w:rPr>
            <w:rStyle w:val="aff6"/>
            <w:rFonts w:ascii="Consolas" w:eastAsia="宋体" w:hAnsi="Consolas" w:cs="Consolas" w:hint="eastAsia"/>
            <w:sz w:val="18"/>
            <w:szCs w:val="18"/>
            <w:bdr w:val="none" w:sz="0" w:space="0" w:color="auto" w:frame="1"/>
          </w:rPr>
          <w:t>一对多复合型合查询</w:t>
        </w:r>
      </w:hyperlink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的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SQL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语句生成。</w:t>
      </w:r>
    </w:p>
    <w:p w14:paraId="2CA5FECE" w14:textId="77777777" w:rsidR="00CF715E" w:rsidRDefault="00CF715E" w:rsidP="00CF715E">
      <w:pPr>
        <w:rPr>
          <w:lang w:val="en-GB"/>
        </w:rPr>
      </w:pPr>
    </w:p>
    <w:p w14:paraId="772CE74B" w14:textId="77777777" w:rsidR="00CF715E" w:rsidRPr="0032276A" w:rsidRDefault="00CF715E" w:rsidP="00CF715E">
      <w:pPr>
        <w:rPr>
          <w:b/>
          <w:lang w:val="en-GB"/>
        </w:rPr>
      </w:pPr>
      <w:r w:rsidRPr="0032276A">
        <w:rPr>
          <w:rFonts w:hint="eastAsia"/>
          <w:b/>
          <w:lang w:val="en-GB"/>
        </w:rPr>
        <w:lastRenderedPageBreak/>
        <w:t>自动生成</w:t>
      </w:r>
      <w:r w:rsidRPr="0032276A">
        <w:rPr>
          <w:rFonts w:hint="eastAsia"/>
          <w:b/>
          <w:lang w:val="en-GB"/>
        </w:rPr>
        <w:t>SQL</w:t>
      </w:r>
      <w:r w:rsidRPr="0032276A">
        <w:rPr>
          <w:rFonts w:hint="eastAsia"/>
          <w:b/>
          <w:lang w:val="en-GB"/>
        </w:rPr>
        <w:t>的举例：</w:t>
      </w:r>
    </w:p>
    <w:p w14:paraId="10B22CDF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proofErr w:type="gramStart"/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</w:t>
      </w:r>
      <w:proofErr w:type="gram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.participants</w:t>
      </w:r>
      <w:proofErr w:type="spell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702DF9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proofErr w:type="gram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proofErr w:type="spell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</w:t>
      </w:r>
      <w:proofErr w:type="gram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.routes</w:t>
      </w:r>
      <w:proofErr w:type="spell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A05D75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proofErr w:type="gram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proofErr w:type="spell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</w:t>
      </w:r>
      <w:proofErr w:type="gram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.activityID</w:t>
      </w:r>
      <w:proofErr w:type="spell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2E2D98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proofErr w:type="gram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proofErr w:type="spell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</w:t>
      </w:r>
      <w:proofErr w:type="gram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.templateID</w:t>
      </w:r>
      <w:proofErr w:type="spell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97DCC4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proofErr w:type="gram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proofErr w:type="spell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</w:t>
      </w:r>
      <w:proofErr w:type="gram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.activityName</w:t>
      </w:r>
      <w:proofErr w:type="spell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FCF5B1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proofErr w:type="gram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proofErr w:type="spell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</w:t>
      </w:r>
      <w:proofErr w:type="gram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</w:t>
      </w:r>
      <w:proofErr w:type="spell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6A3A67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proofErr w:type="gram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proofErr w:type="spell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</w:t>
      </w:r>
      <w:proofErr w:type="gram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</w:t>
      </w:r>
      <w:proofErr w:type="spell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4F569D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proofErr w:type="gram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proofErr w:type="spell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</w:t>
      </w:r>
      <w:proofErr w:type="gram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.x</w:t>
      </w:r>
      <w:proofErr w:type="spell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BA8CAA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proofErr w:type="gram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proofErr w:type="spell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</w:t>
      </w:r>
      <w:proofErr w:type="gram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.y</w:t>
      </w:r>
      <w:proofErr w:type="spell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B34879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proofErr w:type="gram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proofErr w:type="spell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</w:t>
      </w:r>
      <w:proofErr w:type="gram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.z</w:t>
      </w:r>
      <w:proofErr w:type="spell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F02764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proofErr w:type="gram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proofErr w:type="spell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</w:t>
      </w:r>
      <w:proofErr w:type="gram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.height</w:t>
      </w:r>
      <w:proofErr w:type="spell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241493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proofErr w:type="gram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proofErr w:type="spell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</w:t>
      </w:r>
      <w:proofErr w:type="gram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.width</w:t>
      </w:r>
      <w:proofErr w:type="spell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361ECD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proofErr w:type="gram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proofErr w:type="spell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</w:t>
      </w:r>
      <w:proofErr w:type="gram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.iconURL</w:t>
      </w:r>
      <w:proofErr w:type="spell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485851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proofErr w:type="gram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proofErr w:type="spell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</w:t>
      </w:r>
      <w:proofErr w:type="gram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.infoComment</w:t>
      </w:r>
      <w:proofErr w:type="spell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70FDF6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proofErr w:type="gram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proofErr w:type="spell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</w:t>
      </w:r>
      <w:proofErr w:type="gram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.createrID</w:t>
      </w:r>
      <w:proofErr w:type="spell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CB7474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proofErr w:type="gram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proofErr w:type="spell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</w:t>
      </w:r>
      <w:proofErr w:type="gram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.creater</w:t>
      </w:r>
      <w:proofErr w:type="spell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3F2E75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proofErr w:type="gram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proofErr w:type="spell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</w:t>
      </w:r>
      <w:proofErr w:type="gram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.createTime</w:t>
      </w:r>
      <w:proofErr w:type="spell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E5E758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proofErr w:type="gram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proofErr w:type="spell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</w:t>
      </w:r>
      <w:proofErr w:type="gram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.lastUserID</w:t>
      </w:r>
      <w:proofErr w:type="spell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E8CE39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proofErr w:type="gram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proofErr w:type="spell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</w:t>
      </w:r>
      <w:proofErr w:type="gram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.lastUser</w:t>
      </w:r>
      <w:proofErr w:type="spell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3C2BD8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proofErr w:type="gram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proofErr w:type="spell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</w:t>
      </w:r>
      <w:proofErr w:type="gram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.lastTime</w:t>
      </w:r>
      <w:proofErr w:type="spell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6ABFE9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ActivityInfo</w:t>
      </w:r>
      <w:proofErr w:type="spellEnd"/>
      <w:proofErr w:type="gram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  </w:t>
      </w:r>
    </w:p>
    <w:p w14:paraId="435133C6" w14:textId="77777777" w:rsidR="00CF715E" w:rsidRDefault="00CF715E" w:rsidP="00CF715E">
      <w:pPr>
        <w:rPr>
          <w:lang w:val="en-GB"/>
        </w:rPr>
      </w:pPr>
    </w:p>
    <w:p w14:paraId="1D3BFC83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proofErr w:type="gramStart"/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proofErr w:type="gram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ActivityInfo</w:t>
      </w:r>
      <w:proofErr w:type="spell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52EF4E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(  </w:t>
      </w:r>
    </w:p>
    <w:p w14:paraId="05B34248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participants  </w:t>
      </w:r>
    </w:p>
    <w:p w14:paraId="49026772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proofErr w:type="gram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,routes</w:t>
      </w:r>
      <w:proofErr w:type="gram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C476F74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proofErr w:type="gram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proofErr w:type="spell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activityID</w:t>
      </w:r>
      <w:proofErr w:type="spellEnd"/>
      <w:proofErr w:type="gram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8BBCAF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proofErr w:type="gram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proofErr w:type="spell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templateID</w:t>
      </w:r>
      <w:proofErr w:type="spellEnd"/>
      <w:proofErr w:type="gram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D2760B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proofErr w:type="gram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proofErr w:type="spell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activityName</w:t>
      </w:r>
      <w:proofErr w:type="spellEnd"/>
      <w:proofErr w:type="gram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075020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proofErr w:type="gram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proofErr w:type="spell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activityTypeID</w:t>
      </w:r>
      <w:proofErr w:type="spellEnd"/>
      <w:proofErr w:type="gram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99A416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proofErr w:type="gram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proofErr w:type="spell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activityType</w:t>
      </w:r>
      <w:proofErr w:type="spellEnd"/>
      <w:proofErr w:type="gram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3885E8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proofErr w:type="gram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,x</w:t>
      </w:r>
      <w:proofErr w:type="gram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75EBAD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proofErr w:type="gram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,y</w:t>
      </w:r>
      <w:proofErr w:type="gram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DF0FE2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proofErr w:type="gram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,z</w:t>
      </w:r>
      <w:proofErr w:type="gram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71283E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proofErr w:type="gram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,height</w:t>
      </w:r>
      <w:proofErr w:type="gram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21B5E1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proofErr w:type="gram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,width</w:t>
      </w:r>
      <w:proofErr w:type="gram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4B4D30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proofErr w:type="gram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proofErr w:type="spell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iconURL</w:t>
      </w:r>
      <w:proofErr w:type="spellEnd"/>
      <w:proofErr w:type="gram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DCD2C0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proofErr w:type="gram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proofErr w:type="spell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infoComment</w:t>
      </w:r>
      <w:proofErr w:type="spellEnd"/>
      <w:proofErr w:type="gram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8DDEF4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proofErr w:type="gram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proofErr w:type="spell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createrID</w:t>
      </w:r>
      <w:proofErr w:type="spellEnd"/>
      <w:proofErr w:type="gram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AEE9E3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proofErr w:type="gram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proofErr w:type="spell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creater</w:t>
      </w:r>
      <w:proofErr w:type="spellEnd"/>
      <w:proofErr w:type="gram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4FB2F6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proofErr w:type="gram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proofErr w:type="spell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createTime</w:t>
      </w:r>
      <w:proofErr w:type="spellEnd"/>
      <w:proofErr w:type="gram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9146D4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proofErr w:type="gram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proofErr w:type="spell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lastUserID</w:t>
      </w:r>
      <w:proofErr w:type="spellEnd"/>
      <w:proofErr w:type="gram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572D73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proofErr w:type="gram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proofErr w:type="spell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lastUser</w:t>
      </w:r>
      <w:proofErr w:type="spellEnd"/>
      <w:proofErr w:type="gram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7766F9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proofErr w:type="gram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proofErr w:type="spell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lastTime</w:t>
      </w:r>
      <w:proofErr w:type="spellEnd"/>
      <w:proofErr w:type="gram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B64244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)  </w:t>
      </w:r>
    </w:p>
    <w:p w14:paraId="4818DC15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  </w:t>
      </w:r>
    </w:p>
    <w:p w14:paraId="7CBFE001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  <w:proofErr w:type="gram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:participants</w:t>
      </w:r>
      <w:proofErr w:type="gram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01770E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proofErr w:type="gram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:routes</w:t>
      </w:r>
      <w:proofErr w:type="gram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41351F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proofErr w:type="gramStart"/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</w:t>
      </w:r>
      <w:proofErr w:type="spellStart"/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activityID</w:t>
      </w:r>
      <w:proofErr w:type="spellEnd"/>
      <w:proofErr w:type="gramEnd"/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9FA25B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proofErr w:type="gramStart"/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</w:t>
      </w:r>
      <w:proofErr w:type="spellStart"/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templateID</w:t>
      </w:r>
      <w:proofErr w:type="spellEnd"/>
      <w:proofErr w:type="gramEnd"/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244A76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proofErr w:type="gramStart"/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</w:t>
      </w:r>
      <w:proofErr w:type="spellStart"/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activityName</w:t>
      </w:r>
      <w:proofErr w:type="spellEnd"/>
      <w:proofErr w:type="gramEnd"/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495CB1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proofErr w:type="gramStart"/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</w:t>
      </w:r>
      <w:proofErr w:type="spellStart"/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activityTypeID</w:t>
      </w:r>
      <w:proofErr w:type="spellEnd"/>
      <w:proofErr w:type="gramEnd"/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75EB9D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proofErr w:type="gram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:</w:t>
      </w:r>
      <w:proofErr w:type="spell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activityType</w:t>
      </w:r>
      <w:proofErr w:type="spellEnd"/>
      <w:proofErr w:type="gram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DC9C83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proofErr w:type="gram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:x</w:t>
      </w:r>
      <w:proofErr w:type="gram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6D0318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proofErr w:type="gram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:y</w:t>
      </w:r>
      <w:proofErr w:type="gram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1C6E5B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proofErr w:type="gram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:z</w:t>
      </w:r>
      <w:proofErr w:type="gram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C25A0F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proofErr w:type="gram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:height</w:t>
      </w:r>
      <w:proofErr w:type="gram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05CE1A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proofErr w:type="gramStart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:width</w:t>
      </w:r>
      <w:proofErr w:type="gramEnd"/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C072BD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proofErr w:type="gramStart"/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</w:t>
      </w:r>
      <w:proofErr w:type="spellStart"/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iconURL</w:t>
      </w:r>
      <w:proofErr w:type="spellEnd"/>
      <w:proofErr w:type="gramEnd"/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FEBED0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proofErr w:type="gramStart"/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</w:t>
      </w:r>
      <w:proofErr w:type="spellStart"/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infoComment</w:t>
      </w:r>
      <w:proofErr w:type="spellEnd"/>
      <w:proofErr w:type="gramEnd"/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EAF8AC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proofErr w:type="gramStart"/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</w:t>
      </w:r>
      <w:proofErr w:type="spellStart"/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createrID</w:t>
      </w:r>
      <w:proofErr w:type="spellEnd"/>
      <w:proofErr w:type="gramEnd"/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52A06B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,</w:t>
      </w:r>
      <w:proofErr w:type="gramStart"/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</w:t>
      </w:r>
      <w:proofErr w:type="spellStart"/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creater</w:t>
      </w:r>
      <w:proofErr w:type="spellEnd"/>
      <w:proofErr w:type="gramEnd"/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E12315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proofErr w:type="gramStart"/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</w:t>
      </w:r>
      <w:proofErr w:type="spellStart"/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createTime</w:t>
      </w:r>
      <w:proofErr w:type="spellEnd"/>
      <w:proofErr w:type="gramEnd"/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0B99FF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proofErr w:type="gramStart"/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</w:t>
      </w:r>
      <w:proofErr w:type="spellStart"/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lastUserID</w:t>
      </w:r>
      <w:proofErr w:type="spellEnd"/>
      <w:proofErr w:type="gramEnd"/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1F9C68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proofErr w:type="gramStart"/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</w:t>
      </w:r>
      <w:proofErr w:type="spellStart"/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lastUser</w:t>
      </w:r>
      <w:proofErr w:type="spellEnd"/>
      <w:proofErr w:type="gramEnd"/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C03AA5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proofErr w:type="gramStart"/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</w:t>
      </w:r>
      <w:proofErr w:type="spellStart"/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lastTime</w:t>
      </w:r>
      <w:proofErr w:type="spellEnd"/>
      <w:proofErr w:type="gramEnd"/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967EE5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)  </w:t>
      </w:r>
    </w:p>
    <w:p w14:paraId="018EDE74" w14:textId="77777777" w:rsidR="00CF715E" w:rsidRDefault="00CF715E" w:rsidP="00CF715E">
      <w:pPr>
        <w:rPr>
          <w:lang w:val="en-GB"/>
        </w:rPr>
      </w:pPr>
    </w:p>
    <w:p w14:paraId="60F8B1A6" w14:textId="77777777" w:rsidR="00CF715E" w:rsidRPr="00755AC1" w:rsidRDefault="00CF715E" w:rsidP="00CF715E">
      <w:pPr>
        <w:rPr>
          <w:lang w:val="en-GB"/>
        </w:rPr>
      </w:pPr>
      <w:r>
        <w:rPr>
          <w:rFonts w:hint="eastAsia"/>
          <w:lang w:val="en-GB"/>
        </w:rPr>
        <w:t>UPDATE</w:t>
      </w:r>
      <w:r>
        <w:rPr>
          <w:rFonts w:hint="eastAsia"/>
          <w:lang w:val="en-GB"/>
        </w:rPr>
        <w:t>语句请按需删除或保留</w:t>
      </w:r>
      <w:r>
        <w:rPr>
          <w:lang w:val="en-GB"/>
        </w:rPr>
        <w:t xml:space="preserve">&lt;[ </w:t>
      </w:r>
      <w:r>
        <w:rPr>
          <w:rFonts w:hint="eastAsia"/>
          <w:lang w:val="en-GB"/>
        </w:rPr>
        <w:t>和</w:t>
      </w:r>
      <w:r>
        <w:rPr>
          <w:lang w:val="en-GB"/>
        </w:rPr>
        <w:t xml:space="preserve"> ]&gt; </w:t>
      </w:r>
      <w:r>
        <w:rPr>
          <w:rFonts w:hint="eastAsia"/>
          <w:lang w:val="en-GB"/>
        </w:rPr>
        <w:t>两个限定符。</w:t>
      </w:r>
    </w:p>
    <w:p w14:paraId="3FC41F46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proofErr w:type="gramStart"/>
      <w:r w:rsidRPr="00755AC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UPDATE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ActivityInfo</w:t>
      </w:r>
      <w:proofErr w:type="spellEnd"/>
      <w:proofErr w:type="gramEnd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F089EF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755AC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3E876EE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&lt;[</w:t>
      </w:r>
      <w:proofErr w:type="gramEnd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,participants   =  :participants      ]&gt;  </w:t>
      </w:r>
    </w:p>
    <w:p w14:paraId="682771E2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&lt;[</w:t>
      </w:r>
      <w:proofErr w:type="gramEnd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,routes         =  :routes            ]&gt;  </w:t>
      </w:r>
    </w:p>
    <w:p w14:paraId="4C48DABF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&lt;[</w:t>
      </w:r>
      <w:proofErr w:type="gramEnd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,</w:t>
      </w:r>
      <w:proofErr w:type="spellStart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activityID</w:t>
      </w:r>
      <w:proofErr w:type="spellEnd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</w:t>
      </w:r>
      <w:proofErr w:type="spellStart"/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activityID</w:t>
      </w:r>
      <w:proofErr w:type="spellEnd"/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14:paraId="21FC9D97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&lt;[</w:t>
      </w:r>
      <w:proofErr w:type="gramEnd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,</w:t>
      </w:r>
      <w:proofErr w:type="spellStart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templateID</w:t>
      </w:r>
      <w:proofErr w:type="spellEnd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</w:t>
      </w:r>
      <w:proofErr w:type="spellStart"/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templateID</w:t>
      </w:r>
      <w:proofErr w:type="spellEnd"/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14:paraId="73367947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&lt;[</w:t>
      </w:r>
      <w:proofErr w:type="gramEnd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,</w:t>
      </w:r>
      <w:proofErr w:type="spellStart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activityName</w:t>
      </w:r>
      <w:proofErr w:type="spellEnd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</w:t>
      </w:r>
      <w:proofErr w:type="spellStart"/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activityName</w:t>
      </w:r>
      <w:proofErr w:type="spellEnd"/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]&gt;  </w:t>
      </w:r>
    </w:p>
    <w:p w14:paraId="0BD78751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&lt;[</w:t>
      </w:r>
      <w:proofErr w:type="gramEnd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,</w:t>
      </w:r>
      <w:proofErr w:type="spellStart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activityTypeID</w:t>
      </w:r>
      <w:proofErr w:type="spellEnd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</w:t>
      </w:r>
      <w:proofErr w:type="spellStart"/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activityTypeID</w:t>
      </w:r>
      <w:proofErr w:type="spellEnd"/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]&gt;  </w:t>
      </w:r>
    </w:p>
    <w:p w14:paraId="666EDEE7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&lt;[</w:t>
      </w:r>
      <w:proofErr w:type="gramEnd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,</w:t>
      </w:r>
      <w:proofErr w:type="spellStart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activityType</w:t>
      </w:r>
      <w:proofErr w:type="spellEnd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=  :</w:t>
      </w:r>
      <w:proofErr w:type="spellStart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activityType</w:t>
      </w:r>
      <w:proofErr w:type="spellEnd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]&gt;  </w:t>
      </w:r>
    </w:p>
    <w:p w14:paraId="466A31C3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&lt;[</w:t>
      </w:r>
      <w:proofErr w:type="gramEnd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,x              =  :x                 ]&gt;  </w:t>
      </w:r>
    </w:p>
    <w:p w14:paraId="7303EA9E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&lt;[</w:t>
      </w:r>
      <w:proofErr w:type="gramEnd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,y              =  :y                 ]&gt;  </w:t>
      </w:r>
    </w:p>
    <w:p w14:paraId="784C9500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&lt;[</w:t>
      </w:r>
      <w:proofErr w:type="gramEnd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,z              =  :z                 ]&gt;  </w:t>
      </w:r>
    </w:p>
    <w:p w14:paraId="2CFD0688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&lt;[</w:t>
      </w:r>
      <w:proofErr w:type="gramEnd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,height         =  :height            ]&gt;  </w:t>
      </w:r>
    </w:p>
    <w:p w14:paraId="01F047AE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&lt;[</w:t>
      </w:r>
      <w:proofErr w:type="gramEnd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,width          =  :width             ]&gt;  </w:t>
      </w:r>
    </w:p>
    <w:p w14:paraId="79FAA17E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&lt;[</w:t>
      </w:r>
      <w:proofErr w:type="gramEnd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,</w:t>
      </w:r>
      <w:proofErr w:type="spellStart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iconURL</w:t>
      </w:r>
      <w:proofErr w:type="spellEnd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</w:t>
      </w:r>
      <w:proofErr w:type="spellStart"/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iconURL</w:t>
      </w:r>
      <w:proofErr w:type="spellEnd"/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]&gt;  </w:t>
      </w:r>
    </w:p>
    <w:p w14:paraId="1F126354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&lt;[</w:t>
      </w:r>
      <w:proofErr w:type="gramEnd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,</w:t>
      </w:r>
      <w:proofErr w:type="spellStart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infoComment</w:t>
      </w:r>
      <w:proofErr w:type="spellEnd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</w:t>
      </w:r>
      <w:proofErr w:type="spellStart"/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infoComment</w:t>
      </w:r>
      <w:proofErr w:type="spellEnd"/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]&gt;  </w:t>
      </w:r>
    </w:p>
    <w:p w14:paraId="1F793DFF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&lt;[</w:t>
      </w:r>
      <w:proofErr w:type="gramEnd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,</w:t>
      </w:r>
      <w:proofErr w:type="spellStart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createrID</w:t>
      </w:r>
      <w:proofErr w:type="spellEnd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</w:t>
      </w:r>
      <w:proofErr w:type="spellStart"/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createrID</w:t>
      </w:r>
      <w:proofErr w:type="spellEnd"/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]&gt;  </w:t>
      </w:r>
    </w:p>
    <w:p w14:paraId="094C271F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&lt;[</w:t>
      </w:r>
      <w:proofErr w:type="gramEnd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,</w:t>
      </w:r>
      <w:proofErr w:type="spellStart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creater</w:t>
      </w:r>
      <w:proofErr w:type="spellEnd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</w:t>
      </w:r>
      <w:proofErr w:type="spellStart"/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creater</w:t>
      </w:r>
      <w:proofErr w:type="spellEnd"/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]&gt;  </w:t>
      </w:r>
    </w:p>
    <w:p w14:paraId="49858EAD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&lt;[</w:t>
      </w:r>
      <w:proofErr w:type="gramEnd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,</w:t>
      </w:r>
      <w:proofErr w:type="spellStart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createTime</w:t>
      </w:r>
      <w:proofErr w:type="spellEnd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</w:t>
      </w:r>
      <w:proofErr w:type="spellStart"/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createTime</w:t>
      </w:r>
      <w:proofErr w:type="spellEnd"/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14:paraId="23BF6874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&lt;[</w:t>
      </w:r>
      <w:proofErr w:type="gramEnd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,</w:t>
      </w:r>
      <w:proofErr w:type="spellStart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lastUserID</w:t>
      </w:r>
      <w:proofErr w:type="spellEnd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</w:t>
      </w:r>
      <w:proofErr w:type="spellStart"/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lastUserID</w:t>
      </w:r>
      <w:proofErr w:type="spellEnd"/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14:paraId="0116E94F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&lt;[</w:t>
      </w:r>
      <w:proofErr w:type="gramEnd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,</w:t>
      </w:r>
      <w:proofErr w:type="spellStart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lastUser</w:t>
      </w:r>
      <w:proofErr w:type="spellEnd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</w:t>
      </w:r>
      <w:proofErr w:type="spellStart"/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lastUser</w:t>
      </w:r>
      <w:proofErr w:type="spellEnd"/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]&gt;  </w:t>
      </w:r>
    </w:p>
    <w:p w14:paraId="670133E5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&lt;[</w:t>
      </w:r>
      <w:proofErr w:type="gramEnd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,</w:t>
      </w:r>
      <w:proofErr w:type="spellStart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lastTime</w:t>
      </w:r>
      <w:proofErr w:type="spellEnd"/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</w:t>
      </w:r>
      <w:proofErr w:type="spellStart"/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lastTime</w:t>
      </w:r>
      <w:proofErr w:type="spellEnd"/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]&gt;  </w:t>
      </w:r>
    </w:p>
    <w:p w14:paraId="3430BAE0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55AC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1 = 2  </w:t>
      </w:r>
    </w:p>
    <w:p w14:paraId="4C7DEAC8" w14:textId="77777777" w:rsidR="00CF715E" w:rsidRDefault="00CF715E" w:rsidP="003811DC">
      <w:pPr>
        <w:rPr>
          <w:lang w:val="en-GB"/>
        </w:rPr>
      </w:pPr>
    </w:p>
    <w:p w14:paraId="15A4D878" w14:textId="77777777" w:rsidR="00CF715E" w:rsidRPr="00EB0A8C" w:rsidRDefault="00CF715E" w:rsidP="003811DC">
      <w:pPr>
        <w:rPr>
          <w:lang w:val="en-GB"/>
        </w:rPr>
      </w:pPr>
    </w:p>
    <w:p w14:paraId="701136F4" w14:textId="77777777" w:rsidR="00EC2CAD" w:rsidRDefault="00EC2CAD" w:rsidP="003811DC">
      <w:pPr>
        <w:rPr>
          <w:lang w:val="en-GB"/>
        </w:rPr>
      </w:pPr>
    </w:p>
    <w:p w14:paraId="5F7613CB" w14:textId="77777777" w:rsidR="008553A1" w:rsidRPr="008553A1" w:rsidRDefault="008553A1" w:rsidP="008553A1">
      <w:pPr>
        <w:pStyle w:val="1"/>
        <w:rPr>
          <w:lang w:val="en-GB"/>
        </w:rPr>
      </w:pPr>
      <w:bookmarkStart w:id="9" w:name="_XSQL常规List查询"/>
      <w:bookmarkStart w:id="10" w:name="_Toc103776025"/>
      <w:bookmarkEnd w:id="9"/>
      <w:r>
        <w:t>XSQL</w:t>
      </w:r>
      <w:r>
        <w:t>常规</w:t>
      </w:r>
      <w:r>
        <w:rPr>
          <w:lang w:val="en-GB"/>
        </w:rPr>
        <w:t>List</w:t>
      </w:r>
      <w:r>
        <w:t>查询</w:t>
      </w:r>
      <w:bookmarkEnd w:id="10"/>
    </w:p>
    <w:p w14:paraId="4FE234FA" w14:textId="77777777" w:rsidR="005B521C" w:rsidRPr="00FD1AB5" w:rsidRDefault="00FD1AB5" w:rsidP="003811DC">
      <w:pPr>
        <w:rPr>
          <w:lang w:val="en-GB"/>
        </w:rPr>
      </w:pPr>
      <w:r>
        <w:rPr>
          <w:rFonts w:hint="eastAsia"/>
          <w:lang w:val="en-GB"/>
        </w:rPr>
        <w:t>最常规的列表查询。</w:t>
      </w:r>
    </w:p>
    <w:p w14:paraId="341739AE" w14:textId="77777777" w:rsidR="005E1787" w:rsidRPr="003863F9" w:rsidRDefault="005E1787" w:rsidP="005E1787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14:paraId="7A0CA066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sqls</w:t>
      </w:r>
      <w:proofErr w:type="spellEnd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72613D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09487D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7B2EA964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8255431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1BC72C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3B4C7FD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69090E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</w:t>
      </w:r>
      <w:proofErr w:type="gramEnd"/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D8D3741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D8D71F0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58B5F0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48A968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1297BFDE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A86D41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744CFF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</w:t>
      </w:r>
      <w:proofErr w:type="spellStart"/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colValue</w:t>
      </w:r>
      <w:proofErr w:type="spellEnd"/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proofErr w:type="gram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</w:t>
      </w:r>
      <w:proofErr w:type="gramEnd"/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BAD289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2BD460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207F0B11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D85AC0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B1E4DD8" w14:textId="77777777" w:rsidR="005E1787" w:rsidRPr="00D46AB0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sqls</w:t>
      </w:r>
      <w:proofErr w:type="spellEnd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9D25FF" w14:textId="77777777" w:rsidR="00D46AB0" w:rsidRPr="003863F9" w:rsidRDefault="00D46AB0" w:rsidP="00D46AB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6BC768E6" w14:textId="77777777" w:rsidR="00667352" w:rsidRDefault="00D46AB0" w:rsidP="00976031">
      <w:pPr>
        <w:pStyle w:val="aff5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proofErr w:type="spellStart"/>
      <w:r>
        <w:rPr>
          <w:rFonts w:hint="eastAsia"/>
          <w:lang w:val="en-GB"/>
        </w:rPr>
        <w:t>dataSourceGroup</w:t>
      </w:r>
      <w:proofErr w:type="spellEnd"/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节点定义操作哪个数据库。是数据库</w:t>
      </w:r>
      <w:proofErr w:type="gramStart"/>
      <w:r>
        <w:rPr>
          <w:rFonts w:hint="eastAsia"/>
          <w:lang w:val="en-GB"/>
        </w:rPr>
        <w:t>连接池组的</w:t>
      </w:r>
      <w:proofErr w:type="gramEnd"/>
      <w:r>
        <w:rPr>
          <w:rFonts w:hint="eastAsia"/>
          <w:lang w:val="en-GB"/>
        </w:rPr>
        <w:t>对象。</w:t>
      </w:r>
    </w:p>
    <w:p w14:paraId="5C102169" w14:textId="77777777" w:rsidR="00CD179A" w:rsidRDefault="00CD179A" w:rsidP="00976031">
      <w:pPr>
        <w:pStyle w:val="aff5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映射关系：查询字段</w:t>
      </w:r>
      <w:r w:rsidR="003B69C3">
        <w:rPr>
          <w:rFonts w:hint="eastAsia"/>
          <w:lang w:val="en-GB"/>
        </w:rPr>
        <w:t>名称</w:t>
      </w:r>
      <w:r>
        <w:rPr>
          <w:rFonts w:hint="eastAsia"/>
          <w:lang w:val="en-GB"/>
        </w:rPr>
        <w:t>与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节点定义的</w:t>
      </w:r>
      <w:r>
        <w:rPr>
          <w:lang w:val="en-GB"/>
        </w:rPr>
        <w:t>Java</w:t>
      </w:r>
      <w:r>
        <w:rPr>
          <w:rFonts w:hint="eastAsia"/>
          <w:lang w:val="en-GB"/>
        </w:rPr>
        <w:t>对象的</w:t>
      </w:r>
      <w:r>
        <w:rPr>
          <w:lang w:val="en-GB"/>
        </w:rPr>
        <w:t>setter()</w:t>
      </w:r>
      <w:r>
        <w:rPr>
          <w:rFonts w:hint="eastAsia"/>
          <w:lang w:val="en-GB"/>
        </w:rPr>
        <w:t>方法匹配时，即能填充</w:t>
      </w:r>
      <w:r>
        <w:rPr>
          <w:lang w:val="en-GB"/>
        </w:rPr>
        <w:t>Java</w:t>
      </w:r>
      <w:r>
        <w:rPr>
          <w:rFonts w:hint="eastAsia"/>
          <w:lang w:val="en-GB"/>
        </w:rPr>
        <w:t>对象实例。</w:t>
      </w:r>
      <w:r w:rsidR="00B81811">
        <w:rPr>
          <w:rFonts w:hint="eastAsia"/>
          <w:lang w:val="en-GB"/>
        </w:rPr>
        <w:t>查询字段名称是不区分大小写的，但为书写美观，建议使用驼峰命名法。</w:t>
      </w:r>
      <w:r w:rsidR="003B69C3">
        <w:rPr>
          <w:rFonts w:hint="eastAsia"/>
          <w:lang w:val="en-GB"/>
        </w:rPr>
        <w:t>当查询字段名称匹配不到</w:t>
      </w:r>
      <w:r w:rsidR="003B69C3">
        <w:rPr>
          <w:lang w:val="en-GB"/>
        </w:rPr>
        <w:t>setter()</w:t>
      </w:r>
      <w:r w:rsidR="003B69C3">
        <w:rPr>
          <w:rFonts w:hint="eastAsia"/>
          <w:lang w:val="en-GB"/>
        </w:rPr>
        <w:t>方法时，不报错，只是不填充</w:t>
      </w:r>
      <w:r w:rsidR="003B69C3">
        <w:rPr>
          <w:lang w:val="en-GB"/>
        </w:rPr>
        <w:t>Java</w:t>
      </w:r>
      <w:r w:rsidR="003B69C3">
        <w:rPr>
          <w:rFonts w:hint="eastAsia"/>
          <w:lang w:val="en-GB"/>
        </w:rPr>
        <w:t>对象实例，其它能匹配到还将正常填充。</w:t>
      </w:r>
    </w:p>
    <w:p w14:paraId="71DE9BAC" w14:textId="77777777" w:rsidR="00D46AB0" w:rsidRDefault="00D46AB0" w:rsidP="00976031">
      <w:pPr>
        <w:pStyle w:val="aff5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&lt;content&gt;</w:t>
      </w:r>
      <w:r>
        <w:rPr>
          <w:rFonts w:hint="eastAsia"/>
          <w:lang w:val="en-GB"/>
        </w:rPr>
        <w:t>节点定义执行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  <w:r w:rsidR="00624359">
        <w:rPr>
          <w:rFonts w:hint="eastAsia"/>
          <w:lang w:val="en-GB"/>
        </w:rPr>
        <w:t>用</w:t>
      </w:r>
      <w:r w:rsidR="00624359"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</w:t>
      </w:r>
      <w:proofErr w:type="gramStart"/>
      <w:r w:rsidR="00624359"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CDATA[</w:t>
      </w:r>
      <w:proofErr w:type="gramEnd"/>
      <w:r w:rsidR="00624359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... </w:t>
      </w:r>
      <w:r w:rsidR="00624359"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624359">
        <w:rPr>
          <w:rFonts w:hint="eastAsia"/>
          <w:lang w:val="en-GB"/>
        </w:rPr>
        <w:t>它括住</w:t>
      </w:r>
      <w:r w:rsidR="00624359">
        <w:rPr>
          <w:rFonts w:hint="eastAsia"/>
          <w:lang w:val="en-GB"/>
        </w:rPr>
        <w:t>SQL</w:t>
      </w:r>
      <w:r w:rsidR="00624359">
        <w:rPr>
          <w:rFonts w:hint="eastAsia"/>
          <w:lang w:val="en-GB"/>
        </w:rPr>
        <w:t>语句是为了防止</w:t>
      </w:r>
      <w:r w:rsidR="00624359">
        <w:rPr>
          <w:rFonts w:hint="eastAsia"/>
          <w:lang w:val="en-GB"/>
        </w:rPr>
        <w:t>SQL</w:t>
      </w:r>
      <w:r w:rsidR="00624359">
        <w:rPr>
          <w:rFonts w:hint="eastAsia"/>
          <w:lang w:val="en-GB"/>
        </w:rPr>
        <w:t>语句中出现特殊字符时，</w:t>
      </w:r>
      <w:r w:rsidR="00624359">
        <w:rPr>
          <w:rFonts w:hint="eastAsia"/>
          <w:lang w:val="en-GB"/>
        </w:rPr>
        <w:t>XML</w:t>
      </w:r>
      <w:r w:rsidR="00624359">
        <w:rPr>
          <w:rFonts w:hint="eastAsia"/>
          <w:lang w:val="en-GB"/>
        </w:rPr>
        <w:t>解析器无法识别。</w:t>
      </w:r>
    </w:p>
    <w:p w14:paraId="04071039" w14:textId="77777777" w:rsidR="00545368" w:rsidRDefault="00545368" w:rsidP="00976031">
      <w:pPr>
        <w:pStyle w:val="aff5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</w:t>
      </w:r>
      <w:r>
        <w:rPr>
          <w:rFonts w:hint="eastAsia"/>
          <w:lang w:val="en-GB"/>
        </w:rPr>
        <w:t>节点定义查询结果集如何映射为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对象。所以，此节点只出现在查询的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配置中。</w:t>
      </w:r>
    </w:p>
    <w:p w14:paraId="1E05FC34" w14:textId="77777777" w:rsidR="00022B2B" w:rsidRDefault="00022B2B" w:rsidP="00976031">
      <w:pPr>
        <w:pStyle w:val="aff5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&lt;result&gt;&lt;row&gt;</w:t>
      </w:r>
      <w:r>
        <w:rPr>
          <w:rFonts w:hint="eastAsia"/>
          <w:lang w:val="en-GB"/>
        </w:rPr>
        <w:t>节点定义数据库表的每行数据映射为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</w:t>
      </w:r>
    </w:p>
    <w:p w14:paraId="66A911C8" w14:textId="77777777" w:rsidR="00807A58" w:rsidRDefault="00807A58" w:rsidP="00976031">
      <w:pPr>
        <w:pStyle w:val="aff5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&lt;result&gt;&lt;</w:t>
      </w:r>
      <w:proofErr w:type="spellStart"/>
      <w:r>
        <w:rPr>
          <w:lang w:val="en-GB"/>
        </w:rPr>
        <w:t>cfill</w:t>
      </w:r>
      <w:proofErr w:type="spellEnd"/>
      <w:r>
        <w:rPr>
          <w:lang w:val="en-GB"/>
        </w:rPr>
        <w:t>&gt;</w:t>
      </w:r>
      <w:r>
        <w:rPr>
          <w:rFonts w:hint="eastAsia"/>
          <w:lang w:val="en-GB"/>
        </w:rPr>
        <w:t>节点定义数据库表字段以哪种方法映射为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对象的属性值。</w:t>
      </w:r>
      <w:r w:rsidR="00D61A18">
        <w:rPr>
          <w:rFonts w:hint="eastAsia"/>
          <w:lang w:val="en-GB"/>
        </w:rPr>
        <w:t>其关键字有以下几种：</w:t>
      </w:r>
    </w:p>
    <w:p w14:paraId="7F1C1D03" w14:textId="77777777" w:rsidR="00D61A18" w:rsidRDefault="00D61A18" w:rsidP="00976031">
      <w:pPr>
        <w:pStyle w:val="aff5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r</w:t>
      </w:r>
      <w:r>
        <w:rPr>
          <w:rFonts w:hint="eastAsia"/>
          <w:lang w:val="en-GB"/>
        </w:rPr>
        <w:t>ow</w:t>
      </w:r>
      <w:r w:rsidR="009F09AB">
        <w:rPr>
          <w:rFonts w:hint="eastAsia"/>
          <w:lang w:val="en-GB"/>
        </w:rPr>
        <w:t>：表示行级对象</w:t>
      </w:r>
    </w:p>
    <w:p w14:paraId="749209DA" w14:textId="77777777" w:rsidR="002D551D" w:rsidRDefault="002D551D" w:rsidP="00976031">
      <w:pPr>
        <w:pStyle w:val="aff5"/>
        <w:numPr>
          <w:ilvl w:val="1"/>
          <w:numId w:val="12"/>
        </w:numPr>
        <w:ind w:firstLineChars="0"/>
        <w:rPr>
          <w:lang w:val="en-GB"/>
        </w:rPr>
      </w:pPr>
      <w:proofErr w:type="spellStart"/>
      <w:r>
        <w:rPr>
          <w:rFonts w:hint="eastAsia"/>
          <w:lang w:val="en-GB"/>
        </w:rPr>
        <w:t>row.</w:t>
      </w:r>
      <w:r w:rsidR="00A265C6">
        <w:rPr>
          <w:lang w:val="en-GB"/>
        </w:rPr>
        <w:t>xxx</w:t>
      </w:r>
      <w:proofErr w:type="spellEnd"/>
      <w:r w:rsidR="00A265C6">
        <w:rPr>
          <w:rFonts w:hint="eastAsia"/>
          <w:lang w:val="en-GB"/>
        </w:rPr>
        <w:t>：中间有个点。</w:t>
      </w:r>
      <w:r w:rsidR="00A265C6">
        <w:rPr>
          <w:lang w:val="en-GB"/>
        </w:rPr>
        <w:t>xxx</w:t>
      </w:r>
      <w:r w:rsidR="00A265C6">
        <w:rPr>
          <w:rFonts w:hint="eastAsia"/>
          <w:lang w:val="en-GB"/>
        </w:rPr>
        <w:t>表示</w:t>
      </w:r>
      <w:r w:rsidR="00A265C6">
        <w:rPr>
          <w:rFonts w:hint="eastAsia"/>
          <w:lang w:val="en-GB"/>
        </w:rPr>
        <w:t>Java</w:t>
      </w:r>
      <w:r w:rsidR="00A265C6">
        <w:rPr>
          <w:rFonts w:hint="eastAsia"/>
          <w:lang w:val="en-GB"/>
        </w:rPr>
        <w:t>对象的成员属性名称，需定义成员属性的</w:t>
      </w:r>
      <w:r w:rsidR="00A265C6">
        <w:rPr>
          <w:lang w:val="en-GB"/>
        </w:rPr>
        <w:t>getter()</w:t>
      </w:r>
      <w:r w:rsidR="00A265C6">
        <w:rPr>
          <w:lang w:val="en-GB"/>
        </w:rPr>
        <w:t>方法才能使用。</w:t>
      </w:r>
      <w:proofErr w:type="spellStart"/>
      <w:r w:rsidR="00A265C6">
        <w:rPr>
          <w:lang w:val="en-GB"/>
        </w:rPr>
        <w:t>row.xxx</w:t>
      </w:r>
      <w:proofErr w:type="spellEnd"/>
      <w:r w:rsidR="00A265C6">
        <w:rPr>
          <w:rFonts w:hint="eastAsia"/>
          <w:lang w:val="en-GB"/>
        </w:rPr>
        <w:t>即表示支持面向对象。</w:t>
      </w:r>
      <w:r w:rsidR="0018323F">
        <w:rPr>
          <w:rFonts w:hint="eastAsia"/>
          <w:lang w:val="en-GB"/>
        </w:rPr>
        <w:t>xxx</w:t>
      </w:r>
      <w:r w:rsidR="0018323F">
        <w:rPr>
          <w:rFonts w:hint="eastAsia"/>
          <w:lang w:val="en-GB"/>
        </w:rPr>
        <w:t>也应当</w:t>
      </w:r>
      <w:r w:rsidR="0060213A">
        <w:rPr>
          <w:rFonts w:hint="eastAsia"/>
          <w:lang w:val="en-GB"/>
        </w:rPr>
        <w:t>是</w:t>
      </w:r>
      <w:r w:rsidR="0018323F">
        <w:rPr>
          <w:rFonts w:hint="eastAsia"/>
          <w:lang w:val="en-GB"/>
        </w:rPr>
        <w:t>数据库查询</w:t>
      </w:r>
      <w:r w:rsidR="0018323F">
        <w:rPr>
          <w:rFonts w:hint="eastAsia"/>
          <w:lang w:val="en-GB"/>
        </w:rPr>
        <w:t>SQL</w:t>
      </w:r>
      <w:r w:rsidR="0018323F">
        <w:rPr>
          <w:rFonts w:hint="eastAsia"/>
          <w:lang w:val="en-GB"/>
        </w:rPr>
        <w:t>语句的查询字段之一。</w:t>
      </w:r>
    </w:p>
    <w:p w14:paraId="2190E383" w14:textId="77777777" w:rsidR="00D61A18" w:rsidRDefault="00D61A18" w:rsidP="00976031">
      <w:pPr>
        <w:pStyle w:val="aff5"/>
        <w:numPr>
          <w:ilvl w:val="1"/>
          <w:numId w:val="12"/>
        </w:numPr>
        <w:ind w:firstLineChars="0"/>
        <w:rPr>
          <w:lang w:val="en-GB"/>
        </w:rPr>
      </w:pPr>
      <w:proofErr w:type="spellStart"/>
      <w:r>
        <w:rPr>
          <w:rFonts w:hint="eastAsia"/>
          <w:lang w:val="en-GB"/>
        </w:rPr>
        <w:t>rowNo</w:t>
      </w:r>
      <w:proofErr w:type="spellEnd"/>
      <w:r w:rsidR="009F09AB">
        <w:rPr>
          <w:rFonts w:hint="eastAsia"/>
          <w:lang w:val="en-GB"/>
        </w:rPr>
        <w:t>：表示行号</w:t>
      </w:r>
    </w:p>
    <w:p w14:paraId="4E74E10C" w14:textId="77777777" w:rsidR="00D61A18" w:rsidRDefault="00D61A18" w:rsidP="00976031">
      <w:pPr>
        <w:pStyle w:val="aff5"/>
        <w:numPr>
          <w:ilvl w:val="1"/>
          <w:numId w:val="12"/>
        </w:numPr>
        <w:ind w:firstLineChars="0"/>
        <w:rPr>
          <w:lang w:val="en-GB"/>
        </w:rPr>
      </w:pPr>
      <w:proofErr w:type="spellStart"/>
      <w:r>
        <w:rPr>
          <w:lang w:val="en-GB"/>
        </w:rPr>
        <w:t>colNo</w:t>
      </w:r>
      <w:proofErr w:type="spellEnd"/>
      <w:r w:rsidR="009F09AB">
        <w:rPr>
          <w:lang w:val="en-GB"/>
        </w:rPr>
        <w:t>：表</w:t>
      </w:r>
      <w:proofErr w:type="gramStart"/>
      <w:r w:rsidR="009F09AB">
        <w:rPr>
          <w:lang w:val="en-GB"/>
        </w:rPr>
        <w:t>示列</w:t>
      </w:r>
      <w:proofErr w:type="gramEnd"/>
      <w:r w:rsidR="009F09AB">
        <w:rPr>
          <w:lang w:val="en-GB"/>
        </w:rPr>
        <w:t>号</w:t>
      </w:r>
    </w:p>
    <w:p w14:paraId="74EA55A2" w14:textId="77777777" w:rsidR="009F09AB" w:rsidRDefault="009F09AB" w:rsidP="00976031">
      <w:pPr>
        <w:pStyle w:val="aff5"/>
        <w:numPr>
          <w:ilvl w:val="1"/>
          <w:numId w:val="12"/>
        </w:numPr>
        <w:ind w:firstLineChars="0"/>
        <w:rPr>
          <w:lang w:val="en-GB"/>
        </w:rPr>
      </w:pPr>
      <w:proofErr w:type="spellStart"/>
      <w:r>
        <w:rPr>
          <w:rFonts w:hint="eastAsia"/>
          <w:lang w:val="en-GB"/>
        </w:rPr>
        <w:t>colName</w:t>
      </w:r>
      <w:proofErr w:type="spellEnd"/>
      <w:r>
        <w:rPr>
          <w:rFonts w:hint="eastAsia"/>
          <w:lang w:val="en-GB"/>
        </w:rPr>
        <w:t>：表</w:t>
      </w:r>
      <w:proofErr w:type="gramStart"/>
      <w:r>
        <w:rPr>
          <w:rFonts w:hint="eastAsia"/>
          <w:lang w:val="en-GB"/>
        </w:rPr>
        <w:t>示列</w:t>
      </w:r>
      <w:proofErr w:type="gramEnd"/>
      <w:r>
        <w:rPr>
          <w:rFonts w:hint="eastAsia"/>
          <w:lang w:val="en-GB"/>
        </w:rPr>
        <w:t>名称</w:t>
      </w:r>
    </w:p>
    <w:p w14:paraId="5CE4249B" w14:textId="77777777" w:rsidR="00D61A18" w:rsidRDefault="00D61A18" w:rsidP="00976031">
      <w:pPr>
        <w:pStyle w:val="aff5"/>
        <w:numPr>
          <w:ilvl w:val="1"/>
          <w:numId w:val="12"/>
        </w:numPr>
        <w:ind w:firstLineChars="0"/>
        <w:rPr>
          <w:lang w:val="en-GB"/>
        </w:rPr>
      </w:pPr>
      <w:proofErr w:type="spellStart"/>
      <w:r>
        <w:rPr>
          <w:lang w:val="en-GB"/>
        </w:rPr>
        <w:t>colValue</w:t>
      </w:r>
      <w:proofErr w:type="spellEnd"/>
      <w:r w:rsidR="009F09AB">
        <w:rPr>
          <w:lang w:val="en-GB"/>
        </w:rPr>
        <w:t>：表</w:t>
      </w:r>
      <w:proofErr w:type="gramStart"/>
      <w:r w:rsidR="009F09AB">
        <w:rPr>
          <w:lang w:val="en-GB"/>
        </w:rPr>
        <w:t>示列</w:t>
      </w:r>
      <w:proofErr w:type="gramEnd"/>
      <w:r w:rsidR="009F09AB">
        <w:rPr>
          <w:lang w:val="en-GB"/>
        </w:rPr>
        <w:t>上的数值</w:t>
      </w:r>
    </w:p>
    <w:p w14:paraId="375D38C8" w14:textId="77777777" w:rsidR="0002722C" w:rsidRDefault="00D61A18" w:rsidP="00976031">
      <w:pPr>
        <w:pStyle w:val="aff5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setter</w:t>
      </w:r>
      <w:r w:rsidR="009F09AB">
        <w:rPr>
          <w:lang w:val="en-GB"/>
        </w:rPr>
        <w:t>：</w:t>
      </w:r>
      <w:r w:rsidR="003E2460">
        <w:rPr>
          <w:rFonts w:hint="eastAsia"/>
          <w:lang w:val="en-GB"/>
        </w:rPr>
        <w:t>表示用</w:t>
      </w:r>
      <w:r w:rsidR="003E2460">
        <w:rPr>
          <w:lang w:val="en-GB"/>
        </w:rPr>
        <w:t>Java</w:t>
      </w:r>
      <w:r w:rsidR="003E2460">
        <w:rPr>
          <w:rFonts w:hint="eastAsia"/>
          <w:lang w:val="en-GB"/>
        </w:rPr>
        <w:t>对象的成员属性对应的</w:t>
      </w:r>
      <w:r w:rsidR="003E2460">
        <w:rPr>
          <w:lang w:val="en-GB"/>
        </w:rPr>
        <w:t>Setter()</w:t>
      </w:r>
      <w:r w:rsidR="003E2460">
        <w:rPr>
          <w:rFonts w:hint="eastAsia"/>
          <w:lang w:val="en-GB"/>
        </w:rPr>
        <w:t>方法填充</w:t>
      </w:r>
      <w:r w:rsidR="003E2460">
        <w:rPr>
          <w:lang w:val="en-GB"/>
        </w:rPr>
        <w:t>Java</w:t>
      </w:r>
      <w:r w:rsidR="003E2460">
        <w:rPr>
          <w:rFonts w:hint="eastAsia"/>
          <w:lang w:val="en-GB"/>
        </w:rPr>
        <w:t>对象</w:t>
      </w:r>
      <w:r w:rsidR="00593F71">
        <w:rPr>
          <w:rFonts w:hint="eastAsia"/>
          <w:lang w:val="en-GB"/>
        </w:rPr>
        <w:t>实例</w:t>
      </w:r>
      <w:r w:rsidR="0002722C">
        <w:rPr>
          <w:rFonts w:hint="eastAsia"/>
          <w:lang w:val="en-GB"/>
        </w:rPr>
        <w:t>。</w:t>
      </w:r>
      <w:r w:rsidR="0002722C" w:rsidRPr="00AB298F">
        <w:rPr>
          <w:rFonts w:hint="eastAsia"/>
          <w:b/>
          <w:color w:val="099BDD" w:themeColor="text2"/>
          <w:lang w:val="en-GB"/>
        </w:rPr>
        <w:t>setter(</w:t>
      </w:r>
      <w:proofErr w:type="spellStart"/>
      <w:r w:rsidR="0002722C" w:rsidRPr="00AB298F">
        <w:rPr>
          <w:b/>
          <w:color w:val="099BDD" w:themeColor="text2"/>
          <w:lang w:val="en-GB"/>
        </w:rPr>
        <w:t>colValue</w:t>
      </w:r>
      <w:proofErr w:type="spellEnd"/>
      <w:r w:rsidR="0002722C" w:rsidRPr="00AB298F">
        <w:rPr>
          <w:rFonts w:hint="eastAsia"/>
          <w:b/>
          <w:color w:val="099BDD" w:themeColor="text2"/>
          <w:lang w:val="en-GB"/>
        </w:rPr>
        <w:t>)</w:t>
      </w:r>
      <w:r w:rsidR="0002722C" w:rsidRPr="0002722C">
        <w:rPr>
          <w:rFonts w:hint="eastAsia"/>
          <w:lang w:val="en-GB"/>
        </w:rPr>
        <w:t>是固定写法之一</w:t>
      </w:r>
      <w:r w:rsidR="00AC6478">
        <w:rPr>
          <w:rFonts w:hint="eastAsia"/>
          <w:lang w:val="en-GB"/>
        </w:rPr>
        <w:t>。</w:t>
      </w:r>
    </w:p>
    <w:p w14:paraId="0E582EC5" w14:textId="77777777" w:rsidR="00AB298F" w:rsidRDefault="0077215B" w:rsidP="00976031">
      <w:pPr>
        <w:pStyle w:val="aff5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自定义</w:t>
      </w:r>
      <w:proofErr w:type="gramStart"/>
      <w:r>
        <w:rPr>
          <w:rFonts w:hint="eastAsia"/>
          <w:lang w:val="en-GB"/>
        </w:rPr>
        <w:t>字段级</w:t>
      </w:r>
      <w:proofErr w:type="gramEnd"/>
      <w:r>
        <w:rPr>
          <w:rFonts w:hint="eastAsia"/>
          <w:lang w:val="en-GB"/>
        </w:rPr>
        <w:t>填充方法。</w:t>
      </w:r>
    </w:p>
    <w:p w14:paraId="6806F46F" w14:textId="77777777" w:rsidR="0077215B" w:rsidRDefault="0077215B" w:rsidP="00976031">
      <w:pPr>
        <w:pStyle w:val="aff5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如，</w:t>
      </w:r>
      <w:r>
        <w:rPr>
          <w:rFonts w:hint="eastAsia"/>
          <w:lang w:val="en-GB"/>
        </w:rPr>
        <w:t>&lt;row</w:t>
      </w:r>
      <w:r>
        <w:rPr>
          <w:lang w:val="en-GB"/>
        </w:rPr>
        <w:t>&gt;</w:t>
      </w:r>
      <w:r>
        <w:rPr>
          <w:rFonts w:hint="eastAsia"/>
          <w:lang w:val="en-GB"/>
        </w:rPr>
        <w:t>节点</w:t>
      </w:r>
      <w:r w:rsidR="00802EC5">
        <w:rPr>
          <w:rFonts w:hint="eastAsia"/>
          <w:lang w:val="en-GB"/>
        </w:rPr>
        <w:t>的</w:t>
      </w:r>
      <w:r>
        <w:rPr>
          <w:rFonts w:hint="eastAsia"/>
          <w:lang w:val="en-GB"/>
        </w:rPr>
        <w:t>行级对象被定义为</w:t>
      </w:r>
      <w:proofErr w:type="spellStart"/>
      <w:r>
        <w:rPr>
          <w:lang w:val="en-GB"/>
        </w:rPr>
        <w:t>java.util.HashMap</w:t>
      </w:r>
      <w:proofErr w:type="spellEnd"/>
      <w:r>
        <w:rPr>
          <w:rFonts w:hint="eastAsia"/>
          <w:lang w:val="en-GB"/>
        </w:rPr>
        <w:t>时，</w:t>
      </w:r>
      <w:r w:rsidR="00B54CE1">
        <w:rPr>
          <w:rFonts w:hint="eastAsia"/>
          <w:lang w:val="en-GB"/>
        </w:rPr>
        <w:t>&lt;</w:t>
      </w:r>
      <w:proofErr w:type="spellStart"/>
      <w:r w:rsidR="00B54CE1">
        <w:rPr>
          <w:rFonts w:hint="eastAsia"/>
          <w:lang w:val="en-GB"/>
        </w:rPr>
        <w:t>cfill</w:t>
      </w:r>
      <w:proofErr w:type="spellEnd"/>
      <w:r w:rsidR="00B54CE1">
        <w:rPr>
          <w:rFonts w:hint="eastAsia"/>
          <w:lang w:val="en-GB"/>
        </w:rPr>
        <w:t>&gt;</w:t>
      </w:r>
      <w:r w:rsidR="00B54CE1">
        <w:rPr>
          <w:rFonts w:hint="eastAsia"/>
          <w:lang w:val="en-GB"/>
        </w:rPr>
        <w:t>节点配置为：</w:t>
      </w:r>
      <w:r w:rsidR="00B54CE1" w:rsidRPr="00B54CE1">
        <w:rPr>
          <w:lang w:val="en-GB"/>
        </w:rPr>
        <w:t>&lt;</w:t>
      </w:r>
      <w:proofErr w:type="spellStart"/>
      <w:r w:rsidR="00B54CE1" w:rsidRPr="00B54CE1">
        <w:rPr>
          <w:lang w:val="en-GB"/>
        </w:rPr>
        <w:t>cfill</w:t>
      </w:r>
      <w:proofErr w:type="spellEnd"/>
      <w:r w:rsidR="00B54CE1" w:rsidRPr="00B54CE1">
        <w:rPr>
          <w:lang w:val="en-GB"/>
        </w:rPr>
        <w:t>&gt;</w:t>
      </w:r>
      <w:r w:rsidR="00B54CE1" w:rsidRPr="00AB298F">
        <w:rPr>
          <w:b/>
          <w:color w:val="099BDD" w:themeColor="text2"/>
          <w:lang w:val="en-GB"/>
        </w:rPr>
        <w:t>put(</w:t>
      </w:r>
      <w:proofErr w:type="spellStart"/>
      <w:r w:rsidR="00B54CE1" w:rsidRPr="00AB298F">
        <w:rPr>
          <w:b/>
          <w:color w:val="099BDD" w:themeColor="text2"/>
          <w:lang w:val="en-GB"/>
        </w:rPr>
        <w:t>colName</w:t>
      </w:r>
      <w:proofErr w:type="spellEnd"/>
      <w:r w:rsidR="00B54CE1" w:rsidRPr="00AB298F">
        <w:rPr>
          <w:b/>
          <w:color w:val="099BDD" w:themeColor="text2"/>
          <w:lang w:val="en-GB"/>
        </w:rPr>
        <w:t xml:space="preserve"> ,</w:t>
      </w:r>
      <w:proofErr w:type="spellStart"/>
      <w:r w:rsidR="00B54CE1" w:rsidRPr="00AB298F">
        <w:rPr>
          <w:b/>
          <w:color w:val="099BDD" w:themeColor="text2"/>
          <w:lang w:val="en-GB"/>
        </w:rPr>
        <w:t>colValue</w:t>
      </w:r>
      <w:proofErr w:type="spellEnd"/>
      <w:r w:rsidR="00B54CE1" w:rsidRPr="00AB298F">
        <w:rPr>
          <w:b/>
          <w:color w:val="099BDD" w:themeColor="text2"/>
          <w:lang w:val="en-GB"/>
        </w:rPr>
        <w:t>)</w:t>
      </w:r>
      <w:r w:rsidR="00B54CE1" w:rsidRPr="00B54CE1">
        <w:rPr>
          <w:lang w:val="en-GB"/>
        </w:rPr>
        <w:t>&lt;/</w:t>
      </w:r>
      <w:proofErr w:type="spellStart"/>
      <w:r w:rsidR="00B54CE1" w:rsidRPr="00B54CE1">
        <w:rPr>
          <w:lang w:val="en-GB"/>
        </w:rPr>
        <w:t>cfill</w:t>
      </w:r>
      <w:proofErr w:type="spellEnd"/>
      <w:r w:rsidR="00B54CE1" w:rsidRPr="00B54CE1">
        <w:rPr>
          <w:lang w:val="en-GB"/>
        </w:rPr>
        <w:t>&gt;</w:t>
      </w:r>
      <w:r w:rsidR="000501EB">
        <w:rPr>
          <w:rFonts w:hint="eastAsia"/>
          <w:lang w:val="en-GB"/>
        </w:rPr>
        <w:t>。即使用</w:t>
      </w:r>
      <w:r w:rsidR="000501EB">
        <w:rPr>
          <w:rFonts w:hint="eastAsia"/>
          <w:lang w:val="en-GB"/>
        </w:rPr>
        <w:t>Hash</w:t>
      </w:r>
      <w:r w:rsidR="000501EB">
        <w:rPr>
          <w:lang w:val="en-GB"/>
        </w:rPr>
        <w:t>Map</w:t>
      </w:r>
      <w:r w:rsidR="000501EB">
        <w:rPr>
          <w:rFonts w:hint="eastAsia"/>
          <w:lang w:val="en-GB"/>
        </w:rPr>
        <w:t>对象的</w:t>
      </w:r>
      <w:r w:rsidR="000501EB">
        <w:rPr>
          <w:rFonts w:hint="eastAsia"/>
          <w:lang w:val="en-GB"/>
        </w:rPr>
        <w:t>put</w:t>
      </w:r>
      <w:r w:rsidR="000501EB">
        <w:rPr>
          <w:rFonts w:hint="eastAsia"/>
          <w:lang w:val="en-GB"/>
        </w:rPr>
        <w:t>方法填充实例。</w:t>
      </w:r>
    </w:p>
    <w:p w14:paraId="6DDC415B" w14:textId="77777777" w:rsidR="00C42E10" w:rsidRPr="00C42E10" w:rsidRDefault="00AB298F" w:rsidP="00976031">
      <w:pPr>
        <w:pStyle w:val="aff5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如，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节点的行级对象被定义为</w:t>
      </w:r>
      <w:proofErr w:type="spellStart"/>
      <w:r>
        <w:rPr>
          <w:lang w:val="en-GB"/>
        </w:rPr>
        <w:t>java.util.ArrayList</w:t>
      </w:r>
      <w:proofErr w:type="spellEnd"/>
      <w:r>
        <w:rPr>
          <w:rFonts w:hint="eastAsia"/>
          <w:lang w:val="en-GB"/>
        </w:rPr>
        <w:t>时，</w:t>
      </w:r>
      <w:r>
        <w:rPr>
          <w:lang w:val="en-GB"/>
        </w:rPr>
        <w:t>&lt;</w:t>
      </w:r>
      <w:proofErr w:type="spellStart"/>
      <w:r>
        <w:rPr>
          <w:lang w:val="en-GB"/>
        </w:rPr>
        <w:t>cfile</w:t>
      </w:r>
      <w:proofErr w:type="spellEnd"/>
      <w:r>
        <w:rPr>
          <w:lang w:val="en-GB"/>
        </w:rPr>
        <w:t>&gt;</w:t>
      </w:r>
      <w:r>
        <w:rPr>
          <w:rFonts w:hint="eastAsia"/>
          <w:lang w:val="en-GB"/>
        </w:rPr>
        <w:t>节点配置为：</w:t>
      </w:r>
      <w:r>
        <w:rPr>
          <w:lang w:val="en-GB"/>
        </w:rPr>
        <w:t>&lt;</w:t>
      </w:r>
      <w:proofErr w:type="spellStart"/>
      <w:r>
        <w:rPr>
          <w:lang w:val="en-GB"/>
        </w:rPr>
        <w:t>cfill</w:t>
      </w:r>
      <w:proofErr w:type="spellEnd"/>
      <w:r>
        <w:rPr>
          <w:lang w:val="en-GB"/>
        </w:rPr>
        <w:t>&gt;</w:t>
      </w:r>
      <w:r w:rsidRPr="00AB298F">
        <w:rPr>
          <w:b/>
          <w:color w:val="099BDD" w:themeColor="text2"/>
          <w:lang w:val="en-GB"/>
        </w:rPr>
        <w:t>add(</w:t>
      </w:r>
      <w:proofErr w:type="spellStart"/>
      <w:r w:rsidRPr="00AB298F">
        <w:rPr>
          <w:b/>
          <w:color w:val="099BDD" w:themeColor="text2"/>
          <w:lang w:val="en-GB"/>
        </w:rPr>
        <w:t>colValue</w:t>
      </w:r>
      <w:proofErr w:type="spellEnd"/>
      <w:r w:rsidRPr="00AB298F">
        <w:rPr>
          <w:b/>
          <w:color w:val="099BDD" w:themeColor="text2"/>
          <w:lang w:val="en-GB"/>
        </w:rPr>
        <w:t>)</w:t>
      </w:r>
      <w:r>
        <w:rPr>
          <w:lang w:val="en-GB"/>
        </w:rPr>
        <w:t>&lt;/</w:t>
      </w:r>
      <w:proofErr w:type="spellStart"/>
      <w:r>
        <w:rPr>
          <w:lang w:val="en-GB"/>
        </w:rPr>
        <w:t>cfill</w:t>
      </w:r>
      <w:proofErr w:type="spellEnd"/>
      <w:r>
        <w:rPr>
          <w:lang w:val="en-GB"/>
        </w:rPr>
        <w:t>&gt;</w:t>
      </w:r>
      <w:r>
        <w:rPr>
          <w:rFonts w:hint="eastAsia"/>
          <w:lang w:val="en-GB"/>
        </w:rPr>
        <w:t>。即使用</w:t>
      </w:r>
      <w:proofErr w:type="spellStart"/>
      <w:r>
        <w:rPr>
          <w:lang w:val="en-GB"/>
        </w:rPr>
        <w:t>ArrayList</w:t>
      </w:r>
      <w:proofErr w:type="spellEnd"/>
      <w:r>
        <w:rPr>
          <w:rFonts w:hint="eastAsia"/>
          <w:lang w:val="en-GB"/>
        </w:rPr>
        <w:t>对象的</w:t>
      </w:r>
      <w:r>
        <w:rPr>
          <w:lang w:val="en-GB"/>
        </w:rPr>
        <w:t>add</w:t>
      </w:r>
      <w:r>
        <w:rPr>
          <w:rFonts w:hint="eastAsia"/>
          <w:lang w:val="en-GB"/>
        </w:rPr>
        <w:t>方法填充实例。</w:t>
      </w:r>
    </w:p>
    <w:p w14:paraId="35C423A4" w14:textId="77777777" w:rsidR="005A72CF" w:rsidRDefault="00C42E10" w:rsidP="00976031">
      <w:pPr>
        <w:pStyle w:val="aff5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proofErr w:type="spellStart"/>
      <w:r>
        <w:rPr>
          <w:rFonts w:hint="eastAsia"/>
          <w:lang w:val="en-GB"/>
        </w:rPr>
        <w:t>cfill</w:t>
      </w:r>
      <w:proofErr w:type="spellEnd"/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定义的方法名是动态可变的</w:t>
      </w:r>
      <w:r w:rsidR="00A442B4">
        <w:rPr>
          <w:rFonts w:hint="eastAsia"/>
          <w:lang w:val="en-GB"/>
        </w:rPr>
        <w:t>、可自定义的</w:t>
      </w:r>
      <w:r>
        <w:rPr>
          <w:rFonts w:hint="eastAsia"/>
          <w:lang w:val="en-GB"/>
        </w:rPr>
        <w:t>（</w:t>
      </w:r>
      <w:r>
        <w:rPr>
          <w:lang w:val="en-GB"/>
        </w:rPr>
        <w:t>setter</w:t>
      </w:r>
      <w:r>
        <w:rPr>
          <w:rFonts w:hint="eastAsia"/>
          <w:lang w:val="en-GB"/>
        </w:rPr>
        <w:t>、</w:t>
      </w:r>
      <w:r>
        <w:rPr>
          <w:lang w:val="en-GB"/>
        </w:rPr>
        <w:t>put</w:t>
      </w:r>
      <w:r>
        <w:rPr>
          <w:rFonts w:hint="eastAsia"/>
          <w:lang w:val="en-GB"/>
        </w:rPr>
        <w:t>、</w:t>
      </w:r>
      <w:r>
        <w:rPr>
          <w:lang w:val="en-GB"/>
        </w:rPr>
        <w:t>add</w:t>
      </w:r>
      <w:r>
        <w:rPr>
          <w:rFonts w:hint="eastAsia"/>
          <w:lang w:val="en-GB"/>
        </w:rPr>
        <w:t>），可随外界变化而变化，</w:t>
      </w:r>
      <w:r w:rsidR="005A72CF">
        <w:rPr>
          <w:rFonts w:hint="eastAsia"/>
          <w:lang w:val="en-GB"/>
        </w:rPr>
        <w:t>千变万化</w:t>
      </w:r>
      <w:r w:rsidR="005A72CF">
        <w:rPr>
          <w:rFonts w:hint="eastAsia"/>
          <w:lang w:val="en-GB"/>
        </w:rPr>
        <w:t>XSQL</w:t>
      </w:r>
      <w:r w:rsidR="005A72CF">
        <w:rPr>
          <w:rFonts w:hint="eastAsia"/>
          <w:lang w:val="en-GB"/>
        </w:rPr>
        <w:t>都能</w:t>
      </w:r>
      <w:r w:rsidR="0001075C">
        <w:rPr>
          <w:rFonts w:hint="eastAsia"/>
          <w:lang w:val="en-GB"/>
        </w:rPr>
        <w:t>映射</w:t>
      </w:r>
      <w:r w:rsidR="005A72CF">
        <w:rPr>
          <w:rFonts w:hint="eastAsia"/>
          <w:lang w:val="en-GB"/>
        </w:rPr>
        <w:t>。</w:t>
      </w:r>
    </w:p>
    <w:p w14:paraId="40980D7D" w14:textId="77777777" w:rsidR="008E678E" w:rsidRDefault="008E678E" w:rsidP="00976031">
      <w:pPr>
        <w:pStyle w:val="aff5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&lt;result&gt;&lt;table&gt;</w:t>
      </w:r>
      <w:r>
        <w:rPr>
          <w:rFonts w:hint="eastAsia"/>
          <w:lang w:val="en-GB"/>
        </w:rPr>
        <w:t>节点定义查询结果集（</w:t>
      </w:r>
      <w:proofErr w:type="gramStart"/>
      <w:r>
        <w:rPr>
          <w:rFonts w:hint="eastAsia"/>
          <w:lang w:val="en-GB"/>
        </w:rPr>
        <w:t>表级对象</w:t>
      </w:r>
      <w:proofErr w:type="gramEnd"/>
      <w:r>
        <w:rPr>
          <w:rFonts w:hint="eastAsia"/>
          <w:lang w:val="en-GB"/>
        </w:rPr>
        <w:t>）被映射为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类的全路径。默认值为</w:t>
      </w:r>
      <w:proofErr w:type="spellStart"/>
      <w:r>
        <w:rPr>
          <w:lang w:val="en-GB"/>
        </w:rPr>
        <w:t>java.util.ArrayList</w:t>
      </w:r>
      <w:proofErr w:type="spellEnd"/>
      <w:r w:rsidR="00C11E64">
        <w:rPr>
          <w:rFonts w:hint="eastAsia"/>
          <w:lang w:val="en-GB"/>
        </w:rPr>
        <w:t>，所以上面语法中可以</w:t>
      </w:r>
      <w:proofErr w:type="gramStart"/>
      <w:r w:rsidR="00C11E64">
        <w:rPr>
          <w:rFonts w:hint="eastAsia"/>
          <w:lang w:val="en-GB"/>
        </w:rPr>
        <w:t>不</w:t>
      </w:r>
      <w:proofErr w:type="gramEnd"/>
      <w:r w:rsidR="00C11E64">
        <w:rPr>
          <w:rFonts w:hint="eastAsia"/>
          <w:lang w:val="en-GB"/>
        </w:rPr>
        <w:t>配置。</w:t>
      </w:r>
    </w:p>
    <w:p w14:paraId="244A561E" w14:textId="77777777" w:rsidR="00C11E64" w:rsidRPr="0002722C" w:rsidRDefault="00C11E64" w:rsidP="00976031">
      <w:pPr>
        <w:pStyle w:val="aff5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&lt;result&gt;&lt;fill&gt;</w:t>
      </w:r>
      <w:r>
        <w:rPr>
          <w:rFonts w:hint="eastAsia"/>
          <w:lang w:val="en-GB"/>
        </w:rPr>
        <w:t>节点定义</w:t>
      </w:r>
      <w:r w:rsidRPr="00C11E64">
        <w:rPr>
          <w:rFonts w:hint="eastAsia"/>
          <w:lang w:val="en-GB"/>
        </w:rPr>
        <w:t>行级对象填充</w:t>
      </w:r>
      <w:proofErr w:type="gramStart"/>
      <w:r w:rsidRPr="00C11E64">
        <w:rPr>
          <w:rFonts w:hint="eastAsia"/>
          <w:lang w:val="en-GB"/>
        </w:rPr>
        <w:t>到表级对象</w:t>
      </w:r>
      <w:proofErr w:type="gramEnd"/>
      <w:r w:rsidRPr="00C11E64">
        <w:rPr>
          <w:rFonts w:hint="eastAsia"/>
          <w:lang w:val="en-GB"/>
        </w:rPr>
        <w:t>的填充方法名</w:t>
      </w:r>
      <w:r w:rsidR="003B2533">
        <w:rPr>
          <w:rFonts w:hint="eastAsia"/>
          <w:lang w:val="en-GB"/>
        </w:rPr>
        <w:t>。与</w:t>
      </w:r>
      <w:r w:rsidR="003B2533">
        <w:rPr>
          <w:lang w:val="en-GB"/>
        </w:rPr>
        <w:t>&lt;</w:t>
      </w:r>
      <w:proofErr w:type="spellStart"/>
      <w:r w:rsidR="003B2533">
        <w:rPr>
          <w:lang w:val="en-GB"/>
        </w:rPr>
        <w:t>cfill</w:t>
      </w:r>
      <w:proofErr w:type="spellEnd"/>
      <w:r w:rsidR="003B2533">
        <w:rPr>
          <w:lang w:val="en-GB"/>
        </w:rPr>
        <w:t>&gt;</w:t>
      </w:r>
      <w:r w:rsidR="003B2533">
        <w:rPr>
          <w:rFonts w:hint="eastAsia"/>
          <w:lang w:val="en-GB"/>
        </w:rPr>
        <w:t>节点类似，不再赘述了。默认值为</w:t>
      </w:r>
      <w:r w:rsidR="003B2533" w:rsidRPr="00F95FEA">
        <w:rPr>
          <w:b/>
          <w:color w:val="099BDD" w:themeColor="text2"/>
          <w:lang w:val="en-GB"/>
        </w:rPr>
        <w:t>add(row)</w:t>
      </w:r>
      <w:r w:rsidR="003B2533">
        <w:rPr>
          <w:rFonts w:hint="eastAsia"/>
          <w:lang w:val="en-GB"/>
        </w:rPr>
        <w:t>，与</w:t>
      </w:r>
      <w:r w:rsidR="003B2533">
        <w:rPr>
          <w:lang w:val="en-GB"/>
        </w:rPr>
        <w:t>&lt;result&gt;&lt;table&gt;</w:t>
      </w:r>
      <w:r w:rsidR="003B2533">
        <w:rPr>
          <w:lang w:val="en-GB"/>
        </w:rPr>
        <w:t>相互</w:t>
      </w:r>
      <w:r w:rsidR="003B2533">
        <w:rPr>
          <w:rFonts w:hint="eastAsia"/>
          <w:lang w:val="en-GB"/>
        </w:rPr>
        <w:t>配对。</w:t>
      </w:r>
    </w:p>
    <w:p w14:paraId="52D69158" w14:textId="77777777" w:rsidR="00D46AB0" w:rsidRDefault="00D46AB0" w:rsidP="003811DC">
      <w:pPr>
        <w:rPr>
          <w:lang w:val="en-GB"/>
        </w:rPr>
      </w:pPr>
    </w:p>
    <w:p w14:paraId="0C92ABA6" w14:textId="77777777" w:rsidR="00263194" w:rsidRPr="003863F9" w:rsidRDefault="00263194" w:rsidP="00263194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71CFA823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sqls</w:t>
      </w:r>
      <w:proofErr w:type="spellEnd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7246B1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0ED76F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XSQL_XFlow_ActivityType_Query</w:t>
      </w:r>
      <w:proofErr w:type="spellEnd"/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96B7CB7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B9C4594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DSG_XFlow</w:t>
      </w:r>
      <w:proofErr w:type="spellEnd"/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263B72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06C367D9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73A4BC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</w:t>
      </w:r>
      <w:proofErr w:type="gramEnd"/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CDATA[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C837CEB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 </w:t>
      </w:r>
      <w:proofErr w:type="spellStart"/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proofErr w:type="gramEnd"/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.activityTypeID</w:t>
      </w:r>
      <w:proofErr w:type="spellEnd"/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B5BF4D2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proofErr w:type="gramStart"/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proofErr w:type="gramEnd"/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.activityType</w:t>
      </w:r>
      <w:proofErr w:type="spellEnd"/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1CC1800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proofErr w:type="gramStart"/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proofErr w:type="gramEnd"/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.infoComment</w:t>
      </w:r>
      <w:proofErr w:type="spellEnd"/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DC16747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proofErr w:type="gramStart"/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proofErr w:type="gramEnd"/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.orderNo</w:t>
      </w:r>
      <w:proofErr w:type="spellEnd"/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FA4003C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</w:t>
      </w:r>
      <w:proofErr w:type="gramStart"/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FROM  </w:t>
      </w:r>
      <w:proofErr w:type="spellStart"/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proofErr w:type="gramEnd"/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1A9D7C9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proofErr w:type="gramStart"/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ORDER  BY</w:t>
      </w:r>
      <w:proofErr w:type="gramEnd"/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proofErr w:type="spellStart"/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A.orderNo</w:t>
      </w:r>
      <w:proofErr w:type="spellEnd"/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BC819A0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]]&gt;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8C06A3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E76A30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1CE19E83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8AD0B9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proofErr w:type="spellStart"/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</w:t>
      </w:r>
      <w:proofErr w:type="gramStart"/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hy.xflow</w:t>
      </w:r>
      <w:proofErr w:type="gramEnd"/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.engine.bean.ActivityType</w:t>
      </w:r>
      <w:proofErr w:type="spellEnd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760778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</w:t>
      </w:r>
      <w:proofErr w:type="spellStart"/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colValue</w:t>
      </w:r>
      <w:proofErr w:type="spellEnd"/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09849F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31B588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70E0037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2B27B4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59F098B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sqls</w:t>
      </w:r>
      <w:proofErr w:type="spellEnd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3DFB95" w14:textId="77777777" w:rsidR="00C309B8" w:rsidRPr="005B52D2" w:rsidRDefault="00095832" w:rsidP="002B6176">
      <w:pPr>
        <w:rPr>
          <w:lang w:val="en-GB"/>
        </w:rPr>
      </w:pPr>
      <w:r w:rsidRPr="005B52D2">
        <w:rPr>
          <w:rFonts w:hint="eastAsia"/>
          <w:lang w:val="en-GB"/>
        </w:rPr>
        <w:t>建议：为了查询性能，查询语句应整齐的逐一罗列查询字段，并非简单的用</w:t>
      </w:r>
      <w:r w:rsidRPr="005B52D2">
        <w:rPr>
          <w:rFonts w:hint="eastAsia"/>
          <w:lang w:val="en-GB"/>
        </w:rPr>
        <w:t xml:space="preserve"> *</w:t>
      </w:r>
      <w:r w:rsidRPr="005B52D2">
        <w:rPr>
          <w:lang w:val="en-GB"/>
        </w:rPr>
        <w:t xml:space="preserve"> </w:t>
      </w:r>
      <w:r w:rsidRPr="005B52D2">
        <w:rPr>
          <w:lang w:val="en-GB"/>
        </w:rPr>
        <w:t>表示。</w:t>
      </w:r>
    </w:p>
    <w:p w14:paraId="41E92DB0" w14:textId="77777777" w:rsidR="00095832" w:rsidRDefault="00095832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14:paraId="298A9960" w14:textId="77777777" w:rsidR="007D54B3" w:rsidRDefault="007D54B3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14:paraId="452AAE0C" w14:textId="77777777" w:rsidR="00F95A30" w:rsidRDefault="00F95A30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14:paraId="1163E8B7" w14:textId="77777777" w:rsidR="00F95A30" w:rsidRPr="008553A1" w:rsidRDefault="00F95A30" w:rsidP="00F95A30">
      <w:pPr>
        <w:pStyle w:val="1"/>
        <w:rPr>
          <w:lang w:val="en-GB"/>
        </w:rPr>
      </w:pPr>
      <w:bookmarkStart w:id="11" w:name="_XSQL固定参数的查询"/>
      <w:bookmarkStart w:id="12" w:name="_XSQL带参数的查询"/>
      <w:bookmarkStart w:id="13" w:name="_Toc103776026"/>
      <w:bookmarkEnd w:id="11"/>
      <w:bookmarkEnd w:id="12"/>
      <w:r>
        <w:t>XSQL</w:t>
      </w:r>
      <w:r w:rsidR="00977693">
        <w:t>带</w:t>
      </w:r>
      <w:r>
        <w:t>参数的查询</w:t>
      </w:r>
      <w:bookmarkEnd w:id="13"/>
    </w:p>
    <w:p w14:paraId="40E36C9A" w14:textId="77777777" w:rsidR="00F95A30" w:rsidRPr="0014127D" w:rsidRDefault="0014127D" w:rsidP="002B6176">
      <w:pPr>
        <w:rPr>
          <w:lang w:val="en-GB"/>
        </w:rPr>
      </w:pPr>
      <w:r>
        <w:rPr>
          <w:lang w:val="en-GB"/>
        </w:rPr>
        <w:t>XSQL</w:t>
      </w:r>
      <w:r>
        <w:rPr>
          <w:rFonts w:hint="eastAsia"/>
          <w:lang w:val="en-GB"/>
        </w:rPr>
        <w:t>常规</w:t>
      </w:r>
      <w:r>
        <w:rPr>
          <w:lang w:val="en-GB"/>
        </w:rPr>
        <w:t>List</w:t>
      </w:r>
      <w:r>
        <w:rPr>
          <w:rFonts w:hint="eastAsia"/>
          <w:lang w:val="en-GB"/>
        </w:rPr>
        <w:t>查询中的举例是未带查询参数的，而实际开发中常常用到带查询参数的</w:t>
      </w:r>
      <w:r>
        <w:rPr>
          <w:rFonts w:hint="eastAsia"/>
          <w:lang w:val="en-GB"/>
        </w:rPr>
        <w:t>SELECT</w:t>
      </w:r>
      <w:r>
        <w:rPr>
          <w:lang w:val="en-GB"/>
        </w:rPr>
        <w:t>、</w:t>
      </w:r>
      <w:r>
        <w:rPr>
          <w:lang w:val="en-GB"/>
        </w:rPr>
        <w:t>DELETE</w:t>
      </w:r>
      <w:r>
        <w:rPr>
          <w:lang w:val="en-GB"/>
        </w:rPr>
        <w:t>、</w:t>
      </w:r>
      <w:r>
        <w:rPr>
          <w:rFonts w:hint="eastAsia"/>
          <w:lang w:val="en-GB"/>
        </w:rPr>
        <w:t>UPDATE</w:t>
      </w:r>
      <w:r>
        <w:rPr>
          <w:rFonts w:hint="eastAsia"/>
          <w:lang w:val="en-GB"/>
        </w:rPr>
        <w:t>语句，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使用“</w:t>
      </w:r>
      <w:r w:rsidRPr="00460AC5">
        <w:rPr>
          <w:rFonts w:hint="eastAsia"/>
          <w:highlight w:val="green"/>
          <w:lang w:val="en-GB"/>
        </w:rPr>
        <w:t>占位符</w:t>
      </w:r>
      <w:r>
        <w:rPr>
          <w:rFonts w:hint="eastAsia"/>
          <w:lang w:val="en-GB"/>
        </w:rPr>
        <w:t>”实现查询参数的关联绑定。</w:t>
      </w:r>
    </w:p>
    <w:p w14:paraId="6FCA2BA8" w14:textId="77777777" w:rsidR="000B7C11" w:rsidRDefault="00931251" w:rsidP="002B6176">
      <w:pPr>
        <w:rPr>
          <w:lang w:val="en-GB"/>
        </w:rPr>
      </w:pPr>
      <w:r>
        <w:rPr>
          <w:rFonts w:hint="eastAsia"/>
          <w:lang w:val="en-GB"/>
        </w:rPr>
        <w:t>占位符：以英文冒号开头后跟自定</w:t>
      </w:r>
      <w:r w:rsidR="00FC66ED">
        <w:rPr>
          <w:rFonts w:hint="eastAsia"/>
          <w:lang w:val="en-GB"/>
        </w:rPr>
        <w:t>义</w:t>
      </w:r>
      <w:r>
        <w:rPr>
          <w:rFonts w:hint="eastAsia"/>
          <w:lang w:val="en-GB"/>
        </w:rPr>
        <w:t>的变量名称。</w:t>
      </w:r>
      <w:r w:rsidR="000B7C11">
        <w:rPr>
          <w:rFonts w:hint="eastAsia"/>
          <w:lang w:val="en-GB"/>
        </w:rPr>
        <w:t>有两种以下</w:t>
      </w:r>
      <w:r>
        <w:rPr>
          <w:rFonts w:hint="eastAsia"/>
          <w:lang w:val="en-GB"/>
        </w:rPr>
        <w:t>形式</w:t>
      </w:r>
      <w:r w:rsidR="000B7C11">
        <w:rPr>
          <w:rFonts w:hint="eastAsia"/>
          <w:lang w:val="en-GB"/>
        </w:rPr>
        <w:t>：</w:t>
      </w:r>
    </w:p>
    <w:p w14:paraId="39F9B275" w14:textId="77777777" w:rsidR="000B7C11" w:rsidRDefault="00931251" w:rsidP="00976031">
      <w:pPr>
        <w:pStyle w:val="aff5"/>
        <w:numPr>
          <w:ilvl w:val="0"/>
          <w:numId w:val="29"/>
        </w:numPr>
        <w:ind w:firstLineChars="0"/>
        <w:rPr>
          <w:lang w:val="en-GB"/>
        </w:rPr>
      </w:pPr>
      <w:r w:rsidRPr="000B7C11">
        <w:rPr>
          <w:rFonts w:hint="eastAsia"/>
          <w:lang w:val="en-GB"/>
        </w:rPr>
        <w:lastRenderedPageBreak/>
        <w:t xml:space="preserve"> </w:t>
      </w:r>
      <w:r w:rsidRPr="009D491B">
        <w:rPr>
          <w:highlight w:val="green"/>
          <w:lang w:val="en-GB"/>
        </w:rPr>
        <w:t>:</w:t>
      </w:r>
      <w:r w:rsidRPr="009D491B">
        <w:rPr>
          <w:rFonts w:hint="eastAsia"/>
          <w:lang w:val="en-GB"/>
        </w:rPr>
        <w:t>变量名称</w:t>
      </w:r>
      <w:r w:rsidR="000B7C11" w:rsidRPr="009D491B">
        <w:rPr>
          <w:rFonts w:hint="eastAsia"/>
          <w:lang w:val="en-GB"/>
        </w:rPr>
        <w:t>。</w:t>
      </w:r>
    </w:p>
    <w:p w14:paraId="3B401808" w14:textId="77777777" w:rsidR="000B7C11" w:rsidRPr="000B7C11" w:rsidRDefault="000B7C11" w:rsidP="00976031">
      <w:pPr>
        <w:pStyle w:val="aff5"/>
        <w:numPr>
          <w:ilvl w:val="0"/>
          <w:numId w:val="29"/>
        </w:numPr>
        <w:ind w:firstLineChars="0"/>
        <w:rPr>
          <w:lang w:val="en-GB"/>
        </w:rPr>
      </w:pPr>
      <w:r w:rsidRPr="009D491B">
        <w:rPr>
          <w:rFonts w:hint="eastAsia"/>
          <w:highlight w:val="green"/>
          <w:lang w:val="en-GB"/>
        </w:rPr>
        <w:t>:</w:t>
      </w:r>
      <w:r w:rsidRPr="009D491B">
        <w:rPr>
          <w:rFonts w:hint="eastAsia"/>
          <w:lang w:val="en-GB"/>
        </w:rPr>
        <w:t>变量名称</w:t>
      </w:r>
      <w:r w:rsidRPr="005155B3">
        <w:rPr>
          <w:highlight w:val="green"/>
          <w:lang w:val="en-GB"/>
        </w:rPr>
        <w:t>.</w:t>
      </w:r>
      <w:r w:rsidRPr="009D491B">
        <w:rPr>
          <w:rFonts w:hint="eastAsia"/>
          <w:lang w:val="en-GB"/>
        </w:rPr>
        <w:t>属性名称</w:t>
      </w:r>
      <w:r>
        <w:rPr>
          <w:rFonts w:hint="eastAsia"/>
          <w:lang w:val="en-GB"/>
        </w:rPr>
        <w:t>。</w:t>
      </w:r>
    </w:p>
    <w:p w14:paraId="24E6C978" w14:textId="77777777" w:rsidR="00264D24" w:rsidRDefault="00926A4B" w:rsidP="002B6176">
      <w:pPr>
        <w:rPr>
          <w:lang w:val="en-GB"/>
        </w:rPr>
      </w:pPr>
      <w:r>
        <w:rPr>
          <w:rFonts w:hint="eastAsia"/>
          <w:lang w:val="en-GB"/>
        </w:rPr>
        <w:t>占位符</w:t>
      </w:r>
      <w:r w:rsidR="00C034FF">
        <w:rPr>
          <w:rFonts w:hint="eastAsia"/>
          <w:lang w:val="en-GB"/>
        </w:rPr>
        <w:t>也支持</w:t>
      </w:r>
      <w:r w:rsidR="008E3836">
        <w:rPr>
          <w:rFonts w:hint="eastAsia"/>
          <w:lang w:val="en-GB"/>
        </w:rPr>
        <w:t>面向对象的</w:t>
      </w:r>
      <w:r>
        <w:rPr>
          <w:rFonts w:hint="eastAsia"/>
          <w:lang w:val="en-GB"/>
        </w:rPr>
        <w:t>编程理念</w:t>
      </w:r>
      <w:r w:rsidR="006B61AA">
        <w:rPr>
          <w:rFonts w:hint="eastAsia"/>
          <w:lang w:val="en-GB"/>
        </w:rPr>
        <w:t>，即，</w:t>
      </w:r>
      <w:r w:rsidR="00962D14">
        <w:rPr>
          <w:rFonts w:hint="eastAsia"/>
          <w:lang w:val="en-GB"/>
        </w:rPr>
        <w:t>“</w:t>
      </w:r>
      <w:r w:rsidR="006B61AA">
        <w:rPr>
          <w:rFonts w:hint="eastAsia"/>
          <w:lang w:val="en-GB"/>
        </w:rPr>
        <w:t>类</w:t>
      </w:r>
      <w:r w:rsidR="006B61AA">
        <w:rPr>
          <w:lang w:val="en-GB"/>
        </w:rPr>
        <w:t>.</w:t>
      </w:r>
      <w:r w:rsidR="006B61AA">
        <w:rPr>
          <w:rFonts w:hint="eastAsia"/>
          <w:lang w:val="en-GB"/>
        </w:rPr>
        <w:t>属性</w:t>
      </w:r>
      <w:r w:rsidR="00962D14">
        <w:rPr>
          <w:rFonts w:hint="eastAsia"/>
          <w:lang w:val="en-GB"/>
        </w:rPr>
        <w:t>”（中间有个点）</w:t>
      </w:r>
      <w:r w:rsidR="006B61AA">
        <w:rPr>
          <w:rFonts w:hint="eastAsia"/>
          <w:lang w:val="en-GB"/>
        </w:rPr>
        <w:t>的方式</w:t>
      </w:r>
      <w:r w:rsidR="00962D14">
        <w:rPr>
          <w:rFonts w:hint="eastAsia"/>
          <w:lang w:val="en-GB"/>
        </w:rPr>
        <w:t>来层层映射</w:t>
      </w:r>
      <w:r w:rsidR="006B61AA">
        <w:rPr>
          <w:rFonts w:hint="eastAsia"/>
          <w:lang w:val="en-GB"/>
        </w:rPr>
        <w:t>。</w:t>
      </w:r>
    </w:p>
    <w:p w14:paraId="44CBBCE9" w14:textId="77777777" w:rsidR="00460FB5" w:rsidRPr="006B61AA" w:rsidRDefault="00460FB5" w:rsidP="002B6176">
      <w:pPr>
        <w:rPr>
          <w:b/>
          <w:lang w:val="en-GB"/>
        </w:rPr>
      </w:pPr>
      <w:r>
        <w:rPr>
          <w:rFonts w:hint="eastAsia"/>
          <w:lang w:val="en-GB"/>
        </w:rPr>
        <w:t>占位符也支持面向函数</w:t>
      </w:r>
      <w:r w:rsidR="008E3836">
        <w:rPr>
          <w:rFonts w:hint="eastAsia"/>
          <w:lang w:val="en-GB"/>
        </w:rPr>
        <w:t>的</w:t>
      </w:r>
      <w:r>
        <w:rPr>
          <w:rFonts w:hint="eastAsia"/>
          <w:lang w:val="en-GB"/>
        </w:rPr>
        <w:t>编程理念</w:t>
      </w:r>
      <w:r w:rsidR="008E3836">
        <w:rPr>
          <w:rFonts w:hint="eastAsia"/>
          <w:lang w:val="en-GB"/>
        </w:rPr>
        <w:t>，见</w:t>
      </w:r>
      <w:hyperlink w:anchor="_XSQL函数型参数的插入更新" w:history="1">
        <w:r w:rsidR="00F756B2" w:rsidRPr="00B259A8">
          <w:rPr>
            <w:rStyle w:val="aff6"/>
            <w:rFonts w:hint="eastAsia"/>
            <w:lang w:val="en-GB"/>
          </w:rPr>
          <w:t>XSQL</w:t>
        </w:r>
        <w:r w:rsidR="00B259A8" w:rsidRPr="00B259A8">
          <w:rPr>
            <w:rStyle w:val="aff6"/>
            <w:rFonts w:hint="eastAsia"/>
            <w:lang w:val="en-GB"/>
          </w:rPr>
          <w:t>函数型参数</w:t>
        </w:r>
      </w:hyperlink>
      <w:r w:rsidR="00F756B2">
        <w:rPr>
          <w:rFonts w:hint="eastAsia"/>
          <w:lang w:val="en-GB"/>
        </w:rPr>
        <w:t>。</w:t>
      </w:r>
    </w:p>
    <w:p w14:paraId="571B18F3" w14:textId="77777777" w:rsidR="00F95A30" w:rsidRPr="00FC66ED" w:rsidRDefault="00FC66ED" w:rsidP="002B6176">
      <w:pPr>
        <w:rPr>
          <w:lang w:val="en-GB"/>
        </w:rPr>
      </w:pPr>
      <w:r>
        <w:rPr>
          <w:rFonts w:hint="eastAsia"/>
          <w:lang w:val="en-GB"/>
        </w:rPr>
        <w:t>变量名称，可以自定义，只须与</w:t>
      </w:r>
      <w:r>
        <w:rPr>
          <w:lang w:val="en-GB"/>
        </w:rPr>
        <w:t>XSQL</w:t>
      </w:r>
      <w:r>
        <w:rPr>
          <w:rFonts w:hint="eastAsia"/>
          <w:lang w:val="en-GB"/>
        </w:rPr>
        <w:t>执行方法</w:t>
      </w:r>
      <w:r w:rsidR="0043392E">
        <w:rPr>
          <w:lang w:val="en-GB"/>
        </w:rPr>
        <w:t>query</w:t>
      </w:r>
      <w:r w:rsidR="0043392E">
        <w:rPr>
          <w:rFonts w:hint="eastAsia"/>
          <w:lang w:val="en-GB"/>
        </w:rPr>
        <w:t>、</w:t>
      </w:r>
      <w:r w:rsidR="0043392E">
        <w:rPr>
          <w:lang w:val="en-GB"/>
        </w:rPr>
        <w:t>execute</w:t>
      </w:r>
      <w:r w:rsidR="0043392E">
        <w:rPr>
          <w:rFonts w:hint="eastAsia"/>
          <w:lang w:val="en-GB"/>
        </w:rPr>
        <w:t>、</w:t>
      </w:r>
      <w:proofErr w:type="spellStart"/>
      <w:r w:rsidR="0043392E">
        <w:rPr>
          <w:lang w:val="en-GB"/>
        </w:rPr>
        <w:t>executeUpdate</w:t>
      </w:r>
      <w:proofErr w:type="spellEnd"/>
      <w:r w:rsidR="00B70E2B">
        <w:rPr>
          <w:rFonts w:hint="eastAsia"/>
          <w:lang w:val="en-GB"/>
        </w:rPr>
        <w:t>、</w:t>
      </w:r>
      <w:proofErr w:type="spellStart"/>
      <w:r w:rsidR="003D1593">
        <w:rPr>
          <w:rFonts w:hint="eastAsia"/>
          <w:lang w:val="en-GB"/>
        </w:rPr>
        <w:t>executeUpdates</w:t>
      </w:r>
      <w:proofErr w:type="spellEnd"/>
      <w:r w:rsidR="003D1593">
        <w:rPr>
          <w:rFonts w:hint="eastAsia"/>
          <w:lang w:val="en-GB"/>
        </w:rPr>
        <w:t>、</w:t>
      </w:r>
      <w:proofErr w:type="spellStart"/>
      <w:r w:rsidR="00B70E2B">
        <w:rPr>
          <w:lang w:val="en-GB"/>
        </w:rPr>
        <w:t>getSQLCount</w:t>
      </w:r>
      <w:proofErr w:type="spellEnd"/>
      <w:r w:rsidR="0043392E">
        <w:rPr>
          <w:rFonts w:hint="eastAsia"/>
          <w:lang w:val="en-GB"/>
        </w:rPr>
        <w:t>等</w:t>
      </w:r>
      <w:r>
        <w:rPr>
          <w:rFonts w:hint="eastAsia"/>
          <w:lang w:val="en-GB"/>
        </w:rPr>
        <w:t>的入参相匹配映射上即可。</w:t>
      </w:r>
    </w:p>
    <w:p w14:paraId="4599081B" w14:textId="77777777" w:rsidR="00F11661" w:rsidRDefault="00F11661" w:rsidP="00F11661">
      <w:pPr>
        <w:rPr>
          <w:lang w:val="en-GB"/>
        </w:rPr>
      </w:pPr>
    </w:p>
    <w:p w14:paraId="1AD8C7E1" w14:textId="77777777" w:rsidR="00F11661" w:rsidRDefault="00F11661" w:rsidP="00F11661">
      <w:pPr>
        <w:rPr>
          <w:lang w:val="en-GB"/>
        </w:rPr>
      </w:pPr>
      <w:r>
        <w:rPr>
          <w:rFonts w:hint="eastAsia"/>
          <w:lang w:val="en-GB"/>
        </w:rPr>
        <w:t>占位符与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执行方法入参的映射关系：</w:t>
      </w:r>
    </w:p>
    <w:p w14:paraId="0978D4F0" w14:textId="77777777" w:rsidR="00F11661" w:rsidRDefault="00F11661" w:rsidP="00976031">
      <w:pPr>
        <w:pStyle w:val="aff5"/>
        <w:numPr>
          <w:ilvl w:val="0"/>
          <w:numId w:val="30"/>
        </w:numPr>
        <w:ind w:firstLineChars="0"/>
        <w:rPr>
          <w:lang w:val="en-GB"/>
        </w:rPr>
      </w:pPr>
      <w:r w:rsidRPr="00F11661">
        <w:rPr>
          <w:rFonts w:hint="eastAsia"/>
          <w:lang w:val="en-GB"/>
        </w:rPr>
        <w:t>入参类型为</w:t>
      </w:r>
      <w:proofErr w:type="spellStart"/>
      <w:r w:rsidRPr="00F11661">
        <w:rPr>
          <w:rFonts w:hint="eastAsia"/>
          <w:lang w:val="en-GB"/>
        </w:rPr>
        <w:t>java.util.</w:t>
      </w:r>
      <w:r w:rsidRPr="00F11661">
        <w:rPr>
          <w:lang w:val="en-GB"/>
        </w:rPr>
        <w:t>Map</w:t>
      </w:r>
      <w:proofErr w:type="spellEnd"/>
      <w:r w:rsidRPr="00F11661">
        <w:rPr>
          <w:rFonts w:hint="eastAsia"/>
          <w:lang w:val="en-GB"/>
        </w:rPr>
        <w:t>类型时，</w:t>
      </w:r>
      <w:proofErr w:type="spellStart"/>
      <w:r w:rsidRPr="00F11661">
        <w:rPr>
          <w:lang w:val="en-GB"/>
        </w:rPr>
        <w:t>Map.key</w:t>
      </w:r>
      <w:proofErr w:type="spellEnd"/>
      <w:r w:rsidRPr="00F11661">
        <w:rPr>
          <w:rFonts w:hint="eastAsia"/>
          <w:lang w:val="en-GB"/>
        </w:rPr>
        <w:t>的值即是占位符中的变量名称，变量名称</w:t>
      </w:r>
      <w:r w:rsidR="00A4133D">
        <w:rPr>
          <w:rFonts w:hint="eastAsia"/>
          <w:lang w:val="en-GB"/>
        </w:rPr>
        <w:t>以</w:t>
      </w:r>
      <w:r w:rsidR="00D61D31">
        <w:rPr>
          <w:rFonts w:hint="eastAsia"/>
          <w:lang w:val="en-GB"/>
        </w:rPr>
        <w:t>弱化的方式</w:t>
      </w:r>
      <w:r w:rsidRPr="00F11661">
        <w:rPr>
          <w:rFonts w:hint="eastAsia"/>
          <w:lang w:val="en-GB"/>
        </w:rPr>
        <w:t>区分大小写</w:t>
      </w:r>
      <w:r w:rsidR="00D61D31">
        <w:rPr>
          <w:rFonts w:hint="eastAsia"/>
          <w:lang w:val="en-GB"/>
        </w:rPr>
        <w:t>，即先区分大小写配对，未</w:t>
      </w:r>
      <w:r w:rsidR="005A2351">
        <w:rPr>
          <w:rFonts w:hint="eastAsia"/>
          <w:lang w:val="en-GB"/>
        </w:rPr>
        <w:t>能</w:t>
      </w:r>
      <w:r w:rsidR="00D61D31">
        <w:rPr>
          <w:rFonts w:hint="eastAsia"/>
          <w:lang w:val="en-GB"/>
        </w:rPr>
        <w:t>匹配</w:t>
      </w:r>
      <w:r w:rsidR="005A2351">
        <w:rPr>
          <w:rFonts w:hint="eastAsia"/>
          <w:lang w:val="en-GB"/>
        </w:rPr>
        <w:t>成功</w:t>
      </w:r>
      <w:r w:rsidR="00D61D31">
        <w:rPr>
          <w:rFonts w:hint="eastAsia"/>
          <w:lang w:val="en-GB"/>
        </w:rPr>
        <w:t>时再</w:t>
      </w:r>
      <w:r w:rsidR="00012B95">
        <w:rPr>
          <w:rFonts w:hint="eastAsia"/>
          <w:lang w:val="en-GB"/>
        </w:rPr>
        <w:t>按</w:t>
      </w:r>
      <w:r w:rsidR="00D61D31">
        <w:rPr>
          <w:rFonts w:hint="eastAsia"/>
          <w:lang w:val="en-GB"/>
        </w:rPr>
        <w:t>不区分大小写的方式配对</w:t>
      </w:r>
      <w:r w:rsidRPr="00F11661">
        <w:rPr>
          <w:rFonts w:hint="eastAsia"/>
          <w:lang w:val="en-GB"/>
        </w:rPr>
        <w:t>。</w:t>
      </w:r>
      <w:proofErr w:type="spellStart"/>
      <w:r w:rsidR="0008345D">
        <w:rPr>
          <w:lang w:val="en-GB"/>
        </w:rPr>
        <w:t>Map.value</w:t>
      </w:r>
      <w:proofErr w:type="spellEnd"/>
      <w:r w:rsidR="0008345D">
        <w:rPr>
          <w:rFonts w:hint="eastAsia"/>
          <w:lang w:val="en-GB"/>
        </w:rPr>
        <w:t>为</w:t>
      </w:r>
      <w:proofErr w:type="gramStart"/>
      <w:r w:rsidR="0008345D">
        <w:rPr>
          <w:rFonts w:hint="eastAsia"/>
          <w:lang w:val="en-GB"/>
        </w:rPr>
        <w:t>替换占</w:t>
      </w:r>
      <w:proofErr w:type="gramEnd"/>
      <w:r w:rsidR="0008345D">
        <w:rPr>
          <w:rFonts w:hint="eastAsia"/>
          <w:lang w:val="en-GB"/>
        </w:rPr>
        <w:t>位符后的实现执行</w:t>
      </w:r>
      <w:r w:rsidR="0008345D">
        <w:rPr>
          <w:rFonts w:hint="eastAsia"/>
          <w:lang w:val="en-GB"/>
        </w:rPr>
        <w:t>SQL</w:t>
      </w:r>
      <w:r w:rsidR="0008345D">
        <w:rPr>
          <w:rFonts w:hint="eastAsia"/>
          <w:lang w:val="en-GB"/>
        </w:rPr>
        <w:t>语句的</w:t>
      </w:r>
      <w:r w:rsidR="00D57977">
        <w:rPr>
          <w:rFonts w:hint="eastAsia"/>
          <w:lang w:val="en-GB"/>
        </w:rPr>
        <w:t>片段</w:t>
      </w:r>
      <w:r w:rsidR="0008345D">
        <w:rPr>
          <w:rFonts w:hint="eastAsia"/>
          <w:lang w:val="en-GB"/>
        </w:rPr>
        <w:t>内容。</w:t>
      </w:r>
      <w:r w:rsidR="003B6629">
        <w:rPr>
          <w:rFonts w:hint="eastAsia"/>
          <w:lang w:val="en-GB"/>
        </w:rPr>
        <w:t>当</w:t>
      </w:r>
      <w:proofErr w:type="spellStart"/>
      <w:r w:rsidR="003B6629">
        <w:rPr>
          <w:lang w:val="en-GB"/>
        </w:rPr>
        <w:t>Map.value</w:t>
      </w:r>
      <w:proofErr w:type="spellEnd"/>
      <w:proofErr w:type="gramStart"/>
      <w:r w:rsidR="003B6629">
        <w:rPr>
          <w:rFonts w:hint="eastAsia"/>
          <w:lang w:val="en-GB"/>
        </w:rPr>
        <w:t>为值对象</w:t>
      </w:r>
      <w:proofErr w:type="gramEnd"/>
      <w:r w:rsidR="003B6629">
        <w:rPr>
          <w:rFonts w:hint="eastAsia"/>
          <w:lang w:val="en-GB"/>
        </w:rPr>
        <w:t>时，也可使用面向对象的编程理念。</w:t>
      </w:r>
    </w:p>
    <w:p w14:paraId="7B8DB8A0" w14:textId="77777777" w:rsidR="005F5963" w:rsidRDefault="00F11661" w:rsidP="00976031">
      <w:pPr>
        <w:pStyle w:val="aff5"/>
        <w:numPr>
          <w:ilvl w:val="0"/>
          <w:numId w:val="30"/>
        </w:numPr>
        <w:ind w:firstLineChars="0"/>
        <w:rPr>
          <w:lang w:val="en-GB"/>
        </w:rPr>
      </w:pPr>
      <w:r w:rsidRPr="00F11661">
        <w:rPr>
          <w:rFonts w:hint="eastAsia"/>
          <w:lang w:val="en-GB"/>
        </w:rPr>
        <w:t>当入参类型为“</w:t>
      </w:r>
      <w:r w:rsidRPr="00F11661">
        <w:rPr>
          <w:lang w:val="en-GB"/>
        </w:rPr>
        <w:t>setter</w:t>
      </w:r>
      <w:r w:rsidRPr="00F11661">
        <w:rPr>
          <w:rFonts w:hint="eastAsia"/>
          <w:lang w:val="en-GB"/>
        </w:rPr>
        <w:t>、</w:t>
      </w:r>
      <w:r w:rsidRPr="00F11661">
        <w:rPr>
          <w:lang w:val="en-GB"/>
        </w:rPr>
        <w:t>getter</w:t>
      </w:r>
      <w:r w:rsidRPr="00F11661">
        <w:rPr>
          <w:rFonts w:hint="eastAsia"/>
          <w:lang w:val="en-GB"/>
        </w:rPr>
        <w:t>值对象”时，变量</w:t>
      </w:r>
      <w:r w:rsidR="00C86E3F">
        <w:rPr>
          <w:rFonts w:hint="eastAsia"/>
          <w:lang w:val="en-GB"/>
        </w:rPr>
        <w:t>名称</w:t>
      </w:r>
      <w:proofErr w:type="gramStart"/>
      <w:r w:rsidR="00C86E3F">
        <w:rPr>
          <w:rFonts w:hint="eastAsia"/>
          <w:lang w:val="en-GB"/>
        </w:rPr>
        <w:t>为值对象</w:t>
      </w:r>
      <w:proofErr w:type="gramEnd"/>
      <w:r w:rsidR="00C86E3F">
        <w:rPr>
          <w:rFonts w:hint="eastAsia"/>
          <w:lang w:val="en-GB"/>
        </w:rPr>
        <w:t>的</w:t>
      </w:r>
      <w:r w:rsidR="00C86E3F">
        <w:rPr>
          <w:lang w:val="en-GB"/>
        </w:rPr>
        <w:t>getter</w:t>
      </w:r>
      <w:r w:rsidR="00C86E3F">
        <w:rPr>
          <w:rFonts w:hint="eastAsia"/>
          <w:lang w:val="en-GB"/>
        </w:rPr>
        <w:t>方法短名称，即成员属性名。</w:t>
      </w:r>
      <w:r w:rsidR="00623C55">
        <w:rPr>
          <w:rFonts w:hint="eastAsia"/>
          <w:lang w:val="en-GB"/>
        </w:rPr>
        <w:t>变量名称不</w:t>
      </w:r>
      <w:r w:rsidR="009149FC">
        <w:rPr>
          <w:rFonts w:hint="eastAsia"/>
          <w:lang w:val="en-GB"/>
        </w:rPr>
        <w:t>区分大小写。</w:t>
      </w:r>
    </w:p>
    <w:p w14:paraId="06F0D03C" w14:textId="77777777" w:rsidR="005D450F" w:rsidRPr="00F11661" w:rsidRDefault="005D450F" w:rsidP="00976031">
      <w:pPr>
        <w:pStyle w:val="aff5"/>
        <w:numPr>
          <w:ilvl w:val="0"/>
          <w:numId w:val="30"/>
        </w:numPr>
        <w:ind w:firstLineChars="0"/>
        <w:rPr>
          <w:lang w:val="en-GB"/>
        </w:rPr>
      </w:pPr>
      <w:proofErr w:type="gramStart"/>
      <w:r>
        <w:rPr>
          <w:rFonts w:hint="eastAsia"/>
          <w:lang w:val="en-GB"/>
        </w:rPr>
        <w:t>入参值为</w:t>
      </w:r>
      <w:proofErr w:type="gramEnd"/>
      <w:r>
        <w:rPr>
          <w:lang w:val="en-GB"/>
        </w:rPr>
        <w:t>NULL</w:t>
      </w:r>
      <w:r>
        <w:rPr>
          <w:rFonts w:hint="eastAsia"/>
          <w:lang w:val="en-GB"/>
        </w:rPr>
        <w:t>时，占位符将替换填充为</w:t>
      </w:r>
      <w:r>
        <w:rPr>
          <w:lang w:val="en-GB"/>
        </w:rPr>
        <w:t>NULL</w:t>
      </w:r>
      <w:r>
        <w:rPr>
          <w:rFonts w:hint="eastAsia"/>
          <w:lang w:val="en-GB"/>
        </w:rPr>
        <w:t>字样的文字。</w:t>
      </w:r>
    </w:p>
    <w:p w14:paraId="5F7135E2" w14:textId="77777777" w:rsidR="00633034" w:rsidRDefault="00633034" w:rsidP="002B6176">
      <w:pPr>
        <w:rPr>
          <w:lang w:val="en-GB"/>
        </w:rPr>
      </w:pPr>
    </w:p>
    <w:p w14:paraId="152CFFC3" w14:textId="77777777" w:rsidR="00EF5E35" w:rsidRDefault="00EF5E35" w:rsidP="002B6176">
      <w:pPr>
        <w:rPr>
          <w:lang w:val="en-GB"/>
        </w:rPr>
      </w:pPr>
      <w:r>
        <w:rPr>
          <w:rFonts w:hint="eastAsia"/>
          <w:lang w:val="en-GB"/>
        </w:rPr>
        <w:t>占</w:t>
      </w:r>
      <w:proofErr w:type="gramStart"/>
      <w:r>
        <w:rPr>
          <w:rFonts w:hint="eastAsia"/>
          <w:lang w:val="en-GB"/>
        </w:rPr>
        <w:t>位符</w:t>
      </w:r>
      <w:r w:rsidR="00835979">
        <w:rPr>
          <w:rFonts w:hint="eastAsia"/>
          <w:lang w:val="en-GB"/>
        </w:rPr>
        <w:t>可应用</w:t>
      </w:r>
      <w:proofErr w:type="gramEnd"/>
      <w:r w:rsidR="00835979">
        <w:rPr>
          <w:rFonts w:hint="eastAsia"/>
          <w:lang w:val="en-GB"/>
        </w:rPr>
        <w:t>于</w:t>
      </w:r>
      <w:r w:rsidR="008E301C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语句及位置：</w:t>
      </w:r>
    </w:p>
    <w:p w14:paraId="7A5C9B73" w14:textId="53F04C58" w:rsidR="00EF5E35" w:rsidRDefault="00EF5E35" w:rsidP="00A20909">
      <w:pPr>
        <w:pStyle w:val="aff5"/>
        <w:numPr>
          <w:ilvl w:val="0"/>
          <w:numId w:val="31"/>
        </w:numPr>
        <w:ind w:firstLineChars="0"/>
        <w:rPr>
          <w:lang w:val="en-GB"/>
        </w:rPr>
      </w:pPr>
      <w:r>
        <w:rPr>
          <w:rFonts w:hint="eastAsia"/>
          <w:lang w:val="en-GB"/>
        </w:rPr>
        <w:t>可</w:t>
      </w:r>
      <w:r w:rsidR="002D5654">
        <w:rPr>
          <w:rFonts w:hint="eastAsia"/>
          <w:lang w:val="en-GB"/>
        </w:rPr>
        <w:t>应</w:t>
      </w:r>
      <w:r>
        <w:rPr>
          <w:rFonts w:hint="eastAsia"/>
          <w:lang w:val="en-GB"/>
        </w:rPr>
        <w:t>用于任何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</w:t>
      </w:r>
      <w:r>
        <w:rPr>
          <w:lang w:val="en-GB"/>
        </w:rPr>
        <w:t>DDL</w:t>
      </w:r>
      <w:r>
        <w:rPr>
          <w:rFonts w:hint="eastAsia"/>
          <w:lang w:val="en-GB"/>
        </w:rPr>
        <w:t>、</w:t>
      </w:r>
      <w:r w:rsidR="009F0D90">
        <w:rPr>
          <w:lang w:val="en-GB"/>
        </w:rPr>
        <w:t>DQL</w:t>
      </w:r>
      <w:r w:rsidR="009F0D90">
        <w:rPr>
          <w:rFonts w:hint="eastAsia"/>
          <w:lang w:val="en-GB"/>
        </w:rPr>
        <w:t>、</w:t>
      </w:r>
      <w:r>
        <w:rPr>
          <w:lang w:val="en-GB"/>
        </w:rPr>
        <w:t>DML</w:t>
      </w:r>
      <w:r>
        <w:rPr>
          <w:rFonts w:hint="eastAsia"/>
          <w:lang w:val="en-GB"/>
        </w:rPr>
        <w:t>、</w:t>
      </w:r>
      <w:r>
        <w:rPr>
          <w:lang w:val="en-GB"/>
        </w:rPr>
        <w:t>DCL</w:t>
      </w:r>
      <w:r>
        <w:rPr>
          <w:rFonts w:hint="eastAsia"/>
          <w:lang w:val="en-GB"/>
        </w:rPr>
        <w:t>、</w:t>
      </w:r>
      <w:r>
        <w:rPr>
          <w:lang w:val="en-GB"/>
        </w:rPr>
        <w:t>TCL</w:t>
      </w:r>
      <w:r>
        <w:rPr>
          <w:rFonts w:hint="eastAsia"/>
          <w:lang w:val="en-GB"/>
        </w:rPr>
        <w:t>等</w:t>
      </w:r>
      <w:r w:rsidR="00523673">
        <w:rPr>
          <w:rFonts w:hint="eastAsia"/>
          <w:lang w:val="en-GB"/>
        </w:rPr>
        <w:t>。</w:t>
      </w:r>
    </w:p>
    <w:p w14:paraId="4DC49325" w14:textId="77777777" w:rsidR="0033767F" w:rsidRDefault="00EF5E35" w:rsidP="00A20909">
      <w:pPr>
        <w:pStyle w:val="aff5"/>
        <w:numPr>
          <w:ilvl w:val="0"/>
          <w:numId w:val="31"/>
        </w:numPr>
        <w:ind w:firstLineChars="0"/>
        <w:rPr>
          <w:lang w:val="en-GB"/>
        </w:rPr>
      </w:pPr>
      <w:r>
        <w:rPr>
          <w:lang w:val="en-GB"/>
        </w:rPr>
        <w:t>可</w:t>
      </w:r>
      <w:r w:rsidR="001D35BD">
        <w:rPr>
          <w:rFonts w:hint="eastAsia"/>
          <w:lang w:val="en-GB"/>
        </w:rPr>
        <w:t>应</w:t>
      </w:r>
      <w:r>
        <w:rPr>
          <w:lang w:val="en-GB"/>
        </w:rPr>
        <w:t>用于</w:t>
      </w:r>
      <w:r>
        <w:rPr>
          <w:lang w:val="en-GB"/>
        </w:rPr>
        <w:t>SQL</w:t>
      </w:r>
      <w:r>
        <w:rPr>
          <w:lang w:val="en-GB"/>
        </w:rPr>
        <w:t>语句的任一位置</w:t>
      </w:r>
      <w:r w:rsidR="00A043C5">
        <w:rPr>
          <w:rFonts w:hint="eastAsia"/>
          <w:lang w:val="en-GB"/>
        </w:rPr>
        <w:t>。</w:t>
      </w:r>
      <w:r w:rsidR="00A043C5" w:rsidRPr="00A043C5">
        <w:rPr>
          <w:rFonts w:hint="eastAsia"/>
          <w:lang w:val="en-GB"/>
        </w:rPr>
        <w:t>如，表名称后，表示动态表；</w:t>
      </w:r>
      <w:r w:rsidR="00A043C5" w:rsidRPr="00A043C5">
        <w:rPr>
          <w:rFonts w:hint="eastAsia"/>
          <w:lang w:val="en-GB"/>
        </w:rPr>
        <w:t>Where</w:t>
      </w:r>
      <w:r w:rsidR="00A043C5" w:rsidRPr="00A043C5">
        <w:rPr>
          <w:rFonts w:hint="eastAsia"/>
          <w:lang w:val="en-GB"/>
        </w:rPr>
        <w:t>条件后，表示动态条件。</w:t>
      </w:r>
      <w:r>
        <w:rPr>
          <w:lang w:val="en-GB"/>
        </w:rPr>
        <w:t>只要</w:t>
      </w:r>
      <w:r w:rsidR="00477C0C">
        <w:rPr>
          <w:lang w:val="en-GB"/>
        </w:rPr>
        <w:t>确保</w:t>
      </w:r>
      <w:r>
        <w:rPr>
          <w:lang w:val="en-GB"/>
        </w:rPr>
        <w:t>最终生成的是正确语法的</w:t>
      </w:r>
      <w:r>
        <w:rPr>
          <w:lang w:val="en-GB"/>
        </w:rPr>
        <w:t>SQL</w:t>
      </w:r>
      <w:r>
        <w:rPr>
          <w:lang w:val="en-GB"/>
        </w:rPr>
        <w:t>语句即可。</w:t>
      </w:r>
      <w:r w:rsidR="00010D6E">
        <w:rPr>
          <w:rFonts w:hint="eastAsia"/>
          <w:lang w:val="en-GB"/>
        </w:rPr>
        <w:t>举例</w:t>
      </w:r>
      <w:r w:rsidR="00AB0295">
        <w:rPr>
          <w:rFonts w:hint="eastAsia"/>
          <w:lang w:val="en-GB"/>
        </w:rPr>
        <w:t>如下</w:t>
      </w:r>
      <w:r w:rsidR="00010D6E">
        <w:rPr>
          <w:rFonts w:hint="eastAsia"/>
          <w:lang w:val="en-GB"/>
        </w:rPr>
        <w:t>：</w:t>
      </w:r>
    </w:p>
    <w:p w14:paraId="094DE2C3" w14:textId="77777777" w:rsidR="0033767F" w:rsidRDefault="00936917" w:rsidP="00A20909">
      <w:pPr>
        <w:pStyle w:val="aff5"/>
        <w:numPr>
          <w:ilvl w:val="1"/>
          <w:numId w:val="31"/>
        </w:numPr>
        <w:ind w:firstLineChars="0"/>
        <w:rPr>
          <w:lang w:val="en-GB"/>
        </w:rPr>
      </w:pPr>
      <w:hyperlink w:anchor="_XSQL表名可变的SQL" w:history="1">
        <w:r w:rsidR="00010D6E" w:rsidRPr="00363D34">
          <w:rPr>
            <w:rStyle w:val="aff6"/>
            <w:rFonts w:hint="eastAsia"/>
            <w:lang w:val="en-GB"/>
          </w:rPr>
          <w:t>表名</w:t>
        </w:r>
        <w:r w:rsidR="00363D34">
          <w:rPr>
            <w:rStyle w:val="aff6"/>
            <w:rFonts w:hint="eastAsia"/>
            <w:lang w:val="en-GB"/>
          </w:rPr>
          <w:t>可变的</w:t>
        </w:r>
        <w:r w:rsidR="00363D34">
          <w:rPr>
            <w:rStyle w:val="aff6"/>
            <w:rFonts w:hint="eastAsia"/>
            <w:lang w:val="en-GB"/>
          </w:rPr>
          <w:t>SQL</w:t>
        </w:r>
      </w:hyperlink>
    </w:p>
    <w:p w14:paraId="0C011109" w14:textId="77777777" w:rsidR="0033767F" w:rsidRDefault="00936917" w:rsidP="00A20909">
      <w:pPr>
        <w:pStyle w:val="aff5"/>
        <w:numPr>
          <w:ilvl w:val="1"/>
          <w:numId w:val="31"/>
        </w:numPr>
        <w:ind w:firstLineChars="0"/>
        <w:rPr>
          <w:lang w:val="en-GB"/>
        </w:rPr>
      </w:pPr>
      <w:hyperlink w:anchor="_XSQL表字段名可变的SQL" w:history="1">
        <w:r w:rsidR="006A2B7F" w:rsidRPr="00D95D98">
          <w:rPr>
            <w:rStyle w:val="aff6"/>
            <w:rFonts w:hint="eastAsia"/>
            <w:lang w:val="en-GB"/>
          </w:rPr>
          <w:t>表</w:t>
        </w:r>
        <w:r w:rsidR="00010D6E" w:rsidRPr="00D95D98">
          <w:rPr>
            <w:rStyle w:val="aff6"/>
            <w:rFonts w:hint="eastAsia"/>
            <w:lang w:val="en-GB"/>
          </w:rPr>
          <w:t>字段名</w:t>
        </w:r>
        <w:r w:rsidR="00CC7414" w:rsidRPr="00D95D98">
          <w:rPr>
            <w:rStyle w:val="aff6"/>
            <w:rFonts w:hint="eastAsia"/>
            <w:lang w:val="en-GB"/>
          </w:rPr>
          <w:t>可变的</w:t>
        </w:r>
        <w:r w:rsidR="00CC7414" w:rsidRPr="00D95D98">
          <w:rPr>
            <w:rStyle w:val="aff6"/>
            <w:rFonts w:hint="eastAsia"/>
            <w:lang w:val="en-GB"/>
          </w:rPr>
          <w:t>SQL</w:t>
        </w:r>
      </w:hyperlink>
    </w:p>
    <w:p w14:paraId="1FF7309B" w14:textId="77777777" w:rsidR="0033767F" w:rsidRDefault="00936917" w:rsidP="00A20909">
      <w:pPr>
        <w:pStyle w:val="aff5"/>
        <w:numPr>
          <w:ilvl w:val="1"/>
          <w:numId w:val="31"/>
        </w:numPr>
        <w:ind w:firstLineChars="0"/>
        <w:rPr>
          <w:lang w:val="en-GB"/>
        </w:rPr>
      </w:pPr>
      <w:hyperlink w:anchor="_XSQL排序组合Order_By可变的SQL" w:history="1">
        <w:r w:rsidR="00010D6E" w:rsidRPr="000F10A8">
          <w:rPr>
            <w:rStyle w:val="aff6"/>
            <w:rFonts w:hint="eastAsia"/>
            <w:lang w:val="en-GB"/>
          </w:rPr>
          <w:t>排序组合</w:t>
        </w:r>
        <w:r w:rsidR="00010D6E" w:rsidRPr="000F10A8">
          <w:rPr>
            <w:rStyle w:val="aff6"/>
            <w:lang w:val="en-GB"/>
          </w:rPr>
          <w:t>Order By</w:t>
        </w:r>
        <w:r w:rsidR="00401DC3" w:rsidRPr="000F10A8">
          <w:rPr>
            <w:rStyle w:val="aff6"/>
            <w:rFonts w:hint="eastAsia"/>
            <w:lang w:val="en-GB"/>
          </w:rPr>
          <w:t>可变的</w:t>
        </w:r>
        <w:r w:rsidR="00401DC3" w:rsidRPr="000F10A8">
          <w:rPr>
            <w:rStyle w:val="aff6"/>
            <w:rFonts w:hint="eastAsia"/>
            <w:lang w:val="en-GB"/>
          </w:rPr>
          <w:t>SQL</w:t>
        </w:r>
      </w:hyperlink>
    </w:p>
    <w:p w14:paraId="691075D6" w14:textId="77777777" w:rsidR="0033767F" w:rsidRDefault="00936917" w:rsidP="00A20909">
      <w:pPr>
        <w:pStyle w:val="aff5"/>
        <w:numPr>
          <w:ilvl w:val="1"/>
          <w:numId w:val="31"/>
        </w:numPr>
        <w:ind w:firstLineChars="0"/>
        <w:rPr>
          <w:lang w:val="en-GB"/>
        </w:rPr>
      </w:pPr>
      <w:hyperlink w:anchor="_XSQL分页页码可变的SQL" w:history="1">
        <w:r w:rsidR="00380DFF" w:rsidRPr="007F3A6C">
          <w:rPr>
            <w:rStyle w:val="aff6"/>
            <w:rFonts w:hint="eastAsia"/>
            <w:lang w:val="en-GB"/>
          </w:rPr>
          <w:t>分页页码</w:t>
        </w:r>
        <w:r w:rsidR="001904D7" w:rsidRPr="007F3A6C">
          <w:rPr>
            <w:rStyle w:val="aff6"/>
            <w:rFonts w:hint="eastAsia"/>
            <w:lang w:val="en-GB"/>
          </w:rPr>
          <w:t>可变的</w:t>
        </w:r>
        <w:r w:rsidR="001904D7" w:rsidRPr="007F3A6C">
          <w:rPr>
            <w:rStyle w:val="aff6"/>
            <w:rFonts w:hint="eastAsia"/>
            <w:lang w:val="en-GB"/>
          </w:rPr>
          <w:t>SQL</w:t>
        </w:r>
      </w:hyperlink>
    </w:p>
    <w:p w14:paraId="3785702E" w14:textId="77777777" w:rsidR="00010D6E" w:rsidRDefault="00936917" w:rsidP="00A20909">
      <w:pPr>
        <w:pStyle w:val="aff5"/>
        <w:numPr>
          <w:ilvl w:val="1"/>
          <w:numId w:val="31"/>
        </w:numPr>
        <w:ind w:firstLineChars="0"/>
        <w:rPr>
          <w:lang w:val="en-GB"/>
        </w:rPr>
      </w:pPr>
      <w:hyperlink w:anchor="_XSQL表分区内查询的可变SQL" w:history="1">
        <w:r w:rsidR="00380DFF" w:rsidRPr="006D089A">
          <w:rPr>
            <w:rStyle w:val="aff6"/>
            <w:rFonts w:hint="eastAsia"/>
            <w:lang w:val="en-GB"/>
          </w:rPr>
          <w:t>表分区</w:t>
        </w:r>
        <w:r w:rsidR="001562CB" w:rsidRPr="006D089A">
          <w:rPr>
            <w:rStyle w:val="aff6"/>
            <w:rFonts w:hint="eastAsia"/>
            <w:lang w:val="en-GB"/>
          </w:rPr>
          <w:t>内</w:t>
        </w:r>
        <w:r w:rsidR="000E5A00" w:rsidRPr="006D089A">
          <w:rPr>
            <w:rStyle w:val="aff6"/>
            <w:rFonts w:hint="eastAsia"/>
            <w:lang w:val="en-GB"/>
          </w:rPr>
          <w:t>查询</w:t>
        </w:r>
        <w:r w:rsidR="001562CB" w:rsidRPr="006D089A">
          <w:rPr>
            <w:rStyle w:val="aff6"/>
            <w:rFonts w:hint="eastAsia"/>
            <w:lang w:val="en-GB"/>
          </w:rPr>
          <w:t>的可变</w:t>
        </w:r>
        <w:r w:rsidR="001562CB" w:rsidRPr="006D089A">
          <w:rPr>
            <w:rStyle w:val="aff6"/>
            <w:rFonts w:hint="eastAsia"/>
            <w:lang w:val="en-GB"/>
          </w:rPr>
          <w:t>SQL</w:t>
        </w:r>
      </w:hyperlink>
      <w:r w:rsidR="00380DFF">
        <w:rPr>
          <w:rFonts w:hint="eastAsia"/>
          <w:lang w:val="en-GB"/>
        </w:rPr>
        <w:t>（</w:t>
      </w:r>
      <w:r w:rsidR="00380DFF">
        <w:rPr>
          <w:lang w:val="en-GB"/>
        </w:rPr>
        <w:t>Oracle</w:t>
      </w:r>
      <w:r w:rsidR="00380DFF">
        <w:rPr>
          <w:rFonts w:hint="eastAsia"/>
          <w:lang w:val="en-GB"/>
        </w:rPr>
        <w:t>特性）</w:t>
      </w:r>
    </w:p>
    <w:p w14:paraId="152D5B99" w14:textId="77777777" w:rsidR="00EF5E35" w:rsidRPr="00010D6E" w:rsidRDefault="00010D6E" w:rsidP="00010D6E">
      <w:pPr>
        <w:rPr>
          <w:lang w:val="en-GB"/>
        </w:rPr>
      </w:pPr>
      <w:r w:rsidRPr="00010D6E">
        <w:rPr>
          <w:rFonts w:hint="eastAsia"/>
          <w:lang w:val="en-GB"/>
        </w:rPr>
        <w:t xml:space="preserve"> </w:t>
      </w:r>
    </w:p>
    <w:p w14:paraId="081FA99E" w14:textId="77777777" w:rsidR="002D1579" w:rsidRPr="003863F9" w:rsidRDefault="002D1579" w:rsidP="002D1579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14:paraId="41BACC3E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sqls</w:t>
      </w:r>
      <w:proofErr w:type="spellEnd"/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363A490E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75117274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3960BA36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4ED47D03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8CCBC4C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14:paraId="71609223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20D34373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</w:t>
      </w:r>
      <w:proofErr w:type="gramEnd"/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CDATA[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3CF5AA2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proofErr w:type="gramStart"/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 *</w:t>
      </w:r>
      <w:proofErr w:type="gramEnd"/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4D4DA1C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4C0352C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字符类型的字段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 = 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':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占位符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name'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C49A06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数值类型的字符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=  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占位符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age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D55A522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29ACD1BC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5F6DE9B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14:paraId="4AC6BAD2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4F9F450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41E7BBA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</w:t>
      </w:r>
      <w:proofErr w:type="spellStart"/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colValue</w:t>
      </w:r>
      <w:proofErr w:type="spellEnd"/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proofErr w:type="gramStart"/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</w:t>
      </w:r>
      <w:proofErr w:type="gramEnd"/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!-- 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将字段填充到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对象的方法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07D602A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4DF240B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14:paraId="3F768C58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1F2D759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1C3C40D5" w14:textId="77777777" w:rsidR="0060050B" w:rsidRPr="00A50BC3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sqls</w:t>
      </w:r>
      <w:proofErr w:type="spellEnd"/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E8FFA81" w14:textId="77777777" w:rsidR="008A40C6" w:rsidRPr="003863F9" w:rsidRDefault="008A40C6" w:rsidP="008A40C6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0489F983" w14:textId="77777777" w:rsidR="008A40C6" w:rsidRDefault="007260A8" w:rsidP="00A20909">
      <w:pPr>
        <w:pStyle w:val="aff5"/>
        <w:numPr>
          <w:ilvl w:val="0"/>
          <w:numId w:val="32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字符类型的表字段应按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语法在两边各加</w:t>
      </w:r>
      <w:r w:rsidR="00353344"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单引号的限定符。</w:t>
      </w:r>
      <w:r w:rsidR="00A91D56">
        <w:rPr>
          <w:rFonts w:hint="eastAsia"/>
          <w:lang w:val="en-GB"/>
        </w:rPr>
        <w:t>但如果是</w:t>
      </w:r>
      <w:r w:rsidR="001D6A54">
        <w:rPr>
          <w:rFonts w:hint="eastAsia"/>
          <w:lang w:val="en-GB"/>
        </w:rPr>
        <w:t>预解析</w:t>
      </w:r>
      <w:r w:rsidR="001E400E">
        <w:rPr>
          <w:rFonts w:hint="eastAsia"/>
          <w:lang w:val="en-GB"/>
        </w:rPr>
        <w:t>执行方法的</w:t>
      </w:r>
      <w:r w:rsidR="001E400E">
        <w:rPr>
          <w:rFonts w:hint="eastAsia"/>
          <w:lang w:val="en-GB"/>
        </w:rPr>
        <w:t>X</w:t>
      </w:r>
      <w:r w:rsidR="001D6A54">
        <w:rPr>
          <w:rFonts w:hint="eastAsia"/>
          <w:lang w:val="en-GB"/>
        </w:rPr>
        <w:t>SQL</w:t>
      </w:r>
      <w:r w:rsidR="00967D35">
        <w:rPr>
          <w:rFonts w:hint="eastAsia"/>
          <w:lang w:val="en-GB"/>
        </w:rPr>
        <w:t>请</w:t>
      </w:r>
      <w:r w:rsidR="001D6A54">
        <w:rPr>
          <w:rFonts w:hint="eastAsia"/>
          <w:lang w:val="en-GB"/>
        </w:rPr>
        <w:t>不</w:t>
      </w:r>
      <w:r w:rsidR="00967D35">
        <w:rPr>
          <w:rFonts w:hint="eastAsia"/>
          <w:lang w:val="en-GB"/>
        </w:rPr>
        <w:t>要</w:t>
      </w:r>
      <w:r w:rsidR="001D6A54">
        <w:rPr>
          <w:rFonts w:hint="eastAsia"/>
          <w:lang w:val="en-GB"/>
        </w:rPr>
        <w:t>加单引号限定符。</w:t>
      </w:r>
      <w:proofErr w:type="gramStart"/>
      <w:r w:rsidR="00286DEA">
        <w:rPr>
          <w:rFonts w:hint="eastAsia"/>
          <w:lang w:val="en-GB"/>
        </w:rPr>
        <w:t>举例见</w:t>
      </w:r>
      <w:proofErr w:type="gramEnd"/>
      <w:r w:rsidR="00936917">
        <w:fldChar w:fldCharType="begin"/>
      </w:r>
      <w:r w:rsidR="00936917">
        <w:instrText xml:space="preserve"> HYPERLINK \l "_XSQL</w:instrText>
      </w:r>
      <w:r w:rsidR="00936917">
        <w:instrText>预处理的批量执行</w:instrText>
      </w:r>
      <w:r w:rsidR="00936917">
        <w:instrText xml:space="preserve">" </w:instrText>
      </w:r>
      <w:r w:rsidR="00936917">
        <w:fldChar w:fldCharType="separate"/>
      </w:r>
      <w:r w:rsidR="00286DEA" w:rsidRPr="00514542">
        <w:rPr>
          <w:rStyle w:val="aff6"/>
          <w:lang w:val="en-GB"/>
        </w:rPr>
        <w:t>XSQL</w:t>
      </w:r>
      <w:r w:rsidR="00286DEA" w:rsidRPr="00514542">
        <w:rPr>
          <w:rStyle w:val="aff6"/>
          <w:rFonts w:hint="eastAsia"/>
          <w:lang w:val="en-GB"/>
        </w:rPr>
        <w:t>预处理的批量执行</w:t>
      </w:r>
      <w:r w:rsidR="00936917">
        <w:rPr>
          <w:rStyle w:val="aff6"/>
          <w:lang w:val="en-GB"/>
        </w:rPr>
        <w:fldChar w:fldCharType="end"/>
      </w:r>
      <w:r w:rsidR="00286DEA">
        <w:rPr>
          <w:rFonts w:hint="eastAsia"/>
          <w:lang w:val="en-GB"/>
        </w:rPr>
        <w:t>。</w:t>
      </w:r>
    </w:p>
    <w:p w14:paraId="3C35D77A" w14:textId="77777777" w:rsidR="00F03296" w:rsidRDefault="00F03296" w:rsidP="00A20909">
      <w:pPr>
        <w:pStyle w:val="aff5"/>
        <w:numPr>
          <w:ilvl w:val="0"/>
          <w:numId w:val="32"/>
        </w:numPr>
        <w:ind w:firstLineChars="0"/>
        <w:rPr>
          <w:lang w:val="en-GB"/>
        </w:rPr>
      </w:pPr>
      <w:r>
        <w:rPr>
          <w:rFonts w:hint="eastAsia"/>
          <w:lang w:val="en-GB"/>
        </w:rPr>
        <w:t>数值类型的表字段，直接</w:t>
      </w:r>
      <w:proofErr w:type="gramStart"/>
      <w:r>
        <w:rPr>
          <w:rFonts w:hint="eastAsia"/>
          <w:lang w:val="en-GB"/>
        </w:rPr>
        <w:t>编写占位符即</w:t>
      </w:r>
      <w:proofErr w:type="gramEnd"/>
      <w:r>
        <w:rPr>
          <w:rFonts w:hint="eastAsia"/>
          <w:lang w:val="en-GB"/>
        </w:rPr>
        <w:t>可。</w:t>
      </w:r>
      <w:r w:rsidR="00C403FC">
        <w:rPr>
          <w:rFonts w:hint="eastAsia"/>
          <w:lang w:val="en-GB"/>
        </w:rPr>
        <w:t>部分数据库加上单引号限定符也能执行成功。</w:t>
      </w:r>
    </w:p>
    <w:p w14:paraId="789848B2" w14:textId="77777777" w:rsidR="00576E84" w:rsidRPr="00DC4D8A" w:rsidRDefault="00576E84" w:rsidP="00A20909">
      <w:pPr>
        <w:pStyle w:val="aff5"/>
        <w:numPr>
          <w:ilvl w:val="0"/>
          <w:numId w:val="32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其它节点说明详见“</w:t>
      </w:r>
      <w:r w:rsidR="00936917">
        <w:fldChar w:fldCharType="begin"/>
      </w:r>
      <w:r w:rsidR="00936917">
        <w:instrText xml:space="preserve"> HYPERLINK \l "_XSQL</w:instrText>
      </w:r>
      <w:r w:rsidR="00936917">
        <w:instrText>常规</w:instrText>
      </w:r>
      <w:r w:rsidR="00936917">
        <w:instrText>List</w:instrText>
      </w:r>
      <w:r w:rsidR="00936917">
        <w:instrText>查询</w:instrText>
      </w:r>
      <w:r w:rsidR="00936917">
        <w:instrText xml:space="preserve">" </w:instrText>
      </w:r>
      <w:r w:rsidR="00936917">
        <w:fldChar w:fldCharType="separate"/>
      </w:r>
      <w:r w:rsidRPr="00F22D35">
        <w:rPr>
          <w:rStyle w:val="aff6"/>
          <w:rFonts w:hint="eastAsia"/>
          <w:lang w:val="en-GB"/>
        </w:rPr>
        <w:t>XSQL</w:t>
      </w:r>
      <w:r w:rsidRPr="00F22D35">
        <w:rPr>
          <w:rStyle w:val="aff6"/>
          <w:rFonts w:hint="eastAsia"/>
          <w:lang w:val="en-GB"/>
        </w:rPr>
        <w:t>常规</w:t>
      </w:r>
      <w:r w:rsidRPr="00F22D35">
        <w:rPr>
          <w:rStyle w:val="aff6"/>
          <w:lang w:val="en-GB"/>
        </w:rPr>
        <w:t>List</w:t>
      </w:r>
      <w:r w:rsidRPr="00F22D35">
        <w:rPr>
          <w:rStyle w:val="aff6"/>
          <w:rFonts w:hint="eastAsia"/>
          <w:lang w:val="en-GB"/>
        </w:rPr>
        <w:t>查询</w:t>
      </w:r>
      <w:r w:rsidR="00936917">
        <w:rPr>
          <w:rStyle w:val="aff6"/>
          <w:lang w:val="en-GB"/>
        </w:rPr>
        <w:fldChar w:fldCharType="end"/>
      </w:r>
      <w:r>
        <w:rPr>
          <w:rFonts w:hint="eastAsia"/>
          <w:lang w:val="en-GB"/>
        </w:rPr>
        <w:t>”</w:t>
      </w:r>
      <w:r w:rsidR="00F22D35">
        <w:rPr>
          <w:rFonts w:hint="eastAsia"/>
          <w:lang w:val="en-GB"/>
        </w:rPr>
        <w:t>，</w:t>
      </w:r>
      <w:proofErr w:type="gramStart"/>
      <w:r w:rsidR="00F22D35">
        <w:rPr>
          <w:rFonts w:hint="eastAsia"/>
          <w:lang w:val="en-GB"/>
        </w:rPr>
        <w:t>此不再</w:t>
      </w:r>
      <w:proofErr w:type="gramEnd"/>
      <w:r w:rsidR="00F22D35">
        <w:rPr>
          <w:rFonts w:hint="eastAsia"/>
          <w:lang w:val="en-GB"/>
        </w:rPr>
        <w:t>赘述。</w:t>
      </w:r>
    </w:p>
    <w:p w14:paraId="0529CBA7" w14:textId="77777777" w:rsidR="0063229D" w:rsidRDefault="0063229D" w:rsidP="002B6176">
      <w:pPr>
        <w:rPr>
          <w:lang w:val="en-GB"/>
        </w:rPr>
      </w:pPr>
    </w:p>
    <w:p w14:paraId="2F768A3B" w14:textId="77777777" w:rsidR="003870D1" w:rsidRPr="003863F9" w:rsidRDefault="003870D1" w:rsidP="003870D1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71A1B4A0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002B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3002B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XSQL_LogInfo_Register_QueryByID</w:t>
      </w:r>
      <w:proofErr w:type="spellEnd"/>
      <w:r w:rsidRPr="003002B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639B4AFE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98EFA1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002B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3002B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DSG_LogWeb</w:t>
      </w:r>
      <w:proofErr w:type="spellEnd"/>
      <w:r w:rsidRPr="003002B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2DC8E9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48148D1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D36048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</w:t>
      </w:r>
      <w:proofErr w:type="gramEnd"/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CDATA[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E21626E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 </w:t>
      </w:r>
      <w:proofErr w:type="spellStart"/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proofErr w:type="gramEnd"/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.sysID</w:t>
      </w:r>
      <w:proofErr w:type="spellEnd"/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C9D93F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</w:t>
      </w:r>
      <w:proofErr w:type="gramStart"/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proofErr w:type="gramEnd"/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.registerType</w:t>
      </w:r>
      <w:proofErr w:type="spellEnd"/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7A02412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</w:t>
      </w:r>
      <w:proofErr w:type="gramStart"/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proofErr w:type="gramEnd"/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.dbBuildTime</w:t>
      </w:r>
      <w:proofErr w:type="spellEnd"/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594ACBD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</w:t>
      </w:r>
      <w:proofErr w:type="gramStart"/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proofErr w:type="gramEnd"/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.createTime</w:t>
      </w:r>
      <w:proofErr w:type="spellEnd"/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3B3C593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</w:t>
      </w:r>
      <w:proofErr w:type="gramStart"/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proofErr w:type="gramEnd"/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.updateTime</w:t>
      </w:r>
      <w:proofErr w:type="spellEnd"/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2AF55FE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</w:t>
      </w:r>
      <w:proofErr w:type="gramStart"/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FROM  </w:t>
      </w:r>
      <w:proofErr w:type="spellStart"/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TLogRegister</w:t>
      </w:r>
      <w:proofErr w:type="spellEnd"/>
      <w:proofErr w:type="gramEnd"/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 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B82D6F3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proofErr w:type="gramStart"/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WHERE  </w:t>
      </w:r>
      <w:proofErr w:type="spellStart"/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proofErr w:type="gramEnd"/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.sysID</w:t>
      </w:r>
      <w:proofErr w:type="spellEnd"/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= </w:t>
      </w:r>
      <w:r w:rsidRPr="005A7D5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':</w:t>
      </w:r>
      <w:proofErr w:type="spellStart"/>
      <w:r w:rsidRPr="005A7D5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sysID</w:t>
      </w:r>
      <w:proofErr w:type="spellEnd"/>
      <w:r w:rsidRPr="005A7D5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'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57D14D8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95AA3D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B0C518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A8608E1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0F6D70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proofErr w:type="spellStart"/>
      <w:proofErr w:type="gramStart"/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</w:t>
      </w:r>
      <w:proofErr w:type="gramEnd"/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.LogRegister</w:t>
      </w:r>
      <w:proofErr w:type="spellEnd"/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E64964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</w:t>
      </w:r>
      <w:proofErr w:type="spellStart"/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colValue</w:t>
      </w:r>
      <w:proofErr w:type="spellEnd"/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9A43CA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277AA5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498D2BF" w14:textId="77777777" w:rsidR="00AE607A" w:rsidRPr="00132DF0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D9DC2E" w14:textId="77777777" w:rsidR="008740A8" w:rsidRDefault="008740A8" w:rsidP="002B6176">
      <w:pPr>
        <w:rPr>
          <w:lang w:val="en-GB"/>
        </w:rPr>
      </w:pPr>
    </w:p>
    <w:p w14:paraId="31E08EAE" w14:textId="77777777" w:rsidR="00D55992" w:rsidRDefault="00D55992" w:rsidP="00F44B78">
      <w:pPr>
        <w:rPr>
          <w:lang w:val="en-GB"/>
        </w:rPr>
      </w:pPr>
    </w:p>
    <w:p w14:paraId="0ECE6502" w14:textId="77777777" w:rsidR="00D55992" w:rsidRDefault="00D55992" w:rsidP="00F44B78">
      <w:pPr>
        <w:rPr>
          <w:lang w:val="en-GB"/>
        </w:rPr>
      </w:pPr>
    </w:p>
    <w:p w14:paraId="1F05AF42" w14:textId="77777777" w:rsidR="00D55992" w:rsidRPr="00F72D60" w:rsidRDefault="00D55992" w:rsidP="00D55992">
      <w:pPr>
        <w:pStyle w:val="1"/>
        <w:rPr>
          <w:lang w:val="en-GB"/>
        </w:rPr>
      </w:pPr>
      <w:bookmarkStart w:id="14" w:name="_XSQL函数型参数的插入更新"/>
      <w:bookmarkStart w:id="15" w:name="_XSQL函数型参数（主键ID的生成）"/>
      <w:bookmarkStart w:id="16" w:name="_Toc103776027"/>
      <w:bookmarkEnd w:id="14"/>
      <w:bookmarkEnd w:id="15"/>
      <w:r>
        <w:lastRenderedPageBreak/>
        <w:t>XSQL</w:t>
      </w:r>
      <w:r>
        <w:rPr>
          <w:rFonts w:hint="eastAsia"/>
        </w:rPr>
        <w:t>函数</w:t>
      </w:r>
      <w:r w:rsidR="00EA4DFF">
        <w:rPr>
          <w:rFonts w:hint="eastAsia"/>
        </w:rPr>
        <w:t>型</w:t>
      </w:r>
      <w:r w:rsidR="00426C85">
        <w:rPr>
          <w:rFonts w:hint="eastAsia"/>
        </w:rPr>
        <w:t>占位符</w:t>
      </w:r>
      <w:r w:rsidR="00692B8F">
        <w:rPr>
          <w:rFonts w:hint="eastAsia"/>
        </w:rPr>
        <w:t>（主键</w:t>
      </w:r>
      <w:r w:rsidR="00692B8F">
        <w:rPr>
          <w:rFonts w:hint="eastAsia"/>
        </w:rPr>
        <w:t>ID</w:t>
      </w:r>
      <w:r w:rsidR="00692B8F">
        <w:rPr>
          <w:rFonts w:hint="eastAsia"/>
        </w:rPr>
        <w:t>的生成）</w:t>
      </w:r>
      <w:bookmarkEnd w:id="16"/>
    </w:p>
    <w:p w14:paraId="38212CED" w14:textId="77777777" w:rsidR="00D55992" w:rsidRDefault="0014001E" w:rsidP="00F44B78">
      <w:pPr>
        <w:rPr>
          <w:lang w:val="en-GB"/>
        </w:rPr>
      </w:pPr>
      <w:r>
        <w:rPr>
          <w:rFonts w:hint="eastAsia"/>
          <w:lang w:val="en-GB"/>
        </w:rPr>
        <w:t>“</w:t>
      </w:r>
      <w:hyperlink w:anchor="_XSQL带参数的查询" w:history="1">
        <w:r w:rsidRPr="00115171">
          <w:rPr>
            <w:rStyle w:val="aff6"/>
            <w:rFonts w:hint="eastAsia"/>
            <w:lang w:val="en-GB"/>
          </w:rPr>
          <w:t>XSQL</w:t>
        </w:r>
        <w:r w:rsidRPr="00115171">
          <w:rPr>
            <w:rStyle w:val="aff6"/>
            <w:rFonts w:hint="eastAsia"/>
            <w:lang w:val="en-GB"/>
          </w:rPr>
          <w:t>带参数的查询</w:t>
        </w:r>
      </w:hyperlink>
      <w:r>
        <w:rPr>
          <w:rFonts w:hint="eastAsia"/>
          <w:lang w:val="en-GB"/>
        </w:rPr>
        <w:t>”一节中讲到占</w:t>
      </w:r>
      <w:proofErr w:type="gramStart"/>
      <w:r>
        <w:rPr>
          <w:rFonts w:hint="eastAsia"/>
          <w:lang w:val="en-GB"/>
        </w:rPr>
        <w:t>位符可实现</w:t>
      </w:r>
      <w:proofErr w:type="gramEnd"/>
      <w:r>
        <w:rPr>
          <w:rFonts w:hint="eastAsia"/>
          <w:lang w:val="en-GB"/>
        </w:rPr>
        <w:t>“类</w:t>
      </w:r>
      <w:r>
        <w:rPr>
          <w:lang w:val="en-GB"/>
        </w:rPr>
        <w:t>.</w:t>
      </w:r>
      <w:r>
        <w:rPr>
          <w:rFonts w:hint="eastAsia"/>
          <w:lang w:val="en-GB"/>
        </w:rPr>
        <w:t>属性”的面向对象编程。占位符映射的值是由调用方提供的，在调用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期间是固定不变的。如，占位符</w:t>
      </w:r>
      <w:r>
        <w:rPr>
          <w:lang w:val="en-GB"/>
        </w:rPr>
        <w:t>:name</w:t>
      </w:r>
      <w:proofErr w:type="gramStart"/>
      <w:r>
        <w:rPr>
          <w:rFonts w:hint="eastAsia"/>
          <w:lang w:val="en-GB"/>
        </w:rPr>
        <w:t>映射值</w:t>
      </w:r>
      <w:proofErr w:type="gramEnd"/>
      <w:r>
        <w:rPr>
          <w:rFonts w:hint="eastAsia"/>
          <w:lang w:val="en-GB"/>
        </w:rPr>
        <w:t>“张三”，执行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时</w:t>
      </w:r>
      <w:r w:rsidR="00F97397">
        <w:rPr>
          <w:rFonts w:hint="eastAsia"/>
          <w:lang w:val="en-GB"/>
        </w:rPr>
        <w:t>是</w:t>
      </w:r>
      <w:r>
        <w:rPr>
          <w:rFonts w:hint="eastAsia"/>
          <w:lang w:val="en-GB"/>
        </w:rPr>
        <w:t>不</w:t>
      </w:r>
      <w:r w:rsidR="00F97397">
        <w:rPr>
          <w:rFonts w:hint="eastAsia"/>
          <w:lang w:val="en-GB"/>
        </w:rPr>
        <w:t>会</w:t>
      </w:r>
      <w:r>
        <w:rPr>
          <w:rFonts w:hint="eastAsia"/>
          <w:lang w:val="en-GB"/>
        </w:rPr>
        <w:t>改变，</w:t>
      </w:r>
      <w:r w:rsidR="008E6F38">
        <w:rPr>
          <w:rFonts w:hint="eastAsia"/>
          <w:lang w:val="en-GB"/>
        </w:rPr>
        <w:t>同样的参数</w:t>
      </w:r>
      <w:r>
        <w:rPr>
          <w:rFonts w:hint="eastAsia"/>
          <w:lang w:val="en-GB"/>
        </w:rPr>
        <w:t>执行多次也不改变。</w:t>
      </w:r>
    </w:p>
    <w:p w14:paraId="6BC5518B" w14:textId="77777777" w:rsidR="00ED67DE" w:rsidRDefault="00BA1284" w:rsidP="00F44B78">
      <w:pPr>
        <w:rPr>
          <w:lang w:val="en-GB"/>
        </w:rPr>
      </w:pPr>
      <w:r>
        <w:rPr>
          <w:rFonts w:hint="eastAsia"/>
          <w:lang w:val="en-GB"/>
        </w:rPr>
        <w:t>本小节讲的函数型参数，可实现将函数引用当参数传递，函数的返回值作最终与占位符映射的实现参数值。</w:t>
      </w:r>
      <w:r w:rsidR="00367AFB">
        <w:rPr>
          <w:rFonts w:hint="eastAsia"/>
          <w:lang w:val="en-GB"/>
        </w:rPr>
        <w:t>使占位</w:t>
      </w:r>
      <w:proofErr w:type="gramStart"/>
      <w:r w:rsidR="00367AFB">
        <w:rPr>
          <w:rFonts w:hint="eastAsia"/>
          <w:lang w:val="en-GB"/>
        </w:rPr>
        <w:t>符支持</w:t>
      </w:r>
      <w:proofErr w:type="gramEnd"/>
      <w:r w:rsidR="00367AFB">
        <w:rPr>
          <w:rFonts w:hint="eastAsia"/>
          <w:lang w:val="en-GB"/>
        </w:rPr>
        <w:t>面向函数编程。</w:t>
      </w:r>
    </w:p>
    <w:p w14:paraId="0BD62C59" w14:textId="77777777" w:rsidR="0071474E" w:rsidRDefault="00D70C62" w:rsidP="00F44B78">
      <w:pPr>
        <w:rPr>
          <w:lang w:val="en-GB"/>
        </w:rPr>
      </w:pPr>
      <w:r>
        <w:rPr>
          <w:rFonts w:hint="eastAsia"/>
          <w:lang w:val="en-GB"/>
        </w:rPr>
        <w:t>此功能在实现主键</w:t>
      </w:r>
      <w:r>
        <w:rPr>
          <w:rFonts w:hint="eastAsia"/>
          <w:lang w:val="en-GB"/>
        </w:rPr>
        <w:t>ID</w:t>
      </w:r>
      <w:r>
        <w:rPr>
          <w:rFonts w:hint="eastAsia"/>
          <w:lang w:val="en-GB"/>
        </w:rPr>
        <w:t>生成的</w:t>
      </w:r>
      <w:r w:rsidR="00ED67DE">
        <w:rPr>
          <w:rFonts w:hint="eastAsia"/>
          <w:lang w:val="en-GB"/>
        </w:rPr>
        <w:t>场景</w:t>
      </w:r>
      <w:r>
        <w:rPr>
          <w:rFonts w:hint="eastAsia"/>
          <w:lang w:val="en-GB"/>
        </w:rPr>
        <w:t>上十分好用</w:t>
      </w:r>
      <w:r w:rsidR="00FE0A99">
        <w:rPr>
          <w:rFonts w:hint="eastAsia"/>
          <w:lang w:val="en-GB"/>
        </w:rPr>
        <w:t>，特别是在</w:t>
      </w:r>
      <w:hyperlink w:anchor="_XSQL批量执行" w:history="1">
        <w:r w:rsidR="00FE0A99" w:rsidRPr="00F3653D">
          <w:rPr>
            <w:rStyle w:val="aff6"/>
            <w:rFonts w:hint="eastAsia"/>
            <w:lang w:val="en-GB"/>
          </w:rPr>
          <w:t>批量执行</w:t>
        </w:r>
      </w:hyperlink>
      <w:r w:rsidR="00FE0A99">
        <w:rPr>
          <w:rFonts w:hint="eastAsia"/>
          <w:lang w:val="en-GB"/>
        </w:rPr>
        <w:t>的</w:t>
      </w:r>
      <w:r w:rsidR="00FE0A99">
        <w:rPr>
          <w:rFonts w:hint="eastAsia"/>
          <w:lang w:val="en-GB"/>
        </w:rPr>
        <w:t>XSQL</w:t>
      </w:r>
      <w:r w:rsidR="00FE0A99">
        <w:rPr>
          <w:rFonts w:hint="eastAsia"/>
          <w:lang w:val="en-GB"/>
        </w:rPr>
        <w:t>上</w:t>
      </w:r>
      <w:r>
        <w:rPr>
          <w:rFonts w:hint="eastAsia"/>
          <w:lang w:val="en-GB"/>
        </w:rPr>
        <w:t>。</w:t>
      </w:r>
      <w:r w:rsidR="00F64B68">
        <w:rPr>
          <w:rFonts w:hint="eastAsia"/>
          <w:lang w:val="en-GB"/>
        </w:rPr>
        <w:t>做法如下：</w:t>
      </w:r>
    </w:p>
    <w:p w14:paraId="327006B5" w14:textId="77777777" w:rsidR="00F64B68" w:rsidRDefault="00F64B68" w:rsidP="00A20909">
      <w:pPr>
        <w:pStyle w:val="aff5"/>
        <w:numPr>
          <w:ilvl w:val="0"/>
          <w:numId w:val="51"/>
        </w:numPr>
        <w:ind w:firstLineChars="0"/>
        <w:rPr>
          <w:lang w:val="en-GB"/>
        </w:rPr>
      </w:pPr>
      <w:r>
        <w:rPr>
          <w:rFonts w:hint="eastAsia"/>
          <w:lang w:val="en-GB"/>
        </w:rPr>
        <w:t>创建函数</w:t>
      </w:r>
      <w:r w:rsidR="000418F0">
        <w:rPr>
          <w:rFonts w:hint="eastAsia"/>
          <w:lang w:val="en-GB"/>
        </w:rPr>
        <w:t>。</w:t>
      </w:r>
      <w:r w:rsidR="00891EB9">
        <w:rPr>
          <w:rFonts w:hint="eastAsia"/>
          <w:lang w:val="en-GB"/>
        </w:rPr>
        <w:t>实例化一个</w:t>
      </w:r>
      <w:proofErr w:type="spellStart"/>
      <w:r w:rsidR="000418F0">
        <w:rPr>
          <w:lang w:val="en-GB"/>
        </w:rPr>
        <w:t>org.</w:t>
      </w:r>
      <w:proofErr w:type="gramStart"/>
      <w:r w:rsidR="000418F0">
        <w:rPr>
          <w:lang w:val="en-GB"/>
        </w:rPr>
        <w:t>hy.common</w:t>
      </w:r>
      <w:proofErr w:type="spellEnd"/>
      <w:proofErr w:type="gramEnd"/>
      <w:r w:rsidR="000418F0">
        <w:rPr>
          <w:lang w:val="en-GB"/>
        </w:rPr>
        <w:t>.</w:t>
      </w:r>
      <w:r w:rsidR="000418F0" w:rsidRPr="000418F0">
        <w:t xml:space="preserve"> </w:t>
      </w:r>
      <w:proofErr w:type="spellStart"/>
      <w:r w:rsidR="000418F0" w:rsidRPr="000418F0">
        <w:rPr>
          <w:lang w:val="en-GB"/>
        </w:rPr>
        <w:t>MethodReflect</w:t>
      </w:r>
      <w:proofErr w:type="spellEnd"/>
      <w:r w:rsidR="000418F0">
        <w:rPr>
          <w:rFonts w:hint="eastAsia"/>
          <w:lang w:val="en-GB"/>
        </w:rPr>
        <w:t>类的对象</w:t>
      </w:r>
      <w:r w:rsidR="000E045A">
        <w:rPr>
          <w:rFonts w:hint="eastAsia"/>
          <w:lang w:val="en-GB"/>
        </w:rPr>
        <w:t>，</w:t>
      </w:r>
      <w:proofErr w:type="spellStart"/>
      <w:r w:rsidR="000E045A">
        <w:rPr>
          <w:lang w:val="en-GB"/>
        </w:rPr>
        <w:t>MethdoRelfect</w:t>
      </w:r>
      <w:proofErr w:type="spellEnd"/>
      <w:r w:rsidR="000E045A">
        <w:rPr>
          <w:rFonts w:hint="eastAsia"/>
          <w:lang w:val="en-GB"/>
        </w:rPr>
        <w:t>可动态反射任一类的方法</w:t>
      </w:r>
      <w:r w:rsidR="000418F0">
        <w:rPr>
          <w:rFonts w:hint="eastAsia"/>
          <w:lang w:val="en-GB"/>
        </w:rPr>
        <w:t>。</w:t>
      </w:r>
      <w:r>
        <w:rPr>
          <w:rFonts w:hint="eastAsia"/>
          <w:lang w:val="en-GB"/>
        </w:rPr>
        <w:t>如</w:t>
      </w:r>
      <w:r w:rsidR="00FE5355">
        <w:rPr>
          <w:rFonts w:hint="eastAsia"/>
          <w:lang w:val="en-GB"/>
        </w:rPr>
        <w:t>，</w:t>
      </w:r>
      <w:r>
        <w:rPr>
          <w:rFonts w:hint="eastAsia"/>
          <w:lang w:val="en-GB"/>
        </w:rPr>
        <w:t>生成</w:t>
      </w:r>
      <w:r w:rsidR="00491F7C">
        <w:rPr>
          <w:rFonts w:hint="eastAsia"/>
          <w:lang w:val="en-GB"/>
        </w:rPr>
        <w:t>UUID</w:t>
      </w:r>
      <w:r>
        <w:rPr>
          <w:rFonts w:hint="eastAsia"/>
          <w:lang w:val="en-GB"/>
        </w:rPr>
        <w:t>的预设函数</w:t>
      </w:r>
      <w:proofErr w:type="spellStart"/>
      <w:r w:rsidRPr="00F64B68">
        <w:rPr>
          <w:lang w:val="en-GB"/>
        </w:rPr>
        <w:t>org.hy.common</w:t>
      </w:r>
      <w:r>
        <w:rPr>
          <w:lang w:val="en-GB"/>
        </w:rPr>
        <w:t>.</w:t>
      </w:r>
      <w:r w:rsidRPr="00F64B68">
        <w:rPr>
          <w:lang w:val="en-GB"/>
        </w:rPr>
        <w:t>MethodReflect.getMethodReflectUUID</w:t>
      </w:r>
      <w:proofErr w:type="spellEnd"/>
      <w:r w:rsidRPr="00F64B68">
        <w:rPr>
          <w:lang w:val="en-GB"/>
        </w:rPr>
        <w:t>()</w:t>
      </w:r>
      <w:r w:rsidR="00491F7C">
        <w:rPr>
          <w:rFonts w:hint="eastAsia"/>
          <w:lang w:val="en-GB"/>
        </w:rPr>
        <w:t>。</w:t>
      </w:r>
    </w:p>
    <w:p w14:paraId="0EBE2653" w14:textId="77777777" w:rsidR="00891EB9" w:rsidRPr="00F64B68" w:rsidRDefault="00BF30A3" w:rsidP="00A20909">
      <w:pPr>
        <w:pStyle w:val="aff5"/>
        <w:numPr>
          <w:ilvl w:val="0"/>
          <w:numId w:val="51"/>
        </w:numPr>
        <w:ind w:firstLineChars="0"/>
        <w:rPr>
          <w:lang w:val="en-GB"/>
        </w:rPr>
      </w:pPr>
      <w:r>
        <w:rPr>
          <w:rFonts w:hint="eastAsia"/>
          <w:lang w:val="en-GB"/>
        </w:rPr>
        <w:t>调用</w:t>
      </w:r>
      <w:r>
        <w:rPr>
          <w:rFonts w:hint="eastAsia"/>
          <w:lang w:val="en-GB"/>
        </w:rPr>
        <w:t>XSQL</w:t>
      </w:r>
      <w:r w:rsidR="00741187">
        <w:rPr>
          <w:rFonts w:hint="eastAsia"/>
          <w:lang w:val="en-GB"/>
        </w:rPr>
        <w:t>时</w:t>
      </w:r>
      <w:r>
        <w:rPr>
          <w:rFonts w:hint="eastAsia"/>
          <w:lang w:val="en-GB"/>
        </w:rPr>
        <w:t>传入上面创建的函数</w:t>
      </w:r>
      <w:r w:rsidR="0089156E">
        <w:rPr>
          <w:rFonts w:hint="eastAsia"/>
          <w:lang w:val="en-GB"/>
        </w:rPr>
        <w:t>，并于占位符绑定，如下</w:t>
      </w:r>
      <w:r w:rsidR="00A6558D">
        <w:rPr>
          <w:rFonts w:hint="eastAsia"/>
          <w:lang w:val="en-GB"/>
        </w:rPr>
        <w:t>Java</w:t>
      </w:r>
      <w:r w:rsidR="00A6558D">
        <w:rPr>
          <w:rFonts w:hint="eastAsia"/>
          <w:lang w:val="en-GB"/>
        </w:rPr>
        <w:t>代码</w:t>
      </w:r>
    </w:p>
    <w:p w14:paraId="2FD0E617" w14:textId="77777777"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                </w:t>
      </w:r>
      <w:proofErr w:type="spellStart"/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</w:t>
      </w:r>
      <w:proofErr w:type="spellEnd"/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= </w:t>
      </w:r>
      <w:proofErr w:type="spellStart"/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XJava.getXSQL</w:t>
      </w:r>
      <w:proofErr w:type="spellEnd"/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7C17D313" w14:textId="77777777"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Map&lt;</w:t>
      </w:r>
      <w:proofErr w:type="gramStart"/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String ,Object</w:t>
      </w:r>
      <w:proofErr w:type="gramEnd"/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&gt; </w:t>
      </w:r>
      <w:proofErr w:type="spellStart"/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v_Params</w:t>
      </w:r>
      <w:proofErr w:type="spellEnd"/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8540B7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HashMap&lt;String ,Object&gt;();  </w:t>
      </w:r>
    </w:p>
    <w:p w14:paraId="39096E1F" w14:textId="77777777"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D27C98" w14:textId="77777777"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proofErr w:type="spellStart"/>
      <w:proofErr w:type="gramStart"/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v_Params.put</w:t>
      </w:r>
      <w:proofErr w:type="spellEnd"/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"UUID"</w:t>
      </w: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proofErr w:type="spellStart"/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MethodReflect.getMethodReflectUUID</w:t>
      </w:r>
      <w:proofErr w:type="spellEnd"/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());  </w:t>
      </w:r>
    </w:p>
    <w:p w14:paraId="5B02AB2F" w14:textId="77777777"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6E0D5C" w14:textId="77777777"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proofErr w:type="spellStart"/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v_XSQL.execute</w:t>
      </w:r>
      <w:proofErr w:type="spellEnd"/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v_Params</w:t>
      </w:r>
      <w:proofErr w:type="spellEnd"/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69032962" w14:textId="77777777" w:rsidR="008540B7" w:rsidRPr="00576649" w:rsidRDefault="00576649" w:rsidP="00576649">
      <w:pPr>
        <w:ind w:left="315"/>
        <w:rPr>
          <w:lang w:val="en-GB"/>
        </w:rPr>
      </w:pPr>
      <w:r>
        <w:rPr>
          <w:rFonts w:hint="eastAsia"/>
        </w:rPr>
        <w:t>上面代码中的</w:t>
      </w:r>
      <w:r>
        <w:rPr>
          <w:rFonts w:hint="eastAsia"/>
        </w:rPr>
        <w:t>UUID</w:t>
      </w:r>
      <w:r>
        <w:rPr>
          <w:rFonts w:hint="eastAsia"/>
        </w:rPr>
        <w:t>是占位符的变量名称，可自行定义的。</w:t>
      </w:r>
    </w:p>
    <w:p w14:paraId="39577FD3" w14:textId="77777777" w:rsidR="00081F76" w:rsidRDefault="00081F76" w:rsidP="00992CA4">
      <w:pPr>
        <w:rPr>
          <w:lang w:val="en-GB"/>
        </w:rPr>
      </w:pPr>
    </w:p>
    <w:p w14:paraId="6CCF98B7" w14:textId="77777777" w:rsidR="00BE1EE5" w:rsidRPr="003863F9" w:rsidRDefault="00BE1EE5" w:rsidP="00BE1EE5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7322A73A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3765AED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3E8AFD81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82A2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"DSG_XXDB"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2C1BAC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82E7F36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D2F97B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</w:t>
      </w:r>
      <w:proofErr w:type="gramEnd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CDATA[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B9CCBC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proofErr w:type="gramStart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INSERT  INTO</w:t>
      </w:r>
      <w:proofErr w:type="gramEnd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proofErr w:type="spellStart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ProductAttribute</w:t>
      </w:r>
      <w:proofErr w:type="spellEnd"/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4F01541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96C00A2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modelID</w:t>
      </w:r>
      <w:proofErr w:type="spellEnd"/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F610C2A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</w:t>
      </w:r>
      <w:proofErr w:type="gramStart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productID</w:t>
      </w:r>
      <w:proofErr w:type="spellEnd"/>
      <w:proofErr w:type="gramEnd"/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91C5B69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</w:t>
      </w:r>
      <w:proofErr w:type="gramStart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hasUseCond</w:t>
      </w:r>
      <w:proofErr w:type="spellEnd"/>
      <w:proofErr w:type="gramEnd"/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FEB8ECD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</w:t>
      </w:r>
      <w:proofErr w:type="gramStart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nameCode</w:t>
      </w:r>
      <w:proofErr w:type="spellEnd"/>
      <w:proofErr w:type="gramEnd"/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D24F80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</w:t>
      </w:r>
      <w:proofErr w:type="gramStart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,name</w:t>
      </w:r>
      <w:proofErr w:type="gramEnd"/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140B33F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</w:t>
      </w:r>
      <w:proofErr w:type="gramStart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,required</w:t>
      </w:r>
      <w:proofErr w:type="gramEnd"/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A29583F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</w:t>
      </w:r>
      <w:proofErr w:type="gramStart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seqNo</w:t>
      </w:r>
      <w:proofErr w:type="spellEnd"/>
      <w:proofErr w:type="gramEnd"/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F2B32FE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</w:t>
      </w:r>
      <w:proofErr w:type="gramStart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,sign</w:t>
      </w:r>
      <w:proofErr w:type="gramEnd"/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7500666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</w:t>
      </w:r>
      <w:proofErr w:type="gramStart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valueCode</w:t>
      </w:r>
      <w:proofErr w:type="spellEnd"/>
      <w:proofErr w:type="gramEnd"/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41265DF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</w:t>
      </w:r>
      <w:proofErr w:type="gramStart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,value</w:t>
      </w:r>
      <w:proofErr w:type="gramEnd"/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0DB0EBA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ED0D2EE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VALUES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38DABD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BE1EE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:UUID</w:t>
      </w:r>
      <w:proofErr w:type="gramEnd"/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C2C5C2D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</w:t>
      </w:r>
      <w:proofErr w:type="gramStart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,:</w:t>
      </w:r>
      <w:proofErr w:type="spellStart"/>
      <w:proofErr w:type="gramEnd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SaveProductID</w:t>
      </w:r>
      <w:proofErr w:type="spellEnd"/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CD90A2D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</w:t>
      </w:r>
      <w:proofErr w:type="gramStart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,:</w:t>
      </w:r>
      <w:proofErr w:type="spellStart"/>
      <w:proofErr w:type="gramEnd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hasUseCond</w:t>
      </w:r>
      <w:proofErr w:type="spellEnd"/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D686CD7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</w:t>
      </w:r>
      <w:proofErr w:type="gramStart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,:</w:t>
      </w:r>
      <w:proofErr w:type="spellStart"/>
      <w:proofErr w:type="gramEnd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nameCode</w:t>
      </w:r>
      <w:proofErr w:type="spellEnd"/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A243DC3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</w:t>
      </w:r>
      <w:proofErr w:type="gramStart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,:</w:t>
      </w:r>
      <w:proofErr w:type="gramEnd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B622A84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</w:t>
      </w:r>
      <w:proofErr w:type="gramStart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,:</w:t>
      </w:r>
      <w:proofErr w:type="gramEnd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0061181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</w:t>
      </w:r>
      <w:proofErr w:type="gramStart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,:</w:t>
      </w:r>
      <w:proofErr w:type="spellStart"/>
      <w:proofErr w:type="gramEnd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seqNo</w:t>
      </w:r>
      <w:proofErr w:type="spellEnd"/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3DA259C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</w:t>
      </w:r>
      <w:proofErr w:type="gramStart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,:</w:t>
      </w:r>
      <w:proofErr w:type="gramEnd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2E1776F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</w:t>
      </w:r>
      <w:proofErr w:type="gramStart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,:</w:t>
      </w:r>
      <w:proofErr w:type="spellStart"/>
      <w:proofErr w:type="gramEnd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valueCode</w:t>
      </w:r>
      <w:proofErr w:type="spellEnd"/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EAFD9CC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  </w:t>
      </w:r>
      <w:proofErr w:type="gramStart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,:</w:t>
      </w:r>
      <w:proofErr w:type="gramEnd"/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B435421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0FF5AEB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4FB68B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1AF625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561C8D4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622942" w14:textId="77777777" w:rsidR="00627CEC" w:rsidRDefault="00627CEC" w:rsidP="00992CA4">
      <w:pPr>
        <w:rPr>
          <w:lang w:val="en-GB"/>
        </w:rPr>
      </w:pPr>
    </w:p>
    <w:p w14:paraId="47D5A450" w14:textId="77777777" w:rsidR="00627CEC" w:rsidRDefault="00627CEC" w:rsidP="00992CA4">
      <w:pPr>
        <w:rPr>
          <w:lang w:val="en-GB"/>
        </w:rPr>
      </w:pPr>
    </w:p>
    <w:p w14:paraId="6A0D7B02" w14:textId="77777777" w:rsidR="00A1701E" w:rsidRDefault="00A1701E" w:rsidP="00992CA4">
      <w:pPr>
        <w:rPr>
          <w:lang w:val="en-GB"/>
        </w:rPr>
      </w:pPr>
    </w:p>
    <w:p w14:paraId="2234F5C9" w14:textId="77777777" w:rsidR="00A1701E" w:rsidRPr="005C1CA2" w:rsidRDefault="00A1701E" w:rsidP="00A1701E">
      <w:pPr>
        <w:pStyle w:val="1"/>
        <w:rPr>
          <w:lang w:val="en-GB"/>
        </w:rPr>
      </w:pPr>
      <w:bookmarkStart w:id="17" w:name="_Toc103776028"/>
      <w:r>
        <w:t>XSQL</w:t>
      </w:r>
      <w:r>
        <w:rPr>
          <w:rFonts w:hint="eastAsia"/>
        </w:rPr>
        <w:t>占</w:t>
      </w:r>
      <w:proofErr w:type="gramStart"/>
      <w:r>
        <w:rPr>
          <w:rFonts w:hint="eastAsia"/>
        </w:rPr>
        <w:t>位符按</w:t>
      </w:r>
      <w:proofErr w:type="gramEnd"/>
      <w:r w:rsidR="00FD1E77">
        <w:t>IF</w:t>
      </w:r>
      <w:r>
        <w:rPr>
          <w:rFonts w:hint="eastAsia"/>
        </w:rPr>
        <w:t>条件取值</w:t>
      </w:r>
      <w:r w:rsidR="00DD504E">
        <w:rPr>
          <w:rFonts w:hint="eastAsia"/>
        </w:rPr>
        <w:t>（业务逻辑取值）</w:t>
      </w:r>
      <w:bookmarkEnd w:id="17"/>
    </w:p>
    <w:p w14:paraId="64C5F5BC" w14:textId="77777777" w:rsidR="00A1701E" w:rsidRDefault="00A1701E" w:rsidP="00A1701E">
      <w:pPr>
        <w:rPr>
          <w:lang w:val="en-GB"/>
        </w:rPr>
      </w:pPr>
      <w:r>
        <w:rPr>
          <w:rFonts w:hint="eastAsia"/>
          <w:lang w:val="en-GB"/>
        </w:rPr>
        <w:t>常规占位符映射的值是什么，生成的最终执行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的参数就是什么。当我们还要进一步实现某个或某些占位</w:t>
      </w:r>
      <w:proofErr w:type="gramStart"/>
      <w:r>
        <w:rPr>
          <w:rFonts w:hint="eastAsia"/>
          <w:lang w:val="en-GB"/>
        </w:rPr>
        <w:t>符带业务</w:t>
      </w:r>
      <w:proofErr w:type="gramEnd"/>
      <w:r>
        <w:rPr>
          <w:rFonts w:hint="eastAsia"/>
          <w:lang w:val="en-GB"/>
        </w:rPr>
        <w:t>逻辑的取值时，可以给占位符添加取值条件。</w:t>
      </w:r>
    </w:p>
    <w:p w14:paraId="197125B6" w14:textId="77777777" w:rsidR="00E26761" w:rsidRDefault="00E26761" w:rsidP="00A1701E">
      <w:pPr>
        <w:rPr>
          <w:lang w:val="en-GB"/>
        </w:rPr>
      </w:pPr>
    </w:p>
    <w:p w14:paraId="24C066A0" w14:textId="77777777" w:rsidR="00A1701E" w:rsidRDefault="00A1701E" w:rsidP="00A1701E">
      <w:pPr>
        <w:rPr>
          <w:lang w:val="en-GB"/>
        </w:rPr>
      </w:pPr>
      <w:r>
        <w:rPr>
          <w:rFonts w:hint="eastAsia"/>
          <w:lang w:val="en-GB"/>
        </w:rPr>
        <w:t>占位符</w:t>
      </w:r>
      <w:r>
        <w:rPr>
          <w:rFonts w:hint="eastAsia"/>
          <w:lang w:val="en-GB"/>
        </w:rPr>
        <w:t>X</w:t>
      </w:r>
      <w:r>
        <w:rPr>
          <w:rFonts w:hint="eastAsia"/>
          <w:lang w:val="en-GB"/>
        </w:rPr>
        <w:t>按某个设定的条件取值，当条件满足</w:t>
      </w:r>
      <w:r>
        <w:rPr>
          <w:lang w:val="en-GB"/>
        </w:rPr>
        <w:t>(True)</w:t>
      </w:r>
      <w:r>
        <w:rPr>
          <w:rFonts w:hint="eastAsia"/>
          <w:lang w:val="en-GB"/>
        </w:rPr>
        <w:t>时取值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，否则取值</w:t>
      </w:r>
      <w:r>
        <w:rPr>
          <w:rFonts w:hint="eastAsia"/>
          <w:lang w:val="en-GB"/>
        </w:rPr>
        <w:t>B</w:t>
      </w:r>
      <w:r>
        <w:rPr>
          <w:rFonts w:hint="eastAsia"/>
          <w:lang w:val="en-GB"/>
        </w:rPr>
        <w:t>。</w:t>
      </w:r>
    </w:p>
    <w:p w14:paraId="042DC1C0" w14:textId="11CA022C" w:rsidR="00A1701E" w:rsidRDefault="00A1701E" w:rsidP="00A1701E">
      <w:pPr>
        <w:rPr>
          <w:lang w:val="en-GB"/>
        </w:rPr>
      </w:pPr>
      <w:r>
        <w:rPr>
          <w:lang w:val="en-GB"/>
        </w:rPr>
        <w:t>取值</w:t>
      </w:r>
      <w:r>
        <w:rPr>
          <w:lang w:val="en-GB"/>
        </w:rPr>
        <w:t>A</w:t>
      </w:r>
      <w:r>
        <w:rPr>
          <w:lang w:val="en-GB"/>
        </w:rPr>
        <w:t>、</w:t>
      </w:r>
      <w:r>
        <w:rPr>
          <w:lang w:val="en-GB"/>
        </w:rPr>
        <w:t>B</w:t>
      </w:r>
      <w:r>
        <w:rPr>
          <w:lang w:val="en-GB"/>
        </w:rPr>
        <w:t>可以如下四</w:t>
      </w:r>
      <w:r w:rsidR="00D6273D">
        <w:rPr>
          <w:lang w:val="en-GB"/>
        </w:rPr>
        <w:t>种</w:t>
      </w:r>
      <w:r>
        <w:rPr>
          <w:lang w:val="en-GB"/>
        </w:rPr>
        <w:t>取值类型：</w:t>
      </w:r>
    </w:p>
    <w:p w14:paraId="6A6E8A03" w14:textId="77777777" w:rsidR="00A1701E" w:rsidRDefault="00A1701E" w:rsidP="00A1701E">
      <w:pPr>
        <w:pStyle w:val="aff5"/>
        <w:numPr>
          <w:ilvl w:val="1"/>
          <w:numId w:val="53"/>
        </w:numPr>
        <w:ind w:firstLineChars="0"/>
        <w:rPr>
          <w:lang w:val="en-GB"/>
        </w:rPr>
      </w:pPr>
      <w:r w:rsidRPr="00310045">
        <w:rPr>
          <w:lang w:val="en-GB"/>
        </w:rPr>
        <w:t>占位符</w:t>
      </w:r>
      <w:r w:rsidRPr="00310045">
        <w:rPr>
          <w:lang w:val="en-GB"/>
        </w:rPr>
        <w:t>X</w:t>
      </w:r>
      <w:r w:rsidRPr="00310045">
        <w:rPr>
          <w:lang w:val="en-GB"/>
        </w:rPr>
        <w:t>映射的值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（条件满足时的默认值）；</w:t>
      </w:r>
    </w:p>
    <w:p w14:paraId="2DB175D3" w14:textId="77777777" w:rsidR="00A1701E" w:rsidRDefault="00A1701E" w:rsidP="00A1701E">
      <w:pPr>
        <w:pStyle w:val="aff5"/>
        <w:numPr>
          <w:ilvl w:val="1"/>
          <w:numId w:val="53"/>
        </w:numPr>
        <w:ind w:firstLineChars="0"/>
        <w:rPr>
          <w:lang w:val="en-GB"/>
        </w:rPr>
      </w:pPr>
      <w:r>
        <w:rPr>
          <w:lang w:val="en-GB"/>
        </w:rPr>
        <w:t>另一个占位符</w:t>
      </w:r>
      <w:r>
        <w:rPr>
          <w:lang w:val="en-GB"/>
        </w:rPr>
        <w:t>Y</w:t>
      </w:r>
      <w:r>
        <w:rPr>
          <w:lang w:val="en-GB"/>
        </w:rPr>
        <w:t>映射的值，须以英文冒号为前缀开头</w:t>
      </w:r>
      <w:r>
        <w:rPr>
          <w:rFonts w:hint="eastAsia"/>
          <w:lang w:val="en-GB"/>
        </w:rPr>
        <w:t>；</w:t>
      </w:r>
    </w:p>
    <w:p w14:paraId="0C01E63D" w14:textId="77777777" w:rsidR="00A1701E" w:rsidRDefault="00A1701E" w:rsidP="00A1701E">
      <w:pPr>
        <w:pStyle w:val="aff5"/>
        <w:numPr>
          <w:ilvl w:val="1"/>
          <w:numId w:val="53"/>
        </w:numPr>
        <w:ind w:firstLineChars="0"/>
        <w:rPr>
          <w:lang w:val="en-GB"/>
        </w:rPr>
      </w:pPr>
      <w:r>
        <w:rPr>
          <w:lang w:val="en-GB"/>
        </w:rPr>
        <w:t>常量字符串</w:t>
      </w:r>
      <w:r>
        <w:rPr>
          <w:rFonts w:hint="eastAsia"/>
          <w:lang w:val="en-GB"/>
        </w:rPr>
        <w:t>；</w:t>
      </w:r>
    </w:p>
    <w:p w14:paraId="3FEA69AF" w14:textId="77777777" w:rsidR="00A1701E" w:rsidRDefault="00A1701E" w:rsidP="00A1701E">
      <w:pPr>
        <w:pStyle w:val="aff5"/>
        <w:numPr>
          <w:ilvl w:val="1"/>
          <w:numId w:val="53"/>
        </w:numPr>
        <w:ind w:firstLineChars="0"/>
        <w:rPr>
          <w:lang w:val="en-GB"/>
        </w:rPr>
      </w:pPr>
      <w:r>
        <w:rPr>
          <w:rFonts w:hint="eastAsia"/>
          <w:lang w:val="en-GB"/>
        </w:rPr>
        <w:t>空指针</w:t>
      </w:r>
      <w:r>
        <w:rPr>
          <w:rFonts w:hint="eastAsia"/>
          <w:lang w:val="en-GB"/>
        </w:rPr>
        <w:t>NULL</w:t>
      </w:r>
      <w:r>
        <w:rPr>
          <w:rFonts w:hint="eastAsia"/>
          <w:lang w:val="en-GB"/>
        </w:rPr>
        <w:t>值（条件不满足时的默认值）。</w:t>
      </w:r>
    </w:p>
    <w:p w14:paraId="1EE528E8" w14:textId="77777777" w:rsidR="00426C85" w:rsidRDefault="00426C85" w:rsidP="00426C85">
      <w:pPr>
        <w:rPr>
          <w:lang w:val="en-GB"/>
        </w:rPr>
      </w:pPr>
      <w:r>
        <w:rPr>
          <w:rFonts w:hint="eastAsia"/>
          <w:lang w:val="en-GB"/>
        </w:rPr>
        <w:t>取值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、</w:t>
      </w:r>
      <w:r>
        <w:rPr>
          <w:rFonts w:hint="eastAsia"/>
          <w:lang w:val="en-GB"/>
        </w:rPr>
        <w:t>B</w:t>
      </w:r>
      <w:r>
        <w:rPr>
          <w:rFonts w:hint="eastAsia"/>
          <w:lang w:val="en-GB"/>
        </w:rPr>
        <w:t>中的占位符及占位符</w:t>
      </w:r>
      <w:r>
        <w:rPr>
          <w:rFonts w:hint="eastAsia"/>
          <w:lang w:val="en-GB"/>
        </w:rPr>
        <w:t>X</w:t>
      </w:r>
      <w:r>
        <w:rPr>
          <w:rFonts w:hint="eastAsia"/>
          <w:lang w:val="en-GB"/>
        </w:rPr>
        <w:t>均支持以下高级功能：</w:t>
      </w:r>
    </w:p>
    <w:p w14:paraId="585F06F3" w14:textId="77777777" w:rsidR="00426C85" w:rsidRDefault="00426C85" w:rsidP="006D0E93">
      <w:pPr>
        <w:pStyle w:val="aff5"/>
        <w:numPr>
          <w:ilvl w:val="1"/>
          <w:numId w:val="89"/>
        </w:numPr>
        <w:ind w:firstLineChars="0"/>
        <w:rPr>
          <w:lang w:val="en-GB"/>
        </w:rPr>
      </w:pPr>
      <w:r w:rsidRPr="00426C85">
        <w:rPr>
          <w:lang w:val="en-GB"/>
        </w:rPr>
        <w:t>支持</w:t>
      </w:r>
      <w:proofErr w:type="spellStart"/>
      <w:r w:rsidRPr="00426C85">
        <w:rPr>
          <w:lang w:val="en-GB"/>
        </w:rPr>
        <w:t>xx.yy.zz</w:t>
      </w:r>
      <w:proofErr w:type="spellEnd"/>
      <w:r w:rsidRPr="00426C85">
        <w:rPr>
          <w:lang w:val="en-GB"/>
        </w:rPr>
        <w:t>面向对象</w:t>
      </w:r>
      <w:r>
        <w:rPr>
          <w:rFonts w:hint="eastAsia"/>
          <w:lang w:val="en-GB"/>
        </w:rPr>
        <w:t>；</w:t>
      </w:r>
    </w:p>
    <w:p w14:paraId="509A7ABC" w14:textId="77777777" w:rsidR="005E1312" w:rsidRDefault="00805B8B" w:rsidP="006D0E93">
      <w:pPr>
        <w:pStyle w:val="aff5"/>
        <w:numPr>
          <w:ilvl w:val="1"/>
          <w:numId w:val="89"/>
        </w:numPr>
        <w:ind w:firstLineChars="0"/>
        <w:rPr>
          <w:lang w:val="en-GB"/>
        </w:rPr>
      </w:pPr>
      <w:r w:rsidRPr="00805B8B">
        <w:rPr>
          <w:lang w:val="en-GB"/>
        </w:rPr>
        <w:t>支持函数型占位符。即占位</w:t>
      </w:r>
      <w:r w:rsidR="008B7F1C">
        <w:rPr>
          <w:lang w:val="en-GB"/>
        </w:rPr>
        <w:t>符是一个方法的引用。占位符对应的数值，通过引用方法的返回值获取</w:t>
      </w:r>
      <w:r w:rsidR="008B7F1C">
        <w:rPr>
          <w:rFonts w:hint="eastAsia"/>
          <w:lang w:val="en-GB"/>
        </w:rPr>
        <w:t>；</w:t>
      </w:r>
    </w:p>
    <w:p w14:paraId="51634BB2" w14:textId="77777777" w:rsidR="008B7F1C" w:rsidRPr="008B7F1C" w:rsidRDefault="008B7F1C" w:rsidP="006D0E93">
      <w:pPr>
        <w:pStyle w:val="aff5"/>
        <w:numPr>
          <w:ilvl w:val="1"/>
          <w:numId w:val="89"/>
        </w:numPr>
        <w:ind w:firstLineChars="0"/>
        <w:rPr>
          <w:lang w:val="en-GB"/>
        </w:rPr>
      </w:pPr>
      <w:r>
        <w:rPr>
          <w:lang w:val="en-GB"/>
        </w:rPr>
        <w:t>不区分大小写。</w:t>
      </w:r>
    </w:p>
    <w:p w14:paraId="695BDDDA" w14:textId="77777777" w:rsidR="008B7F1C" w:rsidRDefault="008B7F1C" w:rsidP="005E1312">
      <w:pPr>
        <w:rPr>
          <w:lang w:val="en-GB"/>
        </w:rPr>
      </w:pPr>
    </w:p>
    <w:p w14:paraId="045AED82" w14:textId="77777777" w:rsidR="005E1312" w:rsidRPr="009C687E" w:rsidRDefault="005E1312" w:rsidP="005E1312">
      <w:pPr>
        <w:rPr>
          <w:lang w:val="en-GB"/>
        </w:rPr>
      </w:pPr>
      <w:proofErr w:type="gramStart"/>
      <w:r w:rsidRPr="005E1312">
        <w:rPr>
          <w:rFonts w:hint="eastAsia"/>
          <w:lang w:val="en-GB"/>
        </w:rPr>
        <w:t>当</w:t>
      </w:r>
      <w:r w:rsidRPr="005E1312">
        <w:rPr>
          <w:lang w:val="en-GB"/>
        </w:rPr>
        <w:t>用于</w:t>
      </w:r>
      <w:proofErr w:type="gramEnd"/>
      <w:r w:rsidRPr="005E1312">
        <w:rPr>
          <w:lang w:val="en-GB"/>
        </w:rPr>
        <w:t>动态标识</w:t>
      </w:r>
      <w:r w:rsidRPr="005E1312">
        <w:rPr>
          <w:lang w:val="en-GB"/>
        </w:rPr>
        <w:t xml:space="preserve"> &lt;[ ... ]&gt;</w:t>
      </w:r>
      <w:r w:rsidRPr="005E1312">
        <w:rPr>
          <w:lang w:val="en-GB"/>
        </w:rPr>
        <w:t>之内的占位符，可以控制动态标识内的</w:t>
      </w:r>
      <w:r w:rsidRPr="005E1312">
        <w:rPr>
          <w:lang w:val="en-GB"/>
        </w:rPr>
        <w:t>SQL</w:t>
      </w:r>
      <w:proofErr w:type="gramStart"/>
      <w:r w:rsidRPr="005E1312">
        <w:rPr>
          <w:lang w:val="en-GB"/>
        </w:rPr>
        <w:t>段是否</w:t>
      </w:r>
      <w:proofErr w:type="gramEnd"/>
      <w:r w:rsidRPr="005E1312">
        <w:rPr>
          <w:lang w:val="en-GB"/>
        </w:rPr>
        <w:t>拼接到最终执行</w:t>
      </w:r>
      <w:r w:rsidRPr="005E1312">
        <w:rPr>
          <w:lang w:val="en-GB"/>
        </w:rPr>
        <w:t>SQL</w:t>
      </w:r>
      <w:r w:rsidRPr="005E1312">
        <w:rPr>
          <w:lang w:val="en-GB"/>
        </w:rPr>
        <w:t>上执行</w:t>
      </w:r>
      <w:r w:rsidR="007E10B0">
        <w:rPr>
          <w:lang w:val="en-GB"/>
        </w:rPr>
        <w:t>。</w:t>
      </w:r>
      <w:r w:rsidR="009C687E">
        <w:rPr>
          <w:rFonts w:hint="eastAsia"/>
          <w:lang w:val="en-GB"/>
        </w:rPr>
        <w:t>原则是：</w:t>
      </w:r>
      <w:r w:rsidR="009C687E" w:rsidRPr="005E1312">
        <w:rPr>
          <w:lang w:val="en-GB"/>
        </w:rPr>
        <w:t>动态标识</w:t>
      </w:r>
      <w:r w:rsidR="009C687E" w:rsidRPr="005E1312">
        <w:rPr>
          <w:lang w:val="en-GB"/>
        </w:rPr>
        <w:t xml:space="preserve"> &lt;[ ... ]&gt;</w:t>
      </w:r>
      <w:r w:rsidR="009C687E" w:rsidRPr="005E1312">
        <w:rPr>
          <w:lang w:val="en-GB"/>
        </w:rPr>
        <w:t>之内的</w:t>
      </w:r>
      <w:r w:rsidR="009C687E">
        <w:rPr>
          <w:rFonts w:hint="eastAsia"/>
          <w:lang w:val="en-GB"/>
        </w:rPr>
        <w:t>任意一个</w:t>
      </w:r>
      <w:r w:rsidR="009C687E" w:rsidRPr="005E1312">
        <w:rPr>
          <w:lang w:val="en-GB"/>
        </w:rPr>
        <w:t>占位符</w:t>
      </w:r>
      <w:r w:rsidR="009C687E">
        <w:rPr>
          <w:rFonts w:hint="eastAsia"/>
          <w:lang w:val="en-GB"/>
        </w:rPr>
        <w:t>为</w:t>
      </w:r>
      <w:r w:rsidR="009C687E">
        <w:rPr>
          <w:lang w:val="en-GB"/>
        </w:rPr>
        <w:t>NULL</w:t>
      </w:r>
      <w:r w:rsidR="009C687E">
        <w:rPr>
          <w:rFonts w:hint="eastAsia"/>
          <w:lang w:val="en-GB"/>
        </w:rPr>
        <w:t>时，</w:t>
      </w:r>
      <w:r w:rsidR="009C687E" w:rsidRPr="005E1312">
        <w:rPr>
          <w:lang w:val="en-GB"/>
        </w:rPr>
        <w:t>动态标识内的</w:t>
      </w:r>
      <w:r w:rsidR="009C687E" w:rsidRPr="005E1312">
        <w:rPr>
          <w:lang w:val="en-GB"/>
        </w:rPr>
        <w:t>SQL</w:t>
      </w:r>
      <w:r w:rsidR="009C687E" w:rsidRPr="005E1312">
        <w:rPr>
          <w:lang w:val="en-GB"/>
        </w:rPr>
        <w:t>段</w:t>
      </w:r>
      <w:r w:rsidR="009C687E">
        <w:rPr>
          <w:lang w:val="en-GB"/>
        </w:rPr>
        <w:t>将不参与最终</w:t>
      </w:r>
      <w:r w:rsidR="004C1784">
        <w:rPr>
          <w:lang w:val="en-GB"/>
        </w:rPr>
        <w:t>运行</w:t>
      </w:r>
      <w:r w:rsidR="009C687E">
        <w:rPr>
          <w:lang w:val="en-GB"/>
        </w:rPr>
        <w:t>SQL</w:t>
      </w:r>
      <w:r w:rsidR="009C687E">
        <w:rPr>
          <w:lang w:val="en-GB"/>
        </w:rPr>
        <w:t>的执行。</w:t>
      </w:r>
      <w:r w:rsidR="00B67C8B">
        <w:rPr>
          <w:rFonts w:hint="eastAsia"/>
          <w:lang w:val="en-GB"/>
        </w:rPr>
        <w:t>详见“</w:t>
      </w:r>
      <w:hyperlink w:anchor="_XSQL动态参数&lt;[_..._]&gt;的查询" w:history="1">
        <w:r w:rsidR="00B67C8B" w:rsidRPr="00B67C8B">
          <w:rPr>
            <w:rStyle w:val="aff6"/>
            <w:rFonts w:hint="eastAsia"/>
            <w:lang w:val="en-GB"/>
          </w:rPr>
          <w:t>XSQL</w:t>
        </w:r>
        <w:r w:rsidR="00B67C8B" w:rsidRPr="00B67C8B">
          <w:rPr>
            <w:rStyle w:val="aff6"/>
            <w:rFonts w:hint="eastAsia"/>
            <w:lang w:val="en-GB"/>
          </w:rPr>
          <w:t>动态参数</w:t>
        </w:r>
        <w:r w:rsidR="00B67C8B" w:rsidRPr="00B67C8B">
          <w:rPr>
            <w:rStyle w:val="aff6"/>
            <w:rFonts w:hint="eastAsia"/>
            <w:lang w:val="en-GB"/>
          </w:rPr>
          <w:t>&lt;[ ... ]&gt;</w:t>
        </w:r>
        <w:r w:rsidR="00B67C8B" w:rsidRPr="00B67C8B">
          <w:rPr>
            <w:rStyle w:val="aff6"/>
            <w:rFonts w:hint="eastAsia"/>
            <w:lang w:val="en-GB"/>
          </w:rPr>
          <w:t>的查询</w:t>
        </w:r>
      </w:hyperlink>
      <w:r w:rsidR="00B67C8B">
        <w:rPr>
          <w:rFonts w:hint="eastAsia"/>
          <w:lang w:val="en-GB"/>
        </w:rPr>
        <w:t>”。</w:t>
      </w:r>
    </w:p>
    <w:p w14:paraId="2F564AA0" w14:textId="77777777" w:rsidR="0015366B" w:rsidRDefault="0015366B" w:rsidP="005E1312">
      <w:pPr>
        <w:rPr>
          <w:lang w:val="en-GB"/>
        </w:rPr>
      </w:pPr>
    </w:p>
    <w:p w14:paraId="1C79B105" w14:textId="77777777" w:rsidR="00F14D8C" w:rsidRDefault="00F14D8C" w:rsidP="00F14D8C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0388DEF1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4DD7A06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9F140B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2024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2024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12024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12024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12024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12024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4D0B800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2F8ED9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87F32B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</w:t>
      </w:r>
      <w:proofErr w:type="gramEnd"/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CDATA[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F88BEBD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proofErr w:type="gramStart"/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 *</w:t>
      </w:r>
      <w:proofErr w:type="gramEnd"/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C0A5E41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表名称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4CEDEB8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字段名称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01 = ':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点位符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01'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F432377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字段名称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02 = ':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点位符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02'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DB47846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字段名称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03 = ':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点位符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03'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F7712F0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1E3E41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471EE1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77A51A3" w14:textId="77777777" w:rsidR="0027711F" w:rsidRPr="0027711F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proofErr w:type="gramEnd"/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条件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01 --&gt;</w:t>
      </w:r>
      <w:r w:rsidRPr="00120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0785A5C" w14:textId="2E8AEBDB" w:rsidR="0012024C" w:rsidRPr="0012024C" w:rsidRDefault="0027711F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proofErr w:type="gramEnd"/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实现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Java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编程语言中的</w:t>
      </w:r>
      <w:r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 xml:space="preserve"> if 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 xml:space="preserve">... else ... 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的判定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--&gt;</w:t>
      </w:r>
      <w:r w:rsidR="0012024C" w:rsidRPr="00120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42F2CDF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&lt;condition&gt;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D962B8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&lt;name&gt;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点位符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01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&lt;/name&gt;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AD027D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45407E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&lt;true&gt;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条件满足时的取值。默认为：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THIS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&lt;/true&gt;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C7D567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&lt;false&gt;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条件不满足时的取值。默认为：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NULL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&lt;/false&gt;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5289AA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&lt;/condition&gt;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780FE9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18070642" w14:textId="66855A33" w:rsidR="0012024C" w:rsidRPr="007C6E68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proofErr w:type="gramEnd"/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条件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2</w:t>
      </w:r>
      <w:r w:rsidR="00277587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：简写方式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120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CDA271" w14:textId="53BE0ECB" w:rsidR="007C6E68" w:rsidRPr="0012024C" w:rsidRDefault="007C6E68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proofErr w:type="gramEnd"/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实现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Java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编程语言中的</w:t>
      </w:r>
      <w:r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 xml:space="preserve"> if 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 xml:space="preserve">... else ... 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的判定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14:paraId="6087D6AF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&lt;condition&gt;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43E711" w14:textId="4BADE076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&lt;name&gt;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点位符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02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&lt;/name&gt;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必填</w:t>
      </w:r>
      <w:r w:rsidR="00AC06CA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项。注意不</w:t>
      </w:r>
      <w:proofErr w:type="gramStart"/>
      <w:r w:rsidR="00AC06CA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填写</w:t>
      </w:r>
      <w:r w:rsidR="00AC06CA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  <w:lang w:val="en-GB"/>
        </w:rPr>
        <w:t>占位符前</w:t>
      </w:r>
      <w:proofErr w:type="gramEnd"/>
      <w:r w:rsidR="00AC06CA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  <w:lang w:val="en-GB"/>
        </w:rPr>
        <w:t>的冒号</w:t>
      </w:r>
      <w:r w:rsidR="00AC06CA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GB"/>
        </w:rPr>
        <w:t>: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120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045BCF" w14:textId="252E5780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</w:t>
      </w:r>
      <w:r w:rsidR="00733B68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 xml:space="preserve">— </w:t>
      </w:r>
      <w:r w:rsidR="00733B68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可选项。</w:t>
      </w:r>
      <w:r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当为空时</w:t>
      </w:r>
      <w:r w:rsidR="00733B68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(</w:t>
      </w:r>
      <w:proofErr w:type="gramStart"/>
      <w:r w:rsidR="00733B68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不配置此</w:t>
      </w:r>
      <w:proofErr w:type="gramEnd"/>
      <w:r w:rsidR="00733B68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属性</w:t>
      </w:r>
      <w:r w:rsidR="00733B68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)</w:t>
      </w:r>
      <w:r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，条件永远为真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--&gt;</w:t>
      </w:r>
      <w:r w:rsidRPr="00120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42C580" w14:textId="77777777" w:rsidR="0012024C" w:rsidRPr="00BF7CE6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&lt;/condition&gt;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34164A" w14:textId="77777777" w:rsidR="00BF7CE6" w:rsidRPr="00BF7CE6" w:rsidRDefault="00BF7CE6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</w:p>
    <w:p w14:paraId="1EBAEE76" w14:textId="6615EE58" w:rsidR="00BF7CE6" w:rsidRPr="00C36A51" w:rsidRDefault="00BF7CE6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proofErr w:type="gramStart"/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proofErr w:type="gramEnd"/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条件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3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120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CEE143" w14:textId="79A42DA4" w:rsidR="00C36A51" w:rsidRPr="0012024C" w:rsidRDefault="00C36A51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proofErr w:type="gramEnd"/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实现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Java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编程语言中的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 xml:space="preserve"> if .. else if ... else ... 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的多条件复杂判定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14:paraId="045AF784" w14:textId="77777777" w:rsidR="00BF7CE6" w:rsidRPr="0012024C" w:rsidRDefault="00BF7CE6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&lt;condition&gt;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D643D8" w14:textId="3B1B976A" w:rsidR="00BF7CE6" w:rsidRPr="0012024C" w:rsidRDefault="00BF7CE6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&lt;name&gt;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点位符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3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&lt;/name&gt;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F5747C" w14:textId="5F97B334" w:rsidR="00BF7CE6" w:rsidRPr="0012024C" w:rsidRDefault="00BF7CE6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0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1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8289AC" w14:textId="7FBADC65" w:rsidR="00BF7CE6" w:rsidRPr="00BF7CE6" w:rsidRDefault="00BF7CE6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&lt;true&gt;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0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1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满足时的取值。默认为：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THIS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&lt;/true&gt;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4C465E" w14:textId="424B7705" w:rsidR="00BF7CE6" w:rsidRPr="00BF7CE6" w:rsidRDefault="00BF7CE6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02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&lt;/if&gt;</w:t>
      </w:r>
      <w:r w:rsidR="004031C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</w:p>
    <w:p w14:paraId="4DA79BEC" w14:textId="3B10BB99" w:rsidR="00BF7CE6" w:rsidRPr="00AF21A4" w:rsidRDefault="00BF7CE6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&lt;true&gt;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02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满足时的取值。默认为：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THIS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&lt;/true&gt;</w:t>
      </w:r>
    </w:p>
    <w:p w14:paraId="27A897ED" w14:textId="6421CA17" w:rsidR="00AF21A4" w:rsidRPr="00BF7CE6" w:rsidRDefault="00AF21A4" w:rsidP="00AF21A4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03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&lt;/if&gt;</w:t>
      </w:r>
      <w:r w:rsidR="004031C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</w:p>
    <w:p w14:paraId="1D1F5929" w14:textId="096C38C1" w:rsidR="00AF21A4" w:rsidRPr="0012024C" w:rsidRDefault="00AF21A4" w:rsidP="00AF21A4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&lt;true&gt;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03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满足时的取值。默认为：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THIS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&lt;/true&gt;</w:t>
      </w:r>
    </w:p>
    <w:p w14:paraId="77E8500A" w14:textId="471BC304" w:rsidR="00BF7CE6" w:rsidRPr="0012024C" w:rsidRDefault="00BF7CE6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&lt;false&gt;</w:t>
      </w:r>
      <w:r w:rsidRPr="00BF7CE6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所有判定均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不满足时的取值。默认为：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NULL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&lt;/false&gt;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26579F" w14:textId="1C0CD42A" w:rsidR="00BF7CE6" w:rsidRPr="00C54365" w:rsidRDefault="00BF7CE6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&lt;/condition&gt;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1F277C" w14:textId="77777777" w:rsidR="00C54365" w:rsidRPr="00C54365" w:rsidRDefault="00C54365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</w:p>
    <w:p w14:paraId="1F1B741D" w14:textId="7764B61C" w:rsidR="00C54365" w:rsidRPr="00C36A51" w:rsidRDefault="00C54365" w:rsidP="00C54365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proofErr w:type="gramStart"/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proofErr w:type="gramEnd"/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条件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4</w:t>
      </w:r>
      <w:r w:rsidR="00277587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：</w:t>
      </w:r>
      <w:r w:rsidR="002556AC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简写方式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120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423E52" w14:textId="77777777" w:rsidR="00C54365" w:rsidRPr="0012024C" w:rsidRDefault="00C54365" w:rsidP="00C54365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proofErr w:type="gramEnd"/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实现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Java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编程语言中的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 xml:space="preserve"> if .. else if ... else ... 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的多条件复杂判定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14:paraId="375DBC10" w14:textId="77777777" w:rsidR="00C54365" w:rsidRPr="0012024C" w:rsidRDefault="00C54365" w:rsidP="00C54365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&lt;condition&gt;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04776C" w14:textId="02D81C0E" w:rsidR="00C54365" w:rsidRPr="0012024C" w:rsidRDefault="00C54365" w:rsidP="00C54365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&lt;name&gt;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点位符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4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&lt;/name&gt;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697EE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0CD5CF85" w14:textId="0A1F657E" w:rsidR="00C54365" w:rsidRPr="00C54365" w:rsidRDefault="00C54365" w:rsidP="00C54365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0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1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697EE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="00697EEA"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697EEA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="00697EEA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判定满足时</w:t>
      </w:r>
      <w:r w:rsidR="007B016B" w:rsidRPr="007B016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取值</w:t>
      </w:r>
      <w:r w:rsidR="007B016B" w:rsidRPr="007B016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THIS</w:t>
      </w:r>
      <w:r w:rsidR="00697EEA"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0186D71E" w14:textId="582F9975" w:rsidR="00C54365" w:rsidRPr="00BF7CE6" w:rsidRDefault="00C54365" w:rsidP="00C54365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02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&lt;/if&gt;</w:t>
      </w:r>
      <w:r w:rsidR="004031C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="00697EE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</w:p>
    <w:p w14:paraId="019CBD5B" w14:textId="351F0A3A" w:rsidR="00C54365" w:rsidRPr="00C54365" w:rsidRDefault="00C54365" w:rsidP="00C54365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03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&lt;/if&gt;</w:t>
      </w:r>
      <w:r w:rsidR="004031C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="00697EE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</w:p>
    <w:p w14:paraId="75190603" w14:textId="77777777" w:rsidR="00C54365" w:rsidRPr="0012024C" w:rsidRDefault="00C54365" w:rsidP="00C54365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&lt;false&gt;</w:t>
      </w:r>
      <w:r w:rsidRPr="00BF7CE6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所有判定均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不满足时的取值。默认为：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NULL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&lt;/false&gt;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937747" w14:textId="5C08A141" w:rsidR="00C54365" w:rsidRPr="00BF7CE6" w:rsidRDefault="00C54365" w:rsidP="00C54365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&lt;/condition&gt;</w:t>
      </w:r>
    </w:p>
    <w:p w14:paraId="4C9FAD45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4C70DF4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6F13F9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proofErr w:type="spellStart"/>
      <w:proofErr w:type="gramStart"/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java.util</w:t>
      </w:r>
      <w:proofErr w:type="gramEnd"/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.HashMap</w:t>
      </w:r>
      <w:proofErr w:type="spellEnd"/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5DF220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gramStart"/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put(</w:t>
      </w:r>
      <w:proofErr w:type="spellStart"/>
      <w:proofErr w:type="gramEnd"/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colName</w:t>
      </w:r>
      <w:proofErr w:type="spellEnd"/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proofErr w:type="spellStart"/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colValue</w:t>
      </w:r>
      <w:proofErr w:type="spellEnd"/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1E9815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BD2B08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E289DBB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38083D" w14:textId="77777777" w:rsidR="00A1701E" w:rsidRDefault="00A1701E" w:rsidP="00992CA4">
      <w:pPr>
        <w:rPr>
          <w:lang w:val="en-GB"/>
        </w:rPr>
      </w:pPr>
    </w:p>
    <w:p w14:paraId="3BA10F5C" w14:textId="77777777" w:rsidR="0015366B" w:rsidRPr="003863F9" w:rsidRDefault="0015366B" w:rsidP="0015366B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2CD7185C" w14:textId="77777777" w:rsidR="0015366B" w:rsidRDefault="0015366B" w:rsidP="006D0E93">
      <w:pPr>
        <w:pStyle w:val="aff5"/>
        <w:numPr>
          <w:ilvl w:val="0"/>
          <w:numId w:val="91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condition&gt;</w:t>
      </w:r>
      <w:r>
        <w:rPr>
          <w:lang w:val="en-GB"/>
        </w:rPr>
        <w:t>节点：条件节点，可以零到多个占位符条件。</w:t>
      </w:r>
    </w:p>
    <w:p w14:paraId="52CE5664" w14:textId="77777777" w:rsidR="0015366B" w:rsidRDefault="0015366B" w:rsidP="006D0E93">
      <w:pPr>
        <w:pStyle w:val="aff5"/>
        <w:numPr>
          <w:ilvl w:val="0"/>
          <w:numId w:val="91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&lt;</w:t>
      </w:r>
      <w:r>
        <w:rPr>
          <w:lang w:val="en-GB"/>
        </w:rPr>
        <w:t>name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节点：占位符名称，对哪个占位</w:t>
      </w:r>
      <w:proofErr w:type="gramStart"/>
      <w:r>
        <w:rPr>
          <w:rFonts w:hint="eastAsia"/>
          <w:lang w:val="en-GB"/>
        </w:rPr>
        <w:t>符采取</w:t>
      </w:r>
      <w:proofErr w:type="gramEnd"/>
      <w:r>
        <w:rPr>
          <w:rFonts w:hint="eastAsia"/>
          <w:lang w:val="en-GB"/>
        </w:rPr>
        <w:t>条件判定。</w:t>
      </w:r>
    </w:p>
    <w:p w14:paraId="50D5136B" w14:textId="53D19AEA" w:rsidR="0015366B" w:rsidRDefault="0015366B" w:rsidP="006D0E93">
      <w:pPr>
        <w:pStyle w:val="aff5"/>
        <w:numPr>
          <w:ilvl w:val="0"/>
          <w:numId w:val="91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if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节点：条件表达式，采用</w:t>
      </w:r>
      <w:r>
        <w:rPr>
          <w:lang w:val="en-GB"/>
        </w:rPr>
        <w:t>Fel</w:t>
      </w:r>
      <w:r>
        <w:rPr>
          <w:rFonts w:hint="eastAsia"/>
          <w:lang w:val="en-GB"/>
        </w:rPr>
        <w:t>表达式。</w:t>
      </w:r>
      <w:r w:rsidR="00CA5386">
        <w:rPr>
          <w:rFonts w:hint="eastAsia"/>
          <w:lang w:val="en-GB"/>
        </w:rPr>
        <w:t>可选的，当为空时，条件永远为真。</w:t>
      </w:r>
      <w:r w:rsidR="006D09DA">
        <w:rPr>
          <w:rFonts w:hint="eastAsia"/>
          <w:lang w:val="en-GB"/>
        </w:rPr>
        <w:t>可以有多个节点，可支持</w:t>
      </w:r>
      <w:r w:rsidR="006D09DA">
        <w:t xml:space="preserve"> if … else if … else if … else </w:t>
      </w:r>
      <w:r w:rsidR="00C76E39">
        <w:t xml:space="preserve">… </w:t>
      </w:r>
      <w:r w:rsidR="006D09DA">
        <w:rPr>
          <w:rFonts w:hint="eastAsia"/>
        </w:rPr>
        <w:t>的</w:t>
      </w:r>
      <w:r w:rsidR="006D09DA">
        <w:t>Java</w:t>
      </w:r>
      <w:r w:rsidR="006D09DA">
        <w:rPr>
          <w:rFonts w:hint="eastAsia"/>
        </w:rPr>
        <w:t>编程语法。</w:t>
      </w:r>
      <w:r w:rsidR="00967788">
        <w:rPr>
          <w:rFonts w:hint="eastAsia"/>
        </w:rPr>
        <w:t>按顺序依次判定条件。任一</w:t>
      </w:r>
      <w:r w:rsidR="00967788">
        <w:t>&lt;if&gt;</w:t>
      </w:r>
      <w:r w:rsidR="00967788">
        <w:rPr>
          <w:rFonts w:hint="eastAsia"/>
        </w:rPr>
        <w:t>节点满足时，其后的</w:t>
      </w:r>
      <w:r w:rsidR="00967788">
        <w:t>&lt;if&gt;</w:t>
      </w:r>
      <w:r w:rsidR="00967788">
        <w:rPr>
          <w:rFonts w:hint="eastAsia"/>
        </w:rPr>
        <w:t>节点将不再判定</w:t>
      </w:r>
      <w:r w:rsidR="008A6470">
        <w:rPr>
          <w:rFonts w:hint="eastAsia"/>
        </w:rPr>
        <w:t>。</w:t>
      </w:r>
    </w:p>
    <w:p w14:paraId="1956C897" w14:textId="4D636DA2" w:rsidR="00CA5386" w:rsidRDefault="003C04C6" w:rsidP="006D0E93">
      <w:pPr>
        <w:pStyle w:val="aff5"/>
        <w:numPr>
          <w:ilvl w:val="0"/>
          <w:numId w:val="91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true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节点：条件满足时的取值。</w:t>
      </w:r>
      <w:r w:rsidR="001B5F09">
        <w:rPr>
          <w:rFonts w:hint="eastAsia"/>
          <w:lang w:val="en-GB"/>
        </w:rPr>
        <w:t>可选的，默认值是</w:t>
      </w:r>
      <w:r w:rsidR="001B5F09">
        <w:rPr>
          <w:lang w:val="en-GB"/>
        </w:rPr>
        <w:t>&lt;name&gt;</w:t>
      </w:r>
      <w:r w:rsidR="001B5F09">
        <w:rPr>
          <w:rFonts w:hint="eastAsia"/>
          <w:lang w:val="en-GB"/>
        </w:rPr>
        <w:t>节点</w:t>
      </w:r>
      <w:proofErr w:type="gramStart"/>
      <w:r w:rsidR="001B5F09">
        <w:rPr>
          <w:rFonts w:hint="eastAsia"/>
          <w:lang w:val="en-GB"/>
        </w:rPr>
        <w:t>指定占</w:t>
      </w:r>
      <w:proofErr w:type="gramEnd"/>
      <w:r w:rsidR="001B5F09">
        <w:rPr>
          <w:rFonts w:hint="eastAsia"/>
          <w:lang w:val="en-GB"/>
        </w:rPr>
        <w:t>位符映射的值</w:t>
      </w:r>
      <w:r w:rsidR="00407D52">
        <w:rPr>
          <w:rFonts w:hint="eastAsia"/>
          <w:lang w:val="en-GB"/>
        </w:rPr>
        <w:t>。可以有多个节点，可支持</w:t>
      </w:r>
      <w:r w:rsidR="00407D52">
        <w:t xml:space="preserve"> if … else if … else if … else </w:t>
      </w:r>
      <w:r w:rsidR="00407D52">
        <w:rPr>
          <w:rFonts w:hint="eastAsia"/>
        </w:rPr>
        <w:t>的</w:t>
      </w:r>
      <w:r w:rsidR="00407D52">
        <w:t>Java</w:t>
      </w:r>
      <w:r w:rsidR="00407D52">
        <w:rPr>
          <w:rFonts w:hint="eastAsia"/>
        </w:rPr>
        <w:t>编程语法。</w:t>
      </w:r>
    </w:p>
    <w:p w14:paraId="3159FEBB" w14:textId="44CE5D9B" w:rsidR="003C04C6" w:rsidRPr="0015366B" w:rsidRDefault="003C04C6" w:rsidP="006D0E93">
      <w:pPr>
        <w:pStyle w:val="aff5"/>
        <w:numPr>
          <w:ilvl w:val="0"/>
          <w:numId w:val="91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false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节点：条件不满足时的取值。</w:t>
      </w:r>
      <w:r w:rsidR="009F256D">
        <w:rPr>
          <w:rFonts w:hint="eastAsia"/>
          <w:lang w:val="en-GB"/>
        </w:rPr>
        <w:t>可选的，默认值是</w:t>
      </w:r>
      <w:r w:rsidR="009F256D">
        <w:rPr>
          <w:rFonts w:hint="eastAsia"/>
          <w:lang w:val="en-GB"/>
        </w:rPr>
        <w:t>Java</w:t>
      </w:r>
      <w:r w:rsidR="009F256D">
        <w:rPr>
          <w:rFonts w:hint="eastAsia"/>
          <w:lang w:val="en-GB"/>
        </w:rPr>
        <w:t>概念上的</w:t>
      </w:r>
      <w:r w:rsidR="009F256D">
        <w:rPr>
          <w:lang w:val="en-GB"/>
        </w:rPr>
        <w:t>NULL</w:t>
      </w:r>
      <w:r w:rsidR="009F256D">
        <w:rPr>
          <w:rFonts w:hint="eastAsia"/>
          <w:lang w:val="en-GB"/>
        </w:rPr>
        <w:t>。</w:t>
      </w:r>
      <w:r w:rsidR="007E271B">
        <w:rPr>
          <w:rFonts w:hint="eastAsia"/>
          <w:lang w:val="en-GB"/>
        </w:rPr>
        <w:t>只出现在最后一个节点位置上，只需一个</w:t>
      </w:r>
      <w:r w:rsidR="00327F94">
        <w:rPr>
          <w:rFonts w:hint="eastAsia"/>
          <w:lang w:val="en-GB"/>
        </w:rPr>
        <w:t>&lt;</w:t>
      </w:r>
      <w:r w:rsidR="00327F94">
        <w:rPr>
          <w:lang w:val="en-GB"/>
        </w:rPr>
        <w:t>false</w:t>
      </w:r>
      <w:r w:rsidR="00327F94">
        <w:rPr>
          <w:rFonts w:hint="eastAsia"/>
          <w:lang w:val="en-GB"/>
        </w:rPr>
        <w:t>&gt;</w:t>
      </w:r>
      <w:r w:rsidR="00327F94">
        <w:rPr>
          <w:rFonts w:hint="eastAsia"/>
          <w:lang w:val="en-GB"/>
        </w:rPr>
        <w:t>节点就</w:t>
      </w:r>
      <w:r w:rsidR="007E271B">
        <w:rPr>
          <w:rFonts w:hint="eastAsia"/>
          <w:lang w:val="en-GB"/>
        </w:rPr>
        <w:t>OK</w:t>
      </w:r>
      <w:r w:rsidR="007E271B">
        <w:rPr>
          <w:rFonts w:hint="eastAsia"/>
          <w:lang w:val="en-GB"/>
        </w:rPr>
        <w:t>了。</w:t>
      </w:r>
      <w:r w:rsidR="00C76E39">
        <w:rPr>
          <w:rFonts w:hint="eastAsia"/>
          <w:lang w:val="en-GB"/>
        </w:rPr>
        <w:t>表示</w:t>
      </w:r>
      <w:r w:rsidR="00C76E39">
        <w:t xml:space="preserve"> if … else if … else … </w:t>
      </w:r>
      <w:r w:rsidR="00C76E39">
        <w:rPr>
          <w:rFonts w:hint="eastAsia"/>
        </w:rPr>
        <w:t>中的</w:t>
      </w:r>
      <w:r w:rsidR="00C76E39">
        <w:t xml:space="preserve">else </w:t>
      </w:r>
      <w:r w:rsidR="00C76E39">
        <w:rPr>
          <w:rFonts w:hint="eastAsia"/>
        </w:rPr>
        <w:t>情况，即所有</w:t>
      </w:r>
      <w:r w:rsidR="00C76E39">
        <w:t>&lt;if&gt;</w:t>
      </w:r>
      <w:r w:rsidR="00C76E39">
        <w:rPr>
          <w:rFonts w:hint="eastAsia"/>
        </w:rPr>
        <w:t>节点均不满足时</w:t>
      </w:r>
      <w:r w:rsidR="00895999">
        <w:rPr>
          <w:rFonts w:hint="eastAsia"/>
        </w:rPr>
        <w:t>的取值。</w:t>
      </w:r>
    </w:p>
    <w:p w14:paraId="648E1669" w14:textId="77777777" w:rsidR="00A1701E" w:rsidRDefault="00A1701E" w:rsidP="00992CA4">
      <w:pPr>
        <w:rPr>
          <w:lang w:val="en-GB"/>
        </w:rPr>
      </w:pPr>
    </w:p>
    <w:p w14:paraId="39FEA91D" w14:textId="77777777" w:rsidR="008B7F1C" w:rsidRPr="003863F9" w:rsidRDefault="008B7F1C" w:rsidP="008B7F1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79AA97BF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B7F1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B7F1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"XSQL_User_Condition"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08C6EE7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8758C7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65A15C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</w:t>
      </w:r>
      <w:proofErr w:type="gramEnd"/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CDATA[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2EC22CF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proofErr w:type="gramStart"/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 </w:t>
      </w:r>
      <w:proofErr w:type="spellStart"/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proofErr w:type="gramEnd"/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.userName</w:t>
      </w:r>
      <w:proofErr w:type="spellEnd"/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800379D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</w:t>
      </w:r>
      <w:proofErr w:type="gramStart"/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,A.pwd</w:t>
      </w:r>
      <w:proofErr w:type="gramEnd"/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B6268C3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</w:t>
      </w:r>
      <w:proofErr w:type="gramStart"/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FROM  User</w:t>
      </w:r>
      <w:proofErr w:type="gramEnd"/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959DBE1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</w:t>
      </w:r>
      <w:proofErr w:type="gramStart"/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WHERE  </w:t>
      </w:r>
      <w:proofErr w:type="spellStart"/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proofErr w:type="gramEnd"/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.userName</w:t>
      </w:r>
      <w:proofErr w:type="spellEnd"/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= ':</w:t>
      </w:r>
      <w:proofErr w:type="spellStart"/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userName</w:t>
      </w:r>
      <w:proofErr w:type="spellEnd"/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75514D1" w14:textId="77777777" w:rsidR="008B7F1C" w:rsidRPr="00990328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</w:t>
      </w:r>
      <w:proofErr w:type="gramStart"/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AND  A.pwd</w:t>
      </w:r>
      <w:proofErr w:type="gramEnd"/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= ':</w:t>
      </w:r>
      <w:proofErr w:type="spellStart"/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pwd</w:t>
      </w:r>
      <w:proofErr w:type="spellEnd"/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0C53BE" w14:textId="77777777" w:rsidR="00990328" w:rsidRPr="008B7F1C" w:rsidRDefault="00990328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</w:t>
      </w:r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</w:t>
      </w:r>
      <w:proofErr w:type="gramStart"/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&lt;[</w:t>
      </w:r>
      <w:proofErr w:type="gramEnd"/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AND  </w:t>
      </w:r>
      <w:proofErr w:type="spellStart"/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A.orgName</w:t>
      </w:r>
      <w:proofErr w:type="spellEnd"/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= ':</w:t>
      </w:r>
      <w:proofErr w:type="spellStart"/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orgName</w:t>
      </w:r>
      <w:proofErr w:type="spellEnd"/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    ]&gt;</w:t>
      </w:r>
    </w:p>
    <w:p w14:paraId="11F5743F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794EA9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CB5E99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CF8C5B5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proofErr w:type="gramEnd"/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当用户名称为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admin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时，自动翻译为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administrator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用户名称登陆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C59E72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&lt;condition&gt;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5C789E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proofErr w:type="spellStart"/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userName</w:t>
      </w:r>
      <w:proofErr w:type="spellEnd"/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8C3352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&lt;if</w:t>
      </w:r>
      <w:proofErr w:type="gramStart"/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B7F1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:</w:t>
      </w:r>
      <w:proofErr w:type="spellStart"/>
      <w:r w:rsidRPr="008B7F1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userName</w:t>
      </w:r>
      <w:proofErr w:type="spellEnd"/>
      <w:proofErr w:type="gramEnd"/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== 'admin'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&lt;/if&gt;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99963F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&lt;true&gt;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administrator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&lt;/true&gt;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25D756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&lt;false</w:t>
      </w:r>
      <w:proofErr w:type="gramStart"/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</w:t>
      </w:r>
      <w:proofErr w:type="spellStart"/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userName</w:t>
      </w:r>
      <w:proofErr w:type="spellEnd"/>
      <w:proofErr w:type="gramEnd"/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&lt;/false&gt;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也可以写成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this --&gt;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C2E005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&lt;/condition&gt;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192198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C2A8EC5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proofErr w:type="gramEnd"/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密码验证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B41180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&lt;condition&gt;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1057F6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password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0B2087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&lt;if&gt;</w:t>
      </w:r>
      <w:proofErr w:type="gramStart"/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</w:t>
      </w:r>
      <w:proofErr w:type="gramEnd"/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CDATA[{:</w:t>
      </w:r>
      <w:proofErr w:type="spellStart"/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pwd</w:t>
      </w:r>
      <w:proofErr w:type="spellEnd"/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}.length() </w:t>
      </w: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&gt;= 6 &amp;&amp; {:</w:t>
      </w:r>
      <w:proofErr w:type="spellStart"/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pwd</w:t>
      </w:r>
      <w:proofErr w:type="spellEnd"/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}.length() &lt;= 16]]&gt;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&lt;/if&gt;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EBC2AB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&lt;false&gt;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密码长度验证未通过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&lt;/false&gt;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9812FC" w14:textId="77777777" w:rsidR="008B7F1C" w:rsidRPr="00990328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&lt;/condition&gt;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1D0093" w14:textId="77777777" w:rsidR="00990328" w:rsidRDefault="00990328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</w:p>
    <w:p w14:paraId="6CABD5A0" w14:textId="77777777" w:rsidR="00990328" w:rsidRPr="004343D7" w:rsidRDefault="00990328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proofErr w:type="gramStart"/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proofErr w:type="gramEnd"/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部门名称是</w:t>
      </w:r>
      <w:r w:rsidR="0058419B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“根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目录</w:t>
      </w:r>
      <w:r w:rsidR="0058419B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”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时，不参与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Where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条件过滤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--&gt;</w:t>
      </w:r>
    </w:p>
    <w:p w14:paraId="6F1B3A24" w14:textId="316A5B6A" w:rsidR="004343D7" w:rsidRPr="00D01E5F" w:rsidRDefault="004343D7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proofErr w:type="gramEnd"/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部门名称是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“技术部”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时，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用</w:t>
      </w:r>
      <w:r w:rsidR="002A55F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’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Hello World</w:t>
      </w:r>
      <w:r w:rsidR="002A55F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’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字符串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参与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Where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条件过滤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--&gt;</w:t>
      </w:r>
    </w:p>
    <w:p w14:paraId="49930DF8" w14:textId="228A5738" w:rsidR="00D01E5F" w:rsidRPr="00FA25F0" w:rsidRDefault="00D01E5F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proofErr w:type="gramEnd"/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部门名称是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“科技部”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时，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用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’</w:t>
      </w:r>
      <w:r w:rsidR="00392C7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AI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’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字符串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参与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Where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条件过滤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--&gt;</w:t>
      </w:r>
    </w:p>
    <w:p w14:paraId="5043A5DC" w14:textId="1EC3ED66" w:rsidR="00FA25F0" w:rsidRPr="00FA25F0" w:rsidRDefault="00FA25F0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proofErr w:type="gramEnd"/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部门名称是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其它情况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时，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用部门名称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参与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Where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条件过滤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--&gt;</w:t>
      </w:r>
    </w:p>
    <w:p w14:paraId="172F4D3E" w14:textId="77777777" w:rsidR="00990328" w:rsidRPr="008B7F1C" w:rsidRDefault="00990328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   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&lt;condition&gt;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B30F94" w14:textId="77777777" w:rsidR="00990328" w:rsidRPr="008B7F1C" w:rsidRDefault="00990328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proofErr w:type="spellStart"/>
      <w:r w:rsidRPr="009903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orgName</w:t>
      </w:r>
      <w:proofErr w:type="spellEnd"/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696241" w14:textId="77777777" w:rsidR="00990328" w:rsidRPr="008B7F1C" w:rsidRDefault="00990328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&lt;if&gt;</w:t>
      </w:r>
      <w:proofErr w:type="gramStart"/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</w:t>
      </w:r>
      <w:proofErr w:type="gramEnd"/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CDATA[:</w:t>
      </w:r>
      <w:proofErr w:type="spellStart"/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orgName</w:t>
      </w:r>
      <w:proofErr w:type="spellEnd"/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== '</w:t>
      </w:r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根目录</w:t>
      </w:r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']]&gt;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&lt;/if&gt;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EB2804" w14:textId="77777777" w:rsidR="00990328" w:rsidRPr="00816973" w:rsidRDefault="00990328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&lt;true&gt;</w:t>
      </w:r>
      <w:r w:rsidRPr="009903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NULL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&lt;/true&gt;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178D96" w14:textId="568ADAE1" w:rsidR="00816973" w:rsidRPr="00816973" w:rsidRDefault="00816973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&lt;if&gt;</w:t>
      </w:r>
      <w:proofErr w:type="gramStart"/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</w:t>
      </w:r>
      <w:proofErr w:type="gramEnd"/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CDATA[:</w:t>
      </w:r>
      <w:proofErr w:type="spellStart"/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orgName</w:t>
      </w:r>
      <w:proofErr w:type="spellEnd"/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== '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技术部</w:t>
      </w:r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']]&gt;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&lt;/if&gt;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2DE4AE" w14:textId="247DF0A4" w:rsidR="00816973" w:rsidRPr="001B7C4E" w:rsidRDefault="00816973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&lt;true&gt;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Hello World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&lt;/true&gt;</w:t>
      </w:r>
      <w:r w:rsidR="001B7C4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</w:p>
    <w:p w14:paraId="4F49A8A0" w14:textId="40BB6869" w:rsidR="001B7C4E" w:rsidRPr="008B7F1C" w:rsidRDefault="001B7C4E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&lt;if&gt;</w:t>
      </w:r>
      <w:proofErr w:type="gramStart"/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</w:t>
      </w:r>
      <w:proofErr w:type="gramEnd"/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CDATA[:</w:t>
      </w:r>
      <w:proofErr w:type="spellStart"/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orgName</w:t>
      </w:r>
      <w:proofErr w:type="spellEnd"/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== '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科技部</w:t>
      </w:r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']]&gt;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&lt;/if&gt;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</w:p>
    <w:p w14:paraId="70A169E5" w14:textId="55F7BFBF" w:rsidR="001B7C4E" w:rsidRPr="001B7C4E" w:rsidRDefault="00990328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="001B7C4E"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&lt;true&gt;</w:t>
      </w:r>
      <w:r w:rsidR="001B7C4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AI</w:t>
      </w:r>
      <w:r w:rsidR="001B7C4E"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&lt;/true&gt;</w:t>
      </w:r>
      <w:r w:rsidR="001B7C4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</w:p>
    <w:p w14:paraId="356AD11C" w14:textId="6FAA286C" w:rsidR="00990328" w:rsidRPr="008B7F1C" w:rsidRDefault="001B7C4E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="00990328"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&lt;false&gt;</w:t>
      </w:r>
      <w:r w:rsidR="00990328" w:rsidRPr="009903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THIS</w:t>
      </w:r>
      <w:r w:rsidR="00990328"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&lt;/false&gt;</w:t>
      </w:r>
      <w:r w:rsidR="00990328"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DE4E6BB" w14:textId="77777777" w:rsidR="00990328" w:rsidRPr="008B7F1C" w:rsidRDefault="00990328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&lt;/condition&gt;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747052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B05D234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&lt;/</w:t>
      </w:r>
      <w:proofErr w:type="spellStart"/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5DFB9F" w14:textId="77777777" w:rsidR="008B7F1C" w:rsidRDefault="00655830" w:rsidP="00992CA4">
      <w:pPr>
        <w:rPr>
          <w:lang w:val="en-GB"/>
        </w:rPr>
      </w:pPr>
      <w:r>
        <w:rPr>
          <w:rFonts w:hint="eastAsia"/>
          <w:lang w:val="en-GB"/>
        </w:rPr>
        <w:t>当入参参数是</w:t>
      </w:r>
      <w:proofErr w:type="spellStart"/>
      <w:r>
        <w:rPr>
          <w:lang w:val="en-GB"/>
        </w:rPr>
        <w:t>userName</w:t>
      </w:r>
      <w:proofErr w:type="spellEnd"/>
      <w:r>
        <w:rPr>
          <w:lang w:val="en-GB"/>
        </w:rPr>
        <w:t>=</w:t>
      </w:r>
      <w:proofErr w:type="gramStart"/>
      <w:r>
        <w:rPr>
          <w:lang w:val="en-GB"/>
        </w:rPr>
        <w:t>’</w:t>
      </w:r>
      <w:proofErr w:type="gramEnd"/>
      <w:r>
        <w:rPr>
          <w:lang w:val="en-GB"/>
        </w:rPr>
        <w:t>admin</w:t>
      </w:r>
      <w:proofErr w:type="gramStart"/>
      <w:r>
        <w:rPr>
          <w:lang w:val="en-GB"/>
        </w:rPr>
        <w:t>’</w:t>
      </w:r>
      <w:proofErr w:type="gramEnd"/>
      <w:r>
        <w:rPr>
          <w:rFonts w:hint="eastAsia"/>
          <w:lang w:val="en-GB"/>
        </w:rPr>
        <w:t>、</w:t>
      </w:r>
      <w:proofErr w:type="spellStart"/>
      <w:r>
        <w:rPr>
          <w:lang w:val="en-GB"/>
        </w:rPr>
        <w:t>pwd</w:t>
      </w:r>
      <w:proofErr w:type="spellEnd"/>
      <w:r>
        <w:rPr>
          <w:lang w:val="en-GB"/>
        </w:rPr>
        <w:t>=</w:t>
      </w:r>
      <w:proofErr w:type="gramStart"/>
      <w:r>
        <w:rPr>
          <w:lang w:val="en-GB"/>
        </w:rPr>
        <w:t>’</w:t>
      </w:r>
      <w:proofErr w:type="gramEnd"/>
      <w:r>
        <w:rPr>
          <w:lang w:val="en-GB"/>
        </w:rPr>
        <w:t>123</w:t>
      </w:r>
      <w:proofErr w:type="gramStart"/>
      <w:r>
        <w:rPr>
          <w:lang w:val="en-GB"/>
        </w:rPr>
        <w:t>’</w:t>
      </w:r>
      <w:proofErr w:type="gramEnd"/>
      <w:r w:rsidR="00990328">
        <w:rPr>
          <w:rFonts w:hint="eastAsia"/>
          <w:lang w:val="en-GB"/>
        </w:rPr>
        <w:t>、</w:t>
      </w:r>
      <w:proofErr w:type="spellStart"/>
      <w:r w:rsidR="00990328">
        <w:rPr>
          <w:lang w:val="en-GB"/>
        </w:rPr>
        <w:t>orgName</w:t>
      </w:r>
      <w:proofErr w:type="spellEnd"/>
      <w:r w:rsidR="00990328">
        <w:rPr>
          <w:lang w:val="en-GB"/>
        </w:rPr>
        <w:t>=</w:t>
      </w:r>
      <w:proofErr w:type="gramStart"/>
      <w:r w:rsidR="00990328">
        <w:rPr>
          <w:lang w:val="en-GB"/>
        </w:rPr>
        <w:t>’</w:t>
      </w:r>
      <w:proofErr w:type="gramEnd"/>
      <w:r w:rsidR="00990328">
        <w:rPr>
          <w:rFonts w:hint="eastAsia"/>
          <w:lang w:val="en-GB"/>
        </w:rPr>
        <w:t>根目录</w:t>
      </w:r>
      <w:proofErr w:type="gramStart"/>
      <w:r w:rsidR="00990328">
        <w:rPr>
          <w:lang w:val="en-GB"/>
        </w:rPr>
        <w:t>’</w:t>
      </w:r>
      <w:proofErr w:type="gramEnd"/>
      <w:r>
        <w:rPr>
          <w:rFonts w:hint="eastAsia"/>
          <w:lang w:val="en-GB"/>
        </w:rPr>
        <w:t>时，生成的运行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如下：</w:t>
      </w:r>
    </w:p>
    <w:p w14:paraId="758AB75C" w14:textId="77777777" w:rsidR="00655830" w:rsidRPr="00655830" w:rsidRDefault="00655830" w:rsidP="006D0E93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proofErr w:type="gramStart"/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</w:t>
      </w:r>
      <w:proofErr w:type="gramEnd"/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.userName</w:t>
      </w:r>
      <w:proofErr w:type="spellEnd"/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65A931E4" w14:textId="77777777" w:rsidR="00655830" w:rsidRPr="00655830" w:rsidRDefault="00655830" w:rsidP="006D0E93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proofErr w:type="gramStart"/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,A.pwd</w:t>
      </w:r>
      <w:proofErr w:type="gramEnd"/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26EBE035" w14:textId="77777777" w:rsidR="00655830" w:rsidRPr="00655830" w:rsidRDefault="00655830" w:rsidP="006D0E93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User</w:t>
      </w:r>
      <w:proofErr w:type="gramEnd"/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      </w:t>
      </w:r>
    </w:p>
    <w:p w14:paraId="420505B4" w14:textId="77777777" w:rsidR="00655830" w:rsidRPr="00655830" w:rsidRDefault="00655830" w:rsidP="006D0E93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</w:t>
      </w:r>
      <w:proofErr w:type="gramEnd"/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.userName</w:t>
      </w:r>
      <w:proofErr w:type="spellEnd"/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'administrator'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</w:p>
    <w:p w14:paraId="55B8A9EC" w14:textId="77777777" w:rsidR="00655830" w:rsidRPr="00655830" w:rsidRDefault="00655830" w:rsidP="006D0E93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655830"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A.pwd     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密码长度验证未通过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5BB347" w14:textId="77777777" w:rsidR="008B7F1C" w:rsidRDefault="00655830" w:rsidP="00992CA4">
      <w:pPr>
        <w:rPr>
          <w:lang w:val="en-GB"/>
        </w:rPr>
      </w:pPr>
      <w:r>
        <w:rPr>
          <w:rFonts w:hint="eastAsia"/>
          <w:lang w:val="en-GB"/>
        </w:rPr>
        <w:t>当入参数是</w:t>
      </w:r>
      <w:proofErr w:type="spellStart"/>
      <w:r>
        <w:rPr>
          <w:lang w:val="en-GB"/>
        </w:rPr>
        <w:t>userName</w:t>
      </w:r>
      <w:proofErr w:type="spellEnd"/>
      <w:r>
        <w:rPr>
          <w:lang w:val="en-GB"/>
        </w:rPr>
        <w:t>=</w:t>
      </w:r>
      <w:proofErr w:type="gramStart"/>
      <w:r>
        <w:rPr>
          <w:lang w:val="en-GB"/>
        </w:rPr>
        <w:t>’</w:t>
      </w:r>
      <w:proofErr w:type="gramEnd"/>
      <w:r>
        <w:rPr>
          <w:lang w:val="en-GB"/>
        </w:rPr>
        <w:t>root</w:t>
      </w:r>
      <w:proofErr w:type="gramStart"/>
      <w:r>
        <w:rPr>
          <w:lang w:val="en-GB"/>
        </w:rPr>
        <w:t>’</w:t>
      </w:r>
      <w:proofErr w:type="gramEnd"/>
      <w:r>
        <w:rPr>
          <w:rFonts w:hint="eastAsia"/>
          <w:lang w:val="en-GB"/>
        </w:rPr>
        <w:t>、</w:t>
      </w:r>
      <w:proofErr w:type="spellStart"/>
      <w:r>
        <w:rPr>
          <w:lang w:val="en-GB"/>
        </w:rPr>
        <w:t>pwd</w:t>
      </w:r>
      <w:proofErr w:type="spellEnd"/>
      <w:r>
        <w:rPr>
          <w:lang w:val="en-GB"/>
        </w:rPr>
        <w:t>=</w:t>
      </w:r>
      <w:proofErr w:type="gramStart"/>
      <w:r>
        <w:rPr>
          <w:lang w:val="en-GB"/>
        </w:rPr>
        <w:t>’</w:t>
      </w:r>
      <w:proofErr w:type="gramEnd"/>
      <w:r>
        <w:rPr>
          <w:lang w:val="en-GB"/>
        </w:rPr>
        <w:t>12345678</w:t>
      </w:r>
      <w:proofErr w:type="gramStart"/>
      <w:r>
        <w:rPr>
          <w:lang w:val="en-GB"/>
        </w:rPr>
        <w:t>’</w:t>
      </w:r>
      <w:proofErr w:type="gramEnd"/>
      <w:r w:rsidR="00990328" w:rsidRPr="00990328">
        <w:rPr>
          <w:rFonts w:hint="eastAsia"/>
          <w:lang w:val="en-GB"/>
        </w:rPr>
        <w:t xml:space="preserve"> </w:t>
      </w:r>
      <w:r w:rsidR="00990328">
        <w:rPr>
          <w:rFonts w:hint="eastAsia"/>
          <w:lang w:val="en-GB"/>
        </w:rPr>
        <w:t>、</w:t>
      </w:r>
      <w:proofErr w:type="spellStart"/>
      <w:r w:rsidR="00990328">
        <w:rPr>
          <w:lang w:val="en-GB"/>
        </w:rPr>
        <w:t>orgName</w:t>
      </w:r>
      <w:proofErr w:type="spellEnd"/>
      <w:r w:rsidR="00990328">
        <w:rPr>
          <w:lang w:val="en-GB"/>
        </w:rPr>
        <w:t>=</w:t>
      </w:r>
      <w:proofErr w:type="gramStart"/>
      <w:r w:rsidR="00990328">
        <w:rPr>
          <w:lang w:val="en-GB"/>
        </w:rPr>
        <w:t>’</w:t>
      </w:r>
      <w:proofErr w:type="gramEnd"/>
      <w:r w:rsidR="00990328">
        <w:rPr>
          <w:rFonts w:hint="eastAsia"/>
          <w:lang w:val="en-GB"/>
        </w:rPr>
        <w:t>根目录</w:t>
      </w:r>
      <w:proofErr w:type="gramStart"/>
      <w:r w:rsidR="00990328">
        <w:rPr>
          <w:lang w:val="en-GB"/>
        </w:rPr>
        <w:t>’</w:t>
      </w:r>
      <w:proofErr w:type="gramEnd"/>
      <w:r>
        <w:rPr>
          <w:rFonts w:hint="eastAsia"/>
          <w:lang w:val="en-GB"/>
        </w:rPr>
        <w:t>时，生成的运行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如下：</w:t>
      </w:r>
    </w:p>
    <w:p w14:paraId="60F97DE3" w14:textId="77777777" w:rsidR="00195FF9" w:rsidRPr="00655830" w:rsidRDefault="00195FF9" w:rsidP="006D0E93">
      <w:pPr>
        <w:numPr>
          <w:ilvl w:val="0"/>
          <w:numId w:val="9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proofErr w:type="gramStart"/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</w:t>
      </w:r>
      <w:proofErr w:type="gramEnd"/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.userName</w:t>
      </w:r>
      <w:proofErr w:type="spellEnd"/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5E5F5829" w14:textId="77777777" w:rsidR="00195FF9" w:rsidRPr="00655830" w:rsidRDefault="00195FF9" w:rsidP="006D0E93">
      <w:pPr>
        <w:numPr>
          <w:ilvl w:val="0"/>
          <w:numId w:val="9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proofErr w:type="gramStart"/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,A.pwd</w:t>
      </w:r>
      <w:proofErr w:type="gramEnd"/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0AC60FEA" w14:textId="77777777" w:rsidR="00195FF9" w:rsidRPr="00655830" w:rsidRDefault="00195FF9" w:rsidP="006D0E93">
      <w:pPr>
        <w:numPr>
          <w:ilvl w:val="0"/>
          <w:numId w:val="9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User</w:t>
      </w:r>
      <w:proofErr w:type="gramEnd"/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      </w:t>
      </w:r>
    </w:p>
    <w:p w14:paraId="6B5D3083" w14:textId="77777777" w:rsidR="00195FF9" w:rsidRPr="00655830" w:rsidRDefault="00195FF9" w:rsidP="006D0E93">
      <w:pPr>
        <w:numPr>
          <w:ilvl w:val="0"/>
          <w:numId w:val="9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</w:t>
      </w:r>
      <w:proofErr w:type="gramEnd"/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.userName</w:t>
      </w:r>
      <w:proofErr w:type="spellEnd"/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root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</w:p>
    <w:p w14:paraId="711B0DBE" w14:textId="77777777" w:rsidR="00655830" w:rsidRPr="00990328" w:rsidRDefault="00195FF9" w:rsidP="006D0E93">
      <w:pPr>
        <w:numPr>
          <w:ilvl w:val="0"/>
          <w:numId w:val="9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proofErr w:type="gramStart"/>
      <w:r w:rsidRPr="00655830"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A.pwd</w:t>
      </w:r>
      <w:proofErr w:type="gramEnd"/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 w:hint="eastAsia"/>
          <w:color w:val="0000FF"/>
          <w:sz w:val="18"/>
          <w:szCs w:val="18"/>
          <w:bdr w:val="none" w:sz="0" w:space="0" w:color="auto" w:frame="1"/>
        </w:rPr>
        <w:t>1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2345678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EB317A" w14:textId="77777777" w:rsidR="00990328" w:rsidRDefault="00990328" w:rsidP="00990328">
      <w:pPr>
        <w:rPr>
          <w:lang w:val="en-GB"/>
        </w:rPr>
      </w:pPr>
      <w:r>
        <w:rPr>
          <w:rFonts w:hint="eastAsia"/>
          <w:lang w:val="en-GB"/>
        </w:rPr>
        <w:t>当入参数是</w:t>
      </w:r>
      <w:proofErr w:type="spellStart"/>
      <w:r>
        <w:rPr>
          <w:lang w:val="en-GB"/>
        </w:rPr>
        <w:t>userName</w:t>
      </w:r>
      <w:proofErr w:type="spellEnd"/>
      <w:r>
        <w:rPr>
          <w:lang w:val="en-GB"/>
        </w:rPr>
        <w:t>=</w:t>
      </w:r>
      <w:proofErr w:type="gramStart"/>
      <w:r>
        <w:rPr>
          <w:lang w:val="en-GB"/>
        </w:rPr>
        <w:t>’</w:t>
      </w:r>
      <w:proofErr w:type="gramEnd"/>
      <w:r>
        <w:rPr>
          <w:lang w:val="en-GB"/>
        </w:rPr>
        <w:t>root</w:t>
      </w:r>
      <w:proofErr w:type="gramStart"/>
      <w:r>
        <w:rPr>
          <w:lang w:val="en-GB"/>
        </w:rPr>
        <w:t>’</w:t>
      </w:r>
      <w:proofErr w:type="gramEnd"/>
      <w:r>
        <w:rPr>
          <w:rFonts w:hint="eastAsia"/>
          <w:lang w:val="en-GB"/>
        </w:rPr>
        <w:t>、</w:t>
      </w:r>
      <w:proofErr w:type="spellStart"/>
      <w:r>
        <w:rPr>
          <w:lang w:val="en-GB"/>
        </w:rPr>
        <w:t>pwd</w:t>
      </w:r>
      <w:proofErr w:type="spellEnd"/>
      <w:r>
        <w:rPr>
          <w:lang w:val="en-GB"/>
        </w:rPr>
        <w:t>=</w:t>
      </w:r>
      <w:proofErr w:type="gramStart"/>
      <w:r>
        <w:rPr>
          <w:lang w:val="en-GB"/>
        </w:rPr>
        <w:t>’</w:t>
      </w:r>
      <w:proofErr w:type="gramEnd"/>
      <w:r>
        <w:rPr>
          <w:lang w:val="en-GB"/>
        </w:rPr>
        <w:t>12345678</w:t>
      </w:r>
      <w:proofErr w:type="gramStart"/>
      <w:r>
        <w:rPr>
          <w:lang w:val="en-GB"/>
        </w:rPr>
        <w:t>’</w:t>
      </w:r>
      <w:proofErr w:type="gramEnd"/>
      <w:r w:rsidRPr="00990328"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、</w:t>
      </w:r>
      <w:proofErr w:type="spellStart"/>
      <w:r>
        <w:rPr>
          <w:lang w:val="en-GB"/>
        </w:rPr>
        <w:t>orgName</w:t>
      </w:r>
      <w:proofErr w:type="spellEnd"/>
      <w:r>
        <w:rPr>
          <w:lang w:val="en-GB"/>
        </w:rPr>
        <w:t>=</w:t>
      </w:r>
      <w:proofErr w:type="gramStart"/>
      <w:r>
        <w:rPr>
          <w:lang w:val="en-GB"/>
        </w:rPr>
        <w:t>’</w:t>
      </w:r>
      <w:proofErr w:type="gramEnd"/>
      <w:r>
        <w:rPr>
          <w:rFonts w:hint="eastAsia"/>
          <w:lang w:val="en-GB"/>
        </w:rPr>
        <w:t>我的部门</w:t>
      </w:r>
      <w:proofErr w:type="gramStart"/>
      <w:r>
        <w:rPr>
          <w:lang w:val="en-GB"/>
        </w:rPr>
        <w:t>’</w:t>
      </w:r>
      <w:proofErr w:type="gramEnd"/>
      <w:r>
        <w:rPr>
          <w:rFonts w:hint="eastAsia"/>
          <w:lang w:val="en-GB"/>
        </w:rPr>
        <w:t>时，生成的运行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如下：</w:t>
      </w:r>
    </w:p>
    <w:p w14:paraId="1AD5EE1D" w14:textId="77777777" w:rsidR="00990328" w:rsidRPr="00655830" w:rsidRDefault="00990328" w:rsidP="006D0E93">
      <w:pPr>
        <w:numPr>
          <w:ilvl w:val="0"/>
          <w:numId w:val="9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proofErr w:type="gramStart"/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</w:t>
      </w:r>
      <w:proofErr w:type="gramEnd"/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.userName</w:t>
      </w:r>
      <w:proofErr w:type="spellEnd"/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C1C8B61" w14:textId="77777777" w:rsidR="00990328" w:rsidRPr="00655830" w:rsidRDefault="00990328" w:rsidP="006D0E93">
      <w:pPr>
        <w:numPr>
          <w:ilvl w:val="0"/>
          <w:numId w:val="9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proofErr w:type="gramStart"/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,A.pwd</w:t>
      </w:r>
      <w:proofErr w:type="gramEnd"/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0E1BCE99" w14:textId="77777777" w:rsidR="00990328" w:rsidRPr="00655830" w:rsidRDefault="00990328" w:rsidP="006D0E93">
      <w:pPr>
        <w:numPr>
          <w:ilvl w:val="0"/>
          <w:numId w:val="9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User</w:t>
      </w:r>
      <w:proofErr w:type="gramEnd"/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      </w:t>
      </w:r>
    </w:p>
    <w:p w14:paraId="5BD18C90" w14:textId="77777777" w:rsidR="00990328" w:rsidRPr="00990328" w:rsidRDefault="00990328" w:rsidP="006D0E93">
      <w:pPr>
        <w:numPr>
          <w:ilvl w:val="0"/>
          <w:numId w:val="9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</w:t>
      </w:r>
      <w:proofErr w:type="gramEnd"/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.userName</w:t>
      </w:r>
      <w:proofErr w:type="spellEnd"/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root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110A4702" w14:textId="77777777" w:rsidR="00990328" w:rsidRPr="00655830" w:rsidRDefault="00990328" w:rsidP="006D0E93">
      <w:pPr>
        <w:numPr>
          <w:ilvl w:val="0"/>
          <w:numId w:val="9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 xml:space="preserve">   </w:t>
      </w:r>
      <w:proofErr w:type="gramStart"/>
      <w:r w:rsidRPr="00655830"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A.pwd</w:t>
      </w:r>
      <w:proofErr w:type="gramEnd"/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 w:hint="eastAsia"/>
          <w:color w:val="0000FF"/>
          <w:sz w:val="18"/>
          <w:szCs w:val="18"/>
          <w:bdr w:val="none" w:sz="0" w:space="0" w:color="auto" w:frame="1"/>
        </w:rPr>
        <w:t>1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2345678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5252D145" w14:textId="77777777" w:rsidR="00990328" w:rsidRPr="00990328" w:rsidRDefault="00990328" w:rsidP="006D0E93">
      <w:pPr>
        <w:numPr>
          <w:ilvl w:val="0"/>
          <w:numId w:val="95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655830"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A.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orgName</w:t>
      </w:r>
      <w:proofErr w:type="spellEnd"/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 w:hint="eastAsia"/>
          <w:color w:val="0000FF"/>
          <w:sz w:val="18"/>
          <w:szCs w:val="18"/>
          <w:bdr w:val="none" w:sz="0" w:space="0" w:color="auto" w:frame="1"/>
        </w:rPr>
        <w:t>我的部门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14DD77" w14:textId="459CE3E2" w:rsidR="00984825" w:rsidRDefault="00984825" w:rsidP="00984825">
      <w:pPr>
        <w:rPr>
          <w:lang w:val="en-GB"/>
        </w:rPr>
      </w:pPr>
      <w:r>
        <w:rPr>
          <w:rFonts w:hint="eastAsia"/>
          <w:lang w:val="en-GB"/>
        </w:rPr>
        <w:t>当入参数是</w:t>
      </w:r>
      <w:proofErr w:type="spellStart"/>
      <w:r>
        <w:rPr>
          <w:lang w:val="en-GB"/>
        </w:rPr>
        <w:t>userName</w:t>
      </w:r>
      <w:proofErr w:type="spellEnd"/>
      <w:r>
        <w:rPr>
          <w:lang w:val="en-GB"/>
        </w:rPr>
        <w:t>=</w:t>
      </w:r>
      <w:proofErr w:type="gramStart"/>
      <w:r>
        <w:rPr>
          <w:lang w:val="en-GB"/>
        </w:rPr>
        <w:t>’</w:t>
      </w:r>
      <w:proofErr w:type="gramEnd"/>
      <w:r>
        <w:rPr>
          <w:lang w:val="en-GB"/>
        </w:rPr>
        <w:t>root</w:t>
      </w:r>
      <w:proofErr w:type="gramStart"/>
      <w:r>
        <w:rPr>
          <w:lang w:val="en-GB"/>
        </w:rPr>
        <w:t>’</w:t>
      </w:r>
      <w:proofErr w:type="gramEnd"/>
      <w:r>
        <w:rPr>
          <w:rFonts w:hint="eastAsia"/>
          <w:lang w:val="en-GB"/>
        </w:rPr>
        <w:t>、</w:t>
      </w:r>
      <w:proofErr w:type="spellStart"/>
      <w:r>
        <w:rPr>
          <w:lang w:val="en-GB"/>
        </w:rPr>
        <w:t>pwd</w:t>
      </w:r>
      <w:proofErr w:type="spellEnd"/>
      <w:r>
        <w:rPr>
          <w:lang w:val="en-GB"/>
        </w:rPr>
        <w:t>=</w:t>
      </w:r>
      <w:proofErr w:type="gramStart"/>
      <w:r>
        <w:rPr>
          <w:lang w:val="en-GB"/>
        </w:rPr>
        <w:t>’</w:t>
      </w:r>
      <w:proofErr w:type="gramEnd"/>
      <w:r>
        <w:rPr>
          <w:lang w:val="en-GB"/>
        </w:rPr>
        <w:t>12345678</w:t>
      </w:r>
      <w:proofErr w:type="gramStart"/>
      <w:r>
        <w:rPr>
          <w:lang w:val="en-GB"/>
        </w:rPr>
        <w:t>’</w:t>
      </w:r>
      <w:proofErr w:type="gramEnd"/>
      <w:r w:rsidRPr="00990328"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、</w:t>
      </w:r>
      <w:proofErr w:type="spellStart"/>
      <w:r>
        <w:rPr>
          <w:lang w:val="en-GB"/>
        </w:rPr>
        <w:t>orgName</w:t>
      </w:r>
      <w:proofErr w:type="spellEnd"/>
      <w:r>
        <w:rPr>
          <w:lang w:val="en-GB"/>
        </w:rPr>
        <w:t>=</w:t>
      </w:r>
      <w:proofErr w:type="gramStart"/>
      <w:r>
        <w:rPr>
          <w:lang w:val="en-GB"/>
        </w:rPr>
        <w:t>’</w:t>
      </w:r>
      <w:proofErr w:type="gramEnd"/>
      <w:r w:rsidR="00817509">
        <w:rPr>
          <w:rFonts w:hint="eastAsia"/>
          <w:lang w:val="en-GB"/>
        </w:rPr>
        <w:t>技术部</w:t>
      </w:r>
      <w:proofErr w:type="gramStart"/>
      <w:r>
        <w:rPr>
          <w:lang w:val="en-GB"/>
        </w:rPr>
        <w:t>’</w:t>
      </w:r>
      <w:proofErr w:type="gramEnd"/>
      <w:r>
        <w:rPr>
          <w:rFonts w:hint="eastAsia"/>
          <w:lang w:val="en-GB"/>
        </w:rPr>
        <w:t>时，生成的运行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如下：</w:t>
      </w:r>
    </w:p>
    <w:p w14:paraId="5980E8B5" w14:textId="77777777" w:rsidR="00984825" w:rsidRPr="00655830" w:rsidRDefault="00984825" w:rsidP="006D0E93">
      <w:pPr>
        <w:numPr>
          <w:ilvl w:val="0"/>
          <w:numId w:val="9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proofErr w:type="gramStart"/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</w:t>
      </w:r>
      <w:proofErr w:type="gramEnd"/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.userName</w:t>
      </w:r>
      <w:proofErr w:type="spellEnd"/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16C56B9" w14:textId="77777777" w:rsidR="00984825" w:rsidRPr="00655830" w:rsidRDefault="00984825" w:rsidP="006D0E93">
      <w:pPr>
        <w:numPr>
          <w:ilvl w:val="0"/>
          <w:numId w:val="9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proofErr w:type="gramStart"/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,A.pwd</w:t>
      </w:r>
      <w:proofErr w:type="gramEnd"/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7447D16B" w14:textId="77777777" w:rsidR="00984825" w:rsidRPr="00655830" w:rsidRDefault="00984825" w:rsidP="006D0E93">
      <w:pPr>
        <w:numPr>
          <w:ilvl w:val="0"/>
          <w:numId w:val="9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User</w:t>
      </w:r>
      <w:proofErr w:type="gramEnd"/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      </w:t>
      </w:r>
    </w:p>
    <w:p w14:paraId="0239EA64" w14:textId="77777777" w:rsidR="00984825" w:rsidRPr="00990328" w:rsidRDefault="00984825" w:rsidP="006D0E93">
      <w:pPr>
        <w:numPr>
          <w:ilvl w:val="0"/>
          <w:numId w:val="9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</w:t>
      </w:r>
      <w:proofErr w:type="gramEnd"/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.userName</w:t>
      </w:r>
      <w:proofErr w:type="spellEnd"/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root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02E19CD4" w14:textId="77777777" w:rsidR="00984825" w:rsidRPr="00655830" w:rsidRDefault="00984825" w:rsidP="006D0E93">
      <w:pPr>
        <w:numPr>
          <w:ilvl w:val="0"/>
          <w:numId w:val="9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 xml:space="preserve">   </w:t>
      </w:r>
      <w:proofErr w:type="gramStart"/>
      <w:r w:rsidRPr="00655830"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A.pwd</w:t>
      </w:r>
      <w:proofErr w:type="gramEnd"/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 w:hint="eastAsia"/>
          <w:color w:val="0000FF"/>
          <w:sz w:val="18"/>
          <w:szCs w:val="18"/>
          <w:bdr w:val="none" w:sz="0" w:space="0" w:color="auto" w:frame="1"/>
        </w:rPr>
        <w:t>1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2345678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244A21B9" w14:textId="408C2294" w:rsidR="00984825" w:rsidRPr="00990328" w:rsidRDefault="00984825" w:rsidP="006D0E93">
      <w:pPr>
        <w:numPr>
          <w:ilvl w:val="0"/>
          <w:numId w:val="9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proofErr w:type="gramStart"/>
      <w:r w:rsidRPr="00655830"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</w:t>
      </w:r>
      <w:proofErr w:type="gramEnd"/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orgName</w:t>
      </w:r>
      <w:proofErr w:type="spellEnd"/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="0081750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Hello World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162B5A" w14:textId="3E0A8F8D" w:rsidR="006D0E93" w:rsidRDefault="006D0E93" w:rsidP="006D0E93">
      <w:pPr>
        <w:rPr>
          <w:lang w:val="en-GB"/>
        </w:rPr>
      </w:pPr>
      <w:r>
        <w:rPr>
          <w:rFonts w:hint="eastAsia"/>
          <w:lang w:val="en-GB"/>
        </w:rPr>
        <w:t>当入参数是</w:t>
      </w:r>
      <w:proofErr w:type="spellStart"/>
      <w:r>
        <w:rPr>
          <w:lang w:val="en-GB"/>
        </w:rPr>
        <w:t>userName</w:t>
      </w:r>
      <w:proofErr w:type="spellEnd"/>
      <w:r>
        <w:rPr>
          <w:lang w:val="en-GB"/>
        </w:rPr>
        <w:t>=</w:t>
      </w:r>
      <w:proofErr w:type="gramStart"/>
      <w:r>
        <w:rPr>
          <w:lang w:val="en-GB"/>
        </w:rPr>
        <w:t>’</w:t>
      </w:r>
      <w:proofErr w:type="gramEnd"/>
      <w:r>
        <w:rPr>
          <w:lang w:val="en-GB"/>
        </w:rPr>
        <w:t>root</w:t>
      </w:r>
      <w:proofErr w:type="gramStart"/>
      <w:r>
        <w:rPr>
          <w:lang w:val="en-GB"/>
        </w:rPr>
        <w:t>’</w:t>
      </w:r>
      <w:proofErr w:type="gramEnd"/>
      <w:r>
        <w:rPr>
          <w:rFonts w:hint="eastAsia"/>
          <w:lang w:val="en-GB"/>
        </w:rPr>
        <w:t>、</w:t>
      </w:r>
      <w:proofErr w:type="spellStart"/>
      <w:r>
        <w:rPr>
          <w:lang w:val="en-GB"/>
        </w:rPr>
        <w:t>pwd</w:t>
      </w:r>
      <w:proofErr w:type="spellEnd"/>
      <w:r>
        <w:rPr>
          <w:lang w:val="en-GB"/>
        </w:rPr>
        <w:t>=</w:t>
      </w:r>
      <w:proofErr w:type="gramStart"/>
      <w:r>
        <w:rPr>
          <w:lang w:val="en-GB"/>
        </w:rPr>
        <w:t>’</w:t>
      </w:r>
      <w:proofErr w:type="gramEnd"/>
      <w:r>
        <w:rPr>
          <w:lang w:val="en-GB"/>
        </w:rPr>
        <w:t>12345678</w:t>
      </w:r>
      <w:proofErr w:type="gramStart"/>
      <w:r>
        <w:rPr>
          <w:lang w:val="en-GB"/>
        </w:rPr>
        <w:t>’</w:t>
      </w:r>
      <w:proofErr w:type="gramEnd"/>
      <w:r w:rsidRPr="00990328"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、</w:t>
      </w:r>
      <w:proofErr w:type="spellStart"/>
      <w:r>
        <w:rPr>
          <w:lang w:val="en-GB"/>
        </w:rPr>
        <w:t>orgName</w:t>
      </w:r>
      <w:proofErr w:type="spellEnd"/>
      <w:r>
        <w:rPr>
          <w:lang w:val="en-GB"/>
        </w:rPr>
        <w:t>=</w:t>
      </w:r>
      <w:proofErr w:type="gramStart"/>
      <w:r>
        <w:rPr>
          <w:lang w:val="en-GB"/>
        </w:rPr>
        <w:t>’</w:t>
      </w:r>
      <w:proofErr w:type="gramEnd"/>
      <w:r w:rsidR="009C52BC">
        <w:rPr>
          <w:rFonts w:hint="eastAsia"/>
          <w:lang w:val="en-GB"/>
        </w:rPr>
        <w:t>科技</w:t>
      </w:r>
      <w:r w:rsidR="009C52BC">
        <w:rPr>
          <w:rFonts w:hint="eastAsia"/>
        </w:rPr>
        <w:t>部</w:t>
      </w:r>
      <w:proofErr w:type="gramStart"/>
      <w:r>
        <w:rPr>
          <w:lang w:val="en-GB"/>
        </w:rPr>
        <w:t>’</w:t>
      </w:r>
      <w:proofErr w:type="gramEnd"/>
      <w:r>
        <w:rPr>
          <w:rFonts w:hint="eastAsia"/>
          <w:lang w:val="en-GB"/>
        </w:rPr>
        <w:t>时，生成的运行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如下：</w:t>
      </w:r>
    </w:p>
    <w:p w14:paraId="4289F2D6" w14:textId="77777777" w:rsidR="006D0E93" w:rsidRPr="00655830" w:rsidRDefault="006D0E93" w:rsidP="006D0E93">
      <w:pPr>
        <w:numPr>
          <w:ilvl w:val="0"/>
          <w:numId w:val="9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proofErr w:type="gramStart"/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</w:t>
      </w:r>
      <w:proofErr w:type="gramEnd"/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.userName</w:t>
      </w:r>
      <w:proofErr w:type="spellEnd"/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135DF19" w14:textId="77777777" w:rsidR="006D0E93" w:rsidRPr="00655830" w:rsidRDefault="006D0E93" w:rsidP="006D0E93">
      <w:pPr>
        <w:numPr>
          <w:ilvl w:val="0"/>
          <w:numId w:val="9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proofErr w:type="gramStart"/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,A.pwd</w:t>
      </w:r>
      <w:proofErr w:type="gramEnd"/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4ABC9660" w14:textId="77777777" w:rsidR="006D0E93" w:rsidRPr="00655830" w:rsidRDefault="006D0E93" w:rsidP="006D0E93">
      <w:pPr>
        <w:numPr>
          <w:ilvl w:val="0"/>
          <w:numId w:val="9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User</w:t>
      </w:r>
      <w:proofErr w:type="gramEnd"/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      </w:t>
      </w:r>
    </w:p>
    <w:p w14:paraId="3FE1C7FA" w14:textId="77777777" w:rsidR="006D0E93" w:rsidRPr="00990328" w:rsidRDefault="006D0E93" w:rsidP="006D0E93">
      <w:pPr>
        <w:numPr>
          <w:ilvl w:val="0"/>
          <w:numId w:val="9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</w:t>
      </w:r>
      <w:proofErr w:type="gramEnd"/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.userName</w:t>
      </w:r>
      <w:proofErr w:type="spellEnd"/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root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53C19943" w14:textId="77777777" w:rsidR="006D0E93" w:rsidRPr="00655830" w:rsidRDefault="006D0E93" w:rsidP="006D0E93">
      <w:pPr>
        <w:numPr>
          <w:ilvl w:val="0"/>
          <w:numId w:val="9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 xml:space="preserve">   </w:t>
      </w:r>
      <w:proofErr w:type="gramStart"/>
      <w:r w:rsidRPr="00655830"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A.pwd</w:t>
      </w:r>
      <w:proofErr w:type="gramEnd"/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 w:hint="eastAsia"/>
          <w:color w:val="0000FF"/>
          <w:sz w:val="18"/>
          <w:szCs w:val="18"/>
          <w:bdr w:val="none" w:sz="0" w:space="0" w:color="auto" w:frame="1"/>
        </w:rPr>
        <w:t>1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2345678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4E333116" w14:textId="04C2EDD7" w:rsidR="00990328" w:rsidRPr="00990328" w:rsidRDefault="006D0E93" w:rsidP="009C52BC">
      <w:pPr>
        <w:numPr>
          <w:ilvl w:val="0"/>
          <w:numId w:val="9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lang w:val="en-GB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proofErr w:type="gramStart"/>
      <w:r w:rsidRPr="00655830"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</w:t>
      </w:r>
      <w:proofErr w:type="gramEnd"/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orgName</w:t>
      </w:r>
      <w:proofErr w:type="spellEnd"/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="00CC0C4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AI</w:t>
      </w:r>
      <w:r w:rsidR="00CC0C46"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="00CC0C4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 xml:space="preserve"> </w:t>
      </w:r>
    </w:p>
    <w:p w14:paraId="1CEEFDD9" w14:textId="77777777" w:rsidR="00655830" w:rsidRDefault="00655830" w:rsidP="00992CA4">
      <w:pPr>
        <w:rPr>
          <w:lang w:val="en-GB"/>
        </w:rPr>
      </w:pPr>
    </w:p>
    <w:p w14:paraId="506986CE" w14:textId="77777777" w:rsidR="006D0E93" w:rsidRDefault="006D0E93" w:rsidP="00992CA4">
      <w:pPr>
        <w:rPr>
          <w:lang w:val="en-GB"/>
        </w:rPr>
      </w:pPr>
    </w:p>
    <w:p w14:paraId="178D340B" w14:textId="77777777" w:rsidR="00B503A8" w:rsidRDefault="00B503A8" w:rsidP="00992CA4">
      <w:pPr>
        <w:rPr>
          <w:lang w:val="en-GB"/>
        </w:rPr>
      </w:pPr>
    </w:p>
    <w:p w14:paraId="1F12450B" w14:textId="77777777" w:rsidR="00B503A8" w:rsidRPr="008553A1" w:rsidRDefault="00B503A8" w:rsidP="00B503A8">
      <w:pPr>
        <w:pStyle w:val="1"/>
        <w:rPr>
          <w:lang w:val="en-GB"/>
        </w:rPr>
      </w:pPr>
      <w:bookmarkStart w:id="18" w:name="_XSQL动态参数&lt;[_..._]&gt;的查询"/>
      <w:bookmarkStart w:id="19" w:name="_Toc103776029"/>
      <w:bookmarkEnd w:id="18"/>
      <w:r>
        <w:t>XSQL</w:t>
      </w:r>
      <w:r>
        <w:rPr>
          <w:rFonts w:hint="eastAsia"/>
        </w:rPr>
        <w:t>动态参数</w:t>
      </w:r>
      <w:r w:rsidR="005E1312" w:rsidRPr="005E1312">
        <w:rPr>
          <w:lang w:val="en-GB"/>
        </w:rPr>
        <w:t>&lt;[ ... ]&gt;</w:t>
      </w:r>
      <w:r>
        <w:t>的查询</w:t>
      </w:r>
      <w:bookmarkEnd w:id="19"/>
    </w:p>
    <w:p w14:paraId="1AEF6F92" w14:textId="77777777" w:rsidR="00B503A8" w:rsidRDefault="00B503A8" w:rsidP="00B503A8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在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配置中编写的其实是：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模板。当带占位符参数时，并非最终可执行的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语句，需要填充</w:t>
      </w:r>
      <w:proofErr w:type="gramStart"/>
      <w:r>
        <w:rPr>
          <w:rFonts w:hint="eastAsia"/>
          <w:lang w:val="en-GB"/>
        </w:rPr>
        <w:t>替换占</w:t>
      </w:r>
      <w:proofErr w:type="gramEnd"/>
      <w:r>
        <w:rPr>
          <w:rFonts w:hint="eastAsia"/>
          <w:lang w:val="en-GB"/>
        </w:rPr>
        <w:t>位符生成最终可执行的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语句。上面已经讲了通过带参数改变执行结果的方法，但无论参数</w:t>
      </w:r>
      <w:proofErr w:type="gramStart"/>
      <w:r>
        <w:rPr>
          <w:rFonts w:hint="eastAsia"/>
          <w:lang w:val="en-GB"/>
        </w:rPr>
        <w:t>值怎么变最终</w:t>
      </w:r>
      <w:proofErr w:type="gramEnd"/>
      <w:r>
        <w:rPr>
          <w:rFonts w:hint="eastAsia"/>
          <w:lang w:val="en-GB"/>
        </w:rPr>
        <w:t>可执行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语句的主体结构不变，仅是参数值的变化。</w:t>
      </w:r>
    </w:p>
    <w:p w14:paraId="6E97ECD5" w14:textId="77777777" w:rsidR="00B503A8" w:rsidRDefault="00B503A8" w:rsidP="00B503A8">
      <w:pPr>
        <w:rPr>
          <w:lang w:val="en-GB"/>
        </w:rPr>
      </w:pPr>
      <w:r>
        <w:rPr>
          <w:rFonts w:hint="eastAsia"/>
          <w:lang w:val="en-GB"/>
        </w:rPr>
        <w:t>如何动态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语句主体结构呢？</w:t>
      </w:r>
    </w:p>
    <w:p w14:paraId="55659B71" w14:textId="77777777" w:rsidR="00B503A8" w:rsidRPr="005532C0" w:rsidRDefault="00B503A8" w:rsidP="00B503A8">
      <w:pPr>
        <w:pStyle w:val="HTML1"/>
        <w:rPr>
          <w:rFonts w:asciiTheme="minorHAnsi" w:hAnsiTheme="minorHAnsi"/>
          <w:szCs w:val="22"/>
          <w:lang w:val="en-GB"/>
        </w:rPr>
      </w:pPr>
      <w:r>
        <w:rPr>
          <w:lang w:val="en-GB"/>
        </w:rPr>
        <w:lastRenderedPageBreak/>
        <w:t>使</w:t>
      </w:r>
      <w:r w:rsidRPr="003D7B28">
        <w:rPr>
          <w:rFonts w:asciiTheme="minorHAnsi" w:hAnsiTheme="minorHAnsi"/>
          <w:szCs w:val="22"/>
          <w:lang w:val="en-GB"/>
        </w:rPr>
        <w:t>用动态标识</w:t>
      </w:r>
      <w:r w:rsidRPr="003D7B28">
        <w:rPr>
          <w:rFonts w:asciiTheme="minorHAnsi" w:hAnsiTheme="minorHAnsi"/>
          <w:szCs w:val="22"/>
          <w:lang w:val="en-GB"/>
        </w:rPr>
        <w:t xml:space="preserve"> </w:t>
      </w:r>
      <w:r w:rsidRPr="00A47818">
        <w:rPr>
          <w:rFonts w:asciiTheme="minorHAnsi" w:hAnsiTheme="minorHAnsi"/>
          <w:szCs w:val="22"/>
          <w:highlight w:val="green"/>
          <w:lang w:val="en-GB"/>
        </w:rPr>
        <w:t>&lt;[</w:t>
      </w:r>
      <w:r w:rsidRPr="003D7B28">
        <w:rPr>
          <w:rFonts w:asciiTheme="minorHAnsi" w:hAnsiTheme="minorHAnsi"/>
          <w:szCs w:val="22"/>
          <w:lang w:val="en-GB"/>
        </w:rPr>
        <w:t xml:space="preserve"> </w:t>
      </w:r>
      <w:r>
        <w:rPr>
          <w:rFonts w:asciiTheme="minorHAnsi" w:hAnsiTheme="minorHAnsi"/>
          <w:szCs w:val="22"/>
          <w:lang w:val="en-GB"/>
        </w:rPr>
        <w:t>和</w:t>
      </w:r>
      <w:r w:rsidRPr="003D7B28">
        <w:rPr>
          <w:rFonts w:asciiTheme="minorHAnsi" w:hAnsiTheme="minorHAnsi"/>
          <w:szCs w:val="22"/>
          <w:lang w:val="en-GB"/>
        </w:rPr>
        <w:t xml:space="preserve"> </w:t>
      </w:r>
      <w:r w:rsidRPr="00A47818">
        <w:rPr>
          <w:rFonts w:asciiTheme="minorHAnsi" w:hAnsiTheme="minorHAnsi"/>
          <w:szCs w:val="22"/>
          <w:highlight w:val="green"/>
          <w:lang w:val="en-GB"/>
        </w:rPr>
        <w:t>]&gt;</w:t>
      </w:r>
      <w:r>
        <w:rPr>
          <w:rFonts w:asciiTheme="minorHAnsi" w:hAnsiTheme="minorHAnsi"/>
          <w:szCs w:val="22"/>
          <w:lang w:val="en-GB"/>
        </w:rPr>
        <w:t xml:space="preserve"> </w:t>
      </w:r>
      <w:r>
        <w:rPr>
          <w:rFonts w:asciiTheme="minorHAnsi" w:hAnsiTheme="minorHAnsi" w:hint="eastAsia"/>
          <w:szCs w:val="22"/>
          <w:lang w:val="en-GB"/>
        </w:rPr>
        <w:t>。它们</w:t>
      </w:r>
      <w:proofErr w:type="gramStart"/>
      <w:r>
        <w:rPr>
          <w:rFonts w:asciiTheme="minorHAnsi" w:hAnsiTheme="minorHAnsi" w:hint="eastAsia"/>
          <w:szCs w:val="22"/>
          <w:lang w:val="en-GB"/>
        </w:rPr>
        <w:t>括</w:t>
      </w:r>
      <w:proofErr w:type="gramEnd"/>
      <w:r>
        <w:rPr>
          <w:rFonts w:asciiTheme="minorHAnsi" w:hAnsiTheme="minorHAnsi" w:hint="eastAsia"/>
          <w:szCs w:val="22"/>
          <w:lang w:val="en-GB"/>
        </w:rPr>
        <w:t>起来的区域内所有占位符均有值（</w:t>
      </w:r>
      <w:r w:rsidRPr="004C1C44">
        <w:rPr>
          <w:rFonts w:asciiTheme="minorHAnsi" w:hAnsiTheme="minorHAnsi" w:hint="eastAsia"/>
          <w:szCs w:val="22"/>
          <w:lang w:val="en-GB"/>
        </w:rPr>
        <w:t>不为</w:t>
      </w:r>
      <w:r>
        <w:rPr>
          <w:rFonts w:asciiTheme="minorHAnsi" w:hAnsiTheme="minorHAnsi"/>
          <w:szCs w:val="22"/>
          <w:lang w:val="en-GB"/>
        </w:rPr>
        <w:t>NULL</w:t>
      </w:r>
      <w:r>
        <w:rPr>
          <w:rFonts w:asciiTheme="minorHAnsi" w:hAnsiTheme="minorHAnsi" w:hint="eastAsia"/>
          <w:szCs w:val="22"/>
          <w:lang w:val="en-GB"/>
        </w:rPr>
        <w:t>）时，动态标记区域内的</w:t>
      </w:r>
      <w:r>
        <w:rPr>
          <w:rFonts w:asciiTheme="minorHAnsi" w:hAnsiTheme="minorHAnsi" w:hint="eastAsia"/>
          <w:szCs w:val="22"/>
          <w:lang w:val="en-GB"/>
        </w:rPr>
        <w:t>SQL</w:t>
      </w:r>
      <w:r>
        <w:rPr>
          <w:rFonts w:asciiTheme="minorHAnsi" w:hAnsiTheme="minorHAnsi" w:hint="eastAsia"/>
          <w:szCs w:val="22"/>
          <w:lang w:val="en-GB"/>
        </w:rPr>
        <w:t>才生效，才将参与到最终</w:t>
      </w:r>
      <w:r>
        <w:rPr>
          <w:rFonts w:asciiTheme="minorHAnsi" w:hAnsiTheme="minorHAnsi" w:hint="eastAsia"/>
          <w:szCs w:val="22"/>
          <w:lang w:val="en-GB"/>
        </w:rPr>
        <w:t>SQL</w:t>
      </w:r>
      <w:r>
        <w:rPr>
          <w:rFonts w:asciiTheme="minorHAnsi" w:hAnsiTheme="minorHAnsi" w:hint="eastAsia"/>
          <w:szCs w:val="22"/>
          <w:lang w:val="en-GB"/>
        </w:rPr>
        <w:t>的执行中。</w:t>
      </w:r>
      <w:r>
        <w:rPr>
          <w:rFonts w:asciiTheme="minorHAnsi" w:hAnsiTheme="minorHAnsi"/>
          <w:szCs w:val="22"/>
          <w:lang w:val="en-GB"/>
        </w:rPr>
        <w:t>也因为此，</w:t>
      </w:r>
      <w:r w:rsidRPr="00DA7EC2">
        <w:rPr>
          <w:rFonts w:asciiTheme="minorHAnsi" w:hAnsiTheme="minorHAnsi"/>
          <w:szCs w:val="22"/>
          <w:highlight w:val="green"/>
          <w:lang w:val="en-GB"/>
        </w:rPr>
        <w:t>参与动态标识区域内的占位符</w:t>
      </w:r>
      <w:r>
        <w:rPr>
          <w:rFonts w:asciiTheme="minorHAnsi" w:hAnsiTheme="minorHAnsi"/>
          <w:szCs w:val="22"/>
          <w:highlight w:val="green"/>
          <w:lang w:val="en-GB"/>
        </w:rPr>
        <w:t>映射</w:t>
      </w:r>
      <w:r w:rsidRPr="00DA7EC2">
        <w:rPr>
          <w:rFonts w:asciiTheme="minorHAnsi" w:hAnsiTheme="minorHAnsi"/>
          <w:szCs w:val="22"/>
          <w:highlight w:val="green"/>
          <w:lang w:val="en-GB"/>
        </w:rPr>
        <w:t>的</w:t>
      </w:r>
      <w:r w:rsidRPr="00DA7EC2">
        <w:rPr>
          <w:rFonts w:asciiTheme="minorHAnsi" w:hAnsiTheme="minorHAnsi" w:hint="eastAsia"/>
          <w:szCs w:val="22"/>
          <w:highlight w:val="green"/>
          <w:lang w:val="en-GB"/>
        </w:rPr>
        <w:t>Java</w:t>
      </w:r>
      <w:r w:rsidRPr="00DA7EC2">
        <w:rPr>
          <w:rFonts w:asciiTheme="minorHAnsi" w:hAnsiTheme="minorHAnsi" w:hint="eastAsia"/>
          <w:szCs w:val="22"/>
          <w:highlight w:val="green"/>
          <w:lang w:val="en-GB"/>
        </w:rPr>
        <w:t>类型就应当为对象</w:t>
      </w:r>
      <w:r>
        <w:rPr>
          <w:rFonts w:asciiTheme="minorHAnsi" w:hAnsiTheme="minorHAnsi" w:hint="eastAsia"/>
          <w:szCs w:val="22"/>
          <w:lang w:val="en-GB"/>
        </w:rPr>
        <w:t>，如，</w:t>
      </w:r>
      <w:r>
        <w:rPr>
          <w:rFonts w:asciiTheme="minorHAnsi" w:hAnsiTheme="minorHAnsi"/>
          <w:szCs w:val="22"/>
          <w:lang w:val="en-GB"/>
        </w:rPr>
        <w:t>Integer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Double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Float</w:t>
      </w:r>
      <w:r>
        <w:rPr>
          <w:rFonts w:asciiTheme="minorHAnsi" w:hAnsiTheme="minorHAnsi" w:hint="eastAsia"/>
          <w:szCs w:val="22"/>
          <w:lang w:val="en-GB"/>
        </w:rPr>
        <w:t>，而不是</w:t>
      </w:r>
      <w:r>
        <w:rPr>
          <w:rFonts w:asciiTheme="minorHAnsi" w:hAnsiTheme="minorHAnsi"/>
          <w:szCs w:val="22"/>
          <w:lang w:val="en-GB"/>
        </w:rPr>
        <w:t>int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double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float</w:t>
      </w:r>
      <w:r>
        <w:rPr>
          <w:rFonts w:asciiTheme="minorHAnsi" w:hAnsiTheme="minorHAnsi" w:hint="eastAsia"/>
          <w:szCs w:val="22"/>
          <w:lang w:val="en-GB"/>
        </w:rPr>
        <w:t>这样的基本类型，它们是没有</w:t>
      </w:r>
      <w:r>
        <w:rPr>
          <w:rFonts w:asciiTheme="minorHAnsi" w:hAnsiTheme="minorHAnsi"/>
          <w:szCs w:val="22"/>
          <w:lang w:val="en-GB"/>
        </w:rPr>
        <w:t>NULL</w:t>
      </w:r>
      <w:r>
        <w:rPr>
          <w:rFonts w:asciiTheme="minorHAnsi" w:hAnsiTheme="minorHAnsi" w:hint="eastAsia"/>
          <w:szCs w:val="22"/>
          <w:lang w:val="en-GB"/>
        </w:rPr>
        <w:t>的情况的。</w:t>
      </w:r>
    </w:p>
    <w:p w14:paraId="360925D4" w14:textId="77777777" w:rsidR="00B503A8" w:rsidRDefault="00B503A8" w:rsidP="00B503A8">
      <w:pPr>
        <w:pStyle w:val="HTML1"/>
        <w:rPr>
          <w:rFonts w:asciiTheme="minorHAnsi" w:hAnsiTheme="minorHAnsi"/>
          <w:szCs w:val="22"/>
          <w:lang w:val="en-GB"/>
        </w:rPr>
      </w:pPr>
    </w:p>
    <w:p w14:paraId="17FCFF73" w14:textId="77777777" w:rsidR="00B503A8" w:rsidRPr="003D7B28" w:rsidRDefault="00B503A8" w:rsidP="00B503A8">
      <w:pPr>
        <w:pStyle w:val="HTML1"/>
        <w:rPr>
          <w:rFonts w:asciiTheme="minorHAnsi" w:hAnsiTheme="minorHAnsi"/>
          <w:szCs w:val="22"/>
          <w:lang w:val="en-GB"/>
        </w:rPr>
      </w:pPr>
      <w:r>
        <w:rPr>
          <w:rFonts w:asciiTheme="minorHAnsi" w:hAnsiTheme="minorHAnsi" w:hint="eastAsia"/>
          <w:szCs w:val="22"/>
          <w:lang w:val="en-GB"/>
        </w:rPr>
        <w:t>动态标识是与占位</w:t>
      </w:r>
      <w:proofErr w:type="gramStart"/>
      <w:r>
        <w:rPr>
          <w:rFonts w:asciiTheme="minorHAnsi" w:hAnsiTheme="minorHAnsi" w:hint="eastAsia"/>
          <w:szCs w:val="22"/>
          <w:lang w:val="en-GB"/>
        </w:rPr>
        <w:t>符配合</w:t>
      </w:r>
      <w:proofErr w:type="gramEnd"/>
      <w:r>
        <w:rPr>
          <w:rFonts w:asciiTheme="minorHAnsi" w:hAnsiTheme="minorHAnsi" w:hint="eastAsia"/>
          <w:szCs w:val="22"/>
          <w:lang w:val="en-GB"/>
        </w:rPr>
        <w:t>一起使用的。当然，动态标记的区域内没有占位符，也不影响</w:t>
      </w:r>
      <w:r>
        <w:rPr>
          <w:rFonts w:asciiTheme="minorHAnsi" w:hAnsiTheme="minorHAnsi" w:hint="eastAsia"/>
          <w:szCs w:val="22"/>
          <w:lang w:val="en-GB"/>
        </w:rPr>
        <w:t>XSQL</w:t>
      </w:r>
      <w:r>
        <w:rPr>
          <w:rFonts w:asciiTheme="minorHAnsi" w:hAnsiTheme="minorHAnsi" w:hint="eastAsia"/>
          <w:szCs w:val="22"/>
          <w:lang w:val="en-GB"/>
        </w:rPr>
        <w:t>的执行，但。</w:t>
      </w:r>
    </w:p>
    <w:p w14:paraId="5FE0928D" w14:textId="77777777" w:rsidR="00B503A8" w:rsidRPr="00523673" w:rsidRDefault="00B503A8" w:rsidP="00B503A8">
      <w:pPr>
        <w:rPr>
          <w:lang w:val="en-GB"/>
        </w:rPr>
      </w:pPr>
    </w:p>
    <w:p w14:paraId="456318C5" w14:textId="77777777" w:rsidR="00B503A8" w:rsidRDefault="00B503A8" w:rsidP="00B503A8">
      <w:pPr>
        <w:rPr>
          <w:lang w:val="en-GB"/>
        </w:rPr>
      </w:pPr>
      <w:r w:rsidRPr="003D7B28">
        <w:rPr>
          <w:lang w:val="en-GB"/>
        </w:rPr>
        <w:t>动态标识</w:t>
      </w:r>
      <w:r>
        <w:rPr>
          <w:rFonts w:hint="eastAsia"/>
          <w:lang w:val="en-GB"/>
        </w:rPr>
        <w:t>可应用于的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语句及位置：</w:t>
      </w:r>
    </w:p>
    <w:p w14:paraId="05BA067A" w14:textId="77777777" w:rsidR="00B503A8" w:rsidRDefault="00B503A8" w:rsidP="00A20909">
      <w:pPr>
        <w:pStyle w:val="aff5"/>
        <w:numPr>
          <w:ilvl w:val="0"/>
          <w:numId w:val="42"/>
        </w:numPr>
        <w:ind w:firstLineChars="0"/>
        <w:rPr>
          <w:lang w:val="en-GB"/>
        </w:rPr>
      </w:pPr>
      <w:r w:rsidRPr="00520818">
        <w:rPr>
          <w:rFonts w:hint="eastAsia"/>
          <w:lang w:val="en-GB"/>
        </w:rPr>
        <w:t>可应用于任何</w:t>
      </w:r>
      <w:r w:rsidRPr="00520818">
        <w:rPr>
          <w:rFonts w:hint="eastAsia"/>
          <w:lang w:val="en-GB"/>
        </w:rPr>
        <w:t>SQL</w:t>
      </w:r>
      <w:r w:rsidRPr="00520818">
        <w:rPr>
          <w:rFonts w:hint="eastAsia"/>
          <w:lang w:val="en-GB"/>
        </w:rPr>
        <w:t>语句，</w:t>
      </w:r>
      <w:r w:rsidRPr="00520818">
        <w:rPr>
          <w:lang w:val="en-GB"/>
        </w:rPr>
        <w:t>DDL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DML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DCL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TCL</w:t>
      </w:r>
      <w:r w:rsidRPr="00520818">
        <w:rPr>
          <w:rFonts w:hint="eastAsia"/>
          <w:lang w:val="en-GB"/>
        </w:rPr>
        <w:t>等。</w:t>
      </w:r>
    </w:p>
    <w:p w14:paraId="4C971FAE" w14:textId="77777777" w:rsidR="00B503A8" w:rsidRDefault="00B503A8" w:rsidP="00A20909">
      <w:pPr>
        <w:pStyle w:val="aff5"/>
        <w:numPr>
          <w:ilvl w:val="0"/>
          <w:numId w:val="42"/>
        </w:numPr>
        <w:ind w:firstLineChars="0"/>
        <w:rPr>
          <w:lang w:val="en-GB"/>
        </w:rPr>
      </w:pPr>
      <w:r>
        <w:rPr>
          <w:lang w:val="en-GB"/>
        </w:rPr>
        <w:t>可</w:t>
      </w:r>
      <w:r>
        <w:rPr>
          <w:rFonts w:hint="eastAsia"/>
          <w:lang w:val="en-GB"/>
        </w:rPr>
        <w:t>应</w:t>
      </w:r>
      <w:r>
        <w:rPr>
          <w:lang w:val="en-GB"/>
        </w:rPr>
        <w:t>用于</w:t>
      </w:r>
      <w:r>
        <w:rPr>
          <w:lang w:val="en-GB"/>
        </w:rPr>
        <w:t>SQL</w:t>
      </w:r>
      <w:r>
        <w:rPr>
          <w:lang w:val="en-GB"/>
        </w:rPr>
        <w:t>语句的任一位置</w:t>
      </w:r>
      <w:r>
        <w:rPr>
          <w:rFonts w:hint="eastAsia"/>
          <w:lang w:val="en-GB"/>
        </w:rPr>
        <w:t>。</w:t>
      </w:r>
      <w:r>
        <w:rPr>
          <w:lang w:val="en-GB"/>
        </w:rPr>
        <w:t>只要确保最终生成的是正确语法的</w:t>
      </w:r>
      <w:r>
        <w:rPr>
          <w:lang w:val="en-GB"/>
        </w:rPr>
        <w:t>SQL</w:t>
      </w:r>
      <w:r>
        <w:rPr>
          <w:lang w:val="en-GB"/>
        </w:rPr>
        <w:t>语句即可。</w:t>
      </w:r>
    </w:p>
    <w:p w14:paraId="5CA73A3D" w14:textId="77777777" w:rsidR="00B503A8" w:rsidRDefault="00B503A8" w:rsidP="00B503A8">
      <w:pPr>
        <w:rPr>
          <w:lang w:val="en-GB"/>
        </w:rPr>
      </w:pPr>
    </w:p>
    <w:p w14:paraId="167222CF" w14:textId="77777777" w:rsidR="00B503A8" w:rsidRDefault="00B503A8" w:rsidP="00B503A8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33AE2136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sqls</w:t>
      </w:r>
      <w:proofErr w:type="spellEnd"/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3A3CEF6E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EBA2E7E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57968851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44F85E85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074EFF05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14:paraId="7C9A091A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3C5C23AE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</w:t>
      </w:r>
      <w:proofErr w:type="gramEnd"/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CDATA[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5D1A028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proofErr w:type="gramStart"/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 *</w:t>
      </w:r>
      <w:proofErr w:type="gramEnd"/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5F9DF1F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DF171C5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字符类型的字段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 = ':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占位符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name'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2A64D4F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 w:rsidRPr="005C004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数值类型的字符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=  :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占位符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 </w:t>
      </w:r>
      <w:r w:rsidRPr="005C004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0F0B91F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3DFAC9E8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920957B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14:paraId="52138578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1F43B1D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218C9E4E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</w:t>
      </w:r>
      <w:proofErr w:type="spellStart"/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colValue</w:t>
      </w:r>
      <w:proofErr w:type="spellEnd"/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proofErr w:type="gramStart"/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</w:t>
      </w:r>
      <w:proofErr w:type="gramEnd"/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!-- 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将字段填充到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对象的方法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2AA1D6DA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1DBC2BBC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14:paraId="56E68A29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54F2FF1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29EF23B8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sqls</w:t>
      </w:r>
      <w:proofErr w:type="spellEnd"/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63A0449" w14:textId="77777777" w:rsidR="00B503A8" w:rsidRPr="003863F9" w:rsidRDefault="00B503A8" w:rsidP="00B503A8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0AC35870" w14:textId="77777777" w:rsidR="00B503A8" w:rsidRDefault="00B503A8" w:rsidP="00A20909">
      <w:pPr>
        <w:pStyle w:val="aff5"/>
        <w:numPr>
          <w:ilvl w:val="0"/>
          <w:numId w:val="45"/>
        </w:numPr>
        <w:ind w:firstLineChars="0"/>
        <w:rPr>
          <w:lang w:val="en-GB"/>
        </w:rPr>
      </w:pPr>
      <w:r>
        <w:rPr>
          <w:rFonts w:hint="eastAsia"/>
          <w:lang w:val="en-GB"/>
        </w:rPr>
        <w:t>占位符</w:t>
      </w:r>
      <w:r>
        <w:rPr>
          <w:lang w:val="en-GB"/>
        </w:rPr>
        <w:t>age</w:t>
      </w:r>
      <w:r>
        <w:rPr>
          <w:rFonts w:hint="eastAsia"/>
          <w:lang w:val="en-GB"/>
        </w:rPr>
        <w:t>：当值为</w:t>
      </w:r>
      <w:r>
        <w:rPr>
          <w:lang w:val="en-GB"/>
        </w:rPr>
        <w:t>18</w:t>
      </w:r>
      <w:r>
        <w:rPr>
          <w:rFonts w:hint="eastAsia"/>
          <w:lang w:val="en-GB"/>
        </w:rPr>
        <w:t>时（不为</w:t>
      </w:r>
      <w:r>
        <w:rPr>
          <w:lang w:val="en-GB"/>
        </w:rPr>
        <w:t>NULL</w:t>
      </w:r>
      <w:r>
        <w:rPr>
          <w:rFonts w:hint="eastAsia"/>
          <w:lang w:val="en-GB"/>
        </w:rPr>
        <w:t>），最终生成的执行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才有“</w:t>
      </w:r>
      <w:r>
        <w:rPr>
          <w:rFonts w:hint="eastAsia"/>
          <w:lang w:val="en-GB"/>
        </w:rPr>
        <w:t xml:space="preserve">AND </w:t>
      </w:r>
      <w:r>
        <w:rPr>
          <w:rFonts w:hint="eastAsia"/>
          <w:lang w:val="en-GB"/>
        </w:rPr>
        <w:t>字段</w:t>
      </w:r>
      <w:r>
        <w:rPr>
          <w:lang w:val="en-GB"/>
        </w:rPr>
        <w:t xml:space="preserve">Age = </w:t>
      </w:r>
      <w:r>
        <w:rPr>
          <w:rFonts w:hint="eastAsia"/>
          <w:lang w:val="en-GB"/>
        </w:rPr>
        <w:t xml:space="preserve">18 </w:t>
      </w:r>
      <w:r>
        <w:rPr>
          <w:rFonts w:hint="eastAsia"/>
          <w:lang w:val="en-GB"/>
        </w:rPr>
        <w:t>”这样的查询条件。为</w:t>
      </w:r>
      <w:r>
        <w:rPr>
          <w:lang w:val="en-GB"/>
        </w:rPr>
        <w:t>NULL</w:t>
      </w:r>
      <w:r>
        <w:rPr>
          <w:rFonts w:hint="eastAsia"/>
          <w:lang w:val="en-GB"/>
        </w:rPr>
        <w:t>时没有此查询条件。</w:t>
      </w:r>
    </w:p>
    <w:p w14:paraId="03247418" w14:textId="77777777" w:rsidR="00B503A8" w:rsidRPr="00DC4D8A" w:rsidRDefault="00B503A8" w:rsidP="00A20909">
      <w:pPr>
        <w:pStyle w:val="aff5"/>
        <w:numPr>
          <w:ilvl w:val="0"/>
          <w:numId w:val="45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其它节点说明详见“</w:t>
      </w:r>
      <w:hyperlink w:anchor="_XSQL常规List查询" w:history="1">
        <w:r w:rsidRPr="00F22D35">
          <w:rPr>
            <w:rStyle w:val="aff6"/>
            <w:rFonts w:hint="eastAsia"/>
            <w:lang w:val="en-GB"/>
          </w:rPr>
          <w:t>XSQL</w:t>
        </w:r>
        <w:r w:rsidRPr="00F22D35">
          <w:rPr>
            <w:rStyle w:val="aff6"/>
            <w:rFonts w:hint="eastAsia"/>
            <w:lang w:val="en-GB"/>
          </w:rPr>
          <w:t>常规</w:t>
        </w:r>
        <w:r w:rsidRPr="00F22D35">
          <w:rPr>
            <w:rStyle w:val="aff6"/>
            <w:lang w:val="en-GB"/>
          </w:rPr>
          <w:t>List</w:t>
        </w:r>
        <w:r w:rsidRPr="00F22D35">
          <w:rPr>
            <w:rStyle w:val="aff6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”，</w:t>
      </w:r>
      <w:proofErr w:type="gramStart"/>
      <w:r>
        <w:rPr>
          <w:rFonts w:hint="eastAsia"/>
          <w:lang w:val="en-GB"/>
        </w:rPr>
        <w:t>此不再</w:t>
      </w:r>
      <w:proofErr w:type="gramEnd"/>
      <w:r>
        <w:rPr>
          <w:rFonts w:hint="eastAsia"/>
          <w:lang w:val="en-GB"/>
        </w:rPr>
        <w:t>赘述。</w:t>
      </w:r>
    </w:p>
    <w:p w14:paraId="28866110" w14:textId="77777777" w:rsidR="00B503A8" w:rsidRDefault="00B503A8" w:rsidP="00B503A8">
      <w:pPr>
        <w:rPr>
          <w:lang w:val="en-GB"/>
        </w:rPr>
      </w:pPr>
    </w:p>
    <w:p w14:paraId="464659F6" w14:textId="77777777" w:rsidR="00B503A8" w:rsidRPr="003863F9" w:rsidRDefault="00B503A8" w:rsidP="00B503A8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13F61739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F44B78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F44B78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XSQL_XFlow_Template_QueryByID_NameVersion</w:t>
      </w:r>
      <w:proofErr w:type="spellEnd"/>
      <w:r w:rsidRPr="00F44B78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62E5ABEA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01116B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F44B78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F44B78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DSG_XFlow</w:t>
      </w:r>
      <w:proofErr w:type="spellEnd"/>
      <w:r w:rsidRPr="00F44B78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05EE71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14:paraId="52994435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DA9951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</w:t>
      </w:r>
      <w:proofErr w:type="gramEnd"/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CDATA[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938A020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proofErr w:type="gramStart"/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 </w:t>
      </w:r>
      <w:proofErr w:type="spellStart"/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proofErr w:type="gramEnd"/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.templateID</w:t>
      </w:r>
      <w:proofErr w:type="spellEnd"/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C63D474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</w:t>
      </w:r>
      <w:proofErr w:type="gramStart"/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proofErr w:type="gramEnd"/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.version</w:t>
      </w:r>
      <w:proofErr w:type="spellEnd"/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DA1E0A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</w:t>
      </w:r>
      <w:proofErr w:type="gramStart"/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proofErr w:type="gramEnd"/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.templateName</w:t>
      </w:r>
      <w:proofErr w:type="spellEnd"/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6BF2C71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</w:t>
      </w:r>
      <w:proofErr w:type="gramStart"/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proofErr w:type="gramEnd"/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.infoComment</w:t>
      </w:r>
      <w:proofErr w:type="spellEnd"/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F18B77A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</w:t>
      </w:r>
      <w:proofErr w:type="gramStart"/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proofErr w:type="gramEnd"/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.createrID</w:t>
      </w:r>
      <w:proofErr w:type="spellEnd"/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243A7A7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</w:t>
      </w:r>
      <w:proofErr w:type="gramStart"/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proofErr w:type="gramEnd"/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.creater</w:t>
      </w:r>
      <w:proofErr w:type="spellEnd"/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836D75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</w:t>
      </w:r>
      <w:proofErr w:type="gramStart"/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proofErr w:type="gramEnd"/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.createTime</w:t>
      </w:r>
      <w:proofErr w:type="spellEnd"/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50B1FC3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</w:t>
      </w:r>
      <w:proofErr w:type="gramStart"/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proofErr w:type="gramEnd"/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.lastUserID</w:t>
      </w:r>
      <w:proofErr w:type="spellEnd"/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6CE31C9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</w:t>
      </w:r>
      <w:proofErr w:type="gramStart"/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proofErr w:type="gramEnd"/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.lastUser</w:t>
      </w:r>
      <w:proofErr w:type="spellEnd"/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F58E3D5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</w:t>
      </w:r>
      <w:proofErr w:type="gramStart"/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proofErr w:type="gramEnd"/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.lastTime</w:t>
      </w:r>
      <w:proofErr w:type="spellEnd"/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02926DD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</w:t>
      </w:r>
      <w:proofErr w:type="gramStart"/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proofErr w:type="gramEnd"/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.isValid</w:t>
      </w:r>
      <w:proofErr w:type="spellEnd"/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5C4C6E0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</w:t>
      </w:r>
      <w:proofErr w:type="gramStart"/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proofErr w:type="gramEnd"/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.isDelete</w:t>
      </w:r>
      <w:proofErr w:type="spellEnd"/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90E4A02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</w:t>
      </w:r>
      <w:proofErr w:type="gramStart"/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FROM  </w:t>
      </w:r>
      <w:proofErr w:type="spellStart"/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TTemplate</w:t>
      </w:r>
      <w:proofErr w:type="spellEnd"/>
      <w:proofErr w:type="gramEnd"/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439DEE9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1 = 1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B293C41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proofErr w:type="gramStart"/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proofErr w:type="gramEnd"/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</w:t>
      </w:r>
      <w:proofErr w:type="spellStart"/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A.templateID</w:t>
      </w:r>
      <w:proofErr w:type="spellEnd"/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= ':</w:t>
      </w:r>
      <w:proofErr w:type="spellStart"/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templateID</w:t>
      </w:r>
      <w:proofErr w:type="spellEnd"/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7F95883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proofErr w:type="gramStart"/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proofErr w:type="gramEnd"/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</w:t>
      </w:r>
      <w:proofErr w:type="spellStart"/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A.templateName</w:t>
      </w:r>
      <w:proofErr w:type="spellEnd"/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= ':</w:t>
      </w:r>
      <w:proofErr w:type="spellStart"/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templateName</w:t>
      </w:r>
      <w:proofErr w:type="spellEnd"/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3C57DB1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</w:t>
      </w:r>
      <w:proofErr w:type="gramStart"/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AND  </w:t>
      </w:r>
      <w:proofErr w:type="spellStart"/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proofErr w:type="gramEnd"/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.version</w:t>
      </w:r>
      <w:proofErr w:type="spellEnd"/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= ':version'   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A73E2E9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D50F56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BA3879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51558D2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FD221E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proofErr w:type="spellStart"/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</w:t>
      </w:r>
      <w:proofErr w:type="gramStart"/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hy.xflow</w:t>
      </w:r>
      <w:proofErr w:type="gramEnd"/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.engine.bean.Template</w:t>
      </w:r>
      <w:proofErr w:type="spellEnd"/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12AAB8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</w:t>
      </w:r>
      <w:proofErr w:type="spellStart"/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colValue</w:t>
      </w:r>
      <w:proofErr w:type="spellEnd"/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2C3C2C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0D2A0C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F12BB77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AEAB68" w14:textId="77777777" w:rsidR="00B503A8" w:rsidRDefault="00B503A8" w:rsidP="00B503A8">
      <w:pPr>
        <w:rPr>
          <w:lang w:val="en-GB"/>
        </w:rPr>
      </w:pPr>
    </w:p>
    <w:p w14:paraId="13F29345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7578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7578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97578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XSQL_XFlow_FlowInfo_QueryByWorkID_ServiceDataID</w:t>
      </w:r>
      <w:proofErr w:type="spellEnd"/>
      <w:r w:rsidRPr="0097578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5C08736A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408FEF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7578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7578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97578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DSG_XFlow</w:t>
      </w:r>
      <w:proofErr w:type="spellEnd"/>
      <w:r w:rsidRPr="0097578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DEA948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710E063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7CF667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</w:t>
      </w:r>
      <w:proofErr w:type="gramEnd"/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CDATA[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E05AF59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proofErr w:type="gramStart"/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 </w:t>
      </w:r>
      <w:proofErr w:type="spellStart"/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proofErr w:type="gramEnd"/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.workID</w:t>
      </w:r>
      <w:proofErr w:type="spellEnd"/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B24D2AE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</w:t>
      </w:r>
      <w:proofErr w:type="gramStart"/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proofErr w:type="gramEnd"/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.workFatherID</w:t>
      </w:r>
      <w:proofErr w:type="spellEnd"/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EB345E2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</w:t>
      </w:r>
      <w:proofErr w:type="gramStart"/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proofErr w:type="gramEnd"/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.flowTemplateID</w:t>
      </w:r>
      <w:proofErr w:type="spellEnd"/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E8CE5CA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</w:t>
      </w:r>
      <w:proofErr w:type="gramStart"/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proofErr w:type="gramEnd"/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.serviceDataID</w:t>
      </w:r>
      <w:proofErr w:type="spellEnd"/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E58456F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</w:t>
      </w:r>
      <w:proofErr w:type="gramStart"/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proofErr w:type="gramEnd"/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.createrID</w:t>
      </w:r>
      <w:proofErr w:type="spellEnd"/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B6C7F01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</w:t>
      </w:r>
      <w:proofErr w:type="gramStart"/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proofErr w:type="gramEnd"/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.creater</w:t>
      </w:r>
      <w:proofErr w:type="spellEnd"/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C510E5F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</w:t>
      </w:r>
      <w:proofErr w:type="gramStart"/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proofErr w:type="gramEnd"/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.createOrgID</w:t>
      </w:r>
      <w:proofErr w:type="spellEnd"/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CA13783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</w:t>
      </w:r>
      <w:proofErr w:type="gramStart"/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proofErr w:type="gramEnd"/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.createOrg</w:t>
      </w:r>
      <w:proofErr w:type="spellEnd"/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FDB9719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</w:t>
      </w:r>
      <w:proofErr w:type="gramStart"/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proofErr w:type="gramEnd"/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.createTime</w:t>
      </w:r>
      <w:proofErr w:type="spellEnd"/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6407340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</w:t>
      </w:r>
      <w:proofErr w:type="gramStart"/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proofErr w:type="gramEnd"/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.lastUserID</w:t>
      </w:r>
      <w:proofErr w:type="spellEnd"/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1921792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</w:t>
      </w:r>
      <w:proofErr w:type="gramStart"/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proofErr w:type="gramEnd"/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.lastUser</w:t>
      </w:r>
      <w:proofErr w:type="spellEnd"/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C9F1428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</w:t>
      </w:r>
      <w:proofErr w:type="gramStart"/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proofErr w:type="gramEnd"/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.lastTime</w:t>
      </w:r>
      <w:proofErr w:type="spellEnd"/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DD50D63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</w:t>
      </w:r>
      <w:proofErr w:type="gramStart"/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proofErr w:type="gramEnd"/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.lastOrgID</w:t>
      </w:r>
      <w:proofErr w:type="spellEnd"/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16F540D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</w:t>
      </w:r>
      <w:proofErr w:type="gramStart"/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proofErr w:type="gramEnd"/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.lastOrg</w:t>
      </w:r>
      <w:proofErr w:type="spellEnd"/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6F83C54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</w:t>
      </w:r>
      <w:proofErr w:type="gramStart"/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proofErr w:type="gramEnd"/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.lastProcessID</w:t>
      </w:r>
      <w:proofErr w:type="spellEnd"/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2F58E7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</w:t>
      </w:r>
      <w:proofErr w:type="gramStart"/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proofErr w:type="gramEnd"/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.isValid</w:t>
      </w:r>
      <w:proofErr w:type="spellEnd"/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F726F75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</w:t>
      </w:r>
      <w:proofErr w:type="gramStart"/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proofErr w:type="gramEnd"/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.isDelete</w:t>
      </w:r>
      <w:proofErr w:type="spellEnd"/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42AB7AA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</w:t>
      </w:r>
      <w:proofErr w:type="gramStart"/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FROM  </w:t>
      </w:r>
      <w:proofErr w:type="spellStart"/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TFlowInfo</w:t>
      </w:r>
      <w:proofErr w:type="spellEnd"/>
      <w:proofErr w:type="gramEnd"/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5D4DEA3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proofErr w:type="gramStart"/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proofErr w:type="gramEnd"/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WHERE  </w:t>
      </w:r>
      <w:proofErr w:type="spellStart"/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A.serviceDataID</w:t>
      </w:r>
      <w:proofErr w:type="spellEnd"/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= ':</w:t>
      </w:r>
      <w:proofErr w:type="spellStart"/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serviceDataID</w:t>
      </w:r>
      <w:proofErr w:type="spellEnd"/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26DB994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proofErr w:type="gramStart"/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proofErr w:type="gramEnd"/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WHERE  </w:t>
      </w:r>
      <w:proofErr w:type="spellStart"/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A.workID</w:t>
      </w:r>
      <w:proofErr w:type="spellEnd"/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= ':</w:t>
      </w:r>
      <w:proofErr w:type="spellStart"/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workID</w:t>
      </w:r>
      <w:proofErr w:type="spellEnd"/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       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6753C9B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A2D7FA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449194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59182A0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4D263E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proofErr w:type="spellStart"/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</w:t>
      </w:r>
      <w:proofErr w:type="gramStart"/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hy.xflow</w:t>
      </w:r>
      <w:proofErr w:type="gramEnd"/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.engine.bean.FlowInfo</w:t>
      </w:r>
      <w:proofErr w:type="spellEnd"/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C0E481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</w:t>
      </w:r>
      <w:proofErr w:type="spellStart"/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colValue</w:t>
      </w:r>
      <w:proofErr w:type="spellEnd"/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0AE361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C1FB1F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14:paraId="0FCBA9E8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41F45D" w14:textId="77777777" w:rsidR="00054D75" w:rsidRDefault="00054D75" w:rsidP="00992CA4">
      <w:pPr>
        <w:rPr>
          <w:lang w:val="en-GB"/>
        </w:rPr>
      </w:pPr>
    </w:p>
    <w:p w14:paraId="64484769" w14:textId="77777777" w:rsidR="00054D75" w:rsidRDefault="00054D75" w:rsidP="00992CA4">
      <w:pPr>
        <w:rPr>
          <w:lang w:val="en-GB"/>
        </w:rPr>
      </w:pPr>
    </w:p>
    <w:p w14:paraId="43E866C1" w14:textId="77777777" w:rsidR="00081F76" w:rsidRPr="00A83DEE" w:rsidRDefault="00081F76" w:rsidP="00992CA4">
      <w:pPr>
        <w:rPr>
          <w:lang w:val="en-GB"/>
        </w:rPr>
      </w:pPr>
    </w:p>
    <w:p w14:paraId="45BACB43" w14:textId="77777777" w:rsidR="005C1CA2" w:rsidRPr="005C1CA2" w:rsidRDefault="005C1CA2" w:rsidP="005C1CA2">
      <w:pPr>
        <w:pStyle w:val="1"/>
        <w:rPr>
          <w:lang w:val="en-GB"/>
        </w:rPr>
      </w:pPr>
      <w:bookmarkStart w:id="20" w:name="_XSQL表名可变的SQL"/>
      <w:bookmarkStart w:id="21" w:name="_Toc103776030"/>
      <w:bookmarkEnd w:id="20"/>
      <w:r>
        <w:t>XSQL</w:t>
      </w:r>
      <w:r>
        <w:rPr>
          <w:rFonts w:hint="eastAsia"/>
        </w:rPr>
        <w:t>表</w:t>
      </w:r>
      <w:r w:rsidR="00177C06">
        <w:rPr>
          <w:rFonts w:hint="eastAsia"/>
        </w:rPr>
        <w:t>名</w:t>
      </w:r>
      <w:r>
        <w:rPr>
          <w:rFonts w:hint="eastAsia"/>
        </w:rPr>
        <w:t>可变的</w:t>
      </w:r>
      <w:r>
        <w:rPr>
          <w:rFonts w:hint="eastAsia"/>
        </w:rPr>
        <w:t>SQL</w:t>
      </w:r>
      <w:bookmarkEnd w:id="21"/>
    </w:p>
    <w:p w14:paraId="2A149851" w14:textId="77777777" w:rsidR="005C1CA2" w:rsidRDefault="00A62610" w:rsidP="002B6176">
      <w:pPr>
        <w:rPr>
          <w:lang w:val="en-GB"/>
        </w:rPr>
      </w:pPr>
      <w:r>
        <w:rPr>
          <w:rFonts w:hint="eastAsia"/>
          <w:lang w:val="en-GB"/>
        </w:rPr>
        <w:t>在不支持表分区的数据库中，我们如何实现按时期划分分类存储数据呢？创建前缀一样后面跟时间的一系列表，所以在操作这一系列表时，表的名称是随时</w:t>
      </w:r>
      <w:proofErr w:type="gramStart"/>
      <w:r>
        <w:rPr>
          <w:rFonts w:hint="eastAsia"/>
          <w:lang w:val="en-GB"/>
        </w:rPr>
        <w:t>间条件</w:t>
      </w:r>
      <w:proofErr w:type="gramEnd"/>
      <w:r>
        <w:rPr>
          <w:rFonts w:hint="eastAsia"/>
          <w:lang w:val="en-GB"/>
        </w:rPr>
        <w:t>可变的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。</w:t>
      </w:r>
    </w:p>
    <w:p w14:paraId="73242022" w14:textId="77777777" w:rsidR="0028028D" w:rsidRPr="003863F9" w:rsidRDefault="0028028D" w:rsidP="0028028D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4BF1A7D8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15A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9415A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XSQL_LogInfo_Register_Add</w:t>
      </w:r>
      <w:proofErr w:type="spellEnd"/>
      <w:r w:rsidRPr="009415A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0C0EE1A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7B0CBF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15A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9415A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DSG_LogWeb</w:t>
      </w:r>
      <w:proofErr w:type="spellEnd"/>
      <w:r w:rsidRPr="009415A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A4E929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4918157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1BD055" w14:textId="77777777"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</w:t>
      </w:r>
      <w:proofErr w:type="gramEnd"/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CDATA[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F140BAB" w14:textId="77777777"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</w:t>
      </w:r>
      <w:proofErr w:type="gramStart"/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INSERT  INTO</w:t>
      </w:r>
      <w:proofErr w:type="gramEnd"/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="009415AB" w:rsidRPr="002417D0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TLog_:sysID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F108134" w14:textId="77777777"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73978D0" w14:textId="77777777"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2DCA400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proofErr w:type="gramStart"/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logID</w:t>
      </w:r>
      <w:proofErr w:type="spellEnd"/>
      <w:proofErr w:type="gramEnd"/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58C3EB5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proofErr w:type="gramStart"/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logType</w:t>
      </w:r>
      <w:proofErr w:type="spellEnd"/>
      <w:proofErr w:type="gramEnd"/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04E9420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proofErr w:type="gramStart"/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logClass</w:t>
      </w:r>
      <w:proofErr w:type="spellEnd"/>
      <w:proofErr w:type="gramEnd"/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1956F75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proofErr w:type="gramStart"/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logContent</w:t>
      </w:r>
      <w:proofErr w:type="spellEnd"/>
      <w:proofErr w:type="gramEnd"/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CE1C18F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proofErr w:type="gramStart"/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logInfo</w:t>
      </w:r>
      <w:proofErr w:type="spellEnd"/>
      <w:proofErr w:type="gramEnd"/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BCB4DB6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proofErr w:type="gramStart"/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operatorNo</w:t>
      </w:r>
      <w:proofErr w:type="spellEnd"/>
      <w:proofErr w:type="gramEnd"/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7112E3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proofErr w:type="gramStart"/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operationType</w:t>
      </w:r>
      <w:proofErr w:type="spellEnd"/>
      <w:proofErr w:type="gramEnd"/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9EE6B26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proofErr w:type="gramStart"/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operationRemark</w:t>
      </w:r>
      <w:proofErr w:type="spellEnd"/>
      <w:proofErr w:type="gramEnd"/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A918518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proofErr w:type="gramStart"/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operationTime</w:t>
      </w:r>
      <w:proofErr w:type="spellEnd"/>
      <w:proofErr w:type="gramEnd"/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BABBFF6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proofErr w:type="gramStart"/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waitTime</w:t>
      </w:r>
      <w:proofErr w:type="spellEnd"/>
      <w:proofErr w:type="gramEnd"/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6F01CD5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48ED067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VALUES (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5DDBBA9" w14:textId="77777777" w:rsidR="009415AB" w:rsidRPr="009415AB" w:rsidRDefault="007F6862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':id'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6751DBB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</w:t>
      </w:r>
      <w:proofErr w:type="gramStart"/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':</w:t>
      </w:r>
      <w:proofErr w:type="spellStart"/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logID</w:t>
      </w:r>
      <w:proofErr w:type="spellEnd"/>
      <w:proofErr w:type="gramEnd"/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0278E2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</w:t>
      </w:r>
      <w:proofErr w:type="gramStart"/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':</w:t>
      </w:r>
      <w:proofErr w:type="spellStart"/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logType</w:t>
      </w:r>
      <w:proofErr w:type="spellEnd"/>
      <w:proofErr w:type="gramEnd"/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7E449CD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</w:t>
      </w:r>
      <w:proofErr w:type="gramStart"/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':</w:t>
      </w:r>
      <w:proofErr w:type="spellStart"/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logClass</w:t>
      </w:r>
      <w:proofErr w:type="spellEnd"/>
      <w:proofErr w:type="gramEnd"/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BEFECD4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</w:t>
      </w:r>
      <w:proofErr w:type="gramStart"/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':</w:t>
      </w:r>
      <w:proofErr w:type="spellStart"/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logContent</w:t>
      </w:r>
      <w:proofErr w:type="spellEnd"/>
      <w:proofErr w:type="gramEnd"/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E5D5310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</w:t>
      </w:r>
      <w:proofErr w:type="gramStart"/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':</w:t>
      </w:r>
      <w:proofErr w:type="spellStart"/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logInfo</w:t>
      </w:r>
      <w:proofErr w:type="spellEnd"/>
      <w:proofErr w:type="gramEnd"/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D4862AE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</w:t>
      </w:r>
      <w:proofErr w:type="gramStart"/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':</w:t>
      </w:r>
      <w:proofErr w:type="spellStart"/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operatorNo</w:t>
      </w:r>
      <w:proofErr w:type="spellEnd"/>
      <w:proofErr w:type="gramEnd"/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CFE8D31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</w:t>
      </w:r>
      <w:proofErr w:type="gramStart"/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':</w:t>
      </w:r>
      <w:proofErr w:type="spellStart"/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operationType</w:t>
      </w:r>
      <w:proofErr w:type="spellEnd"/>
      <w:proofErr w:type="gramEnd"/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C7B84C9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</w:t>
      </w:r>
      <w:proofErr w:type="gramStart"/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':</w:t>
      </w:r>
      <w:proofErr w:type="spellStart"/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operationRemark</w:t>
      </w:r>
      <w:proofErr w:type="spellEnd"/>
      <w:proofErr w:type="gramEnd"/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9A21A1E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</w:t>
      </w:r>
      <w:proofErr w:type="gramStart"/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':</w:t>
      </w:r>
      <w:proofErr w:type="spellStart"/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operationTime</w:t>
      </w:r>
      <w:proofErr w:type="spellEnd"/>
      <w:proofErr w:type="gramEnd"/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AD0B78E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</w:t>
      </w:r>
      <w:proofErr w:type="gramStart"/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':</w:t>
      </w:r>
      <w:proofErr w:type="spellStart"/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waitTime</w:t>
      </w:r>
      <w:proofErr w:type="spellEnd"/>
      <w:proofErr w:type="gramEnd"/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41EA771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70A6042" w14:textId="77777777"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1BA563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A47F8A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8BD89ED" w14:textId="77777777" w:rsidR="005C1CA2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613D29" w14:textId="77777777" w:rsidR="001E70EC" w:rsidRPr="001E70EC" w:rsidRDefault="001E70EC" w:rsidP="002B6176">
      <w:pPr>
        <w:rPr>
          <w:b/>
        </w:rPr>
      </w:pPr>
      <w:r w:rsidRPr="001E70EC">
        <w:rPr>
          <w:rFonts w:hint="eastAsia"/>
          <w:b/>
        </w:rPr>
        <w:t>举例说明</w:t>
      </w:r>
      <w:r w:rsidR="002E23EB" w:rsidRPr="001E70EC">
        <w:rPr>
          <w:rFonts w:hint="eastAsia"/>
          <w:b/>
        </w:rPr>
        <w:t>：</w:t>
      </w:r>
    </w:p>
    <w:p w14:paraId="7F743597" w14:textId="77777777" w:rsidR="00BE6A21" w:rsidRDefault="00BE6A21" w:rsidP="00A20909">
      <w:pPr>
        <w:pStyle w:val="aff5"/>
        <w:numPr>
          <w:ilvl w:val="0"/>
          <w:numId w:val="35"/>
        </w:numPr>
        <w:ind w:firstLineChars="0"/>
        <w:rPr>
          <w:lang w:val="en-GB"/>
        </w:rPr>
      </w:pPr>
      <w:r>
        <w:rPr>
          <w:rFonts w:hint="eastAsia"/>
          <w:lang w:val="en-GB"/>
        </w:rPr>
        <w:t>详见语法说明见“</w:t>
      </w:r>
      <w:r w:rsidR="00936917">
        <w:fldChar w:fldCharType="begin"/>
      </w:r>
      <w:r w:rsidR="00936917">
        <w:instrText xml:space="preserve"> HYPERLINK \l "_XSQL</w:instrText>
      </w:r>
      <w:r w:rsidR="00936917">
        <w:instrText>固定参数的查询</w:instrText>
      </w:r>
      <w:r w:rsidR="00936917">
        <w:instrText xml:space="preserve">" </w:instrText>
      </w:r>
      <w:r w:rsidR="00936917">
        <w:fldChar w:fldCharType="separate"/>
      </w:r>
      <w:r w:rsidR="004E5274" w:rsidRPr="001A6A68">
        <w:rPr>
          <w:rStyle w:val="aff6"/>
          <w:lang w:val="en-GB"/>
        </w:rPr>
        <w:t>XSQL</w:t>
      </w:r>
      <w:r w:rsidR="00715430">
        <w:rPr>
          <w:rStyle w:val="aff6"/>
          <w:rFonts w:hint="eastAsia"/>
          <w:lang w:val="en-GB"/>
        </w:rPr>
        <w:t>带</w:t>
      </w:r>
      <w:r w:rsidR="004E5274" w:rsidRPr="001A6A68">
        <w:rPr>
          <w:rStyle w:val="aff6"/>
          <w:rFonts w:hint="eastAsia"/>
          <w:lang w:val="en-GB"/>
        </w:rPr>
        <w:t>参数的查询</w:t>
      </w:r>
      <w:r w:rsidR="00936917">
        <w:rPr>
          <w:rStyle w:val="aff6"/>
          <w:lang w:val="en-GB"/>
        </w:rPr>
        <w:fldChar w:fldCharType="end"/>
      </w:r>
      <w:r>
        <w:rPr>
          <w:rFonts w:hint="eastAsia"/>
          <w:lang w:val="en-GB"/>
        </w:rPr>
        <w:t>”</w:t>
      </w:r>
      <w:r w:rsidR="000672A6">
        <w:rPr>
          <w:rFonts w:hint="eastAsia"/>
          <w:lang w:val="en-GB"/>
        </w:rPr>
        <w:t>，</w:t>
      </w:r>
      <w:proofErr w:type="gramStart"/>
      <w:r w:rsidR="00235390">
        <w:rPr>
          <w:rFonts w:hint="eastAsia"/>
          <w:lang w:val="en-GB"/>
        </w:rPr>
        <w:t>此</w:t>
      </w:r>
      <w:r w:rsidR="000672A6">
        <w:rPr>
          <w:rFonts w:hint="eastAsia"/>
          <w:lang w:val="en-GB"/>
        </w:rPr>
        <w:t>不</w:t>
      </w:r>
      <w:r w:rsidR="00235390">
        <w:rPr>
          <w:rFonts w:hint="eastAsia"/>
          <w:lang w:val="en-GB"/>
        </w:rPr>
        <w:t>再</w:t>
      </w:r>
      <w:proofErr w:type="gramEnd"/>
      <w:r w:rsidR="000672A6">
        <w:rPr>
          <w:rFonts w:hint="eastAsia"/>
          <w:lang w:val="en-GB"/>
        </w:rPr>
        <w:t>赘述。</w:t>
      </w:r>
    </w:p>
    <w:p w14:paraId="2838F10C" w14:textId="77777777" w:rsidR="00A177BD" w:rsidRPr="001E70EC" w:rsidRDefault="002E23EB" w:rsidP="00A20909">
      <w:pPr>
        <w:pStyle w:val="aff5"/>
        <w:numPr>
          <w:ilvl w:val="0"/>
          <w:numId w:val="35"/>
        </w:numPr>
        <w:ind w:firstLineChars="0"/>
        <w:rPr>
          <w:lang w:val="en-GB"/>
        </w:rPr>
      </w:pPr>
      <w:r w:rsidRPr="001E70EC">
        <w:rPr>
          <w:rFonts w:hint="eastAsia"/>
          <w:lang w:val="en-GB"/>
        </w:rPr>
        <w:t>举例是按</w:t>
      </w:r>
      <w:proofErr w:type="gramStart"/>
      <w:r w:rsidRPr="001E70EC">
        <w:rPr>
          <w:rFonts w:hint="eastAsia"/>
          <w:lang w:val="en-GB"/>
        </w:rPr>
        <w:t>不同访问</w:t>
      </w:r>
      <w:proofErr w:type="gramEnd"/>
      <w:r w:rsidRPr="001E70EC">
        <w:rPr>
          <w:rFonts w:hint="eastAsia"/>
          <w:lang w:val="en-GB"/>
        </w:rPr>
        <w:t>系统按系统编号写入不同分类的日志表中。</w:t>
      </w:r>
    </w:p>
    <w:p w14:paraId="2B841155" w14:textId="77777777" w:rsidR="005C1CA2" w:rsidRDefault="005C1CA2" w:rsidP="002B6176">
      <w:pPr>
        <w:rPr>
          <w:lang w:val="en-GB"/>
        </w:rPr>
      </w:pPr>
    </w:p>
    <w:p w14:paraId="0499B7A9" w14:textId="77777777" w:rsidR="00F9296F" w:rsidRDefault="00F9296F" w:rsidP="002B6176">
      <w:pPr>
        <w:rPr>
          <w:lang w:val="en-GB"/>
        </w:rPr>
      </w:pPr>
    </w:p>
    <w:p w14:paraId="18277057" w14:textId="77777777" w:rsidR="008D779F" w:rsidRDefault="008D779F" w:rsidP="002B6176">
      <w:pPr>
        <w:rPr>
          <w:lang w:val="en-GB"/>
        </w:rPr>
      </w:pPr>
    </w:p>
    <w:p w14:paraId="3C0D77F2" w14:textId="77777777" w:rsidR="008D779F" w:rsidRPr="005C1CA2" w:rsidRDefault="008D779F" w:rsidP="008D779F">
      <w:pPr>
        <w:pStyle w:val="1"/>
        <w:rPr>
          <w:lang w:val="en-GB"/>
        </w:rPr>
      </w:pPr>
      <w:bookmarkStart w:id="22" w:name="_XSQL表字段名可变的SQL"/>
      <w:bookmarkStart w:id="23" w:name="_Toc103776031"/>
      <w:bookmarkEnd w:id="22"/>
      <w:r>
        <w:t>XSQL</w:t>
      </w:r>
      <w:r w:rsidR="000C26AF">
        <w:rPr>
          <w:rFonts w:hint="eastAsia"/>
        </w:rPr>
        <w:t>表</w:t>
      </w:r>
      <w:r w:rsidR="000C26AF">
        <w:rPr>
          <w:rFonts w:hint="eastAsia"/>
          <w:lang w:val="en-GB"/>
        </w:rPr>
        <w:t>字段名可变的</w:t>
      </w:r>
      <w:r w:rsidR="000C26AF">
        <w:rPr>
          <w:rFonts w:hint="eastAsia"/>
          <w:lang w:val="en-GB"/>
        </w:rPr>
        <w:t>SQL</w:t>
      </w:r>
      <w:bookmarkEnd w:id="23"/>
    </w:p>
    <w:p w14:paraId="6BBF5D8C" w14:textId="77777777" w:rsidR="008D779F" w:rsidRDefault="008D779F" w:rsidP="008D779F">
      <w:pPr>
        <w:rPr>
          <w:lang w:val="en-GB"/>
        </w:rPr>
      </w:pPr>
      <w:r>
        <w:rPr>
          <w:rFonts w:hint="eastAsia"/>
          <w:lang w:val="en-GB"/>
        </w:rPr>
        <w:t>话不多说，直接上例子。详见语法说明见“</w:t>
      </w:r>
      <w:r w:rsidR="00936917">
        <w:fldChar w:fldCharType="begin"/>
      </w:r>
      <w:r w:rsidR="00936917">
        <w:instrText xml:space="preserve"> HYPERLINK \l "_XSQL</w:instrText>
      </w:r>
      <w:r w:rsidR="00936917">
        <w:instrText>固定参数的查询</w:instrText>
      </w:r>
      <w:r w:rsidR="00936917">
        <w:instrText xml:space="preserve">" </w:instrText>
      </w:r>
      <w:r w:rsidR="00936917">
        <w:fldChar w:fldCharType="separate"/>
      </w:r>
      <w:r w:rsidRPr="001A6A68">
        <w:rPr>
          <w:rStyle w:val="aff6"/>
          <w:lang w:val="en-GB"/>
        </w:rPr>
        <w:t>XSQL</w:t>
      </w:r>
      <w:r w:rsidR="00715430">
        <w:rPr>
          <w:rStyle w:val="aff6"/>
          <w:rFonts w:hint="eastAsia"/>
          <w:lang w:val="en-GB"/>
        </w:rPr>
        <w:t>带</w:t>
      </w:r>
      <w:r w:rsidRPr="001A6A68">
        <w:rPr>
          <w:rStyle w:val="aff6"/>
          <w:rFonts w:hint="eastAsia"/>
          <w:lang w:val="en-GB"/>
        </w:rPr>
        <w:t>参数的查询</w:t>
      </w:r>
      <w:r w:rsidR="00936917">
        <w:rPr>
          <w:rStyle w:val="aff6"/>
          <w:lang w:val="en-GB"/>
        </w:rPr>
        <w:fldChar w:fldCharType="end"/>
      </w:r>
      <w:r>
        <w:rPr>
          <w:rFonts w:hint="eastAsia"/>
          <w:lang w:val="en-GB"/>
        </w:rPr>
        <w:t>”，</w:t>
      </w:r>
      <w:proofErr w:type="gramStart"/>
      <w:r>
        <w:rPr>
          <w:rFonts w:hint="eastAsia"/>
          <w:lang w:val="en-GB"/>
        </w:rPr>
        <w:t>此不再</w:t>
      </w:r>
      <w:proofErr w:type="gramEnd"/>
      <w:r>
        <w:rPr>
          <w:rFonts w:hint="eastAsia"/>
          <w:lang w:val="en-GB"/>
        </w:rPr>
        <w:t>赘述。</w:t>
      </w:r>
    </w:p>
    <w:p w14:paraId="2774AD83" w14:textId="77777777" w:rsidR="008D779F" w:rsidRPr="008D779F" w:rsidRDefault="00605AF9" w:rsidP="002B6176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14:paraId="42313290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6D8C16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A416AA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06362D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</w:t>
      </w:r>
      <w:proofErr w:type="gramEnd"/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CDATA[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4591B96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proofErr w:type="gramStart"/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UPDATE  </w:t>
      </w:r>
      <w:proofErr w:type="spellStart"/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TLogRegister</w:t>
      </w:r>
      <w:proofErr w:type="spellEnd"/>
      <w:proofErr w:type="gramEnd"/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9842F05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</w:t>
      </w:r>
      <w:proofErr w:type="gramStart"/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SET  </w:t>
      </w:r>
      <w:r w:rsidRPr="00F3121C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</w:t>
      </w:r>
      <w:proofErr w:type="spellStart"/>
      <w:proofErr w:type="gramEnd"/>
      <w:r w:rsidRPr="00F3121C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columnName</w:t>
      </w:r>
      <w:proofErr w:type="spellEnd"/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= ':</w:t>
      </w:r>
      <w:proofErr w:type="spellStart"/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columnValue</w:t>
      </w:r>
      <w:proofErr w:type="spellEnd"/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F0CB160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</w:t>
      </w:r>
      <w:proofErr w:type="gramStart"/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WHERE  ID</w:t>
      </w:r>
      <w:proofErr w:type="gramEnd"/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= ':id'  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4FD928E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EC33F8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927786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C0045FE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89F3D8" w14:textId="77777777" w:rsidR="008D779F" w:rsidRDefault="008D779F" w:rsidP="002B6176">
      <w:pPr>
        <w:rPr>
          <w:lang w:val="en-GB"/>
        </w:rPr>
      </w:pPr>
    </w:p>
    <w:p w14:paraId="345C85C1" w14:textId="77777777" w:rsidR="00485E60" w:rsidRDefault="00485E60" w:rsidP="002B6176">
      <w:pPr>
        <w:rPr>
          <w:lang w:val="en-GB"/>
        </w:rPr>
      </w:pPr>
    </w:p>
    <w:p w14:paraId="5C84003F" w14:textId="77777777" w:rsidR="00047D4B" w:rsidRDefault="00047D4B" w:rsidP="002B6176">
      <w:pPr>
        <w:rPr>
          <w:lang w:val="en-GB"/>
        </w:rPr>
      </w:pPr>
    </w:p>
    <w:p w14:paraId="4F0A677F" w14:textId="77777777" w:rsidR="00047D4B" w:rsidRPr="005C1CA2" w:rsidRDefault="00047D4B" w:rsidP="00047D4B">
      <w:pPr>
        <w:pStyle w:val="1"/>
        <w:rPr>
          <w:lang w:val="en-GB"/>
        </w:rPr>
      </w:pPr>
      <w:bookmarkStart w:id="24" w:name="_XSQL排序组合Order_By可变的SQL"/>
      <w:bookmarkStart w:id="25" w:name="_Toc103776032"/>
      <w:bookmarkEnd w:id="24"/>
      <w:r>
        <w:t>XSQL</w:t>
      </w:r>
      <w:r w:rsidR="00A75F8E">
        <w:rPr>
          <w:rFonts w:hint="eastAsia"/>
          <w:lang w:val="en-GB"/>
        </w:rPr>
        <w:t>排序组合</w:t>
      </w:r>
      <w:r w:rsidR="00A75F8E">
        <w:rPr>
          <w:lang w:val="en-GB"/>
        </w:rPr>
        <w:t>Order By</w:t>
      </w:r>
      <w:r w:rsidR="00A75F8E">
        <w:rPr>
          <w:rFonts w:hint="eastAsia"/>
          <w:lang w:val="en-GB"/>
        </w:rPr>
        <w:t>可变的</w:t>
      </w:r>
      <w:r w:rsidR="00A75F8E">
        <w:rPr>
          <w:rFonts w:hint="eastAsia"/>
          <w:lang w:val="en-GB"/>
        </w:rPr>
        <w:t>SQL</w:t>
      </w:r>
      <w:bookmarkEnd w:id="25"/>
    </w:p>
    <w:p w14:paraId="5D316194" w14:textId="77777777" w:rsidR="00E023EC" w:rsidRDefault="00E023EC" w:rsidP="00E023EC">
      <w:pPr>
        <w:rPr>
          <w:lang w:val="en-GB"/>
        </w:rPr>
      </w:pPr>
      <w:r>
        <w:rPr>
          <w:rFonts w:hint="eastAsia"/>
          <w:lang w:val="en-GB"/>
        </w:rPr>
        <w:t>话不多说，直接上例子。详见语法说明见“</w:t>
      </w:r>
      <w:r w:rsidR="00936917">
        <w:fldChar w:fldCharType="begin"/>
      </w:r>
      <w:r w:rsidR="00936917">
        <w:instrText xml:space="preserve"> HYPERLINK \l "_XSQL</w:instrText>
      </w:r>
      <w:r w:rsidR="00936917">
        <w:instrText>固定参数的查询</w:instrText>
      </w:r>
      <w:r w:rsidR="00936917">
        <w:instrText xml:space="preserve">" </w:instrText>
      </w:r>
      <w:r w:rsidR="00936917">
        <w:fldChar w:fldCharType="separate"/>
      </w:r>
      <w:r w:rsidRPr="001A6A68">
        <w:rPr>
          <w:rStyle w:val="aff6"/>
          <w:lang w:val="en-GB"/>
        </w:rPr>
        <w:t>XSQL</w:t>
      </w:r>
      <w:r w:rsidR="00715430">
        <w:rPr>
          <w:rStyle w:val="aff6"/>
          <w:rFonts w:hint="eastAsia"/>
          <w:lang w:val="en-GB"/>
        </w:rPr>
        <w:t>带</w:t>
      </w:r>
      <w:r w:rsidRPr="001A6A68">
        <w:rPr>
          <w:rStyle w:val="aff6"/>
          <w:rFonts w:hint="eastAsia"/>
          <w:lang w:val="en-GB"/>
        </w:rPr>
        <w:t>参数的查询</w:t>
      </w:r>
      <w:r w:rsidR="00936917">
        <w:rPr>
          <w:rStyle w:val="aff6"/>
          <w:lang w:val="en-GB"/>
        </w:rPr>
        <w:fldChar w:fldCharType="end"/>
      </w:r>
      <w:r>
        <w:rPr>
          <w:rFonts w:hint="eastAsia"/>
          <w:lang w:val="en-GB"/>
        </w:rPr>
        <w:t>”，</w:t>
      </w:r>
      <w:proofErr w:type="gramStart"/>
      <w:r>
        <w:rPr>
          <w:rFonts w:hint="eastAsia"/>
          <w:lang w:val="en-GB"/>
        </w:rPr>
        <w:t>此不再</w:t>
      </w:r>
      <w:proofErr w:type="gramEnd"/>
      <w:r>
        <w:rPr>
          <w:rFonts w:hint="eastAsia"/>
          <w:lang w:val="en-GB"/>
        </w:rPr>
        <w:t>赘述。</w:t>
      </w:r>
    </w:p>
    <w:p w14:paraId="4A7960ED" w14:textId="77777777" w:rsidR="009F0567" w:rsidRPr="008D779F" w:rsidRDefault="009F0567" w:rsidP="009F0567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14:paraId="2D884F19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4F343E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941746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34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B134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3B134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DSG_LogWeb</w:t>
      </w:r>
      <w:proofErr w:type="spellEnd"/>
      <w:r w:rsidRPr="003B134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4DAFB8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15B1723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9365C4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</w:t>
      </w:r>
      <w:proofErr w:type="gramEnd"/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CDATA[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7B3F80D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 </w:t>
      </w:r>
      <w:proofErr w:type="spellStart"/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proofErr w:type="gramEnd"/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.sysid</w:t>
      </w:r>
      <w:proofErr w:type="spellEnd"/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E40017C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</w:t>
      </w:r>
      <w:proofErr w:type="gramStart"/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proofErr w:type="gramEnd"/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.msgKey</w:t>
      </w:r>
      <w:proofErr w:type="spellEnd"/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85C810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</w:t>
      </w:r>
      <w:proofErr w:type="gramStart"/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FROM  </w:t>
      </w:r>
      <w:proofErr w:type="spellStart"/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TMessageKey</w:t>
      </w:r>
      <w:proofErr w:type="spellEnd"/>
      <w:proofErr w:type="gramEnd"/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F58FBBB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proofErr w:type="gramStart"/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WHERE  </w:t>
      </w:r>
      <w:proofErr w:type="spellStart"/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proofErr w:type="gramEnd"/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.sysid</w:t>
      </w:r>
      <w:proofErr w:type="spellEnd"/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IS NOT NULL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3BE20AE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</w:t>
      </w:r>
      <w:proofErr w:type="gramStart"/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AND  </w:t>
      </w:r>
      <w:proofErr w:type="spellStart"/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A.sid</w:t>
      </w:r>
      <w:proofErr w:type="spellEnd"/>
      <w:proofErr w:type="gramEnd"/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IS NULL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FF894D7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proofErr w:type="gramStart"/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ORDER  BY</w:t>
      </w:r>
      <w:proofErr w:type="gramEnd"/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A75120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</w:t>
      </w:r>
      <w:proofErr w:type="spellStart"/>
      <w:r w:rsidRPr="00A75120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orderBys</w:t>
      </w:r>
      <w:proofErr w:type="spellEnd"/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E72EFF2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6BE9DD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F779AE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9040377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05E4B8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proofErr w:type="spellStart"/>
      <w:proofErr w:type="gramStart"/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java.util</w:t>
      </w:r>
      <w:proofErr w:type="gramEnd"/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.HashMap</w:t>
      </w:r>
      <w:proofErr w:type="spellEnd"/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241D51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proofErr w:type="gramStart"/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put(</w:t>
      </w:r>
      <w:proofErr w:type="spellStart"/>
      <w:proofErr w:type="gramEnd"/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row.sysid</w:t>
      </w:r>
      <w:proofErr w:type="spellEnd"/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proofErr w:type="spellStart"/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row.msgKey</w:t>
      </w:r>
      <w:proofErr w:type="spellEnd"/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858849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proofErr w:type="spellStart"/>
      <w:proofErr w:type="gramStart"/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</w:t>
      </w:r>
      <w:proofErr w:type="gramEnd"/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.MessageKey</w:t>
      </w:r>
      <w:proofErr w:type="spellEnd"/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CA4CE3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</w:t>
      </w:r>
      <w:proofErr w:type="spellStart"/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colValue</w:t>
      </w:r>
      <w:proofErr w:type="spellEnd"/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F45750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C67067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AD2FF2D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94406E" w14:textId="77777777" w:rsidR="00047D4B" w:rsidRDefault="00047D4B" w:rsidP="002B6176">
      <w:pPr>
        <w:rPr>
          <w:lang w:val="en-GB"/>
        </w:rPr>
      </w:pPr>
    </w:p>
    <w:p w14:paraId="3178A90F" w14:textId="77777777" w:rsidR="00047D4B" w:rsidRDefault="00047D4B" w:rsidP="002B6176">
      <w:pPr>
        <w:rPr>
          <w:lang w:val="en-GB"/>
        </w:rPr>
      </w:pPr>
    </w:p>
    <w:p w14:paraId="7CFA69E8" w14:textId="77777777" w:rsidR="00670470" w:rsidRDefault="00670470" w:rsidP="002B6176">
      <w:pPr>
        <w:rPr>
          <w:lang w:val="en-GB"/>
        </w:rPr>
      </w:pPr>
    </w:p>
    <w:p w14:paraId="2DBDD1BC" w14:textId="77777777" w:rsidR="00670470" w:rsidRPr="005C1CA2" w:rsidRDefault="00670470" w:rsidP="00670470">
      <w:pPr>
        <w:pStyle w:val="1"/>
        <w:rPr>
          <w:lang w:val="en-GB"/>
        </w:rPr>
      </w:pPr>
      <w:bookmarkStart w:id="26" w:name="_Toc103776033"/>
      <w:r>
        <w:t>XSQL</w:t>
      </w:r>
      <w:r>
        <w:rPr>
          <w:rFonts w:hint="eastAsia"/>
          <w:lang w:val="en-GB"/>
        </w:rPr>
        <w:t>表分区内查询的可变</w:t>
      </w:r>
      <w:r>
        <w:rPr>
          <w:rFonts w:hint="eastAsia"/>
          <w:lang w:val="en-GB"/>
        </w:rPr>
        <w:t>SQL</w:t>
      </w:r>
      <w:bookmarkEnd w:id="26"/>
    </w:p>
    <w:p w14:paraId="6623D4DD" w14:textId="77777777" w:rsidR="00670470" w:rsidRDefault="00670470" w:rsidP="00670470">
      <w:pPr>
        <w:rPr>
          <w:lang w:val="en-GB"/>
        </w:rPr>
      </w:pPr>
      <w:r>
        <w:rPr>
          <w:rFonts w:hint="eastAsia"/>
          <w:lang w:val="en-GB"/>
        </w:rPr>
        <w:t>以</w:t>
      </w:r>
      <w:r>
        <w:rPr>
          <w:lang w:val="en-GB"/>
        </w:rPr>
        <w:t>Oracle</w:t>
      </w:r>
      <w:r>
        <w:rPr>
          <w:rFonts w:hint="eastAsia"/>
          <w:lang w:val="en-GB"/>
        </w:rPr>
        <w:t>数据库特性举例。话不多说，直接上例子。详见语法说明见“</w:t>
      </w:r>
      <w:r w:rsidR="00936917">
        <w:fldChar w:fldCharType="begin"/>
      </w:r>
      <w:r w:rsidR="00936917">
        <w:instrText xml:space="preserve"> HYPERLINK \l "_XSQL</w:instrText>
      </w:r>
      <w:r w:rsidR="00936917">
        <w:instrText>固定参数的查询</w:instrText>
      </w:r>
      <w:r w:rsidR="00936917">
        <w:instrText xml:space="preserve">" </w:instrText>
      </w:r>
      <w:r w:rsidR="00936917">
        <w:fldChar w:fldCharType="separate"/>
      </w:r>
      <w:r w:rsidRPr="001A6A68">
        <w:rPr>
          <w:rStyle w:val="aff6"/>
          <w:lang w:val="en-GB"/>
        </w:rPr>
        <w:t>XSQL</w:t>
      </w:r>
      <w:r>
        <w:rPr>
          <w:rStyle w:val="aff6"/>
          <w:rFonts w:hint="eastAsia"/>
          <w:lang w:val="en-GB"/>
        </w:rPr>
        <w:t>带</w:t>
      </w:r>
      <w:r w:rsidRPr="001A6A68">
        <w:rPr>
          <w:rStyle w:val="aff6"/>
          <w:rFonts w:hint="eastAsia"/>
          <w:lang w:val="en-GB"/>
        </w:rPr>
        <w:t>参数的查询</w:t>
      </w:r>
      <w:r w:rsidR="00936917">
        <w:rPr>
          <w:rStyle w:val="aff6"/>
          <w:lang w:val="en-GB"/>
        </w:rPr>
        <w:fldChar w:fldCharType="end"/>
      </w:r>
      <w:r>
        <w:rPr>
          <w:rFonts w:hint="eastAsia"/>
          <w:lang w:val="en-GB"/>
        </w:rPr>
        <w:t>”，</w:t>
      </w:r>
      <w:proofErr w:type="gramStart"/>
      <w:r>
        <w:rPr>
          <w:rFonts w:hint="eastAsia"/>
          <w:lang w:val="en-GB"/>
        </w:rPr>
        <w:t>此不再</w:t>
      </w:r>
      <w:proofErr w:type="gramEnd"/>
      <w:r>
        <w:rPr>
          <w:rFonts w:hint="eastAsia"/>
          <w:lang w:val="en-GB"/>
        </w:rPr>
        <w:t>赘述。</w:t>
      </w:r>
    </w:p>
    <w:p w14:paraId="07AA0BA3" w14:textId="77777777" w:rsidR="00670470" w:rsidRPr="008D779F" w:rsidRDefault="00670470" w:rsidP="00670470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14:paraId="218D2E87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3EC15E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8D0233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6B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C6B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8C6B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DSG_LogWeb</w:t>
      </w:r>
      <w:proofErr w:type="spellEnd"/>
      <w:r w:rsidRPr="008C6B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9A2A35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351F843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AE0759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</w:t>
      </w:r>
      <w:proofErr w:type="gramEnd"/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CDATA[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5C8F1D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 </w:t>
      </w:r>
      <w:proofErr w:type="spellStart"/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proofErr w:type="gramEnd"/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.logInfo</w:t>
      </w:r>
      <w:proofErr w:type="spellEnd"/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6EB24B3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</w:t>
      </w:r>
      <w:proofErr w:type="gramStart"/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proofErr w:type="gramEnd"/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.createTime</w:t>
      </w:r>
      <w:proofErr w:type="spellEnd"/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5EBC6B5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</w:t>
      </w:r>
      <w:proofErr w:type="gramStart"/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FROM  </w:t>
      </w:r>
      <w:proofErr w:type="spellStart"/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TLog</w:t>
      </w:r>
      <w:proofErr w:type="spellEnd"/>
      <w:proofErr w:type="gramEnd"/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79367C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PARTITION (:</w:t>
      </w:r>
      <w:proofErr w:type="spellStart"/>
      <w:r w:rsidRPr="0079367C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PartName</w:t>
      </w:r>
      <w:proofErr w:type="spellEnd"/>
      <w:r w:rsidRPr="0079367C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)</w:t>
      </w: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1330C3C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proofErr w:type="gramStart"/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WHERE  A</w:t>
      </w:r>
      <w:proofErr w:type="gramEnd"/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.createTime &lt;= TO_DATE(':createTime' ,'yyyy-MM-dd HH24:mi:ss')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E6924A7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AFDFC0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27B4BA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E4CED3B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35C9F9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proofErr w:type="spellStart"/>
      <w:proofErr w:type="gramStart"/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</w:t>
      </w:r>
      <w:proofErr w:type="gramEnd"/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.LogInfo</w:t>
      </w:r>
      <w:proofErr w:type="spellEnd"/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92319E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</w:t>
      </w:r>
      <w:proofErr w:type="spellStart"/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colValue</w:t>
      </w:r>
      <w:proofErr w:type="spellEnd"/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866446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C19E28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9DD3E5F" w14:textId="77777777" w:rsidR="00670470" w:rsidRPr="005F104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AE942F" w14:textId="77777777" w:rsidR="00670470" w:rsidRDefault="00670470" w:rsidP="002B6176">
      <w:pPr>
        <w:rPr>
          <w:lang w:val="en-GB"/>
        </w:rPr>
      </w:pPr>
    </w:p>
    <w:p w14:paraId="5F77A876" w14:textId="77777777" w:rsidR="00670470" w:rsidRDefault="00670470" w:rsidP="002B6176">
      <w:pPr>
        <w:rPr>
          <w:lang w:val="en-GB"/>
        </w:rPr>
      </w:pPr>
    </w:p>
    <w:p w14:paraId="0C86AB76" w14:textId="77777777" w:rsidR="00EA54FF" w:rsidRDefault="00EA54FF" w:rsidP="002B6176">
      <w:pPr>
        <w:rPr>
          <w:lang w:val="en-GB"/>
        </w:rPr>
      </w:pPr>
    </w:p>
    <w:p w14:paraId="256C7342" w14:textId="77777777" w:rsidR="00EA54FF" w:rsidRPr="005C1CA2" w:rsidRDefault="00EA54FF" w:rsidP="00EA54FF">
      <w:pPr>
        <w:pStyle w:val="1"/>
        <w:rPr>
          <w:lang w:val="en-GB"/>
        </w:rPr>
      </w:pPr>
      <w:bookmarkStart w:id="27" w:name="_XSQL分页页码可变的SQL"/>
      <w:bookmarkStart w:id="28" w:name="_Toc103776034"/>
      <w:bookmarkEnd w:id="27"/>
      <w:r>
        <w:t>XSQL</w:t>
      </w:r>
      <w:r w:rsidR="007C60F6">
        <w:rPr>
          <w:rFonts w:hint="eastAsia"/>
          <w:lang w:val="en-GB"/>
        </w:rPr>
        <w:t>分页页码可变的</w:t>
      </w:r>
      <w:r w:rsidR="007C60F6">
        <w:rPr>
          <w:rFonts w:hint="eastAsia"/>
          <w:lang w:val="en-GB"/>
        </w:rPr>
        <w:t>SQL</w:t>
      </w:r>
      <w:bookmarkEnd w:id="28"/>
    </w:p>
    <w:p w14:paraId="4C8E76F4" w14:textId="77777777" w:rsidR="003B6A85" w:rsidRDefault="003B6A85" w:rsidP="003B6A85">
      <w:pPr>
        <w:rPr>
          <w:lang w:val="en-GB"/>
        </w:rPr>
      </w:pPr>
      <w:r>
        <w:rPr>
          <w:rFonts w:hint="eastAsia"/>
          <w:lang w:val="en-GB"/>
        </w:rPr>
        <w:t>XSQL</w:t>
      </w:r>
      <w:r w:rsidR="00D873C3">
        <w:rPr>
          <w:rFonts w:hint="eastAsia"/>
          <w:lang w:val="en-GB"/>
        </w:rPr>
        <w:t>已</w:t>
      </w:r>
      <w:r>
        <w:rPr>
          <w:rFonts w:hint="eastAsia"/>
          <w:lang w:val="en-GB"/>
        </w:rPr>
        <w:t>预设了常见数据库的分页功能，详见“</w:t>
      </w:r>
      <w:hyperlink w:anchor="_XSQL分页查询" w:history="1">
        <w:r w:rsidR="00C06D60" w:rsidRPr="00C06D60">
          <w:rPr>
            <w:rStyle w:val="aff6"/>
            <w:rFonts w:hint="eastAsia"/>
            <w:lang w:val="en-GB"/>
          </w:rPr>
          <w:t>XSQL</w:t>
        </w:r>
        <w:r w:rsidR="00C06D60" w:rsidRPr="00C06D60">
          <w:rPr>
            <w:rStyle w:val="aff6"/>
            <w:rFonts w:hint="eastAsia"/>
            <w:lang w:val="en-GB"/>
          </w:rPr>
          <w:t>分页查询</w:t>
        </w:r>
      </w:hyperlink>
      <w:r>
        <w:rPr>
          <w:rFonts w:hint="eastAsia"/>
          <w:lang w:val="en-GB"/>
        </w:rPr>
        <w:t>”。本节展示部分数据库</w:t>
      </w:r>
      <w:r w:rsidR="009501F5">
        <w:rPr>
          <w:rFonts w:hint="eastAsia"/>
          <w:lang w:val="en-GB"/>
        </w:rPr>
        <w:t>用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实现</w:t>
      </w:r>
      <w:r w:rsidR="009501F5">
        <w:rPr>
          <w:rFonts w:hint="eastAsia"/>
          <w:lang w:val="en-GB"/>
        </w:rPr>
        <w:t>分页的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配置。</w:t>
      </w:r>
    </w:p>
    <w:p w14:paraId="10764F87" w14:textId="77777777" w:rsidR="003B6A85" w:rsidRDefault="003B6A85" w:rsidP="003B6A85">
      <w:pPr>
        <w:rPr>
          <w:lang w:val="en-GB"/>
        </w:rPr>
      </w:pPr>
    </w:p>
    <w:p w14:paraId="25D59C33" w14:textId="77777777" w:rsidR="00D03842" w:rsidRPr="003863F9" w:rsidRDefault="00D03842" w:rsidP="00D0384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 w:rsidR="00C23076">
        <w:rPr>
          <w:rFonts w:hint="eastAsia"/>
          <w:b/>
        </w:rPr>
        <w:t>（</w:t>
      </w:r>
      <w:r w:rsidR="00C23076">
        <w:rPr>
          <w:rFonts w:hint="eastAsia"/>
          <w:b/>
        </w:rPr>
        <w:t>MySQL</w:t>
      </w:r>
      <w:r w:rsidR="00C23076">
        <w:rPr>
          <w:rFonts w:hint="eastAsia"/>
          <w:b/>
          <w:lang w:val="en-GB"/>
        </w:rPr>
        <w:t>数据库的</w:t>
      </w:r>
      <w:r w:rsidR="00C23076">
        <w:rPr>
          <w:rFonts w:hint="eastAsia"/>
          <w:b/>
        </w:rPr>
        <w:t>）</w:t>
      </w:r>
      <w:r w:rsidRPr="003863F9">
        <w:rPr>
          <w:rFonts w:hint="eastAsia"/>
          <w:b/>
        </w:rPr>
        <w:t>：</w:t>
      </w:r>
    </w:p>
    <w:p w14:paraId="0ED6262C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5776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5776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95776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XSQLPaging_MYSQL</w:t>
      </w:r>
      <w:proofErr w:type="spellEnd"/>
      <w:r w:rsidRPr="0095776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833110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FE0CCD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3DF416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</w:t>
      </w:r>
      <w:proofErr w:type="gramEnd"/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CDATA[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FC99AC7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:</w:t>
      </w:r>
      <w:proofErr w:type="spellStart"/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SQLPaging</w:t>
      </w:r>
      <w:proofErr w:type="spellEnd"/>
      <w:proofErr w:type="gramEnd"/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LIMIT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</w:t>
      </w:r>
      <w:proofErr w:type="spellStart"/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StartIndex</w:t>
      </w:r>
      <w:proofErr w:type="spellEnd"/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</w:t>
      </w:r>
      <w:proofErr w:type="spellStart"/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PagePerCount</w:t>
      </w:r>
      <w:proofErr w:type="spellEnd"/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4439345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7582C7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26D56B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ED674DD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4E1A07" w14:textId="77777777" w:rsidR="00D03842" w:rsidRDefault="00D03842" w:rsidP="002B6176"/>
    <w:p w14:paraId="03494CEC" w14:textId="77777777" w:rsidR="00991173" w:rsidRPr="003863F9" w:rsidRDefault="00991173" w:rsidP="0099117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>
        <w:rPr>
          <w:rFonts w:hint="eastAsia"/>
          <w:b/>
        </w:rPr>
        <w:t>（</w:t>
      </w:r>
      <w:r w:rsidR="008E7595">
        <w:rPr>
          <w:b/>
        </w:rPr>
        <w:t>Oracle</w:t>
      </w:r>
      <w:r>
        <w:rPr>
          <w:rFonts w:hint="eastAsia"/>
          <w:b/>
          <w:lang w:val="en-GB"/>
        </w:rPr>
        <w:t>数据库的</w:t>
      </w:r>
      <w:r>
        <w:rPr>
          <w:rFonts w:hint="eastAsia"/>
          <w:b/>
        </w:rPr>
        <w:t>）</w:t>
      </w:r>
      <w:r w:rsidRPr="003863F9">
        <w:rPr>
          <w:rFonts w:hint="eastAsia"/>
          <w:b/>
        </w:rPr>
        <w:t>：</w:t>
      </w:r>
    </w:p>
    <w:p w14:paraId="2E18AD10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</w:t>
      </w:r>
      <w:proofErr w:type="spellStart"/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117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9117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99117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XSQLPaging_ORACLE</w:t>
      </w:r>
      <w:proofErr w:type="spellEnd"/>
      <w:r w:rsidRPr="0099117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B4028E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D2AD7F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56A58C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</w:t>
      </w:r>
      <w:proofErr w:type="gramEnd"/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CDATA[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319BF7B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 HYPaging</w:t>
      </w:r>
      <w:proofErr w:type="gramEnd"/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_W.*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DD3A06E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FROM (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BE987E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</w:t>
      </w:r>
      <w:proofErr w:type="gramStart"/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 ROWNUM</w:t>
      </w:r>
      <w:proofErr w:type="gramEnd"/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AS rowNumber ,HYPaging_N.*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ECEF6B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  </w:t>
      </w:r>
      <w:proofErr w:type="gramStart"/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FROM  (</w:t>
      </w:r>
      <w:proofErr w:type="gramEnd"/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:</w:t>
      </w:r>
      <w:proofErr w:type="spellStart"/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SQLPaging</w:t>
      </w:r>
      <w:proofErr w:type="spellEnd"/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)  </w:t>
      </w:r>
      <w:proofErr w:type="spellStart"/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HYPaging_N</w:t>
      </w:r>
      <w:proofErr w:type="spellEnd"/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A9A6F2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 </w:t>
      </w:r>
      <w:proofErr w:type="gramStart"/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WHERE  ROWNUM</w:t>
      </w:r>
      <w:proofErr w:type="gramEnd"/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&lt;=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:StartIndex + :PagePerCount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F769244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</w:t>
      </w:r>
      <w:proofErr w:type="gramStart"/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  </w:t>
      </w:r>
      <w:proofErr w:type="spellStart"/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HYPaging</w:t>
      </w:r>
      <w:proofErr w:type="gramEnd"/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_W</w:t>
      </w:r>
      <w:proofErr w:type="spellEnd"/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2D61A51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</w:t>
      </w:r>
      <w:proofErr w:type="gramStart"/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WHERE  </w:t>
      </w:r>
      <w:proofErr w:type="spellStart"/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HYPaging</w:t>
      </w:r>
      <w:proofErr w:type="gramEnd"/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_W.rowNumber</w:t>
      </w:r>
      <w:proofErr w:type="spellEnd"/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&gt;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</w:t>
      </w:r>
      <w:proofErr w:type="spellStart"/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StartIndex</w:t>
      </w:r>
      <w:proofErr w:type="spellEnd"/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BC4036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F82697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ED59ED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09FC898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DF2D7D" w14:textId="77777777" w:rsidR="000C7A2A" w:rsidRPr="001E70EC" w:rsidRDefault="000C7A2A" w:rsidP="000C7A2A">
      <w:pPr>
        <w:rPr>
          <w:b/>
        </w:rPr>
      </w:pPr>
      <w:r w:rsidRPr="001E70EC">
        <w:rPr>
          <w:rFonts w:hint="eastAsia"/>
          <w:b/>
        </w:rPr>
        <w:t>举例说明：</w:t>
      </w:r>
    </w:p>
    <w:p w14:paraId="68E0C5B6" w14:textId="77777777" w:rsidR="000C7A2A" w:rsidRDefault="000C7A2A" w:rsidP="00A20909">
      <w:pPr>
        <w:pStyle w:val="aff5"/>
        <w:numPr>
          <w:ilvl w:val="0"/>
          <w:numId w:val="55"/>
        </w:numPr>
        <w:ind w:firstLineChars="0"/>
        <w:rPr>
          <w:lang w:val="en-GB"/>
        </w:rPr>
      </w:pPr>
      <w:r>
        <w:rPr>
          <w:rFonts w:hint="eastAsia"/>
          <w:lang w:val="en-GB"/>
        </w:rPr>
        <w:t>详见语法说明见“</w:t>
      </w:r>
      <w:hyperlink w:anchor="_XSQL固定参数的查询" w:history="1">
        <w:r w:rsidRPr="001A6A68">
          <w:rPr>
            <w:rStyle w:val="aff6"/>
            <w:lang w:val="en-GB"/>
          </w:rPr>
          <w:t>XSQL</w:t>
        </w:r>
        <w:r>
          <w:rPr>
            <w:rStyle w:val="aff6"/>
            <w:rFonts w:hint="eastAsia"/>
            <w:lang w:val="en-GB"/>
          </w:rPr>
          <w:t>带</w:t>
        </w:r>
        <w:r w:rsidRPr="001A6A68">
          <w:rPr>
            <w:rStyle w:val="aff6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</w:t>
      </w:r>
      <w:proofErr w:type="gramStart"/>
      <w:r>
        <w:rPr>
          <w:rFonts w:hint="eastAsia"/>
          <w:lang w:val="en-GB"/>
        </w:rPr>
        <w:t>此不再</w:t>
      </w:r>
      <w:proofErr w:type="gramEnd"/>
      <w:r>
        <w:rPr>
          <w:rFonts w:hint="eastAsia"/>
          <w:lang w:val="en-GB"/>
        </w:rPr>
        <w:t>赘述。</w:t>
      </w:r>
    </w:p>
    <w:p w14:paraId="120DD064" w14:textId="77777777" w:rsidR="00EA54FF" w:rsidRDefault="00EA54FF" w:rsidP="002B6176">
      <w:pPr>
        <w:rPr>
          <w:lang w:val="en-GB"/>
        </w:rPr>
      </w:pPr>
    </w:p>
    <w:p w14:paraId="37005276" w14:textId="77777777" w:rsidR="00E903D4" w:rsidRDefault="00E903D4" w:rsidP="002B6176">
      <w:pPr>
        <w:rPr>
          <w:lang w:val="en-GB"/>
        </w:rPr>
      </w:pPr>
    </w:p>
    <w:p w14:paraId="2268534F" w14:textId="77777777" w:rsidR="00E903D4" w:rsidRDefault="00E903D4" w:rsidP="002B6176">
      <w:pPr>
        <w:rPr>
          <w:lang w:val="en-GB"/>
        </w:rPr>
      </w:pPr>
    </w:p>
    <w:p w14:paraId="1750BA65" w14:textId="77777777" w:rsidR="00E903D4" w:rsidRPr="007D54B3" w:rsidRDefault="00E903D4" w:rsidP="00E903D4">
      <w:pPr>
        <w:pStyle w:val="1"/>
        <w:rPr>
          <w:lang w:val="en-GB"/>
        </w:rPr>
      </w:pPr>
      <w:bookmarkStart w:id="29" w:name="_Toc103776035"/>
      <w:r>
        <w:t>XSQL</w:t>
      </w:r>
      <w:r w:rsidR="00B00C2B">
        <w:rPr>
          <w:rFonts w:hint="eastAsia"/>
          <w:lang w:val="en-GB"/>
        </w:rPr>
        <w:t>统计行数</w:t>
      </w:r>
      <w:r w:rsidR="00B00C2B">
        <w:rPr>
          <w:lang w:val="en-GB"/>
        </w:rPr>
        <w:t>Count(*)</w:t>
      </w:r>
      <w:bookmarkEnd w:id="29"/>
    </w:p>
    <w:p w14:paraId="0F0B6D1E" w14:textId="77777777" w:rsidR="00E903D4" w:rsidRPr="000C7A2A" w:rsidRDefault="00E864B7" w:rsidP="002B6176">
      <w:pPr>
        <w:rPr>
          <w:lang w:val="en-GB"/>
        </w:rPr>
      </w:pPr>
      <w:r>
        <w:rPr>
          <w:rFonts w:hint="eastAsia"/>
          <w:lang w:val="en-GB"/>
        </w:rPr>
        <w:t>统计数据库表的数量，如</w:t>
      </w:r>
      <w:r>
        <w:rPr>
          <w:lang w:val="en-GB"/>
        </w:rPr>
        <w:t xml:space="preserve">SELECT COUNT(1) FROM </w:t>
      </w:r>
      <w:r>
        <w:rPr>
          <w:rFonts w:hint="eastAsia"/>
          <w:lang w:val="en-GB"/>
        </w:rPr>
        <w:t>表名称。</w:t>
      </w:r>
    </w:p>
    <w:p w14:paraId="4465C2C2" w14:textId="77777777" w:rsidR="005F1045" w:rsidRDefault="0042152D" w:rsidP="002B6176">
      <w:pPr>
        <w:rPr>
          <w:b/>
        </w:rPr>
      </w:pPr>
      <w:bookmarkStart w:id="30" w:name="_XSQL表分区内查询的可变SQL"/>
      <w:bookmarkEnd w:id="30"/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</w:t>
      </w:r>
      <w:r>
        <w:rPr>
          <w:rFonts w:hint="eastAsia"/>
          <w:b/>
        </w:rPr>
        <w:t>举例</w:t>
      </w:r>
      <w:r w:rsidRPr="003863F9">
        <w:rPr>
          <w:rFonts w:hint="eastAsia"/>
          <w:b/>
        </w:rPr>
        <w:t>：</w:t>
      </w:r>
    </w:p>
    <w:p w14:paraId="0EED626C" w14:textId="77777777" w:rsidR="0042152D" w:rsidRDefault="0042152D" w:rsidP="002B6176">
      <w:pPr>
        <w:rPr>
          <w:lang w:val="en-GB"/>
        </w:rPr>
      </w:pPr>
    </w:p>
    <w:p w14:paraId="43E589D3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XXX_XXX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_Query_DataCount</w:t>
      </w:r>
      <w:proofErr w:type="spellEnd"/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57E52D28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0238A4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3B134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DSG_LogWeb</w:t>
      </w:r>
      <w:proofErr w:type="spellEnd"/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43AEA5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D8F92DB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01CE20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</w:t>
      </w:r>
      <w:proofErr w:type="gramEnd"/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CDATA[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84D7120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</w:t>
      </w:r>
      <w:proofErr w:type="gramStart"/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 COUNT</w:t>
      </w:r>
      <w:proofErr w:type="gramEnd"/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(1) AS </w:t>
      </w:r>
      <w:proofErr w:type="spellStart"/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D</w:t>
      </w: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ataCount</w:t>
      </w:r>
      <w:proofErr w:type="spellEnd"/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DF9A7C1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FROM  </w:t>
      </w:r>
      <w:proofErr w:type="spellStart"/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CPBJ</w:t>
      </w:r>
      <w:proofErr w:type="gramEnd"/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_Product_Code</w:t>
      </w:r>
      <w:proofErr w:type="spellEnd"/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DA54365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</w:t>
      </w:r>
      <w:proofErr w:type="gramStart"/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CPBJ</w:t>
      </w:r>
      <w:proofErr w:type="gramEnd"/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_FT_Price_Temp</w:t>
      </w:r>
      <w:proofErr w:type="spellEnd"/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B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81760F2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</w:t>
      </w:r>
      <w:proofErr w:type="gramStart"/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WHERE  </w:t>
      </w:r>
      <w:proofErr w:type="spellStart"/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proofErr w:type="gramEnd"/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.product_code</w:t>
      </w:r>
      <w:proofErr w:type="spellEnd"/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= </w:t>
      </w:r>
      <w:proofErr w:type="spellStart"/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B.product_code</w:t>
      </w:r>
      <w:proofErr w:type="spellEnd"/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3EEE2EF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</w:t>
      </w:r>
      <w:proofErr w:type="gramStart"/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AND  </w:t>
      </w:r>
      <w:proofErr w:type="spellStart"/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proofErr w:type="gramEnd"/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.product_class</w:t>
      </w:r>
      <w:proofErr w:type="spellEnd"/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= </w:t>
      </w:r>
      <w:proofErr w:type="spellStart"/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B.product_class</w:t>
      </w:r>
      <w:proofErr w:type="spellEnd"/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E849515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</w:t>
      </w:r>
      <w:proofErr w:type="gramStart"/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AND  </w:t>
      </w:r>
      <w:proofErr w:type="spellStart"/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proofErr w:type="gramEnd"/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.product_class</w:t>
      </w:r>
      <w:proofErr w:type="spellEnd"/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= ':</w:t>
      </w:r>
      <w:proofErr w:type="spellStart"/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product_class</w:t>
      </w:r>
      <w:proofErr w:type="spellEnd"/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F58318D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71CFDB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3FD208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D697611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E33900" w14:textId="77777777" w:rsidR="00CE57EE" w:rsidRDefault="00CE57EE" w:rsidP="002B6176">
      <w:pPr>
        <w:rPr>
          <w:lang w:val="en-GB"/>
        </w:rPr>
      </w:pPr>
    </w:p>
    <w:p w14:paraId="450E9223" w14:textId="77777777" w:rsidR="0042152D" w:rsidRDefault="0042152D" w:rsidP="0042152D">
      <w:pPr>
        <w:rPr>
          <w:b/>
        </w:rPr>
      </w:pPr>
      <w:r>
        <w:rPr>
          <w:b/>
        </w:rPr>
        <w:t>Java</w:t>
      </w:r>
      <w:r>
        <w:rPr>
          <w:rFonts w:hint="eastAsia"/>
          <w:b/>
        </w:rPr>
        <w:t>代码举例</w:t>
      </w:r>
      <w:r w:rsidRPr="003863F9">
        <w:rPr>
          <w:rFonts w:hint="eastAsia"/>
          <w:b/>
        </w:rPr>
        <w:t>：</w:t>
      </w:r>
    </w:p>
    <w:p w14:paraId="5B091A16" w14:textId="77777777"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646464"/>
          <w:sz w:val="18"/>
          <w:szCs w:val="18"/>
          <w:bdr w:val="none" w:sz="0" w:space="0" w:color="auto" w:frame="1"/>
        </w:rPr>
        <w:t>@</w:t>
      </w:r>
      <w:proofErr w:type="gramStart"/>
      <w:r w:rsidRPr="00CE57EE">
        <w:rPr>
          <w:rFonts w:ascii="Consolas" w:eastAsia="宋体" w:hAnsi="Consolas" w:cs="Consolas"/>
          <w:color w:val="646464"/>
          <w:sz w:val="18"/>
          <w:szCs w:val="18"/>
          <w:bdr w:val="none" w:sz="0" w:space="0" w:color="auto" w:frame="1"/>
        </w:rPr>
        <w:t>Xjava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value=XType.XSQL)  </w:t>
      </w:r>
    </w:p>
    <w:p w14:paraId="073AA1E0" w14:textId="77777777"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interface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接口名称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60C6B8" w14:textId="77777777"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14:paraId="6EB47175" w14:textId="77777777"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B719602" w14:textId="77777777"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color w:val="646464"/>
          <w:sz w:val="18"/>
          <w:szCs w:val="18"/>
          <w:bdr w:val="none" w:sz="0" w:space="0" w:color="auto" w:frame="1"/>
        </w:rPr>
        <w:t>@Xsql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"XSQL_XXX_XXX_Query_DataCount"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F9491FB" w14:textId="77777777"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long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queryCount</w:t>
      </w:r>
      <w:proofErr w:type="spellEnd"/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Object </w:t>
      </w:r>
      <w:proofErr w:type="spellStart"/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i_Params</w:t>
      </w:r>
      <w:proofErr w:type="spellEnd"/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31B1406C" w14:textId="77777777"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14:paraId="78013AFC" w14:textId="77777777"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240C7E3" w14:textId="77777777" w:rsidR="0042152D" w:rsidRDefault="0042152D" w:rsidP="00CE57EE">
      <w:pPr>
        <w:rPr>
          <w:lang w:val="en-GB"/>
        </w:rPr>
      </w:pPr>
    </w:p>
    <w:p w14:paraId="6A41307F" w14:textId="77777777" w:rsidR="0025119C" w:rsidRDefault="0025119C" w:rsidP="002B6176">
      <w:pPr>
        <w:rPr>
          <w:lang w:val="en-GB"/>
        </w:rPr>
      </w:pPr>
    </w:p>
    <w:p w14:paraId="61EE5A97" w14:textId="77777777" w:rsidR="00CB197A" w:rsidRDefault="00CB197A" w:rsidP="002B6176">
      <w:pPr>
        <w:rPr>
          <w:lang w:val="en-GB"/>
        </w:rPr>
      </w:pPr>
    </w:p>
    <w:p w14:paraId="1016469F" w14:textId="77777777" w:rsidR="00CB197A" w:rsidRPr="007D54B3" w:rsidRDefault="00CB197A" w:rsidP="00CB197A">
      <w:pPr>
        <w:pStyle w:val="1"/>
        <w:rPr>
          <w:lang w:val="en-GB"/>
        </w:rPr>
      </w:pPr>
      <w:bookmarkStart w:id="31" w:name="_XSQL分页查询"/>
      <w:bookmarkStart w:id="32" w:name="_Toc103776036"/>
      <w:bookmarkEnd w:id="31"/>
      <w:r>
        <w:t>XSQL</w:t>
      </w:r>
      <w:r>
        <w:rPr>
          <w:rFonts w:hint="eastAsia"/>
          <w:lang w:val="en-GB"/>
        </w:rPr>
        <w:t>分页查询</w:t>
      </w:r>
      <w:bookmarkEnd w:id="32"/>
    </w:p>
    <w:p w14:paraId="41A00D97" w14:textId="77777777" w:rsidR="00CB197A" w:rsidRDefault="005708F8" w:rsidP="002B6176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已预设了常见数据库的分页功能。</w:t>
      </w:r>
    </w:p>
    <w:p w14:paraId="34362CCD" w14:textId="77777777" w:rsidR="005708F8" w:rsidRDefault="005708F8" w:rsidP="005708F8">
      <w:pPr>
        <w:rPr>
          <w:lang w:val="en-GB"/>
        </w:rPr>
      </w:pPr>
      <w:r>
        <w:rPr>
          <w:lang w:val="en-GB"/>
        </w:rPr>
        <w:t>支持数据库类型如下：</w:t>
      </w:r>
    </w:p>
    <w:p w14:paraId="1D61913C" w14:textId="77777777" w:rsidR="005708F8" w:rsidRDefault="005708F8" w:rsidP="005708F8">
      <w:pPr>
        <w:pStyle w:val="aff5"/>
        <w:numPr>
          <w:ilvl w:val="0"/>
          <w:numId w:val="56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</w:p>
    <w:p w14:paraId="430D7FB1" w14:textId="77777777" w:rsidR="005708F8" w:rsidRDefault="005708F8" w:rsidP="005708F8">
      <w:pPr>
        <w:pStyle w:val="aff5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MySQL</w:t>
      </w:r>
    </w:p>
    <w:p w14:paraId="77E87B6B" w14:textId="77777777" w:rsidR="005708F8" w:rsidRDefault="005708F8" w:rsidP="005708F8">
      <w:pPr>
        <w:pStyle w:val="aff5"/>
        <w:numPr>
          <w:ilvl w:val="0"/>
          <w:numId w:val="56"/>
        </w:numPr>
        <w:ind w:firstLineChars="0"/>
        <w:rPr>
          <w:lang w:val="en-GB"/>
        </w:rPr>
      </w:pPr>
      <w:proofErr w:type="spellStart"/>
      <w:r>
        <w:rPr>
          <w:lang w:val="en-GB"/>
        </w:rPr>
        <w:t>SQLServer</w:t>
      </w:r>
      <w:proofErr w:type="spellEnd"/>
    </w:p>
    <w:p w14:paraId="2CD3BB12" w14:textId="77777777" w:rsidR="005708F8" w:rsidRDefault="005708F8" w:rsidP="005708F8">
      <w:pPr>
        <w:pStyle w:val="aff5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DB2</w:t>
      </w:r>
    </w:p>
    <w:p w14:paraId="51BC7D7A" w14:textId="77777777" w:rsidR="005708F8" w:rsidRDefault="005708F8" w:rsidP="005708F8">
      <w:pPr>
        <w:pStyle w:val="aff5"/>
        <w:numPr>
          <w:ilvl w:val="0"/>
          <w:numId w:val="56"/>
        </w:numPr>
        <w:ind w:firstLineChars="0"/>
        <w:rPr>
          <w:lang w:val="en-GB"/>
        </w:rPr>
      </w:pPr>
      <w:r>
        <w:rPr>
          <w:rFonts w:hint="eastAsia"/>
          <w:lang w:val="en-GB"/>
        </w:rPr>
        <w:t>SQL</w:t>
      </w:r>
      <w:r>
        <w:rPr>
          <w:lang w:val="en-GB"/>
        </w:rPr>
        <w:t>ite</w:t>
      </w:r>
    </w:p>
    <w:p w14:paraId="4726864A" w14:textId="77777777" w:rsidR="005708F8" w:rsidRDefault="005708F8" w:rsidP="005708F8">
      <w:pPr>
        <w:pStyle w:val="aff5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PostgreSQL</w:t>
      </w:r>
    </w:p>
    <w:p w14:paraId="2BFA9DF9" w14:textId="77777777" w:rsidR="005708F8" w:rsidRPr="00B1490E" w:rsidRDefault="005708F8" w:rsidP="00AE5109">
      <w:pPr>
        <w:pStyle w:val="aff5"/>
        <w:numPr>
          <w:ilvl w:val="0"/>
          <w:numId w:val="56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其它数据库可通过继承或扩展</w:t>
      </w:r>
      <w:r w:rsidR="00AE5109" w:rsidRPr="00AE5109">
        <w:rPr>
          <w:lang w:val="en-GB"/>
        </w:rPr>
        <w:t>XSQLPaging.xml</w:t>
      </w:r>
      <w:r>
        <w:rPr>
          <w:lang w:val="en-GB"/>
        </w:rPr>
        <w:t>配置文件来实现。</w:t>
      </w:r>
    </w:p>
    <w:p w14:paraId="488B322C" w14:textId="77777777" w:rsidR="005708F8" w:rsidRDefault="006F44F5" w:rsidP="002B6176">
      <w:pPr>
        <w:rPr>
          <w:lang w:val="en-GB"/>
        </w:rPr>
      </w:pPr>
      <w:r>
        <w:rPr>
          <w:rFonts w:hint="eastAsia"/>
          <w:lang w:val="en-GB"/>
        </w:rPr>
        <w:t>开发者只要编写正常查询语句的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的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配置即可。不用编写具体数据库的分页方法。</w:t>
      </w:r>
    </w:p>
    <w:p w14:paraId="1F109E39" w14:textId="77777777" w:rsidR="00826ED2" w:rsidRDefault="00826ED2" w:rsidP="002B6176">
      <w:pPr>
        <w:rPr>
          <w:lang w:val="en-GB"/>
        </w:rPr>
      </w:pPr>
      <w:r>
        <w:rPr>
          <w:rFonts w:hint="eastAsia"/>
          <w:lang w:val="en-GB"/>
        </w:rPr>
        <w:t>如，</w:t>
      </w:r>
      <w:r>
        <w:rPr>
          <w:rFonts w:hint="eastAsia"/>
          <w:lang w:val="en-GB"/>
        </w:rPr>
        <w:t>MySQL</w:t>
      </w:r>
      <w:r>
        <w:rPr>
          <w:rFonts w:hint="eastAsia"/>
          <w:lang w:val="en-GB"/>
        </w:rPr>
        <w:t>数据库的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表分页</w:t>
      </w:r>
      <w:r w:rsidR="0045168C">
        <w:rPr>
          <w:rFonts w:hint="eastAsia"/>
          <w:lang w:val="en-GB"/>
        </w:rPr>
        <w:t>，无须编写</w:t>
      </w:r>
      <w:r w:rsidR="0045168C">
        <w:rPr>
          <w:lang w:val="en-GB"/>
        </w:rPr>
        <w:t xml:space="preserve">Limit  </w:t>
      </w:r>
      <w:r w:rsidR="0045168C">
        <w:rPr>
          <w:rFonts w:hint="eastAsia"/>
          <w:lang w:val="en-GB"/>
        </w:rPr>
        <w:t>关键字的部分，由</w:t>
      </w:r>
      <w:r w:rsidR="0045168C">
        <w:rPr>
          <w:rFonts w:hint="eastAsia"/>
          <w:lang w:val="en-GB"/>
        </w:rPr>
        <w:t>XSQL</w:t>
      </w:r>
      <w:r w:rsidR="0045168C">
        <w:rPr>
          <w:rFonts w:hint="eastAsia"/>
          <w:lang w:val="en-GB"/>
        </w:rPr>
        <w:t>合成</w:t>
      </w:r>
      <w:r>
        <w:rPr>
          <w:rFonts w:hint="eastAsia"/>
          <w:lang w:val="en-GB"/>
        </w:rPr>
        <w:t>：</w:t>
      </w:r>
    </w:p>
    <w:p w14:paraId="5B92BB2F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sqls</w:t>
      </w:r>
      <w:proofErr w:type="spellEnd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23E90B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B02536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B9056C5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B5D8859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44B4CC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1CD8B042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EE85A8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</w:t>
      </w:r>
      <w:proofErr w:type="gramEnd"/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8A41EB" w14:textId="77777777" w:rsidR="00FF4E2A" w:rsidRPr="008964D8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="00D0305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r w:rsidR="00D0305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F0F9D94" w14:textId="77777777" w:rsidR="008964D8" w:rsidRPr="00667352" w:rsidRDefault="008964D8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 w:rsidRPr="008964D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ORDER  BY </w:t>
      </w:r>
      <w:r w:rsidRPr="008964D8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排序字段</w:t>
      </w:r>
    </w:p>
    <w:p w14:paraId="351CFC00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FC5F8C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EA45A3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7D7E7EDD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D5DFD7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F9292D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</w:t>
      </w:r>
      <w:proofErr w:type="spellStart"/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colValue</w:t>
      </w:r>
      <w:proofErr w:type="spellEnd"/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proofErr w:type="gram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</w:t>
      </w:r>
      <w:proofErr w:type="gramEnd"/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AD76BE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B1373C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32A0B4F7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4B3C19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34D7928" w14:textId="77777777" w:rsidR="00FF4E2A" w:rsidRPr="00D46AB0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sqls</w:t>
      </w:r>
      <w:proofErr w:type="spellEnd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2DA07E" w14:textId="77777777" w:rsidR="00FF4E2A" w:rsidRDefault="00FF4E2A" w:rsidP="002B6176">
      <w:pPr>
        <w:rPr>
          <w:lang w:val="en-GB"/>
        </w:rPr>
      </w:pPr>
    </w:p>
    <w:p w14:paraId="5772B4A6" w14:textId="77777777" w:rsidR="00305BC3" w:rsidRDefault="00305BC3" w:rsidP="002B6176">
      <w:pPr>
        <w:rPr>
          <w:lang w:val="en-GB"/>
        </w:rPr>
      </w:pP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调用代码如下：</w:t>
      </w:r>
    </w:p>
    <w:p w14:paraId="66892AF4" w14:textId="77777777" w:rsidR="004D5E3F" w:rsidRPr="004D5E3F" w:rsidRDefault="004D5E3F" w:rsidP="004D5E3F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XSQL         </w:t>
      </w:r>
      <w:proofErr w:type="spellStart"/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</w:t>
      </w:r>
      <w:proofErr w:type="spellEnd"/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= </w:t>
      </w:r>
      <w:proofErr w:type="spellStart"/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XSQL.queryPaging</w:t>
      </w:r>
      <w:proofErr w:type="spellEnd"/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"XML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文件中配置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ID"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或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XSQL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对象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3741CD00" w14:textId="77777777" w:rsidR="004D5E3F" w:rsidRPr="004D5E3F" w:rsidRDefault="004D5E3F" w:rsidP="004D5E3F">
      <w:pPr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List&lt;Object&gt; </w:t>
      </w:r>
      <w:proofErr w:type="spellStart"/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v_Datas</w:t>
      </w:r>
      <w:proofErr w:type="spellEnd"/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v_XSQL.query</w:t>
      </w:r>
      <w:proofErr w:type="spellEnd"/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查询参数的</w:t>
      </w:r>
      <w:proofErr w:type="gramStart"/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值对象</w:t>
      </w:r>
      <w:proofErr w:type="gramEnd"/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或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Map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7262443A" w14:textId="77777777" w:rsidR="004D5E3F" w:rsidRPr="004D5E3F" w:rsidRDefault="004D5E3F" w:rsidP="004D5E3F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5E3F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proofErr w:type="spellStart"/>
      <w:r w:rsidRPr="004D5E3F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v_Datas</w:t>
      </w:r>
      <w:proofErr w:type="spellEnd"/>
      <w:r w:rsidRPr="004D5E3F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即为分页的结果数据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E04CFF" w14:textId="77777777" w:rsidR="00E45AE1" w:rsidRDefault="00E45AE1" w:rsidP="002B6176">
      <w:r>
        <w:rPr>
          <w:rFonts w:hint="eastAsia"/>
        </w:rPr>
        <w:t>代码说明：</w:t>
      </w:r>
    </w:p>
    <w:p w14:paraId="3DF6AA14" w14:textId="77777777" w:rsidR="00E45AE1" w:rsidRPr="00885D40" w:rsidRDefault="00E45AE1" w:rsidP="006D0E93">
      <w:pPr>
        <w:pStyle w:val="aff5"/>
        <w:numPr>
          <w:ilvl w:val="1"/>
          <w:numId w:val="88"/>
        </w:numPr>
        <w:ind w:firstLineChars="0"/>
      </w:pPr>
      <w:proofErr w:type="spellStart"/>
      <w:r>
        <w:rPr>
          <w:lang w:val="en-GB"/>
        </w:rPr>
        <w:t>XSQL.queryPaging</w:t>
      </w:r>
      <w:proofErr w:type="spellEnd"/>
      <w:r>
        <w:rPr>
          <w:lang w:val="en-GB"/>
        </w:rPr>
        <w:t>()</w:t>
      </w:r>
      <w:r w:rsidR="005F1F48">
        <w:rPr>
          <w:rFonts w:hint="eastAsia"/>
          <w:lang w:val="en-GB"/>
        </w:rPr>
        <w:t>方法是</w:t>
      </w:r>
      <w:r>
        <w:rPr>
          <w:rFonts w:hint="eastAsia"/>
          <w:lang w:val="en-GB"/>
        </w:rPr>
        <w:t>按某个</w:t>
      </w:r>
      <w:r w:rsidR="005F1F48">
        <w:rPr>
          <w:rFonts w:hint="eastAsia"/>
          <w:lang w:val="en-GB"/>
        </w:rPr>
        <w:t>常规</w:t>
      </w:r>
      <w:r>
        <w:rPr>
          <w:rFonts w:hint="eastAsia"/>
          <w:lang w:val="en-GB"/>
        </w:rPr>
        <w:t>查询</w:t>
      </w:r>
      <w:r w:rsidR="005F1F48">
        <w:rPr>
          <w:rFonts w:hint="eastAsia"/>
          <w:lang w:val="en-GB"/>
        </w:rPr>
        <w:t>语句的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对象生成一个分页查询</w:t>
      </w:r>
      <w:r w:rsidR="005F1F48">
        <w:rPr>
          <w:rFonts w:hint="eastAsia"/>
          <w:lang w:val="en-GB"/>
        </w:rPr>
        <w:t>语句</w:t>
      </w:r>
      <w:r>
        <w:rPr>
          <w:rFonts w:hint="eastAsia"/>
          <w:lang w:val="en-GB"/>
        </w:rPr>
        <w:t>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对象。</w:t>
      </w:r>
    </w:p>
    <w:p w14:paraId="3AE79A22" w14:textId="77777777" w:rsidR="00885D40" w:rsidRPr="004D5E3F" w:rsidRDefault="00885D40" w:rsidP="006D0E93">
      <w:pPr>
        <w:pStyle w:val="aff5"/>
        <w:numPr>
          <w:ilvl w:val="1"/>
          <w:numId w:val="88"/>
        </w:numPr>
        <w:ind w:firstLineChars="0"/>
      </w:pPr>
      <w:r>
        <w:rPr>
          <w:rFonts w:hint="eastAsia"/>
          <w:lang w:val="en-GB"/>
        </w:rPr>
        <w:t>再用新生成的分页查询的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对象执行查询动作。</w:t>
      </w:r>
    </w:p>
    <w:p w14:paraId="6210CE29" w14:textId="77777777" w:rsidR="00CB197A" w:rsidRDefault="00CB197A" w:rsidP="002B6176">
      <w:pPr>
        <w:rPr>
          <w:lang w:val="en-GB"/>
        </w:rPr>
      </w:pPr>
    </w:p>
    <w:p w14:paraId="39C1E37F" w14:textId="77777777" w:rsidR="000A07B6" w:rsidRDefault="002C7219" w:rsidP="002B6176">
      <w:pPr>
        <w:rPr>
          <w:lang w:val="en-GB"/>
        </w:rPr>
      </w:pPr>
      <w:r>
        <w:rPr>
          <w:rFonts w:hint="eastAsia"/>
          <w:lang w:val="en-GB"/>
        </w:rPr>
        <w:t>对于</w:t>
      </w:r>
      <w:proofErr w:type="spellStart"/>
      <w:r>
        <w:rPr>
          <w:lang w:val="en-GB"/>
        </w:rPr>
        <w:t>SQLServer</w:t>
      </w:r>
      <w:proofErr w:type="spellEnd"/>
      <w:r>
        <w:rPr>
          <w:rFonts w:hint="eastAsia"/>
          <w:lang w:val="en-GB"/>
        </w:rPr>
        <w:t>及</w:t>
      </w:r>
      <w:r>
        <w:rPr>
          <w:lang w:val="en-GB"/>
        </w:rPr>
        <w:t>DB2</w:t>
      </w:r>
      <w:proofErr w:type="gramStart"/>
      <w:r>
        <w:rPr>
          <w:rFonts w:hint="eastAsia"/>
          <w:lang w:val="en-GB"/>
        </w:rPr>
        <w:t>两个</w:t>
      </w:r>
      <w:proofErr w:type="gramEnd"/>
      <w:r>
        <w:rPr>
          <w:rFonts w:hint="eastAsia"/>
          <w:lang w:val="en-GB"/>
        </w:rPr>
        <w:t>数据库，需在常规查询</w:t>
      </w:r>
      <w:r>
        <w:rPr>
          <w:rFonts w:hint="eastAsia"/>
          <w:lang w:val="en-GB"/>
        </w:rPr>
        <w:t>SQL</w:t>
      </w:r>
      <w:r w:rsidR="00A62050">
        <w:rPr>
          <w:rFonts w:hint="eastAsia"/>
          <w:lang w:val="en-GB"/>
        </w:rPr>
        <w:t>的查询字段处添加</w:t>
      </w:r>
      <w:proofErr w:type="spellStart"/>
      <w:r w:rsidR="00C16A6B" w:rsidRPr="00C16A6B">
        <w:rPr>
          <w:rFonts w:hint="eastAsia"/>
          <w:highlight w:val="green"/>
          <w:lang w:val="en-GB"/>
        </w:rPr>
        <w:t>rowNumber</w:t>
      </w:r>
      <w:proofErr w:type="spellEnd"/>
      <w:r w:rsidR="00A62050">
        <w:rPr>
          <w:rFonts w:hint="eastAsia"/>
          <w:lang w:val="en-GB"/>
        </w:rPr>
        <w:t>查询字段及排序方式</w:t>
      </w:r>
      <w:r w:rsidR="001D4A48">
        <w:rPr>
          <w:rFonts w:hint="eastAsia"/>
          <w:lang w:val="en-GB"/>
        </w:rPr>
        <w:t>，</w:t>
      </w:r>
      <w:r w:rsidR="002E0E86">
        <w:rPr>
          <w:rFonts w:hint="eastAsia"/>
          <w:lang w:val="en-GB"/>
        </w:rPr>
        <w:t>才</w:t>
      </w:r>
      <w:r w:rsidR="001D4A48">
        <w:rPr>
          <w:rFonts w:hint="eastAsia"/>
          <w:lang w:val="en-GB"/>
        </w:rPr>
        <w:t>能分页查询</w:t>
      </w:r>
      <w:r w:rsidR="002E0E86">
        <w:rPr>
          <w:rFonts w:hint="eastAsia"/>
          <w:lang w:val="en-GB"/>
        </w:rPr>
        <w:t>，这均两个数据库特性有关。</w:t>
      </w:r>
    </w:p>
    <w:p w14:paraId="5E41487D" w14:textId="77777777" w:rsidR="002C7219" w:rsidRDefault="00863352" w:rsidP="002B6176">
      <w:pPr>
        <w:rPr>
          <w:lang w:val="en-GB"/>
        </w:rPr>
      </w:pPr>
      <w:r w:rsidRPr="0086335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ROW_</w:t>
      </w:r>
      <w:proofErr w:type="gramStart"/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NUMBER(</w:t>
      </w:r>
      <w:proofErr w:type="gramEnd"/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 OVER(</w:t>
      </w:r>
      <w:r w:rsidRPr="00C16A6B">
        <w:rPr>
          <w:rFonts w:ascii="Consolas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ORDER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C16A6B">
        <w:rPr>
          <w:rFonts w:ascii="Consolas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BY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id) </w:t>
      </w:r>
      <w:r w:rsidRPr="00C16A6B">
        <w:rPr>
          <w:rFonts w:ascii="Consolas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proofErr w:type="spellStart"/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rowNumber</w:t>
      </w:r>
      <w:proofErr w:type="spellEnd"/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,...... </w:t>
      </w:r>
      <w:r w:rsidRPr="0086335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表名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86DCF3" w14:textId="77777777" w:rsidR="002C7219" w:rsidRDefault="002C7219" w:rsidP="002B6176">
      <w:pPr>
        <w:rPr>
          <w:lang w:val="en-GB"/>
        </w:rPr>
      </w:pPr>
    </w:p>
    <w:p w14:paraId="15D6FB38" w14:textId="77777777" w:rsidR="00F53541" w:rsidRPr="00132DF0" w:rsidRDefault="00F53541" w:rsidP="002B6176">
      <w:pPr>
        <w:rPr>
          <w:lang w:val="en-GB"/>
        </w:rPr>
      </w:pPr>
    </w:p>
    <w:p w14:paraId="73705BDF" w14:textId="77777777" w:rsidR="007D54B3" w:rsidRPr="00132DF0" w:rsidRDefault="007D54B3" w:rsidP="002B6176">
      <w:pPr>
        <w:rPr>
          <w:lang w:val="en-GB"/>
        </w:rPr>
      </w:pPr>
    </w:p>
    <w:p w14:paraId="3881739F" w14:textId="77777777" w:rsidR="007D54B3" w:rsidRPr="007D54B3" w:rsidRDefault="007D54B3" w:rsidP="007D54B3">
      <w:pPr>
        <w:pStyle w:val="1"/>
        <w:rPr>
          <w:lang w:val="en-GB"/>
        </w:rPr>
      </w:pPr>
      <w:bookmarkStart w:id="33" w:name="_Toc103776037"/>
      <w:r>
        <w:t>XSQL</w:t>
      </w:r>
      <w:r w:rsidR="0046284F">
        <w:rPr>
          <w:rFonts w:hint="eastAsia"/>
          <w:lang w:val="en-GB"/>
        </w:rPr>
        <w:t>懒人</w:t>
      </w:r>
      <w:r w:rsidR="004F7E12">
        <w:rPr>
          <w:rFonts w:hint="eastAsia"/>
          <w:lang w:val="en-GB"/>
        </w:rPr>
        <w:t>查询</w:t>
      </w:r>
      <w:bookmarkEnd w:id="33"/>
    </w:p>
    <w:p w14:paraId="593D6D1B" w14:textId="77777777" w:rsidR="001A3B6E" w:rsidRDefault="0014118A" w:rsidP="002B6176">
      <w:pPr>
        <w:rPr>
          <w:lang w:val="en-GB"/>
        </w:rPr>
      </w:pPr>
      <w:r>
        <w:rPr>
          <w:rFonts w:hint="eastAsia"/>
          <w:lang w:val="en-GB"/>
        </w:rPr>
        <w:t>可能你只想临时编写一个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用于测试，或者真的是懒</w:t>
      </w:r>
      <w:r w:rsidR="004D6179">
        <w:rPr>
          <w:rFonts w:hint="eastAsia"/>
          <w:lang w:val="en-GB"/>
        </w:rPr>
        <w:t>的</w:t>
      </w:r>
      <w:r>
        <w:rPr>
          <w:rFonts w:hint="eastAsia"/>
          <w:lang w:val="en-GB"/>
        </w:rPr>
        <w:t>定义</w:t>
      </w:r>
      <w:r w:rsidR="00463638">
        <w:rPr>
          <w:lang w:val="en-GB"/>
        </w:rPr>
        <w:t>&lt;row&gt;</w:t>
      </w:r>
      <w:r w:rsidR="00463638">
        <w:rPr>
          <w:rFonts w:hint="eastAsia"/>
          <w:lang w:val="en-GB"/>
        </w:rPr>
        <w:t>节点的行级对象</w:t>
      </w:r>
      <w:r>
        <w:rPr>
          <w:rFonts w:hint="eastAsia"/>
          <w:lang w:val="en-GB"/>
        </w:rPr>
        <w:t>。</w:t>
      </w:r>
      <w:r w:rsidR="00402674">
        <w:rPr>
          <w:rFonts w:hint="eastAsia"/>
          <w:lang w:val="en-GB"/>
        </w:rPr>
        <w:t>当不想定义与数据库表对应映射的</w:t>
      </w:r>
      <w:proofErr w:type="gramStart"/>
      <w:r w:rsidR="00402674">
        <w:rPr>
          <w:rFonts w:hint="eastAsia"/>
          <w:lang w:val="en-GB"/>
        </w:rPr>
        <w:t>值对象</w:t>
      </w:r>
      <w:proofErr w:type="gramEnd"/>
      <w:r w:rsidR="00A32BD9">
        <w:rPr>
          <w:rFonts w:hint="eastAsia"/>
          <w:lang w:val="en-GB"/>
        </w:rPr>
        <w:t>时，</w:t>
      </w:r>
      <w:r w:rsidR="00402674">
        <w:rPr>
          <w:rFonts w:hint="eastAsia"/>
          <w:lang w:val="en-GB"/>
        </w:rPr>
        <w:t>是否也能通过</w:t>
      </w:r>
      <w:r w:rsidR="00402674">
        <w:rPr>
          <w:rFonts w:hint="eastAsia"/>
          <w:lang w:val="en-GB"/>
        </w:rPr>
        <w:t>XSQL</w:t>
      </w:r>
      <w:r w:rsidR="00402674">
        <w:rPr>
          <w:rFonts w:hint="eastAsia"/>
          <w:lang w:val="en-GB"/>
        </w:rPr>
        <w:t>查询呢？</w:t>
      </w:r>
    </w:p>
    <w:p w14:paraId="248F968D" w14:textId="77777777" w:rsidR="007D54B3" w:rsidRDefault="001A3B6E" w:rsidP="002B6176">
      <w:pPr>
        <w:rPr>
          <w:lang w:val="en-GB"/>
        </w:rPr>
      </w:pPr>
      <w:r>
        <w:rPr>
          <w:rFonts w:hint="eastAsia"/>
          <w:lang w:val="en-GB"/>
        </w:rPr>
        <w:t>答案</w:t>
      </w:r>
      <w:r w:rsidR="00B044EE">
        <w:rPr>
          <w:rFonts w:hint="eastAsia"/>
          <w:lang w:val="en-GB"/>
        </w:rPr>
        <w:t>当然是，可以的。通过</w:t>
      </w:r>
      <w:r w:rsidR="00B044EE">
        <w:rPr>
          <w:lang w:val="en-GB"/>
        </w:rPr>
        <w:t>&lt;table&gt;</w:t>
      </w:r>
      <w:r w:rsidR="00B044EE">
        <w:rPr>
          <w:rFonts w:hint="eastAsia"/>
          <w:lang w:val="en-GB"/>
        </w:rPr>
        <w:t>、</w:t>
      </w:r>
      <w:r w:rsidR="00B044EE">
        <w:rPr>
          <w:lang w:val="en-GB"/>
        </w:rPr>
        <w:t>&lt;row&gt;</w:t>
      </w:r>
      <w:r w:rsidR="00B044EE">
        <w:rPr>
          <w:rFonts w:hint="eastAsia"/>
          <w:lang w:val="en-GB"/>
        </w:rPr>
        <w:t>组合</w:t>
      </w:r>
      <w:r w:rsidR="00E90C9E">
        <w:rPr>
          <w:rFonts w:hint="eastAsia"/>
          <w:lang w:val="en-GB"/>
        </w:rPr>
        <w:t>能生成不限于以下举例的</w:t>
      </w:r>
      <w:r w:rsidR="00E90C9E">
        <w:rPr>
          <w:rFonts w:hint="eastAsia"/>
          <w:lang w:val="en-GB"/>
        </w:rPr>
        <w:t>Java</w:t>
      </w:r>
      <w:r w:rsidR="00E90C9E">
        <w:rPr>
          <w:rFonts w:hint="eastAsia"/>
          <w:lang w:val="en-GB"/>
        </w:rPr>
        <w:t>数据结构。</w:t>
      </w:r>
    </w:p>
    <w:p w14:paraId="338F6EB9" w14:textId="77777777" w:rsidR="003560DA" w:rsidRPr="001778C0" w:rsidRDefault="00E90C9E" w:rsidP="00976031">
      <w:pPr>
        <w:pStyle w:val="aff5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List&lt;List&lt;Object&gt;&gt;</w:t>
      </w:r>
      <w:r>
        <w:rPr>
          <w:rFonts w:hint="eastAsia"/>
          <w:lang w:val="en-GB"/>
        </w:rPr>
        <w:t>：默认情况，即不在</w:t>
      </w:r>
      <w:r>
        <w:rPr>
          <w:lang w:val="en-GB"/>
        </w:rPr>
        <w:t>XML</w:t>
      </w:r>
      <w:r>
        <w:rPr>
          <w:rFonts w:hint="eastAsia"/>
          <w:lang w:val="en-GB"/>
        </w:rPr>
        <w:t>中配置</w:t>
      </w:r>
      <w:r>
        <w:rPr>
          <w:rFonts w:hint="eastAsia"/>
          <w:lang w:val="en-GB"/>
        </w:rPr>
        <w:t>&lt;</w:t>
      </w:r>
      <w:r>
        <w:rPr>
          <w:lang w:val="en-GB"/>
        </w:rPr>
        <w:t>result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节点。</w:t>
      </w:r>
    </w:p>
    <w:p w14:paraId="20977E55" w14:textId="77777777" w:rsidR="006F155D" w:rsidRDefault="00E90C9E" w:rsidP="00976031">
      <w:pPr>
        <w:pStyle w:val="aff5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List&lt;Map&lt;</w:t>
      </w:r>
      <w:proofErr w:type="gramStart"/>
      <w:r>
        <w:rPr>
          <w:lang w:val="en-GB"/>
        </w:rPr>
        <w:t>String ,Object</w:t>
      </w:r>
      <w:proofErr w:type="gramEnd"/>
      <w:r>
        <w:rPr>
          <w:lang w:val="en-GB"/>
        </w:rPr>
        <w:t>&gt;&gt;</w:t>
      </w:r>
      <w:r w:rsidR="006D1A9B">
        <w:rPr>
          <w:lang w:val="en-GB"/>
        </w:rPr>
        <w:t xml:space="preserve"> </w:t>
      </w:r>
    </w:p>
    <w:p w14:paraId="6ED65586" w14:textId="77777777" w:rsidR="001778C0" w:rsidRDefault="001778C0" w:rsidP="00976031">
      <w:pPr>
        <w:pStyle w:val="aff5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List&lt;Set&lt;Object&gt;&gt;</w:t>
      </w:r>
    </w:p>
    <w:p w14:paraId="2F9BDCEF" w14:textId="77777777" w:rsidR="00E90C9E" w:rsidRDefault="00F02A4E" w:rsidP="00976031">
      <w:pPr>
        <w:pStyle w:val="aff5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Set&lt;List&lt;Object&gt;&gt;</w:t>
      </w:r>
    </w:p>
    <w:p w14:paraId="09777BFE" w14:textId="77777777" w:rsidR="006F155D" w:rsidRDefault="00F02A4E" w:rsidP="00976031">
      <w:pPr>
        <w:pStyle w:val="aff5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Set&lt;Map&lt;</w:t>
      </w:r>
      <w:proofErr w:type="gramStart"/>
      <w:r>
        <w:rPr>
          <w:lang w:val="en-GB"/>
        </w:rPr>
        <w:t>String ,Object</w:t>
      </w:r>
      <w:proofErr w:type="gramEnd"/>
      <w:r>
        <w:rPr>
          <w:lang w:val="en-GB"/>
        </w:rPr>
        <w:t>&gt;&gt;</w:t>
      </w:r>
    </w:p>
    <w:p w14:paraId="47DC7778" w14:textId="77777777" w:rsidR="00C60F43" w:rsidRDefault="00C60F43" w:rsidP="00976031">
      <w:pPr>
        <w:pStyle w:val="aff5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Set&lt;Set&lt;Object&gt;&gt;</w:t>
      </w:r>
    </w:p>
    <w:p w14:paraId="6FE01946" w14:textId="77777777" w:rsidR="00E90C9E" w:rsidRDefault="00E90C9E" w:rsidP="00976031">
      <w:pPr>
        <w:pStyle w:val="aff5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Map&lt;String ,Map&lt;String ,Object&gt;&gt;</w:t>
      </w:r>
      <w:r w:rsidR="009F7640">
        <w:rPr>
          <w:rFonts w:hint="eastAsia"/>
          <w:lang w:val="en-GB"/>
        </w:rPr>
        <w:t>：需要</w:t>
      </w:r>
      <w:proofErr w:type="spellStart"/>
      <w:r w:rsidR="009F7640">
        <w:rPr>
          <w:rFonts w:hint="eastAsia"/>
          <w:lang w:val="en-GB"/>
        </w:rPr>
        <w:t>rowNo</w:t>
      </w:r>
      <w:proofErr w:type="spellEnd"/>
      <w:r w:rsidR="009F7640">
        <w:rPr>
          <w:rFonts w:hint="eastAsia"/>
          <w:lang w:val="en-GB"/>
        </w:rPr>
        <w:t>作为</w:t>
      </w:r>
      <w:r w:rsidR="00144D92">
        <w:rPr>
          <w:rFonts w:hint="eastAsia"/>
          <w:lang w:val="en-GB"/>
        </w:rPr>
        <w:t>外层</w:t>
      </w:r>
      <w:r w:rsidR="009F7640">
        <w:rPr>
          <w:lang w:val="en-GB"/>
        </w:rPr>
        <w:t>Map</w:t>
      </w:r>
      <w:r w:rsidR="007B00EB">
        <w:rPr>
          <w:lang w:val="en-GB"/>
        </w:rPr>
        <w:t>的</w:t>
      </w:r>
      <w:r w:rsidR="009F7640">
        <w:rPr>
          <w:lang w:val="en-GB"/>
        </w:rPr>
        <w:t>key</w:t>
      </w:r>
      <w:r w:rsidR="009F7640">
        <w:rPr>
          <w:rFonts w:hint="eastAsia"/>
          <w:lang w:val="en-GB"/>
        </w:rPr>
        <w:t>值。</w:t>
      </w:r>
    </w:p>
    <w:p w14:paraId="033674BD" w14:textId="77777777" w:rsidR="00C34550" w:rsidRDefault="00C34550" w:rsidP="00976031">
      <w:pPr>
        <w:pStyle w:val="aff5"/>
        <w:numPr>
          <w:ilvl w:val="0"/>
          <w:numId w:val="28"/>
        </w:numPr>
        <w:ind w:firstLineChars="0"/>
        <w:rPr>
          <w:lang w:val="en-GB"/>
        </w:rPr>
      </w:pPr>
      <w:r w:rsidRPr="004B3F89">
        <w:rPr>
          <w:lang w:val="en-GB"/>
        </w:rPr>
        <w:t>Map&lt;String ,List&lt;Object&gt;&gt;</w:t>
      </w:r>
      <w:r>
        <w:rPr>
          <w:rFonts w:hint="eastAsia"/>
          <w:lang w:val="en-GB"/>
        </w:rPr>
        <w:t>：</w:t>
      </w:r>
      <w:r w:rsidR="004B3F89">
        <w:rPr>
          <w:rFonts w:hint="eastAsia"/>
          <w:lang w:val="en-GB"/>
        </w:rPr>
        <w:t>需要</w:t>
      </w:r>
      <w:proofErr w:type="spellStart"/>
      <w:r w:rsidR="004B3F89">
        <w:rPr>
          <w:rFonts w:hint="eastAsia"/>
          <w:lang w:val="en-GB"/>
        </w:rPr>
        <w:t>rowNo</w:t>
      </w:r>
      <w:proofErr w:type="spellEnd"/>
      <w:r w:rsidR="004B3F89">
        <w:rPr>
          <w:rFonts w:hint="eastAsia"/>
          <w:lang w:val="en-GB"/>
        </w:rPr>
        <w:t>作为</w:t>
      </w:r>
      <w:r w:rsidR="007B00EB">
        <w:rPr>
          <w:lang w:val="en-GB"/>
        </w:rPr>
        <w:t>Map</w:t>
      </w:r>
      <w:r w:rsidR="007B00EB">
        <w:rPr>
          <w:lang w:val="en-GB"/>
        </w:rPr>
        <w:t>的</w:t>
      </w:r>
      <w:r w:rsidR="004B3F89">
        <w:rPr>
          <w:lang w:val="en-GB"/>
        </w:rPr>
        <w:t>key</w:t>
      </w:r>
      <w:r w:rsidR="004B3F89">
        <w:rPr>
          <w:rFonts w:hint="eastAsia"/>
          <w:lang w:val="en-GB"/>
        </w:rPr>
        <w:t>值。</w:t>
      </w:r>
    </w:p>
    <w:p w14:paraId="5B293620" w14:textId="77777777" w:rsidR="001F6427" w:rsidRPr="00E90C9E" w:rsidRDefault="001F6427" w:rsidP="00976031">
      <w:pPr>
        <w:pStyle w:val="aff5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Map&lt;String ,Set&lt;Object&gt;&gt;</w:t>
      </w:r>
      <w:r>
        <w:rPr>
          <w:rFonts w:hint="eastAsia"/>
          <w:lang w:val="en-GB"/>
        </w:rPr>
        <w:t>：需要</w:t>
      </w:r>
      <w:proofErr w:type="spellStart"/>
      <w:r>
        <w:rPr>
          <w:rFonts w:hint="eastAsia"/>
          <w:lang w:val="en-GB"/>
        </w:rPr>
        <w:t>rowNo</w:t>
      </w:r>
      <w:proofErr w:type="spellEnd"/>
      <w:r>
        <w:rPr>
          <w:rFonts w:hint="eastAsia"/>
          <w:lang w:val="en-GB"/>
        </w:rPr>
        <w:t>作为</w:t>
      </w:r>
      <w:r>
        <w:rPr>
          <w:lang w:val="en-GB"/>
        </w:rPr>
        <w:t>Map</w:t>
      </w:r>
      <w:r>
        <w:rPr>
          <w:lang w:val="en-GB"/>
        </w:rPr>
        <w:t>的</w:t>
      </w:r>
      <w:r>
        <w:rPr>
          <w:lang w:val="en-GB"/>
        </w:rPr>
        <w:t>key</w:t>
      </w:r>
      <w:r>
        <w:rPr>
          <w:rFonts w:hint="eastAsia"/>
          <w:lang w:val="en-GB"/>
        </w:rPr>
        <w:t>值。</w:t>
      </w:r>
    </w:p>
    <w:p w14:paraId="570E3DB2" w14:textId="77777777" w:rsidR="002B6176" w:rsidRPr="007E1857" w:rsidRDefault="00E35F8F" w:rsidP="002B6176">
      <w:pPr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row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节点的默认值是：</w:t>
      </w:r>
      <w:proofErr w:type="spellStart"/>
      <w:r>
        <w:rPr>
          <w:lang w:val="en-GB"/>
        </w:rPr>
        <w:t>java.util.ArrayList</w:t>
      </w:r>
      <w:proofErr w:type="spellEnd"/>
      <w:r>
        <w:rPr>
          <w:rFonts w:hint="eastAsia"/>
          <w:lang w:val="en-GB"/>
        </w:rPr>
        <w:t>，即使你不在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中配置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节点也是可以返回查询结果的。</w:t>
      </w:r>
      <w:r w:rsidR="007E1857">
        <w:rPr>
          <w:rFonts w:hint="eastAsia"/>
          <w:lang w:val="en-GB"/>
        </w:rPr>
        <w:t>这种查询结果的数据结构</w:t>
      </w:r>
      <w:r w:rsidR="002D37F1">
        <w:rPr>
          <w:rFonts w:hint="eastAsia"/>
          <w:lang w:val="en-GB"/>
        </w:rPr>
        <w:t>不太常用。常用的懒人查询是将</w:t>
      </w:r>
      <w:r w:rsidR="002D37F1">
        <w:rPr>
          <w:lang w:val="en-GB"/>
        </w:rPr>
        <w:t>&lt;row&gt;</w:t>
      </w:r>
      <w:r w:rsidR="002D37F1">
        <w:rPr>
          <w:rFonts w:hint="eastAsia"/>
          <w:lang w:val="en-GB"/>
        </w:rPr>
        <w:t>节点定义为：</w:t>
      </w:r>
      <w:proofErr w:type="spellStart"/>
      <w:r w:rsidR="002D37F1">
        <w:rPr>
          <w:lang w:val="en-GB"/>
        </w:rPr>
        <w:t>java.util.Hashtable</w:t>
      </w:r>
      <w:proofErr w:type="spellEnd"/>
      <w:r w:rsidR="002D37F1">
        <w:rPr>
          <w:rFonts w:hint="eastAsia"/>
          <w:lang w:val="en-GB"/>
        </w:rPr>
        <w:t>或</w:t>
      </w:r>
      <w:proofErr w:type="spellStart"/>
      <w:r w:rsidR="002D37F1">
        <w:rPr>
          <w:lang w:val="en-GB"/>
        </w:rPr>
        <w:t>java.util.HashMap</w:t>
      </w:r>
      <w:proofErr w:type="spellEnd"/>
      <w:r w:rsidR="002D37F1">
        <w:rPr>
          <w:rFonts w:hint="eastAsia"/>
          <w:lang w:val="en-GB"/>
        </w:rPr>
        <w:t>的数据结构</w:t>
      </w:r>
      <w:r w:rsidR="006A318B">
        <w:rPr>
          <w:rFonts w:hint="eastAsia"/>
          <w:lang w:val="en-GB"/>
        </w:rPr>
        <w:t>，常用</w:t>
      </w:r>
      <w:r w:rsidR="002E5C46">
        <w:rPr>
          <w:rFonts w:hint="eastAsia"/>
          <w:lang w:val="en-GB"/>
        </w:rPr>
        <w:t>于轻量级</w:t>
      </w:r>
      <w:r w:rsidR="002E5C46">
        <w:rPr>
          <w:rFonts w:hint="eastAsia"/>
          <w:lang w:val="en-GB"/>
        </w:rPr>
        <w:t>ETL</w:t>
      </w:r>
      <w:r w:rsidR="002E5C46">
        <w:rPr>
          <w:rFonts w:hint="eastAsia"/>
          <w:lang w:val="en-GB"/>
        </w:rPr>
        <w:t>的</w:t>
      </w:r>
      <w:r w:rsidR="006A318B">
        <w:rPr>
          <w:rFonts w:hint="eastAsia"/>
          <w:lang w:val="en-GB"/>
        </w:rPr>
        <w:t>XSQL</w:t>
      </w:r>
      <w:r w:rsidR="006A318B">
        <w:rPr>
          <w:rFonts w:hint="eastAsia"/>
          <w:lang w:val="en-GB"/>
        </w:rPr>
        <w:t>组</w:t>
      </w:r>
      <w:r w:rsidR="00A400DB">
        <w:rPr>
          <w:rFonts w:hint="eastAsia"/>
          <w:lang w:val="en-GB"/>
        </w:rPr>
        <w:t>（</w:t>
      </w:r>
      <w:proofErr w:type="spellStart"/>
      <w:r w:rsidR="00A400DB">
        <w:rPr>
          <w:lang w:val="en-GB"/>
        </w:rPr>
        <w:t>XSQLGroup</w:t>
      </w:r>
      <w:proofErr w:type="spellEnd"/>
      <w:r w:rsidR="00A400DB">
        <w:rPr>
          <w:rFonts w:hint="eastAsia"/>
          <w:lang w:val="en-GB"/>
        </w:rPr>
        <w:t>）</w:t>
      </w:r>
      <w:r w:rsidR="006A318B">
        <w:rPr>
          <w:rFonts w:hint="eastAsia"/>
          <w:lang w:val="en-GB"/>
        </w:rPr>
        <w:t>中</w:t>
      </w:r>
      <w:r w:rsidR="002D37F1">
        <w:rPr>
          <w:rFonts w:hint="eastAsia"/>
          <w:lang w:val="en-GB"/>
        </w:rPr>
        <w:t>。</w:t>
      </w:r>
    </w:p>
    <w:p w14:paraId="5861BEDD" w14:textId="77777777" w:rsidR="00EE162B" w:rsidRPr="003863F9" w:rsidRDefault="00EE162B" w:rsidP="00EE162B">
      <w:pPr>
        <w:rPr>
          <w:b/>
        </w:rPr>
      </w:pPr>
      <w:r w:rsidRPr="003863F9">
        <w:rPr>
          <w:rFonts w:hint="eastAsia"/>
          <w:b/>
        </w:rPr>
        <w:lastRenderedPageBreak/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14:paraId="38E3FF06" w14:textId="77777777" w:rsidR="00EE162B" w:rsidRPr="00667352" w:rsidRDefault="00EE162B" w:rsidP="00C4090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sqls</w:t>
      </w:r>
      <w:proofErr w:type="spellEnd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BB61BF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A1AAB0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D1DF4A9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13FBF40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98DB82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429DB60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D1C0DA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</w:t>
      </w:r>
      <w:proofErr w:type="gramEnd"/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DE02FE7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9AA06A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08C0C6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D84399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20A60BFE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0E15B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            </w:t>
      </w:r>
      <w:proofErr w:type="gramStart"/>
      <w:r w:rsidR="000E15B3" w:rsidRP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proofErr w:type="gramEnd"/>
      <w:r w:rsid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="000E15B3" w:rsidRP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14:paraId="1D26C6B9" w14:textId="77777777" w:rsidR="00EE162B" w:rsidRPr="002F4A80" w:rsidRDefault="00D9214F" w:rsidP="00D401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proofErr w:type="spellStart"/>
      <w:proofErr w:type="gramStart"/>
      <w:r w:rsidR="002F4A80"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</w:t>
      </w:r>
      <w:proofErr w:type="gramEnd"/>
      <w:r w:rsidR="002F4A80"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.HashMap</w:t>
      </w:r>
      <w:proofErr w:type="spellEnd"/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EE162B"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EE162B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="00DC39D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      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行数据对应的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14:paraId="73A26A91" w14:textId="77777777" w:rsidR="00EE162B" w:rsidRPr="006164D4" w:rsidRDefault="00D9214F" w:rsidP="00D401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gramStart"/>
      <w:r w:rsid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</w:t>
      </w:r>
      <w:proofErr w:type="spellStart"/>
      <w:proofErr w:type="gramEnd"/>
      <w:r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colName</w:t>
      </w:r>
      <w:proofErr w:type="spellEnd"/>
      <w:r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 xml:space="preserve"> ,</w:t>
      </w:r>
      <w:proofErr w:type="spellStart"/>
      <w:r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colValue</w:t>
      </w:r>
      <w:proofErr w:type="spellEnd"/>
      <w:r w:rsidR="007853D8"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="00EE162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 w:rsidR="00EE162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="00EE162B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38DF21D4" w14:textId="77777777" w:rsidR="006164D4" w:rsidRPr="00667352" w:rsidRDefault="006164D4" w:rsidP="00D401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</w:t>
      </w:r>
      <w:r w:rsidRPr="00687DDE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</w:t>
      </w:r>
      <w:proofErr w:type="spellStart"/>
      <w:r w:rsidRPr="00687DDE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cstyle</w:t>
      </w:r>
      <w:proofErr w:type="spellEnd"/>
      <w:r w:rsidRPr="00687DDE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</w:t>
      </w:r>
      <w:r w:rsidRPr="00687DD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UPPER</w:t>
      </w:r>
      <w:r w:rsidRPr="00687DDE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</w:t>
      </w:r>
      <w:proofErr w:type="spellStart"/>
      <w:r w:rsidRPr="00687DDE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cstyle</w:t>
      </w:r>
      <w:proofErr w:type="spellEnd"/>
      <w:r w:rsidRPr="00687DDE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      </w:t>
      </w:r>
      <w:r w:rsidR="00687DD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proofErr w:type="gramStart"/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proofErr w:type="gramEnd"/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字段名称的样式</w:t>
      </w:r>
      <w:r w:rsidR="003F46A7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。可选配置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--&gt;</w:t>
      </w:r>
    </w:p>
    <w:p w14:paraId="6321A43F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A6E3C0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97BEE94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7C7597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BB7E2D1" w14:textId="77777777" w:rsidR="00EE162B" w:rsidRPr="00D46AB0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sqls</w:t>
      </w:r>
      <w:proofErr w:type="spellEnd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855847" w14:textId="77777777" w:rsidR="00573916" w:rsidRPr="003863F9" w:rsidRDefault="00573916" w:rsidP="00573916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7E984214" w14:textId="77777777" w:rsidR="00573916" w:rsidRDefault="00573916" w:rsidP="00976031">
      <w:pPr>
        <w:pStyle w:val="aff5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语法中多数参数已在“</w:t>
      </w:r>
      <w:r w:rsidR="00936917">
        <w:fldChar w:fldCharType="begin"/>
      </w:r>
      <w:r w:rsidR="00936917">
        <w:instrText xml:space="preserve"> HYPERLINK \l "_XSQL</w:instrText>
      </w:r>
      <w:r w:rsidR="00936917">
        <w:instrText>常规</w:instrText>
      </w:r>
      <w:r w:rsidR="00936917">
        <w:instrText>List</w:instrText>
      </w:r>
      <w:r w:rsidR="00936917">
        <w:instrText>查询</w:instrText>
      </w:r>
      <w:r w:rsidR="00936917">
        <w:instrText xml:space="preserve">" </w:instrText>
      </w:r>
      <w:r w:rsidR="00936917">
        <w:fldChar w:fldCharType="separate"/>
      </w:r>
      <w:r w:rsidRPr="002C1FDC">
        <w:rPr>
          <w:rStyle w:val="aff6"/>
          <w:rFonts w:hint="eastAsia"/>
          <w:lang w:val="en-GB"/>
        </w:rPr>
        <w:t>XSQL</w:t>
      </w:r>
      <w:r w:rsidRPr="002C1FDC">
        <w:rPr>
          <w:rStyle w:val="aff6"/>
          <w:rFonts w:hint="eastAsia"/>
          <w:lang w:val="en-GB"/>
        </w:rPr>
        <w:t>常规</w:t>
      </w:r>
      <w:r w:rsidRPr="002C1FDC">
        <w:rPr>
          <w:rStyle w:val="aff6"/>
          <w:lang w:val="en-GB"/>
        </w:rPr>
        <w:t>List</w:t>
      </w:r>
      <w:r w:rsidRPr="002C1FDC">
        <w:rPr>
          <w:rStyle w:val="aff6"/>
          <w:rFonts w:hint="eastAsia"/>
          <w:lang w:val="en-GB"/>
        </w:rPr>
        <w:t>查询</w:t>
      </w:r>
      <w:r w:rsidR="00936917">
        <w:rPr>
          <w:rStyle w:val="aff6"/>
          <w:lang w:val="en-GB"/>
        </w:rPr>
        <w:fldChar w:fldCharType="end"/>
      </w:r>
      <w:r>
        <w:rPr>
          <w:rFonts w:hint="eastAsia"/>
          <w:lang w:val="en-GB"/>
        </w:rPr>
        <w:t>”阐述过，这里只做补充说明。</w:t>
      </w:r>
    </w:p>
    <w:p w14:paraId="322BF280" w14:textId="77777777" w:rsidR="007E1857" w:rsidRDefault="00E1701D" w:rsidP="00976031">
      <w:pPr>
        <w:pStyle w:val="aff5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每行数据用一个</w:t>
      </w:r>
      <w:r>
        <w:rPr>
          <w:lang w:val="en-GB"/>
        </w:rPr>
        <w:t>Map</w:t>
      </w:r>
      <w:r>
        <w:rPr>
          <w:rFonts w:hint="eastAsia"/>
          <w:lang w:val="en-GB"/>
        </w:rPr>
        <w:t>结构表示，</w:t>
      </w:r>
      <w:proofErr w:type="spellStart"/>
      <w:r>
        <w:rPr>
          <w:lang w:val="en-GB"/>
        </w:rPr>
        <w:t>Map.key</w:t>
      </w:r>
      <w:proofErr w:type="spellEnd"/>
      <w:r>
        <w:rPr>
          <w:rFonts w:hint="eastAsia"/>
          <w:lang w:val="en-GB"/>
        </w:rPr>
        <w:t>为字段列名称，</w:t>
      </w:r>
      <w:proofErr w:type="spellStart"/>
      <w:r>
        <w:rPr>
          <w:lang w:val="en-GB"/>
        </w:rPr>
        <w:t>Map.value</w:t>
      </w:r>
      <w:proofErr w:type="spellEnd"/>
      <w:r>
        <w:rPr>
          <w:rFonts w:hint="eastAsia"/>
          <w:lang w:val="en-GB"/>
        </w:rPr>
        <w:t>为字段数值。</w:t>
      </w:r>
    </w:p>
    <w:p w14:paraId="5B02EE71" w14:textId="77777777" w:rsidR="006164D4" w:rsidRDefault="00AD444E" w:rsidP="00976031">
      <w:pPr>
        <w:pStyle w:val="aff5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proofErr w:type="spellStart"/>
      <w:r>
        <w:rPr>
          <w:lang w:val="en-GB"/>
        </w:rPr>
        <w:t>cstyle</w:t>
      </w:r>
      <w:proofErr w:type="spellEnd"/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节点用来控制</w:t>
      </w:r>
      <w:proofErr w:type="spellStart"/>
      <w:r>
        <w:rPr>
          <w:lang w:val="en-GB"/>
        </w:rPr>
        <w:t>Map.key</w:t>
      </w:r>
      <w:proofErr w:type="spellEnd"/>
      <w:r>
        <w:rPr>
          <w:rFonts w:hint="eastAsia"/>
          <w:lang w:val="en-GB"/>
        </w:rPr>
        <w:t>中字段列名称的大小写样式默认为全部大写。可选参数如下</w:t>
      </w:r>
      <w:r w:rsidR="001A7466">
        <w:rPr>
          <w:rFonts w:hint="eastAsia"/>
          <w:lang w:val="en-GB"/>
        </w:rPr>
        <w:t>（可参见</w:t>
      </w:r>
      <w:proofErr w:type="spellStart"/>
      <w:r w:rsidR="001A7466" w:rsidRPr="001A7466">
        <w:rPr>
          <w:lang w:val="en-GB"/>
        </w:rPr>
        <w:t>org.hy.common.db.DBNameStyle</w:t>
      </w:r>
      <w:proofErr w:type="spellEnd"/>
      <w:r w:rsidR="001A7466">
        <w:rPr>
          <w:rFonts w:hint="eastAsia"/>
          <w:lang w:val="en-GB"/>
        </w:rPr>
        <w:t>）</w:t>
      </w:r>
      <w:r>
        <w:rPr>
          <w:rFonts w:hint="eastAsia"/>
          <w:lang w:val="en-GB"/>
        </w:rPr>
        <w:t>：</w:t>
      </w:r>
    </w:p>
    <w:p w14:paraId="1A824C01" w14:textId="77777777" w:rsidR="00AD444E" w:rsidRDefault="00AD444E" w:rsidP="00976031">
      <w:pPr>
        <w:pStyle w:val="aff5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highlight w:val="green"/>
          <w:lang w:val="en-GB"/>
        </w:rPr>
        <w:t>UPPER</w:t>
      </w:r>
      <w:r w:rsidRPr="00045943">
        <w:rPr>
          <w:rFonts w:hint="eastAsia"/>
          <w:highlight w:val="green"/>
          <w:lang w:val="en-GB"/>
        </w:rPr>
        <w:t>：</w:t>
      </w:r>
      <w:r w:rsidRPr="00AD444E">
        <w:rPr>
          <w:lang w:val="en-GB"/>
        </w:rPr>
        <w:t>字段</w:t>
      </w:r>
      <w:r>
        <w:rPr>
          <w:rFonts w:hint="eastAsia"/>
          <w:lang w:val="en-GB"/>
        </w:rPr>
        <w:t>列</w:t>
      </w:r>
      <w:r w:rsidRPr="00AD444E">
        <w:rPr>
          <w:lang w:val="en-GB"/>
        </w:rPr>
        <w:t>名称全部大写</w:t>
      </w:r>
      <w:r w:rsidR="00A00789">
        <w:rPr>
          <w:rFonts w:hint="eastAsia"/>
          <w:lang w:val="en-GB"/>
        </w:rPr>
        <w:t>。</w:t>
      </w:r>
    </w:p>
    <w:p w14:paraId="13AA8BDF" w14:textId="77777777" w:rsidR="00A00789" w:rsidRDefault="00A00789" w:rsidP="00976031">
      <w:pPr>
        <w:pStyle w:val="aff5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highlight w:val="green"/>
          <w:lang w:val="en-GB"/>
        </w:rPr>
        <w:t>LOWER</w:t>
      </w:r>
      <w:r w:rsidRPr="00045943">
        <w:rPr>
          <w:highlight w:val="green"/>
          <w:lang w:val="en-GB"/>
        </w:rPr>
        <w:t>：</w:t>
      </w:r>
      <w:r w:rsidRPr="00AD444E">
        <w:rPr>
          <w:lang w:val="en-GB"/>
        </w:rPr>
        <w:t>字段</w:t>
      </w:r>
      <w:r>
        <w:rPr>
          <w:rFonts w:hint="eastAsia"/>
          <w:lang w:val="en-GB"/>
        </w:rPr>
        <w:t>列</w:t>
      </w:r>
      <w:r>
        <w:rPr>
          <w:lang w:val="en-GB"/>
        </w:rPr>
        <w:t>名称全部小</w:t>
      </w:r>
      <w:r w:rsidRPr="00AD444E">
        <w:rPr>
          <w:lang w:val="en-GB"/>
        </w:rPr>
        <w:t>写</w:t>
      </w:r>
      <w:r>
        <w:rPr>
          <w:rFonts w:hint="eastAsia"/>
          <w:lang w:val="en-GB"/>
        </w:rPr>
        <w:t>。</w:t>
      </w:r>
    </w:p>
    <w:p w14:paraId="10C4A4C2" w14:textId="77777777" w:rsidR="00A00789" w:rsidRDefault="00A00789" w:rsidP="00976031">
      <w:pPr>
        <w:pStyle w:val="aff5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rFonts w:hint="eastAsia"/>
          <w:highlight w:val="green"/>
          <w:lang w:val="en-GB"/>
        </w:rPr>
        <w:t>NOR</w:t>
      </w:r>
      <w:r w:rsidRPr="00045943">
        <w:rPr>
          <w:highlight w:val="green"/>
          <w:lang w:val="en-GB"/>
        </w:rPr>
        <w:t>MAL</w:t>
      </w:r>
      <w:r w:rsidRPr="00045943">
        <w:rPr>
          <w:rFonts w:hint="eastAsia"/>
          <w:highlight w:val="green"/>
          <w:lang w:val="en-GB"/>
        </w:rPr>
        <w:t>：</w:t>
      </w:r>
      <w:r w:rsidRPr="00A00789">
        <w:rPr>
          <w:lang w:val="en-GB"/>
        </w:rPr>
        <w:t>字段名称按数据库默认样式显示</w:t>
      </w:r>
      <w:r>
        <w:rPr>
          <w:rFonts w:hint="eastAsia"/>
          <w:lang w:val="en-GB"/>
        </w:rPr>
        <w:t>。</w:t>
      </w:r>
      <w:r w:rsidR="007C6B09">
        <w:rPr>
          <w:lang w:val="en-GB"/>
        </w:rPr>
        <w:t>即</w:t>
      </w:r>
      <w:r w:rsidR="00A572EF" w:rsidRPr="00A572EF">
        <w:rPr>
          <w:lang w:val="en-GB"/>
        </w:rPr>
        <w:t>SQL</w:t>
      </w:r>
      <w:r w:rsidR="003406E6">
        <w:rPr>
          <w:lang w:val="en-GB"/>
        </w:rPr>
        <w:t>语句中是什么样式的就显示什么样式。如</w:t>
      </w:r>
      <w:r w:rsidR="003406E6">
        <w:rPr>
          <w:rFonts w:hint="eastAsia"/>
          <w:lang w:val="en-GB"/>
        </w:rPr>
        <w:t>下</w:t>
      </w:r>
      <w:r w:rsidR="003406E6">
        <w:rPr>
          <w:rFonts w:hint="eastAsia"/>
          <w:lang w:val="en-GB"/>
        </w:rPr>
        <w:t>SQL</w:t>
      </w:r>
      <w:r w:rsidR="00425249">
        <w:rPr>
          <w:lang w:val="en-GB"/>
        </w:rPr>
        <w:t>语句</w:t>
      </w:r>
      <w:r w:rsidR="00A572EF" w:rsidRPr="00A572EF">
        <w:rPr>
          <w:lang w:val="en-GB"/>
        </w:rPr>
        <w:t>生成的</w:t>
      </w:r>
      <w:proofErr w:type="spellStart"/>
      <w:r w:rsidR="00425249">
        <w:rPr>
          <w:rFonts w:hint="eastAsia"/>
          <w:lang w:val="en-GB"/>
        </w:rPr>
        <w:t>Map.key</w:t>
      </w:r>
      <w:proofErr w:type="spellEnd"/>
      <w:r w:rsidR="00A572EF" w:rsidRPr="00A572EF">
        <w:rPr>
          <w:lang w:val="en-GB"/>
        </w:rPr>
        <w:t>字段</w:t>
      </w:r>
      <w:r w:rsidR="003406E6">
        <w:rPr>
          <w:lang w:val="en-GB"/>
        </w:rPr>
        <w:t>列</w:t>
      </w:r>
      <w:r w:rsidR="00A572EF" w:rsidRPr="00A572EF">
        <w:rPr>
          <w:lang w:val="en-GB"/>
        </w:rPr>
        <w:t>名称样式为：</w:t>
      </w:r>
      <w:r w:rsidR="00A572EF" w:rsidRPr="00A572EF">
        <w:rPr>
          <w:lang w:val="en-GB"/>
        </w:rPr>
        <w:t>id</w:t>
      </w:r>
      <w:r w:rsidR="00074F45">
        <w:rPr>
          <w:lang w:val="en-GB"/>
        </w:rPr>
        <w:t xml:space="preserve"> </w:t>
      </w:r>
      <w:r w:rsidR="00A572EF" w:rsidRPr="00A572EF">
        <w:rPr>
          <w:lang w:val="en-GB"/>
        </w:rPr>
        <w:t xml:space="preserve"> ,Name </w:t>
      </w:r>
      <w:r w:rsidR="00074F45">
        <w:rPr>
          <w:lang w:val="en-GB"/>
        </w:rPr>
        <w:t xml:space="preserve"> </w:t>
      </w:r>
      <w:r w:rsidR="00A572EF" w:rsidRPr="00A572EF">
        <w:rPr>
          <w:lang w:val="en-GB"/>
        </w:rPr>
        <w:t>,</w:t>
      </w:r>
      <w:proofErr w:type="spellStart"/>
      <w:r w:rsidR="00074F45">
        <w:rPr>
          <w:lang w:val="en-GB"/>
        </w:rPr>
        <w:t>nameCode</w:t>
      </w:r>
      <w:proofErr w:type="spellEnd"/>
      <w:r w:rsidR="00074F45">
        <w:rPr>
          <w:lang w:val="en-GB"/>
        </w:rPr>
        <w:t xml:space="preserve"> ,AGE</w:t>
      </w:r>
      <w:r w:rsidR="00A572EF">
        <w:rPr>
          <w:rFonts w:hint="eastAsia"/>
          <w:lang w:val="en-GB"/>
        </w:rPr>
        <w:t>。</w:t>
      </w:r>
    </w:p>
    <w:p w14:paraId="62F16989" w14:textId="77777777"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id   </w:t>
      </w:r>
    </w:p>
    <w:p w14:paraId="626A9C69" w14:textId="77777777"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,Name</w:t>
      </w:r>
      <w:proofErr w:type="gramEnd"/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2EFF5AB6" w14:textId="77777777"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proofErr w:type="spellStart"/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nameCode</w:t>
      </w:r>
      <w:proofErr w:type="spellEnd"/>
      <w:proofErr w:type="gramEnd"/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547C78B" w14:textId="77777777"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,AGE</w:t>
      </w:r>
      <w:proofErr w:type="gramEnd"/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7DBEE7A6" w14:textId="77777777"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406E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="006E15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6E156D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表名称</w:t>
      </w: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C9C870" w14:textId="77777777" w:rsidR="003406E6" w:rsidRPr="004D6D13" w:rsidRDefault="004D6D13" w:rsidP="00A20909">
      <w:pPr>
        <w:pStyle w:val="aff5"/>
        <w:numPr>
          <w:ilvl w:val="0"/>
          <w:numId w:val="49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proofErr w:type="spellStart"/>
      <w:r>
        <w:rPr>
          <w:lang w:val="en-GB"/>
        </w:rPr>
        <w:t>cstyle</w:t>
      </w:r>
      <w:proofErr w:type="spellEnd"/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</w:t>
      </w:r>
      <w:r w:rsidR="00F46121">
        <w:rPr>
          <w:rFonts w:hint="eastAsia"/>
          <w:lang w:val="en-GB"/>
        </w:rPr>
        <w:t>为可选配置。并且</w:t>
      </w:r>
      <w:r>
        <w:rPr>
          <w:rFonts w:hint="eastAsia"/>
          <w:lang w:val="en-GB"/>
        </w:rPr>
        <w:t>内容</w:t>
      </w:r>
      <w:r w:rsidR="00842FF8">
        <w:rPr>
          <w:rFonts w:hint="eastAsia"/>
          <w:lang w:val="en-GB"/>
        </w:rPr>
        <w:t>是</w:t>
      </w:r>
      <w:r>
        <w:rPr>
          <w:rFonts w:hint="eastAsia"/>
          <w:lang w:val="en-GB"/>
        </w:rPr>
        <w:t>不区分大小写</w:t>
      </w:r>
      <w:r w:rsidR="00EC174F">
        <w:rPr>
          <w:rFonts w:hint="eastAsia"/>
          <w:lang w:val="en-GB"/>
        </w:rPr>
        <w:t>的</w:t>
      </w:r>
      <w:r>
        <w:rPr>
          <w:rFonts w:hint="eastAsia"/>
          <w:lang w:val="en-GB"/>
        </w:rPr>
        <w:t>。</w:t>
      </w:r>
      <w:r w:rsidR="00AA40E3">
        <w:rPr>
          <w:rFonts w:hint="eastAsia"/>
          <w:lang w:val="en-GB"/>
        </w:rPr>
        <w:t>写成</w:t>
      </w:r>
      <w:r>
        <w:rPr>
          <w:lang w:val="en-GB"/>
        </w:rPr>
        <w:t>Normal</w:t>
      </w:r>
      <w:r>
        <w:rPr>
          <w:rFonts w:hint="eastAsia"/>
          <w:lang w:val="en-GB"/>
        </w:rPr>
        <w:t>、</w:t>
      </w:r>
      <w:r>
        <w:rPr>
          <w:lang w:val="en-GB"/>
        </w:rPr>
        <w:t>NORMAL</w:t>
      </w:r>
      <w:r>
        <w:rPr>
          <w:rFonts w:hint="eastAsia"/>
          <w:lang w:val="en-GB"/>
        </w:rPr>
        <w:t>、</w:t>
      </w:r>
      <w:r>
        <w:rPr>
          <w:lang w:val="en-GB"/>
        </w:rPr>
        <w:t>normal</w:t>
      </w:r>
      <w:r w:rsidR="00AA40E3">
        <w:rPr>
          <w:lang w:val="en-GB"/>
        </w:rPr>
        <w:t>等</w:t>
      </w:r>
      <w:r>
        <w:rPr>
          <w:rFonts w:hint="eastAsia"/>
          <w:lang w:val="en-GB"/>
        </w:rPr>
        <w:t>均可以。</w:t>
      </w:r>
    </w:p>
    <w:p w14:paraId="1B1B315A" w14:textId="77777777" w:rsidR="004D6D13" w:rsidRPr="00E1701D" w:rsidRDefault="004D6D13" w:rsidP="003406E6">
      <w:pPr>
        <w:pStyle w:val="aff5"/>
        <w:ind w:left="1560" w:firstLineChars="0" w:firstLine="0"/>
        <w:rPr>
          <w:lang w:val="en-GB"/>
        </w:rPr>
      </w:pPr>
    </w:p>
    <w:p w14:paraId="7D411A2A" w14:textId="77777777" w:rsidR="000E25F1" w:rsidRPr="003863F9" w:rsidRDefault="000E25F1" w:rsidP="000E25F1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4595C09B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"XSQL_MailTime_Step01_Query"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D0AE42F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E0ABCD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DSG_LogWeb</w:t>
      </w:r>
      <w:proofErr w:type="spellEnd"/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2BB150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23E1BBC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"MYSQL == </w:t>
      </w:r>
      <w:proofErr w:type="spellStart"/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DSG_LogWeb.getValue</w:t>
      </w:r>
      <w:proofErr w:type="spellEnd"/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BAD4AF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</w:t>
      </w:r>
      <w:proofErr w:type="gramEnd"/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CDATA[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17E322A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 A</w:t>
      </w:r>
      <w:proofErr w:type="gramEnd"/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.ID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1574103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</w:t>
      </w:r>
      <w:proofErr w:type="gramStart"/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proofErr w:type="gramEnd"/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.Title</w:t>
      </w:r>
      <w:proofErr w:type="spellEnd"/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B65DC10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</w:t>
      </w:r>
      <w:proofErr w:type="gramStart"/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proofErr w:type="gramEnd"/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.Content</w:t>
      </w:r>
      <w:proofErr w:type="spellEnd"/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DB85910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</w:t>
      </w:r>
      <w:proofErr w:type="gramStart"/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proofErr w:type="gramEnd"/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.Reciver</w:t>
      </w:r>
      <w:proofErr w:type="spellEnd"/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43D690A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</w:t>
      </w:r>
      <w:proofErr w:type="gramStart"/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proofErr w:type="gramEnd"/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.SendTime</w:t>
      </w:r>
      <w:proofErr w:type="spellEnd"/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2F3A79B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</w:t>
      </w:r>
      <w:proofErr w:type="gramStart"/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FROM  </w:t>
      </w:r>
      <w:proofErr w:type="spellStart"/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TMailTime</w:t>
      </w:r>
      <w:proofErr w:type="spellEnd"/>
      <w:proofErr w:type="gramEnd"/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871D2A2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proofErr w:type="gramStart"/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WHERE  </w:t>
      </w:r>
      <w:proofErr w:type="spellStart"/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proofErr w:type="gramEnd"/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.SendTime</w:t>
      </w:r>
      <w:proofErr w:type="spellEnd"/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&lt;= Now()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1AA44EE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231B27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D585F3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F80B2DE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</w:t>
      </w:r>
      <w:proofErr w:type="spellStart"/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DSG_LogWeb.getValue</w:t>
      </w:r>
      <w:proofErr w:type="spellEnd"/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5A9E3A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</w:t>
      </w:r>
      <w:proofErr w:type="gramEnd"/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CDATA[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A74FE05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 A</w:t>
      </w:r>
      <w:proofErr w:type="gramEnd"/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.ID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541F5B0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</w:t>
      </w:r>
      <w:proofErr w:type="gramStart"/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proofErr w:type="gramEnd"/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.Title</w:t>
      </w:r>
      <w:proofErr w:type="spellEnd"/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E7B1BAE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</w:t>
      </w:r>
      <w:proofErr w:type="gramStart"/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proofErr w:type="gramEnd"/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.Content</w:t>
      </w:r>
      <w:proofErr w:type="spellEnd"/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3E1CBA2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</w:t>
      </w:r>
      <w:proofErr w:type="gramStart"/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proofErr w:type="gramEnd"/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.Reciver</w:t>
      </w:r>
      <w:proofErr w:type="spellEnd"/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4DF57E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</w:t>
      </w:r>
      <w:proofErr w:type="gramStart"/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proofErr w:type="gramEnd"/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.SendTime</w:t>
      </w:r>
      <w:proofErr w:type="spellEnd"/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1CFD558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</w:t>
      </w:r>
      <w:proofErr w:type="gramStart"/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FROM  </w:t>
      </w:r>
      <w:proofErr w:type="spellStart"/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TMailTime</w:t>
      </w:r>
      <w:proofErr w:type="spellEnd"/>
      <w:proofErr w:type="gramEnd"/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D383A07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proofErr w:type="gramStart"/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WHERE  </w:t>
      </w:r>
      <w:proofErr w:type="spellStart"/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proofErr w:type="gramEnd"/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.SendTime</w:t>
      </w:r>
      <w:proofErr w:type="spellEnd"/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&lt;= </w:t>
      </w:r>
      <w:proofErr w:type="spellStart"/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GetDate</w:t>
      </w:r>
      <w:proofErr w:type="spellEnd"/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()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1170D10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5CF5A8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48F583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AFF875E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F906C0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&lt;row&gt;</w:t>
      </w:r>
      <w:proofErr w:type="spellStart"/>
      <w:proofErr w:type="gramStart"/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</w:t>
      </w:r>
      <w:proofErr w:type="gramEnd"/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.HashMap</w:t>
      </w:r>
      <w:proofErr w:type="spellEnd"/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&lt;/row&gt;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84D948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</w:t>
      </w:r>
      <w:proofErr w:type="spellStart"/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cfill</w:t>
      </w:r>
      <w:proofErr w:type="spellEnd"/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</w:t>
      </w:r>
      <w:proofErr w:type="gramStart"/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</w:t>
      </w:r>
      <w:proofErr w:type="spellStart"/>
      <w:proofErr w:type="gramEnd"/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colName</w:t>
      </w:r>
      <w:proofErr w:type="spellEnd"/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,</w:t>
      </w:r>
      <w:proofErr w:type="spellStart"/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colValue</w:t>
      </w:r>
      <w:proofErr w:type="spellEnd"/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</w:t>
      </w:r>
      <w:proofErr w:type="spellStart"/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cfill</w:t>
      </w:r>
      <w:proofErr w:type="spellEnd"/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90576E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</w:t>
      </w:r>
      <w:proofErr w:type="spellStart"/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cstyle</w:t>
      </w:r>
      <w:proofErr w:type="spellEnd"/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NORMAL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</w:t>
      </w:r>
      <w:proofErr w:type="spellStart"/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cstyle</w:t>
      </w:r>
      <w:proofErr w:type="spellEnd"/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76DA3E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9F8112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62775D2" w14:textId="77777777" w:rsidR="00EE162B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DFAA71" w14:textId="77777777" w:rsidR="004D6D13" w:rsidRDefault="004D6D13" w:rsidP="002B6176">
      <w:pPr>
        <w:rPr>
          <w:lang w:val="en-GB"/>
        </w:rPr>
      </w:pPr>
    </w:p>
    <w:p w14:paraId="499A90E2" w14:textId="77777777" w:rsidR="00EE162B" w:rsidRDefault="00EE162B" w:rsidP="002B6176">
      <w:pPr>
        <w:rPr>
          <w:lang w:val="en-GB"/>
        </w:rPr>
      </w:pPr>
    </w:p>
    <w:p w14:paraId="49B51427" w14:textId="77777777" w:rsidR="007448D7" w:rsidRDefault="007448D7" w:rsidP="002B6176">
      <w:pPr>
        <w:rPr>
          <w:lang w:val="en-GB"/>
        </w:rPr>
      </w:pPr>
    </w:p>
    <w:p w14:paraId="42D30525" w14:textId="77777777" w:rsidR="007448D7" w:rsidRPr="007D54B3" w:rsidRDefault="007448D7" w:rsidP="007448D7">
      <w:pPr>
        <w:pStyle w:val="1"/>
        <w:rPr>
          <w:lang w:val="en-GB"/>
        </w:rPr>
      </w:pPr>
      <w:bookmarkStart w:id="34" w:name="_Toc103776038"/>
      <w:r>
        <w:t>XSQL</w:t>
      </w:r>
      <w:r w:rsidR="00A23D10">
        <w:t>转义数据库关键字</w:t>
      </w:r>
      <w:bookmarkEnd w:id="34"/>
    </w:p>
    <w:p w14:paraId="34792247" w14:textId="77777777" w:rsidR="007448D7" w:rsidRDefault="003C0EEF" w:rsidP="002B6176">
      <w:pPr>
        <w:rPr>
          <w:lang w:val="en-GB"/>
        </w:rPr>
      </w:pPr>
      <w:r>
        <w:rPr>
          <w:rFonts w:hint="eastAsia"/>
          <w:lang w:val="en-GB"/>
        </w:rPr>
        <w:t>带参数操作数据库的情况下，如果参数中出现的数据库关键字“单引号”时，可能会出现非法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，即语法不正确的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</w:p>
    <w:p w14:paraId="2624BC5C" w14:textId="77777777" w:rsidR="003C0EEF" w:rsidRDefault="003C0EEF" w:rsidP="002B6176">
      <w:pPr>
        <w:rPr>
          <w:lang w:val="en-GB"/>
        </w:rPr>
      </w:pPr>
      <w:r>
        <w:rPr>
          <w:lang w:val="en-GB"/>
        </w:rPr>
        <w:t>下面</w:t>
      </w:r>
      <w:r>
        <w:rPr>
          <w:lang w:val="en-GB"/>
        </w:rPr>
        <w:t>SQL</w:t>
      </w:r>
      <w:r>
        <w:rPr>
          <w:lang w:val="en-GB"/>
        </w:rPr>
        <w:t>，当占位符</w:t>
      </w:r>
      <w:r>
        <w:rPr>
          <w:rFonts w:hint="eastAsia"/>
          <w:lang w:val="en-GB"/>
        </w:rPr>
        <w:t>name</w:t>
      </w:r>
      <w:r>
        <w:rPr>
          <w:rFonts w:hint="eastAsia"/>
          <w:lang w:val="en-GB"/>
        </w:rPr>
        <w:t>的值为</w:t>
      </w:r>
      <w:r w:rsidR="00402125">
        <w:rPr>
          <w:rFonts w:hint="eastAsia"/>
          <w:lang w:val="en-GB"/>
        </w:rPr>
        <w:t>“</w:t>
      </w:r>
      <w:r>
        <w:rPr>
          <w:rFonts w:hint="eastAsia"/>
          <w:lang w:val="en-GB"/>
        </w:rPr>
        <w:t>张</w:t>
      </w:r>
      <w:r>
        <w:rPr>
          <w:lang w:val="en-GB"/>
        </w:rPr>
        <w:t>’</w:t>
      </w:r>
      <w:r>
        <w:rPr>
          <w:rFonts w:hint="eastAsia"/>
          <w:lang w:val="en-GB"/>
        </w:rPr>
        <w:t>三</w:t>
      </w:r>
      <w:r w:rsidR="00402125">
        <w:rPr>
          <w:rFonts w:hint="eastAsia"/>
          <w:lang w:val="en-GB"/>
        </w:rPr>
        <w:t>”</w:t>
      </w:r>
      <w:r>
        <w:rPr>
          <w:rFonts w:hint="eastAsia"/>
          <w:lang w:val="en-GB"/>
        </w:rPr>
        <w:t>（中间有一个单引号）时，</w:t>
      </w:r>
      <w:r w:rsidR="00096B25">
        <w:rPr>
          <w:rFonts w:hint="eastAsia"/>
          <w:lang w:val="en-GB"/>
        </w:rPr>
        <w:t>在</w:t>
      </w:r>
      <w:proofErr w:type="gramStart"/>
      <w:r w:rsidR="00096B25">
        <w:rPr>
          <w:rFonts w:hint="eastAsia"/>
          <w:lang w:val="en-GB"/>
        </w:rPr>
        <w:t>不</w:t>
      </w:r>
      <w:proofErr w:type="gramEnd"/>
      <w:r>
        <w:rPr>
          <w:rFonts w:hint="eastAsia"/>
          <w:lang w:val="en-GB"/>
        </w:rPr>
        <w:t>配置</w:t>
      </w:r>
      <w:proofErr w:type="spellStart"/>
      <w:r w:rsidRPr="007B0D0C">
        <w:rPr>
          <w:highlight w:val="green"/>
          <w:lang w:val="en-GB"/>
        </w:rPr>
        <w:t>XSQL.content</w:t>
      </w:r>
      <w:r w:rsidR="007B0D0C">
        <w:rPr>
          <w:highlight w:val="green"/>
          <w:lang w:val="en-GB"/>
        </w:rPr>
        <w:t>DB</w:t>
      </w:r>
      <w:r w:rsidRPr="007B0D0C">
        <w:rPr>
          <w:highlight w:val="green"/>
          <w:lang w:val="en-GB"/>
        </w:rPr>
        <w:t>.keyReplace</w:t>
      </w:r>
      <w:proofErr w:type="spellEnd"/>
      <w:r>
        <w:rPr>
          <w:rFonts w:hint="eastAsia"/>
          <w:lang w:val="en-GB"/>
        </w:rPr>
        <w:t>属性为</w:t>
      </w:r>
      <w:r w:rsidR="0067363D">
        <w:rPr>
          <w:rFonts w:hint="eastAsia"/>
          <w:lang w:val="en-GB"/>
        </w:rPr>
        <w:t>f</w:t>
      </w:r>
      <w:r w:rsidR="0067363D">
        <w:rPr>
          <w:lang w:val="en-GB"/>
        </w:rPr>
        <w:t>alse</w:t>
      </w:r>
      <w:r>
        <w:rPr>
          <w:rFonts w:hint="eastAsia"/>
          <w:lang w:val="en-GB"/>
        </w:rPr>
        <w:t>时</w:t>
      </w:r>
      <w:r w:rsidR="00096B25">
        <w:rPr>
          <w:rFonts w:hint="eastAsia"/>
          <w:lang w:val="en-GB"/>
        </w:rPr>
        <w:t>，会执行</w:t>
      </w:r>
      <w:r>
        <w:rPr>
          <w:rFonts w:hint="eastAsia"/>
          <w:lang w:val="en-GB"/>
        </w:rPr>
        <w:t>异常。</w:t>
      </w:r>
    </w:p>
    <w:p w14:paraId="6A5AE299" w14:textId="77777777" w:rsidR="00607BA0" w:rsidRDefault="00607BA0" w:rsidP="002B6176">
      <w:pPr>
        <w:rPr>
          <w:lang w:val="en-GB"/>
        </w:rPr>
      </w:pPr>
    </w:p>
    <w:p w14:paraId="3BB3E4DE" w14:textId="705C1325" w:rsidR="00607BA0" w:rsidRDefault="00607BA0" w:rsidP="002B6176">
      <w:pPr>
        <w:rPr>
          <w:lang w:val="en-GB"/>
        </w:rPr>
      </w:pPr>
      <w:proofErr w:type="spellStart"/>
      <w:r>
        <w:rPr>
          <w:rFonts w:hint="eastAsia"/>
          <w:lang w:val="en-GB"/>
        </w:rPr>
        <w:t>keyReplace</w:t>
      </w:r>
      <w:proofErr w:type="spellEnd"/>
      <w:r>
        <w:rPr>
          <w:rFonts w:hint="eastAsia"/>
          <w:lang w:val="en-GB"/>
        </w:rPr>
        <w:t>属性的默认值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为：</w:t>
      </w:r>
      <w:r w:rsidR="00F42D8A">
        <w:rPr>
          <w:lang w:val="en-GB"/>
        </w:rPr>
        <w:t>true</w:t>
      </w:r>
      <w:r>
        <w:rPr>
          <w:rFonts w:hint="eastAsia"/>
          <w:lang w:val="en-GB"/>
        </w:rPr>
        <w:t>。</w:t>
      </w:r>
    </w:p>
    <w:p w14:paraId="7F5FF7F4" w14:textId="77777777" w:rsidR="0060118A" w:rsidRDefault="0060118A" w:rsidP="002B6176">
      <w:pPr>
        <w:rPr>
          <w:lang w:val="en-GB"/>
        </w:rPr>
      </w:pPr>
      <w:r>
        <w:rPr>
          <w:lang w:val="en-GB"/>
        </w:rPr>
        <w:t>对于预处理机制执行</w:t>
      </w:r>
      <w:r>
        <w:rPr>
          <w:lang w:val="en-GB"/>
        </w:rPr>
        <w:t>SQL</w:t>
      </w:r>
      <w:r>
        <w:rPr>
          <w:lang w:val="en-GB"/>
        </w:rPr>
        <w:t>是不存在上述情况的。</w:t>
      </w:r>
    </w:p>
    <w:p w14:paraId="1FB84DA5" w14:textId="77777777" w:rsidR="00607BA0" w:rsidRPr="003C0EEF" w:rsidRDefault="00607BA0" w:rsidP="002B6176">
      <w:pPr>
        <w:rPr>
          <w:lang w:val="en-GB"/>
        </w:rPr>
      </w:pPr>
    </w:p>
    <w:p w14:paraId="7C876C1C" w14:textId="77777777" w:rsidR="007448D7" w:rsidRDefault="007B0D0C" w:rsidP="002B6176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724B5EB6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507D65BA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75B462EA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4439CC0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0E14166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</w:t>
      </w:r>
      <w:proofErr w:type="spellStart"/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contentDB</w:t>
      </w:r>
      <w:proofErr w:type="spellEnd"/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96C31D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    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</w:t>
      </w:r>
      <w:proofErr w:type="spellStart"/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keyReplace</w:t>
      </w:r>
      <w:proofErr w:type="spellEnd"/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</w:t>
      </w:r>
      <w:r w:rsidRPr="007B0D0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true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</w:t>
      </w:r>
      <w:proofErr w:type="spellStart"/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keyReplace</w:t>
      </w:r>
      <w:proofErr w:type="spellEnd"/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C8204D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</w:t>
      </w:r>
      <w:proofErr w:type="spellStart"/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contentDB</w:t>
      </w:r>
      <w:proofErr w:type="spellEnd"/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E8C120D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2E9D3BBD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1099248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</w:t>
      </w:r>
      <w:proofErr w:type="gramEnd"/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CDATA[ 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73DBF14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6D843D3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1AEBC29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377547D0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2950C504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AA2E4C0" w14:textId="77777777" w:rsidR="007B0D0C" w:rsidRDefault="007B0D0C" w:rsidP="002B6176">
      <w:pPr>
        <w:rPr>
          <w:lang w:val="en-GB"/>
        </w:rPr>
      </w:pPr>
    </w:p>
    <w:p w14:paraId="762E595C" w14:textId="77777777" w:rsidR="007B0D0C" w:rsidRDefault="00CF5E1F" w:rsidP="002B6176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14:paraId="6B2726CA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536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536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94536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XSQL_LogInfo_Add</w:t>
      </w:r>
      <w:proofErr w:type="spellEnd"/>
      <w:r w:rsidRPr="0094536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580803B3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82CEA8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536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536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94536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DSG_LogWeb</w:t>
      </w:r>
      <w:proofErr w:type="spellEnd"/>
      <w:r w:rsidRPr="0094536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3EDAB3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D58CC6F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contentDB</w:t>
      </w:r>
      <w:proofErr w:type="spellEnd"/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A79C23" w14:textId="77777777" w:rsidR="00945362" w:rsidRPr="002B66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7641A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</w:t>
      </w:r>
      <w:proofErr w:type="spellStart"/>
      <w:r w:rsidRPr="0067641A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keyReplace</w:t>
      </w:r>
      <w:proofErr w:type="spellEnd"/>
      <w:r w:rsidRPr="0067641A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</w:t>
      </w:r>
      <w:r w:rsidRPr="00945362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true</w:t>
      </w:r>
      <w:r w:rsidRPr="0067641A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</w:t>
      </w:r>
      <w:proofErr w:type="spellStart"/>
      <w:r w:rsidRPr="0067641A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keyReplace</w:t>
      </w:r>
      <w:proofErr w:type="spellEnd"/>
      <w:r w:rsidRPr="0067641A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1DAE13" w14:textId="77777777" w:rsidR="002B6662" w:rsidRPr="00945362" w:rsidRDefault="002B66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safeCheck</w:t>
      </w:r>
      <w:proofErr w:type="spellEnd"/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safeCheck</w:t>
      </w:r>
      <w:proofErr w:type="spellEnd"/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14:paraId="64ABF40E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contentDB</w:t>
      </w:r>
      <w:proofErr w:type="spellEnd"/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BE9F2B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2ED058B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FA85EE" w14:textId="77777777" w:rsidR="00945362" w:rsidRPr="00945362" w:rsidRDefault="0067641A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="00945362"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</w:t>
      </w:r>
      <w:proofErr w:type="gramEnd"/>
      <w:r w:rsidR="00945362"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CDATA[</w:t>
      </w:r>
      <w:r w:rsidR="00945362"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AF0CC89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proofErr w:type="gramStart"/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INSERT  INTO</w:t>
      </w:r>
      <w:proofErr w:type="gramEnd"/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proofErr w:type="spellStart"/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TLog</w:t>
      </w:r>
      <w:proofErr w:type="spellEnd"/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2E36BC6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(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9AA7A20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1BE662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proofErr w:type="gramStart"/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sysID</w:t>
      </w:r>
      <w:proofErr w:type="spellEnd"/>
      <w:proofErr w:type="gramEnd"/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561FF64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proofErr w:type="gramStart"/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logID</w:t>
      </w:r>
      <w:proofErr w:type="spellEnd"/>
      <w:proofErr w:type="gramEnd"/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B8F653C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proofErr w:type="gramStart"/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logType</w:t>
      </w:r>
      <w:proofErr w:type="spellEnd"/>
      <w:proofErr w:type="gramEnd"/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72B9AB1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proofErr w:type="gramStart"/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logClass</w:t>
      </w:r>
      <w:proofErr w:type="spellEnd"/>
      <w:proofErr w:type="gramEnd"/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EDA67B8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proofErr w:type="gramStart"/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logContent</w:t>
      </w:r>
      <w:proofErr w:type="spellEnd"/>
      <w:proofErr w:type="gramEnd"/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BC9DB93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proofErr w:type="gramStart"/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logInfo</w:t>
      </w:r>
      <w:proofErr w:type="spellEnd"/>
      <w:proofErr w:type="gramEnd"/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9F99F86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proofErr w:type="gramStart"/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operatorNo</w:t>
      </w:r>
      <w:proofErr w:type="spellEnd"/>
      <w:proofErr w:type="gramEnd"/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8699ABE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proofErr w:type="gramStart"/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operationType</w:t>
      </w:r>
      <w:proofErr w:type="spellEnd"/>
      <w:proofErr w:type="gramEnd"/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662344E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proofErr w:type="gramStart"/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operationRemark</w:t>
      </w:r>
      <w:proofErr w:type="spellEnd"/>
      <w:proofErr w:type="gramEnd"/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07D608A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proofErr w:type="gramStart"/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operationTime</w:t>
      </w:r>
      <w:proofErr w:type="spellEnd"/>
      <w:proofErr w:type="gramEnd"/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4ED5D8E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proofErr w:type="gramStart"/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waitTime</w:t>
      </w:r>
      <w:proofErr w:type="spellEnd"/>
      <w:proofErr w:type="gramEnd"/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2AFF1B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98985A6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VALUES (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BD91F27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':id'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38CD9BC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</w:t>
      </w:r>
      <w:proofErr w:type="gramStart"/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':</w:t>
      </w:r>
      <w:proofErr w:type="spellStart"/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sysID</w:t>
      </w:r>
      <w:proofErr w:type="spellEnd"/>
      <w:proofErr w:type="gramEnd"/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D89CE7A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</w:t>
      </w:r>
      <w:proofErr w:type="gramStart"/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':</w:t>
      </w:r>
      <w:proofErr w:type="spellStart"/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logID</w:t>
      </w:r>
      <w:proofErr w:type="spellEnd"/>
      <w:proofErr w:type="gramEnd"/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AC2D53D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</w:t>
      </w:r>
      <w:proofErr w:type="gramStart"/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':</w:t>
      </w:r>
      <w:proofErr w:type="spellStart"/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logType</w:t>
      </w:r>
      <w:proofErr w:type="spellEnd"/>
      <w:proofErr w:type="gramEnd"/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F7B8AD6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</w:t>
      </w:r>
      <w:proofErr w:type="gramStart"/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':</w:t>
      </w:r>
      <w:proofErr w:type="spellStart"/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logClass</w:t>
      </w:r>
      <w:proofErr w:type="spellEnd"/>
      <w:proofErr w:type="gramEnd"/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189E904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</w:t>
      </w:r>
      <w:proofErr w:type="gramStart"/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':</w:t>
      </w:r>
      <w:proofErr w:type="spellStart"/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logContent</w:t>
      </w:r>
      <w:proofErr w:type="spellEnd"/>
      <w:proofErr w:type="gramEnd"/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2BD1DEA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</w:t>
      </w:r>
      <w:proofErr w:type="gramStart"/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':</w:t>
      </w:r>
      <w:proofErr w:type="spellStart"/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logInfo</w:t>
      </w:r>
      <w:proofErr w:type="spellEnd"/>
      <w:proofErr w:type="gramEnd"/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315D38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</w:t>
      </w:r>
      <w:proofErr w:type="gramStart"/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':</w:t>
      </w:r>
      <w:proofErr w:type="spellStart"/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operatorNo</w:t>
      </w:r>
      <w:proofErr w:type="spellEnd"/>
      <w:proofErr w:type="gramEnd"/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CD2048F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</w:t>
      </w:r>
      <w:proofErr w:type="gramStart"/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':</w:t>
      </w:r>
      <w:proofErr w:type="spellStart"/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operationType</w:t>
      </w:r>
      <w:proofErr w:type="spellEnd"/>
      <w:proofErr w:type="gramEnd"/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005E347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</w:t>
      </w:r>
      <w:proofErr w:type="gramStart"/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':</w:t>
      </w:r>
      <w:proofErr w:type="spellStart"/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operationRemark</w:t>
      </w:r>
      <w:proofErr w:type="spellEnd"/>
      <w:proofErr w:type="gramEnd"/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CECE20D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</w:t>
      </w:r>
      <w:proofErr w:type="gramStart"/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':</w:t>
      </w:r>
      <w:proofErr w:type="spellStart"/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operationTime</w:t>
      </w:r>
      <w:proofErr w:type="spellEnd"/>
      <w:proofErr w:type="gramEnd"/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6A8DC99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</w:t>
      </w:r>
      <w:proofErr w:type="gramStart"/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':</w:t>
      </w:r>
      <w:proofErr w:type="spellStart"/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waitTime</w:t>
      </w:r>
      <w:proofErr w:type="spellEnd"/>
      <w:proofErr w:type="gramEnd"/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723A52F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D84E07B" w14:textId="77777777" w:rsidR="00945362" w:rsidRPr="00945362" w:rsidRDefault="0067641A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945362"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945362"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A49172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6C962E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9CA65C2" w14:textId="77777777" w:rsidR="00CF5E1F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AEB7D7" w14:textId="77777777" w:rsidR="00945362" w:rsidRDefault="00945362" w:rsidP="002B6176">
      <w:pPr>
        <w:rPr>
          <w:lang w:val="en-GB"/>
        </w:rPr>
      </w:pPr>
    </w:p>
    <w:p w14:paraId="1DCF9065" w14:textId="77777777" w:rsidR="00CF5E1F" w:rsidRDefault="00CF5E1F" w:rsidP="002B6176">
      <w:pPr>
        <w:rPr>
          <w:lang w:val="en-GB"/>
        </w:rPr>
      </w:pPr>
    </w:p>
    <w:p w14:paraId="3EE32BA3" w14:textId="77777777" w:rsidR="00975FBF" w:rsidRDefault="00975FBF" w:rsidP="002B6176">
      <w:pPr>
        <w:rPr>
          <w:lang w:val="en-GB"/>
        </w:rPr>
      </w:pPr>
    </w:p>
    <w:p w14:paraId="2C0DE7DB" w14:textId="77777777" w:rsidR="00975FBF" w:rsidRPr="00975FBF" w:rsidRDefault="00975FBF" w:rsidP="00975FBF">
      <w:pPr>
        <w:pStyle w:val="1"/>
        <w:rPr>
          <w:lang w:val="en-GB"/>
        </w:rPr>
      </w:pPr>
      <w:bookmarkStart w:id="35" w:name="_XSQL查询结果为Map结构的查询"/>
      <w:bookmarkStart w:id="36" w:name="_Toc103776039"/>
      <w:bookmarkEnd w:id="35"/>
      <w:r>
        <w:t>XSQL</w:t>
      </w:r>
      <w:r>
        <w:t>查询结果</w:t>
      </w:r>
      <w:r>
        <w:rPr>
          <w:rFonts w:hint="eastAsia"/>
        </w:rPr>
        <w:t>为</w:t>
      </w:r>
      <w:r>
        <w:rPr>
          <w:lang w:val="en-GB"/>
        </w:rPr>
        <w:t>Map</w:t>
      </w:r>
      <w:r>
        <w:rPr>
          <w:rFonts w:hint="eastAsia"/>
        </w:rPr>
        <w:t>结构的查询</w:t>
      </w:r>
      <w:bookmarkEnd w:id="36"/>
    </w:p>
    <w:p w14:paraId="2C8475A8" w14:textId="77777777" w:rsidR="0070258D" w:rsidRPr="000A52FA" w:rsidRDefault="0070258D" w:rsidP="0070258D">
      <w:pPr>
        <w:rPr>
          <w:lang w:val="en-GB"/>
        </w:rPr>
      </w:pPr>
      <w:r>
        <w:rPr>
          <w:rFonts w:hint="eastAsia"/>
          <w:lang w:val="en-GB"/>
        </w:rPr>
        <w:t>查询结果为</w:t>
      </w:r>
      <w:r>
        <w:rPr>
          <w:lang w:val="en-GB"/>
        </w:rPr>
        <w:t>Map</w:t>
      </w:r>
      <w:r>
        <w:rPr>
          <w:rFonts w:hint="eastAsia"/>
          <w:lang w:val="en-GB"/>
        </w:rPr>
        <w:t>结果的查询。</w:t>
      </w:r>
      <w:r>
        <w:rPr>
          <w:rFonts w:hint="eastAsia"/>
          <w:lang w:val="en-GB"/>
        </w:rPr>
        <w:t xml:space="preserve"> </w:t>
      </w:r>
      <w:r w:rsidR="000A52FA">
        <w:rPr>
          <w:rFonts w:hint="eastAsia"/>
          <w:lang w:val="en-GB"/>
        </w:rPr>
        <w:t>相信你能理解是什么意思。常用于数据字典的查询。因为</w:t>
      </w:r>
      <w:r w:rsidR="000A52FA">
        <w:rPr>
          <w:lang w:val="en-GB"/>
        </w:rPr>
        <w:t>Map</w:t>
      </w:r>
      <w:r w:rsidR="000A52FA">
        <w:rPr>
          <w:rFonts w:hint="eastAsia"/>
          <w:lang w:val="en-GB"/>
        </w:rPr>
        <w:t>结构可以通过</w:t>
      </w:r>
      <w:r w:rsidR="000A52FA">
        <w:rPr>
          <w:lang w:val="en-GB"/>
        </w:rPr>
        <w:t>key</w:t>
      </w:r>
      <w:r w:rsidR="000A52FA">
        <w:rPr>
          <w:rFonts w:hint="eastAsia"/>
          <w:lang w:val="en-GB"/>
        </w:rPr>
        <w:t>快速定位</w:t>
      </w:r>
      <w:r w:rsidR="000A52FA">
        <w:rPr>
          <w:lang w:val="en-GB"/>
        </w:rPr>
        <w:t>value</w:t>
      </w:r>
      <w:r w:rsidR="000A52FA">
        <w:rPr>
          <w:rFonts w:hint="eastAsia"/>
          <w:lang w:val="en-GB"/>
        </w:rPr>
        <w:t>。</w:t>
      </w:r>
    </w:p>
    <w:p w14:paraId="70A2713D" w14:textId="77777777" w:rsidR="00975FBF" w:rsidRDefault="0070258D" w:rsidP="0070258D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22DF2EBE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sqls</w:t>
      </w:r>
      <w:proofErr w:type="spellEnd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10F2FB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467DB9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7B51E351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F8A94B6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77CE60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93524EC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D648B9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</w:t>
      </w:r>
      <w:proofErr w:type="gramEnd"/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CDATA[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5B0DCFD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D1AB273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3CA5C3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B02EB0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62FBF1B9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753399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proofErr w:type="spellStart"/>
      <w:proofErr w:type="gramStart"/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</w:t>
      </w:r>
      <w:proofErr w:type="gramEnd"/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.HashMap</w:t>
      </w:r>
      <w:proofErr w:type="spellEnd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CB666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   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表级的对象类型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497C48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put(row.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成员属性名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,row)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="00CB666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行级对象填充</w:t>
      </w:r>
      <w:proofErr w:type="gramStart"/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到表级对象</w:t>
      </w:r>
      <w:proofErr w:type="gramEnd"/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的填充方法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3187D5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34E0A0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</w:t>
      </w:r>
      <w:proofErr w:type="spellStart"/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colValue</w:t>
      </w:r>
      <w:proofErr w:type="spellEnd"/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proofErr w:type="gram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</w:t>
      </w:r>
      <w:proofErr w:type="gramEnd"/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用什么方法将每个字段填充到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9A49B1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09F6F9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205488F9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177C1E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E016590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sqls</w:t>
      </w:r>
      <w:proofErr w:type="spellEnd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A216EA" w14:textId="77777777" w:rsidR="00AE0875" w:rsidRPr="003863F9" w:rsidRDefault="00AE0875" w:rsidP="00AE0875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1355BB12" w14:textId="77777777" w:rsidR="00AE0875" w:rsidRDefault="00AE0875" w:rsidP="00976031">
      <w:pPr>
        <w:pStyle w:val="aff5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语法中多数参数已在“</w:t>
      </w:r>
      <w:r w:rsidR="00936917">
        <w:fldChar w:fldCharType="begin"/>
      </w:r>
      <w:r w:rsidR="00936917">
        <w:instrText xml:space="preserve"> HYPERLINK \l "_XSQL</w:instrText>
      </w:r>
      <w:r w:rsidR="00936917">
        <w:instrText>常规</w:instrText>
      </w:r>
      <w:r w:rsidR="00936917">
        <w:instrText>List</w:instrText>
      </w:r>
      <w:r w:rsidR="00936917">
        <w:instrText>查询</w:instrText>
      </w:r>
      <w:r w:rsidR="00936917">
        <w:instrText xml:space="preserve">" </w:instrText>
      </w:r>
      <w:r w:rsidR="00936917">
        <w:fldChar w:fldCharType="separate"/>
      </w:r>
      <w:r w:rsidRPr="002C1FDC">
        <w:rPr>
          <w:rStyle w:val="aff6"/>
          <w:rFonts w:hint="eastAsia"/>
          <w:lang w:val="en-GB"/>
        </w:rPr>
        <w:t>XSQL</w:t>
      </w:r>
      <w:r w:rsidRPr="002C1FDC">
        <w:rPr>
          <w:rStyle w:val="aff6"/>
          <w:rFonts w:hint="eastAsia"/>
          <w:lang w:val="en-GB"/>
        </w:rPr>
        <w:t>常规</w:t>
      </w:r>
      <w:r w:rsidRPr="002C1FDC">
        <w:rPr>
          <w:rStyle w:val="aff6"/>
          <w:lang w:val="en-GB"/>
        </w:rPr>
        <w:t>List</w:t>
      </w:r>
      <w:r w:rsidRPr="002C1FDC">
        <w:rPr>
          <w:rStyle w:val="aff6"/>
          <w:rFonts w:hint="eastAsia"/>
          <w:lang w:val="en-GB"/>
        </w:rPr>
        <w:t>查询</w:t>
      </w:r>
      <w:r w:rsidR="00936917">
        <w:rPr>
          <w:rStyle w:val="aff6"/>
          <w:lang w:val="en-GB"/>
        </w:rPr>
        <w:fldChar w:fldCharType="end"/>
      </w:r>
      <w:r>
        <w:rPr>
          <w:rFonts w:hint="eastAsia"/>
          <w:lang w:val="en-GB"/>
        </w:rPr>
        <w:t>”阐述过</w:t>
      </w:r>
      <w:r w:rsidR="002C1FDC">
        <w:rPr>
          <w:rFonts w:hint="eastAsia"/>
          <w:lang w:val="en-GB"/>
        </w:rPr>
        <w:t>，这里只做补充说明。</w:t>
      </w:r>
    </w:p>
    <w:p w14:paraId="5AF64D85" w14:textId="77777777" w:rsidR="002C1FDC" w:rsidRDefault="00E733F8" w:rsidP="00976031">
      <w:pPr>
        <w:pStyle w:val="aff5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table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节点定义查询结果集（</w:t>
      </w:r>
      <w:proofErr w:type="gramStart"/>
      <w:r>
        <w:rPr>
          <w:rFonts w:hint="eastAsia"/>
          <w:lang w:val="en-GB"/>
        </w:rPr>
        <w:t>表级对象</w:t>
      </w:r>
      <w:proofErr w:type="gramEnd"/>
      <w:r>
        <w:rPr>
          <w:rFonts w:hint="eastAsia"/>
          <w:lang w:val="en-GB"/>
        </w:rPr>
        <w:t>）被映射为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</w:t>
      </w:r>
      <w:r w:rsidR="00EC139C">
        <w:rPr>
          <w:rFonts w:hint="eastAsia"/>
          <w:lang w:val="en-GB"/>
        </w:rPr>
        <w:t>定义它为</w:t>
      </w:r>
      <w:proofErr w:type="spellStart"/>
      <w:r w:rsidR="00EC139C">
        <w:rPr>
          <w:rFonts w:hint="eastAsia"/>
          <w:lang w:val="en-GB"/>
        </w:rPr>
        <w:t>java.util.</w:t>
      </w:r>
      <w:r w:rsidR="00EC139C">
        <w:rPr>
          <w:lang w:val="en-GB"/>
        </w:rPr>
        <w:t>HashMap</w:t>
      </w:r>
      <w:proofErr w:type="spellEnd"/>
      <w:r w:rsidR="00EC139C">
        <w:rPr>
          <w:rFonts w:hint="eastAsia"/>
          <w:lang w:val="en-GB"/>
        </w:rPr>
        <w:t>的结构来存储数据库查询结果集。</w:t>
      </w:r>
      <w:r w:rsidR="00943F19">
        <w:rPr>
          <w:rFonts w:hint="eastAsia"/>
          <w:lang w:val="en-GB"/>
        </w:rPr>
        <w:t>当然，换成</w:t>
      </w:r>
      <w:proofErr w:type="spellStart"/>
      <w:r w:rsidR="00943F19">
        <w:rPr>
          <w:lang w:val="en-GB"/>
        </w:rPr>
        <w:t>java.util.Hashtable</w:t>
      </w:r>
      <w:proofErr w:type="spellEnd"/>
      <w:r w:rsidR="00D4442A">
        <w:rPr>
          <w:rFonts w:hint="eastAsia"/>
          <w:lang w:val="en-GB"/>
        </w:rPr>
        <w:t>、</w:t>
      </w:r>
      <w:proofErr w:type="spellStart"/>
      <w:r w:rsidR="00D4442A">
        <w:rPr>
          <w:lang w:val="en-GB"/>
        </w:rPr>
        <w:t>java.util.</w:t>
      </w:r>
      <w:r w:rsidR="00D4442A" w:rsidRPr="00D4442A">
        <w:rPr>
          <w:lang w:val="en-GB"/>
        </w:rPr>
        <w:t>LinkedHashMap</w:t>
      </w:r>
      <w:proofErr w:type="spellEnd"/>
      <w:r w:rsidR="00D4442A">
        <w:rPr>
          <w:rFonts w:hint="eastAsia"/>
          <w:lang w:val="en-GB"/>
        </w:rPr>
        <w:t>都</w:t>
      </w:r>
      <w:r w:rsidR="00943F19">
        <w:rPr>
          <w:rFonts w:hint="eastAsia"/>
          <w:lang w:val="en-GB"/>
        </w:rPr>
        <w:t>是可以的。</w:t>
      </w:r>
    </w:p>
    <w:p w14:paraId="3608D90F" w14:textId="77777777" w:rsidR="00D02087" w:rsidRDefault="00D02087" w:rsidP="00976031">
      <w:pPr>
        <w:pStyle w:val="aff5"/>
        <w:numPr>
          <w:ilvl w:val="0"/>
          <w:numId w:val="15"/>
        </w:numPr>
        <w:ind w:firstLineChars="0"/>
        <w:rPr>
          <w:lang w:val="en-GB"/>
        </w:rPr>
      </w:pPr>
      <w:r>
        <w:rPr>
          <w:lang w:val="en-GB"/>
        </w:rPr>
        <w:t>&lt;fill&gt;</w:t>
      </w:r>
      <w:r>
        <w:rPr>
          <w:rFonts w:hint="eastAsia"/>
          <w:lang w:val="en-GB"/>
        </w:rPr>
        <w:t>&lt;fill&gt;</w:t>
      </w:r>
      <w:r>
        <w:rPr>
          <w:rFonts w:hint="eastAsia"/>
          <w:lang w:val="en-GB"/>
        </w:rPr>
        <w:t>节点定义</w:t>
      </w:r>
      <w:r w:rsidRPr="00C11E64">
        <w:rPr>
          <w:rFonts w:hint="eastAsia"/>
          <w:lang w:val="en-GB"/>
        </w:rPr>
        <w:t>行级对象填充</w:t>
      </w:r>
      <w:proofErr w:type="gramStart"/>
      <w:r w:rsidRPr="00C11E64">
        <w:rPr>
          <w:rFonts w:hint="eastAsia"/>
          <w:lang w:val="en-GB"/>
        </w:rPr>
        <w:t>到表级对象</w:t>
      </w:r>
      <w:proofErr w:type="gramEnd"/>
      <w:r w:rsidRPr="00C11E64">
        <w:rPr>
          <w:rFonts w:hint="eastAsia"/>
          <w:lang w:val="en-GB"/>
        </w:rPr>
        <w:t>的填充方法名</w:t>
      </w:r>
      <w:r>
        <w:rPr>
          <w:rFonts w:hint="eastAsia"/>
          <w:lang w:val="en-GB"/>
        </w:rPr>
        <w:t>。定义它使用</w:t>
      </w:r>
      <w:proofErr w:type="spellStart"/>
      <w:r>
        <w:rPr>
          <w:lang w:val="en-GB"/>
        </w:rPr>
        <w:t>HashMap.put</w:t>
      </w:r>
      <w:proofErr w:type="spellEnd"/>
      <w:r>
        <w:rPr>
          <w:lang w:val="en-GB"/>
        </w:rPr>
        <w:t>()</w:t>
      </w:r>
      <w:r>
        <w:rPr>
          <w:rFonts w:hint="eastAsia"/>
          <w:lang w:val="en-GB"/>
        </w:rPr>
        <w:t>方法将每一行数据存放</w:t>
      </w:r>
      <w:proofErr w:type="gramStart"/>
      <w:r>
        <w:rPr>
          <w:rFonts w:hint="eastAsia"/>
          <w:lang w:val="en-GB"/>
        </w:rPr>
        <w:t>在表级对象</w:t>
      </w:r>
      <w:proofErr w:type="gramEnd"/>
      <w:r>
        <w:rPr>
          <w:rFonts w:hint="eastAsia"/>
          <w:lang w:val="en-GB"/>
        </w:rPr>
        <w:t>中</w:t>
      </w:r>
      <w:r w:rsidR="005B55AA">
        <w:rPr>
          <w:rFonts w:hint="eastAsia"/>
          <w:lang w:val="en-GB"/>
        </w:rPr>
        <w:t>，即存储在</w:t>
      </w:r>
      <w:r w:rsidR="005B55AA">
        <w:rPr>
          <w:lang w:val="en-GB"/>
        </w:rPr>
        <w:t>HashMap</w:t>
      </w:r>
      <w:r w:rsidR="005B55AA">
        <w:rPr>
          <w:rFonts w:hint="eastAsia"/>
          <w:lang w:val="en-GB"/>
        </w:rPr>
        <w:t>中。</w:t>
      </w:r>
    </w:p>
    <w:p w14:paraId="0C7BE3F4" w14:textId="77777777" w:rsidR="00CC2290" w:rsidRPr="00AE0875" w:rsidRDefault="00CC2290" w:rsidP="00976031">
      <w:pPr>
        <w:pStyle w:val="aff5"/>
        <w:numPr>
          <w:ilvl w:val="0"/>
          <w:numId w:val="15"/>
        </w:numPr>
        <w:ind w:firstLineChars="0"/>
        <w:rPr>
          <w:lang w:val="en-GB"/>
        </w:rPr>
      </w:pPr>
      <w:r>
        <w:rPr>
          <w:lang w:val="en-GB"/>
        </w:rPr>
        <w:t>row.</w:t>
      </w:r>
      <w:r>
        <w:rPr>
          <w:rFonts w:hint="eastAsia"/>
          <w:lang w:val="en-GB"/>
        </w:rPr>
        <w:t>成员属性名：成员属性名为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对象的成员属性名称，需定义成员属性的</w:t>
      </w:r>
      <w:r>
        <w:rPr>
          <w:lang w:val="en-GB"/>
        </w:rPr>
        <w:t>getter()</w:t>
      </w:r>
      <w:r>
        <w:rPr>
          <w:lang w:val="en-GB"/>
        </w:rPr>
        <w:t>方法才能使用。</w:t>
      </w:r>
      <w:r>
        <w:rPr>
          <w:lang w:val="en-GB"/>
        </w:rPr>
        <w:t>Java</w:t>
      </w:r>
      <w:r>
        <w:rPr>
          <w:rFonts w:hint="eastAsia"/>
          <w:lang w:val="en-GB"/>
        </w:rPr>
        <w:t>对象是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节点定义的。</w:t>
      </w:r>
      <w:r w:rsidR="00EC230F">
        <w:rPr>
          <w:rFonts w:hint="eastAsia"/>
          <w:lang w:val="en-GB"/>
        </w:rPr>
        <w:t>成员属性名，也应当</w:t>
      </w:r>
      <w:r w:rsidR="00B503B2">
        <w:rPr>
          <w:rFonts w:hint="eastAsia"/>
          <w:lang w:val="en-GB"/>
        </w:rPr>
        <w:t>是</w:t>
      </w:r>
      <w:r w:rsidR="00EC230F">
        <w:rPr>
          <w:rFonts w:hint="eastAsia"/>
          <w:lang w:val="en-GB"/>
        </w:rPr>
        <w:t>数据库查询</w:t>
      </w:r>
      <w:r w:rsidR="00EC230F">
        <w:rPr>
          <w:rFonts w:hint="eastAsia"/>
          <w:lang w:val="en-GB"/>
        </w:rPr>
        <w:t>SQL</w:t>
      </w:r>
      <w:r w:rsidR="00EC230F">
        <w:rPr>
          <w:rFonts w:hint="eastAsia"/>
          <w:lang w:val="en-GB"/>
        </w:rPr>
        <w:t>语句的查询字段之一。</w:t>
      </w:r>
    </w:p>
    <w:p w14:paraId="07E4B068" w14:textId="77777777" w:rsidR="00211C13" w:rsidRDefault="00211C13" w:rsidP="002B6176">
      <w:pPr>
        <w:rPr>
          <w:lang w:val="en-GB"/>
        </w:rPr>
      </w:pPr>
    </w:p>
    <w:p w14:paraId="6B503210" w14:textId="77777777" w:rsidR="001A50F4" w:rsidRPr="003863F9" w:rsidRDefault="001A50F4" w:rsidP="001A50F4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7E9D770F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XSQL_MessageKey_Query_SysID</w:t>
      </w:r>
      <w:proofErr w:type="spellEnd"/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ED8656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47963E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DSG_LogWeb</w:t>
      </w:r>
      <w:proofErr w:type="spellEnd"/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5B8BE2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C124242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8499B3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</w:t>
      </w:r>
      <w:proofErr w:type="gramEnd"/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CDATA[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1091297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 </w:t>
      </w:r>
      <w:proofErr w:type="spellStart"/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proofErr w:type="gramEnd"/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.sysid</w:t>
      </w:r>
      <w:proofErr w:type="spellEnd"/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41AE4ED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</w:t>
      </w:r>
      <w:proofErr w:type="gramStart"/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proofErr w:type="gramEnd"/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.msgKey</w:t>
      </w:r>
      <w:proofErr w:type="spellEnd"/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CD292C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</w:t>
      </w:r>
      <w:proofErr w:type="gramStart"/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FROM  </w:t>
      </w:r>
      <w:proofErr w:type="spellStart"/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TMessageKey</w:t>
      </w:r>
      <w:proofErr w:type="spellEnd"/>
      <w:proofErr w:type="gramEnd"/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7B144FD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proofErr w:type="gramStart"/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WHERE  </w:t>
      </w:r>
      <w:proofErr w:type="spellStart"/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proofErr w:type="gramEnd"/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.sysid</w:t>
      </w:r>
      <w:proofErr w:type="spellEnd"/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IS NOT NULL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6B08D1A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</w:t>
      </w:r>
      <w:proofErr w:type="gramStart"/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AND  </w:t>
      </w:r>
      <w:proofErr w:type="spellStart"/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A.sid</w:t>
      </w:r>
      <w:proofErr w:type="spellEnd"/>
      <w:proofErr w:type="gramEnd"/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IS NULL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E220D91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proofErr w:type="gramStart"/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ORDER  BY</w:t>
      </w:r>
      <w:proofErr w:type="gramEnd"/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proofErr w:type="spellStart"/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A.sysid</w:t>
      </w:r>
      <w:proofErr w:type="spellEnd"/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B6F3577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62DC24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A4169D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5044E17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34A604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proofErr w:type="spellStart"/>
      <w:proofErr w:type="gramStart"/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java.util</w:t>
      </w:r>
      <w:proofErr w:type="gramEnd"/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.HashMap</w:t>
      </w:r>
      <w:proofErr w:type="spellEnd"/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D1C33D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proofErr w:type="gramStart"/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put(</w:t>
      </w:r>
      <w:proofErr w:type="spellStart"/>
      <w:proofErr w:type="gramEnd"/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row.sysid</w:t>
      </w:r>
      <w:proofErr w:type="spellEnd"/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proofErr w:type="spellStart"/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row.msgKey</w:t>
      </w:r>
      <w:proofErr w:type="spellEnd"/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3BE88E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proofErr w:type="spellStart"/>
      <w:proofErr w:type="gramStart"/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</w:t>
      </w:r>
      <w:proofErr w:type="gramEnd"/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.MessageKey</w:t>
      </w:r>
      <w:proofErr w:type="spellEnd"/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5570EB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</w:t>
      </w:r>
      <w:proofErr w:type="spellStart"/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colValue</w:t>
      </w:r>
      <w:proofErr w:type="spellEnd"/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D9BF55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8E2987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EDBC714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713C75" w14:textId="77777777" w:rsidR="001A50F4" w:rsidRPr="00200B03" w:rsidRDefault="00200B03" w:rsidP="002B6176">
      <w:pPr>
        <w:rPr>
          <w:lang w:val="en-GB"/>
        </w:rPr>
      </w:pPr>
      <w:r>
        <w:rPr>
          <w:rFonts w:hint="eastAsia"/>
          <w:lang w:val="en-GB"/>
        </w:rPr>
        <w:t>注：上面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返回的</w:t>
      </w:r>
      <w:r>
        <w:rPr>
          <w:lang w:val="en-GB"/>
        </w:rPr>
        <w:t>Java</w:t>
      </w:r>
      <w:r>
        <w:rPr>
          <w:rFonts w:hint="eastAsia"/>
          <w:lang w:val="en-GB"/>
        </w:rPr>
        <w:t>结构为</w:t>
      </w:r>
      <w:r>
        <w:rPr>
          <w:lang w:val="en-GB"/>
        </w:rPr>
        <w:t>HashMap&lt;String ,</w:t>
      </w:r>
      <w:proofErr w:type="spellStart"/>
      <w:r>
        <w:rPr>
          <w:lang w:val="en-GB"/>
        </w:rPr>
        <w:t>MessageKey</w:t>
      </w:r>
      <w:proofErr w:type="spellEnd"/>
      <w:r>
        <w:rPr>
          <w:lang w:val="en-GB"/>
        </w:rPr>
        <w:t>&gt;</w:t>
      </w:r>
      <w:r>
        <w:rPr>
          <w:rFonts w:hint="eastAsia"/>
          <w:lang w:val="en-GB"/>
        </w:rPr>
        <w:t>，其</w:t>
      </w:r>
      <w:proofErr w:type="spellStart"/>
      <w:r>
        <w:rPr>
          <w:lang w:val="en-GB"/>
        </w:rPr>
        <w:t>HashMap.key</w:t>
      </w:r>
      <w:proofErr w:type="spellEnd"/>
      <w:r>
        <w:rPr>
          <w:rFonts w:hint="eastAsia"/>
          <w:lang w:val="en-GB"/>
        </w:rPr>
        <w:t>为</w:t>
      </w:r>
      <w:proofErr w:type="spellStart"/>
      <w:r>
        <w:rPr>
          <w:lang w:val="en-GB"/>
        </w:rPr>
        <w:t>Messagekey.getSysId</w:t>
      </w:r>
      <w:proofErr w:type="spellEnd"/>
      <w:r>
        <w:rPr>
          <w:lang w:val="en-GB"/>
        </w:rPr>
        <w:t>()</w:t>
      </w:r>
      <w:r>
        <w:rPr>
          <w:rFonts w:hint="eastAsia"/>
          <w:lang w:val="en-GB"/>
        </w:rPr>
        <w:t>方法的值。</w:t>
      </w:r>
    </w:p>
    <w:p w14:paraId="23292774" w14:textId="77777777" w:rsidR="001A50F4" w:rsidRDefault="001A50F4" w:rsidP="002B6176">
      <w:pPr>
        <w:rPr>
          <w:lang w:val="en-GB"/>
        </w:rPr>
      </w:pPr>
    </w:p>
    <w:p w14:paraId="7CDB4389" w14:textId="77777777" w:rsidR="005C6212" w:rsidRDefault="005C6212" w:rsidP="002B6176">
      <w:pPr>
        <w:rPr>
          <w:lang w:val="en-GB"/>
        </w:rPr>
      </w:pPr>
    </w:p>
    <w:p w14:paraId="02BADA08" w14:textId="77777777" w:rsidR="005C6212" w:rsidRDefault="005C6212" w:rsidP="002B6176">
      <w:pPr>
        <w:rPr>
          <w:lang w:val="en-GB"/>
        </w:rPr>
      </w:pPr>
    </w:p>
    <w:p w14:paraId="554B10BD" w14:textId="77777777" w:rsidR="005C6212" w:rsidRPr="00975FBF" w:rsidRDefault="005C6212" w:rsidP="005C6212">
      <w:pPr>
        <w:pStyle w:val="1"/>
        <w:rPr>
          <w:lang w:val="en-GB"/>
        </w:rPr>
      </w:pPr>
      <w:bookmarkStart w:id="37" w:name="_Toc103776040"/>
      <w:r>
        <w:t>XSQL</w:t>
      </w:r>
      <w:r>
        <w:t>查询结果</w:t>
      </w:r>
      <w:r>
        <w:rPr>
          <w:rFonts w:hint="eastAsia"/>
        </w:rPr>
        <w:t>为</w:t>
      </w:r>
      <w:r>
        <w:rPr>
          <w:lang w:val="en-GB"/>
        </w:rPr>
        <w:t>表分区</w:t>
      </w:r>
      <w:r>
        <w:rPr>
          <w:rFonts w:hint="eastAsia"/>
        </w:rPr>
        <w:t>结构的查询</w:t>
      </w:r>
      <w:bookmarkEnd w:id="37"/>
    </w:p>
    <w:p w14:paraId="3BCE0678" w14:textId="77777777" w:rsidR="005533D1" w:rsidRDefault="00A76AF2" w:rsidP="002B6176">
      <w:pPr>
        <w:rPr>
          <w:lang w:val="en-GB"/>
        </w:rPr>
      </w:pPr>
      <w:r>
        <w:rPr>
          <w:rFonts w:hint="eastAsia"/>
          <w:lang w:val="en-GB"/>
        </w:rPr>
        <w:t>表分区相信大家都知道，即按某一个字段信息将数据分类存储的结构。</w:t>
      </w:r>
    </w:p>
    <w:p w14:paraId="69DAF1F9" w14:textId="77777777" w:rsidR="005533D1" w:rsidRDefault="00A76AF2" w:rsidP="002B6176">
      <w:pPr>
        <w:rPr>
          <w:lang w:val="en-GB"/>
        </w:rPr>
      </w:pPr>
      <w:r>
        <w:rPr>
          <w:lang w:val="en-GB"/>
        </w:rPr>
        <w:t>Java</w:t>
      </w:r>
      <w:r>
        <w:rPr>
          <w:lang w:val="en-GB"/>
        </w:rPr>
        <w:t>的数据结构形式为</w:t>
      </w:r>
      <w:r>
        <w:rPr>
          <w:rFonts w:hint="eastAsia"/>
          <w:lang w:val="en-GB"/>
        </w:rPr>
        <w:t>Map&lt;</w:t>
      </w:r>
      <w:r w:rsidR="005533D1">
        <w:rPr>
          <w:lang w:val="en-GB"/>
        </w:rPr>
        <w:t>Object</w:t>
      </w:r>
      <w:r>
        <w:rPr>
          <w:rFonts w:hint="eastAsia"/>
          <w:lang w:val="en-GB"/>
        </w:rPr>
        <w:t xml:space="preserve"> ,List&lt;</w:t>
      </w:r>
      <w:r>
        <w:rPr>
          <w:lang w:val="en-GB"/>
        </w:rPr>
        <w:t>Object</w:t>
      </w:r>
      <w:r>
        <w:rPr>
          <w:rFonts w:hint="eastAsia"/>
          <w:lang w:val="en-GB"/>
        </w:rPr>
        <w:t>&gt;&gt;</w:t>
      </w:r>
      <w:r w:rsidR="00EF0F08">
        <w:rPr>
          <w:rFonts w:hint="eastAsia"/>
          <w:lang w:val="en-GB"/>
        </w:rPr>
        <w:t>。</w:t>
      </w:r>
    </w:p>
    <w:p w14:paraId="0F81C922" w14:textId="77777777" w:rsidR="005533D1" w:rsidRDefault="005533D1" w:rsidP="005533D1">
      <w:pPr>
        <w:ind w:firstLine="720"/>
        <w:rPr>
          <w:lang w:val="en-GB"/>
        </w:rPr>
      </w:pPr>
      <w:proofErr w:type="spellStart"/>
      <w:r>
        <w:rPr>
          <w:lang w:val="en-GB"/>
        </w:rPr>
        <w:t>Map.key</w:t>
      </w:r>
      <w:proofErr w:type="spellEnd"/>
      <w:r>
        <w:rPr>
          <w:rFonts w:hint="eastAsia"/>
          <w:lang w:val="en-GB"/>
        </w:rPr>
        <w:t>为分区字段</w:t>
      </w:r>
      <w:r w:rsidR="00EF0F08">
        <w:rPr>
          <w:rFonts w:hint="eastAsia"/>
          <w:lang w:val="en-GB"/>
        </w:rPr>
        <w:t>。</w:t>
      </w:r>
    </w:p>
    <w:p w14:paraId="010DD181" w14:textId="77777777" w:rsidR="005533D1" w:rsidRDefault="005533D1" w:rsidP="005533D1">
      <w:pPr>
        <w:ind w:firstLine="720"/>
        <w:rPr>
          <w:lang w:val="en-GB"/>
        </w:rPr>
      </w:pPr>
      <w:proofErr w:type="spellStart"/>
      <w:r>
        <w:rPr>
          <w:lang w:val="en-GB"/>
        </w:rPr>
        <w:t>Map.value</w:t>
      </w:r>
      <w:proofErr w:type="spellEnd"/>
      <w:r>
        <w:rPr>
          <w:rFonts w:hint="eastAsia"/>
          <w:lang w:val="en-GB"/>
        </w:rPr>
        <w:t>为分区数据</w:t>
      </w:r>
      <w:r w:rsidR="00F471FC">
        <w:rPr>
          <w:rFonts w:hint="eastAsia"/>
          <w:lang w:val="en-GB"/>
        </w:rPr>
        <w:t>，即</w:t>
      </w:r>
      <w:r w:rsidR="00F471FC">
        <w:rPr>
          <w:lang w:val="en-GB"/>
        </w:rPr>
        <w:t>List&lt;Object&gt;</w:t>
      </w:r>
      <w:r w:rsidR="00A76AF2">
        <w:rPr>
          <w:rFonts w:hint="eastAsia"/>
          <w:lang w:val="en-GB"/>
        </w:rPr>
        <w:t>。</w:t>
      </w:r>
    </w:p>
    <w:p w14:paraId="0A2B0587" w14:textId="77777777" w:rsidR="005C6212" w:rsidRDefault="009F2821" w:rsidP="005533D1">
      <w:pPr>
        <w:rPr>
          <w:lang w:val="en-GB"/>
        </w:rPr>
      </w:pPr>
      <w:r>
        <w:rPr>
          <w:rFonts w:hint="eastAsia"/>
          <w:lang w:val="en-GB"/>
        </w:rPr>
        <w:t>表分区结构的</w:t>
      </w:r>
      <w:r w:rsidR="007456E0">
        <w:rPr>
          <w:rFonts w:hint="eastAsia"/>
          <w:lang w:val="en-GB"/>
        </w:rPr>
        <w:t>最大</w:t>
      </w:r>
      <w:r>
        <w:rPr>
          <w:rFonts w:hint="eastAsia"/>
          <w:lang w:val="en-GB"/>
        </w:rPr>
        <w:t>好处是：可以通过分区字段快速定位一组数据。</w:t>
      </w:r>
    </w:p>
    <w:p w14:paraId="2F7FC058" w14:textId="77777777" w:rsidR="00840A05" w:rsidRDefault="00840A05" w:rsidP="005533D1">
      <w:pPr>
        <w:rPr>
          <w:lang w:val="en-GB"/>
        </w:rPr>
      </w:pPr>
    </w:p>
    <w:p w14:paraId="5302CD11" w14:textId="77777777" w:rsidR="00E03C48" w:rsidRDefault="00E03C48" w:rsidP="002B6176">
      <w:pPr>
        <w:rPr>
          <w:lang w:val="en-GB"/>
        </w:rPr>
      </w:pPr>
      <w:r>
        <w:rPr>
          <w:rFonts w:hint="eastAsia"/>
          <w:lang w:val="en-GB"/>
        </w:rPr>
        <w:t>现已封装好如下表分区结构的类，方便大家使用：</w:t>
      </w:r>
    </w:p>
    <w:p w14:paraId="2D81E63F" w14:textId="77777777" w:rsidR="00E03C48" w:rsidRDefault="00E03C48" w:rsidP="00976031">
      <w:pPr>
        <w:pStyle w:val="aff5"/>
        <w:numPr>
          <w:ilvl w:val="0"/>
          <w:numId w:val="17"/>
        </w:numPr>
        <w:ind w:firstLineChars="0"/>
        <w:rPr>
          <w:lang w:val="en-GB"/>
        </w:rPr>
      </w:pPr>
      <w:proofErr w:type="spellStart"/>
      <w:r>
        <w:rPr>
          <w:lang w:val="en-GB"/>
        </w:rPr>
        <w:t>org.</w:t>
      </w:r>
      <w:proofErr w:type="gramStart"/>
      <w:r>
        <w:rPr>
          <w:lang w:val="en-GB"/>
        </w:rPr>
        <w:t>hy.common</w:t>
      </w:r>
      <w:proofErr w:type="spellEnd"/>
      <w:proofErr w:type="gramEnd"/>
      <w:r>
        <w:rPr>
          <w:lang w:val="en-GB"/>
        </w:rPr>
        <w:t>.</w:t>
      </w:r>
      <w:r w:rsidRPr="00E03C48">
        <w:t xml:space="preserve"> </w:t>
      </w:r>
      <w:proofErr w:type="spellStart"/>
      <w:r w:rsidRPr="00E03C48">
        <w:rPr>
          <w:lang w:val="en-GB"/>
        </w:rPr>
        <w:t>TablePartition</w:t>
      </w:r>
      <w:proofErr w:type="spellEnd"/>
      <w:r>
        <w:rPr>
          <w:rFonts w:hint="eastAsia"/>
          <w:lang w:val="en-GB"/>
        </w:rPr>
        <w:t>：常规</w:t>
      </w:r>
      <w:r w:rsidR="00553159">
        <w:rPr>
          <w:rFonts w:hint="eastAsia"/>
          <w:lang w:val="en-GB"/>
        </w:rPr>
        <w:t>表分区</w:t>
      </w:r>
    </w:p>
    <w:p w14:paraId="6B6AD19B" w14:textId="77777777" w:rsidR="00553159" w:rsidRDefault="00553159" w:rsidP="00976031">
      <w:pPr>
        <w:pStyle w:val="aff5"/>
        <w:numPr>
          <w:ilvl w:val="0"/>
          <w:numId w:val="17"/>
        </w:numPr>
        <w:ind w:firstLineChars="0"/>
        <w:rPr>
          <w:lang w:val="en-GB"/>
        </w:rPr>
      </w:pPr>
      <w:proofErr w:type="spellStart"/>
      <w:r>
        <w:rPr>
          <w:rFonts w:hint="eastAsia"/>
          <w:lang w:val="en-GB"/>
        </w:rPr>
        <w:t>org.</w:t>
      </w:r>
      <w:proofErr w:type="gramStart"/>
      <w:r>
        <w:rPr>
          <w:rFonts w:hint="eastAsia"/>
          <w:lang w:val="en-GB"/>
        </w:rPr>
        <w:t>hy.</w:t>
      </w:r>
      <w:r>
        <w:rPr>
          <w:lang w:val="en-GB"/>
        </w:rPr>
        <w:t>common</w:t>
      </w:r>
      <w:proofErr w:type="spellEnd"/>
      <w:proofErr w:type="gramEnd"/>
      <w:r>
        <w:rPr>
          <w:lang w:val="en-GB"/>
        </w:rPr>
        <w:t>.</w:t>
      </w:r>
      <w:r w:rsidRPr="00553159">
        <w:t xml:space="preserve"> </w:t>
      </w:r>
      <w:proofErr w:type="spellStart"/>
      <w:r w:rsidRPr="00553159">
        <w:rPr>
          <w:lang w:val="en-GB"/>
        </w:rPr>
        <w:t>TablePartitionSet</w:t>
      </w:r>
      <w:proofErr w:type="spellEnd"/>
      <w:r>
        <w:rPr>
          <w:rFonts w:hint="eastAsia"/>
          <w:lang w:val="en-GB"/>
        </w:rPr>
        <w:t>：表中每个分区是</w:t>
      </w:r>
      <w:r>
        <w:rPr>
          <w:lang w:val="en-GB"/>
        </w:rPr>
        <w:t>Set</w:t>
      </w:r>
      <w:r>
        <w:rPr>
          <w:rFonts w:hint="eastAsia"/>
          <w:lang w:val="en-GB"/>
        </w:rPr>
        <w:t>集合的结构。</w:t>
      </w:r>
    </w:p>
    <w:p w14:paraId="7BF81586" w14:textId="77777777" w:rsidR="003B54A6" w:rsidRDefault="003B54A6" w:rsidP="00976031">
      <w:pPr>
        <w:pStyle w:val="aff5"/>
        <w:numPr>
          <w:ilvl w:val="0"/>
          <w:numId w:val="17"/>
        </w:numPr>
        <w:ind w:firstLineChars="0"/>
        <w:rPr>
          <w:lang w:val="en-GB"/>
        </w:rPr>
      </w:pPr>
      <w:proofErr w:type="spellStart"/>
      <w:r>
        <w:rPr>
          <w:lang w:val="en-GB"/>
        </w:rPr>
        <w:t>org.</w:t>
      </w:r>
      <w:proofErr w:type="gramStart"/>
      <w:r>
        <w:rPr>
          <w:lang w:val="en-GB"/>
        </w:rPr>
        <w:t>hy.common</w:t>
      </w:r>
      <w:proofErr w:type="spellEnd"/>
      <w:proofErr w:type="gramEnd"/>
      <w:r>
        <w:rPr>
          <w:lang w:val="en-GB"/>
        </w:rPr>
        <w:t>.</w:t>
      </w:r>
      <w:r w:rsidRPr="003B54A6">
        <w:t xml:space="preserve"> </w:t>
      </w:r>
      <w:proofErr w:type="spellStart"/>
      <w:r w:rsidRPr="003B54A6">
        <w:rPr>
          <w:lang w:val="en-GB"/>
        </w:rPr>
        <w:t>TablePartitionLink</w:t>
      </w:r>
      <w:proofErr w:type="spellEnd"/>
      <w:r>
        <w:rPr>
          <w:rFonts w:hint="eastAsia"/>
          <w:lang w:val="en-GB"/>
        </w:rPr>
        <w:t>：</w:t>
      </w:r>
      <w:r w:rsidR="00382DE6">
        <w:rPr>
          <w:rFonts w:hint="eastAsia"/>
          <w:lang w:val="en-GB"/>
        </w:rPr>
        <w:t>有</w:t>
      </w:r>
      <w:r>
        <w:rPr>
          <w:rFonts w:hint="eastAsia"/>
          <w:lang w:val="en-GB"/>
        </w:rPr>
        <w:t>分区顺序的表分区。</w:t>
      </w:r>
    </w:p>
    <w:p w14:paraId="775EBD5F" w14:textId="77777777" w:rsidR="00382DE6" w:rsidRPr="00E03C48" w:rsidRDefault="00382DE6" w:rsidP="00976031">
      <w:pPr>
        <w:pStyle w:val="aff5"/>
        <w:numPr>
          <w:ilvl w:val="0"/>
          <w:numId w:val="17"/>
        </w:numPr>
        <w:ind w:firstLineChars="0"/>
        <w:rPr>
          <w:lang w:val="en-GB"/>
        </w:rPr>
      </w:pPr>
      <w:proofErr w:type="spellStart"/>
      <w:r>
        <w:rPr>
          <w:rFonts w:hint="eastAsia"/>
          <w:lang w:val="en-GB"/>
        </w:rPr>
        <w:t>org.</w:t>
      </w:r>
      <w:proofErr w:type="gramStart"/>
      <w:r>
        <w:rPr>
          <w:rFonts w:hint="eastAsia"/>
          <w:lang w:val="en-GB"/>
        </w:rPr>
        <w:t>hy.common</w:t>
      </w:r>
      <w:proofErr w:type="spellEnd"/>
      <w:proofErr w:type="gramEnd"/>
      <w:r>
        <w:rPr>
          <w:rFonts w:hint="eastAsia"/>
          <w:lang w:val="en-GB"/>
        </w:rPr>
        <w:t>.</w:t>
      </w:r>
      <w:r w:rsidRPr="00382DE6">
        <w:t xml:space="preserve"> </w:t>
      </w:r>
      <w:proofErr w:type="spellStart"/>
      <w:r w:rsidRPr="00382DE6">
        <w:rPr>
          <w:lang w:val="en-GB"/>
        </w:rPr>
        <w:t>TablePartitionRID</w:t>
      </w:r>
      <w:proofErr w:type="spellEnd"/>
      <w:r>
        <w:rPr>
          <w:rFonts w:hint="eastAsia"/>
          <w:lang w:val="en-GB"/>
        </w:rPr>
        <w:t>：</w:t>
      </w:r>
      <w:r w:rsidR="00DD1EB8">
        <w:rPr>
          <w:rFonts w:hint="eastAsia"/>
          <w:lang w:val="en-GB"/>
        </w:rPr>
        <w:t>分区</w:t>
      </w:r>
      <w:r w:rsidR="00996E55">
        <w:rPr>
          <w:rFonts w:hint="eastAsia"/>
          <w:lang w:val="en-GB"/>
        </w:rPr>
        <w:t>主键</w:t>
      </w:r>
      <w:r w:rsidR="00DD1EB8">
        <w:rPr>
          <w:rFonts w:hint="eastAsia"/>
          <w:lang w:val="en-GB"/>
        </w:rPr>
        <w:t>索引的表分区。</w:t>
      </w:r>
      <w:r w:rsidR="00020CB1">
        <w:rPr>
          <w:rFonts w:hint="eastAsia"/>
          <w:lang w:val="en-GB"/>
        </w:rPr>
        <w:t>表中每个分区是</w:t>
      </w:r>
      <w:r w:rsidR="00020CB1">
        <w:rPr>
          <w:lang w:val="en-GB"/>
        </w:rPr>
        <w:t>Map</w:t>
      </w:r>
      <w:r w:rsidR="00020CB1">
        <w:rPr>
          <w:rFonts w:hint="eastAsia"/>
          <w:lang w:val="en-GB"/>
        </w:rPr>
        <w:t>集合的结构。</w:t>
      </w:r>
    </w:p>
    <w:p w14:paraId="0893E3EB" w14:textId="77777777" w:rsidR="00B81B33" w:rsidRPr="003437F0" w:rsidRDefault="00B81B33" w:rsidP="00B81B3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2C9B7255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sqls</w:t>
      </w:r>
      <w:proofErr w:type="spellEnd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7DF70D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7B9534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1179973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166950A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706652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E12086B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D9C64B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</w:t>
      </w:r>
      <w:proofErr w:type="gramEnd"/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CDATA[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98E16B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10CAC38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37E532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606497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39FFBBE3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D7D4CC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proofErr w:type="spellStart"/>
      <w:r w:rsidR="00C361DB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org.</w:t>
      </w:r>
      <w:proofErr w:type="gramStart"/>
      <w:r w:rsidR="00C361DB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hy.common</w:t>
      </w:r>
      <w:proofErr w:type="spellEnd"/>
      <w:proofErr w:type="gramEnd"/>
      <w:r w:rsidR="00C361DB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.</w:t>
      </w:r>
      <w:r w:rsidR="00C361DB" w:rsidRPr="00326818">
        <w:rPr>
          <w:highlight w:val="green"/>
        </w:rPr>
        <w:t xml:space="preserve"> </w:t>
      </w:r>
      <w:proofErr w:type="spellStart"/>
      <w:r w:rsidR="00C361DB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TablePartition</w:t>
      </w:r>
      <w:proofErr w:type="spellEnd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</w:t>
      </w:r>
      <w:proofErr w:type="gram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="00C361D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</w:t>
      </w:r>
      <w:proofErr w:type="gramEnd"/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表级的对象类型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0B6E13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proofErr w:type="spellStart"/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</w:t>
      </w:r>
      <w:r w:rsidR="008A40B4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Row</w:t>
      </w:r>
      <w:proofErr w:type="spellEnd"/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(row.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成员属性名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,row)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行级对象填充</w:t>
      </w:r>
      <w:proofErr w:type="gramStart"/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到表级对象</w:t>
      </w:r>
      <w:proofErr w:type="gramEnd"/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的填充方法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8AB22F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E28266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</w:t>
      </w:r>
      <w:proofErr w:type="spellStart"/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colValue</w:t>
      </w:r>
      <w:proofErr w:type="spellEnd"/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proofErr w:type="gram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</w:t>
      </w:r>
      <w:proofErr w:type="gramEnd"/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用什么方法将每个字段填充到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B16E48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E070DC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F56844F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1EA31D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3647643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sqls</w:t>
      </w:r>
      <w:proofErr w:type="spellEnd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19C34F" w14:textId="77777777" w:rsidR="003437F0" w:rsidRPr="003863F9" w:rsidRDefault="003437F0" w:rsidP="003437F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77664E71" w14:textId="77777777" w:rsidR="00E952AF" w:rsidRDefault="003437F0" w:rsidP="00976031">
      <w:pPr>
        <w:pStyle w:val="aff5"/>
        <w:numPr>
          <w:ilvl w:val="0"/>
          <w:numId w:val="19"/>
        </w:numPr>
        <w:ind w:firstLineChars="0"/>
        <w:rPr>
          <w:lang w:val="en-GB"/>
        </w:rPr>
      </w:pPr>
      <w:r w:rsidRPr="003437F0">
        <w:rPr>
          <w:rFonts w:hint="eastAsia"/>
          <w:lang w:val="en-GB"/>
        </w:rPr>
        <w:t>与“</w:t>
      </w:r>
      <w:r w:rsidR="00936917">
        <w:fldChar w:fldCharType="begin"/>
      </w:r>
      <w:r w:rsidR="00936917">
        <w:instrText xml:space="preserve"> HYPERLINK \l "_XSQL</w:instrText>
      </w:r>
      <w:r w:rsidR="00936917">
        <w:instrText>查询结果为</w:instrText>
      </w:r>
      <w:r w:rsidR="00936917">
        <w:instrText>Map</w:instrText>
      </w:r>
      <w:r w:rsidR="00936917">
        <w:instrText>结构的查询</w:instrText>
      </w:r>
      <w:r w:rsidR="00936917">
        <w:instrText xml:space="preserve">" </w:instrText>
      </w:r>
      <w:r w:rsidR="00936917">
        <w:fldChar w:fldCharType="separate"/>
      </w:r>
      <w:r w:rsidRPr="003437F0">
        <w:rPr>
          <w:rStyle w:val="aff6"/>
          <w:rFonts w:hint="eastAsia"/>
          <w:lang w:val="en-GB"/>
        </w:rPr>
        <w:t>XSQL</w:t>
      </w:r>
      <w:r w:rsidRPr="003437F0">
        <w:rPr>
          <w:rStyle w:val="aff6"/>
          <w:rFonts w:hint="eastAsia"/>
          <w:lang w:val="en-GB"/>
        </w:rPr>
        <w:t>查询结果为</w:t>
      </w:r>
      <w:r w:rsidRPr="003437F0">
        <w:rPr>
          <w:rStyle w:val="aff6"/>
          <w:rFonts w:hint="eastAsia"/>
          <w:lang w:val="en-GB"/>
        </w:rPr>
        <w:t>MAP</w:t>
      </w:r>
      <w:r w:rsidRPr="003437F0">
        <w:rPr>
          <w:rStyle w:val="aff6"/>
          <w:rFonts w:hint="eastAsia"/>
          <w:lang w:val="en-GB"/>
        </w:rPr>
        <w:t>结构的查询</w:t>
      </w:r>
      <w:r w:rsidR="00936917">
        <w:rPr>
          <w:rStyle w:val="aff6"/>
          <w:lang w:val="en-GB"/>
        </w:rPr>
        <w:fldChar w:fldCharType="end"/>
      </w:r>
      <w:r w:rsidRPr="003437F0">
        <w:rPr>
          <w:rFonts w:hint="eastAsia"/>
          <w:lang w:val="en-GB"/>
        </w:rPr>
        <w:t>”类似，只是</w:t>
      </w:r>
      <w:r w:rsidRPr="003437F0">
        <w:rPr>
          <w:lang w:val="en-GB"/>
        </w:rPr>
        <w:t>&lt;table&gt;</w:t>
      </w:r>
      <w:r w:rsidRPr="003437F0">
        <w:rPr>
          <w:rFonts w:hint="eastAsia"/>
          <w:lang w:val="en-GB"/>
        </w:rPr>
        <w:t>和</w:t>
      </w:r>
      <w:r w:rsidRPr="003437F0">
        <w:rPr>
          <w:lang w:val="en-GB"/>
        </w:rPr>
        <w:t>&lt;fill&gt;</w:t>
      </w:r>
      <w:r w:rsidRPr="003437F0">
        <w:rPr>
          <w:lang w:val="en-GB"/>
        </w:rPr>
        <w:t>两节点不同。</w:t>
      </w:r>
    </w:p>
    <w:p w14:paraId="2ADC2D5B" w14:textId="77777777" w:rsidR="003437F0" w:rsidRDefault="003437F0" w:rsidP="00976031">
      <w:pPr>
        <w:pStyle w:val="aff5"/>
        <w:numPr>
          <w:ilvl w:val="0"/>
          <w:numId w:val="19"/>
        </w:numPr>
        <w:ind w:firstLineChars="0"/>
        <w:rPr>
          <w:lang w:val="en-GB"/>
        </w:rPr>
      </w:pPr>
      <w:r>
        <w:rPr>
          <w:lang w:val="en-GB"/>
        </w:rPr>
        <w:t>row.</w:t>
      </w:r>
      <w:r>
        <w:rPr>
          <w:rFonts w:hint="eastAsia"/>
          <w:lang w:val="en-GB"/>
        </w:rPr>
        <w:t>成员属性名：</w:t>
      </w:r>
      <w:r w:rsidR="00CF012D">
        <w:rPr>
          <w:rFonts w:hint="eastAsia"/>
          <w:lang w:val="en-GB"/>
        </w:rPr>
        <w:t>将哪个成员属性名当作</w:t>
      </w:r>
      <w:r w:rsidR="008C1C6B">
        <w:rPr>
          <w:rFonts w:hint="eastAsia"/>
          <w:lang w:val="en-GB"/>
        </w:rPr>
        <w:t>表分区的</w:t>
      </w:r>
      <w:r>
        <w:rPr>
          <w:rFonts w:hint="eastAsia"/>
          <w:lang w:val="en-GB"/>
        </w:rPr>
        <w:t>分区字段。</w:t>
      </w:r>
    </w:p>
    <w:p w14:paraId="5BC4B753" w14:textId="77777777" w:rsidR="00BD3FED" w:rsidRDefault="00BD3FED" w:rsidP="00976031">
      <w:pPr>
        <w:pStyle w:val="aff5"/>
        <w:numPr>
          <w:ilvl w:val="0"/>
          <w:numId w:val="19"/>
        </w:numPr>
        <w:ind w:firstLineChars="0"/>
        <w:rPr>
          <w:lang w:val="en-GB"/>
        </w:rPr>
      </w:pPr>
      <w:r>
        <w:rPr>
          <w:lang w:val="en-GB"/>
        </w:rPr>
        <w:t>&lt;fille&gt;</w:t>
      </w:r>
      <w:r>
        <w:rPr>
          <w:rFonts w:hint="eastAsia"/>
          <w:lang w:val="en-GB"/>
        </w:rPr>
        <w:t>方法名可查询相关类的源码，这里先简单罗列一个。</w:t>
      </w:r>
    </w:p>
    <w:p w14:paraId="24B9DEFE" w14:textId="77777777" w:rsidR="00BD3FED" w:rsidRDefault="00BD3FED" w:rsidP="00976031">
      <w:pPr>
        <w:pStyle w:val="aff5"/>
        <w:numPr>
          <w:ilvl w:val="1"/>
          <w:numId w:val="19"/>
        </w:numPr>
        <w:ind w:firstLineChars="0"/>
        <w:rPr>
          <w:lang w:val="en-GB"/>
        </w:rPr>
      </w:pPr>
      <w:proofErr w:type="spellStart"/>
      <w:r w:rsidRPr="00E03C48">
        <w:rPr>
          <w:lang w:val="en-GB"/>
        </w:rPr>
        <w:t>TablePartition</w:t>
      </w:r>
      <w:proofErr w:type="spellEnd"/>
      <w:r w:rsidR="004227D7">
        <w:rPr>
          <w:lang w:val="en-GB"/>
        </w:rPr>
        <w:t xml:space="preserve">         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proofErr w:type="spellStart"/>
      <w:r>
        <w:rPr>
          <w:lang w:val="en-GB"/>
        </w:rPr>
        <w:t>putRow</w:t>
      </w:r>
      <w:proofErr w:type="spellEnd"/>
      <w:r>
        <w:rPr>
          <w:lang w:val="en-GB"/>
        </w:rPr>
        <w:t>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14:paraId="09AC8913" w14:textId="77777777" w:rsidR="00BD3FED" w:rsidRDefault="00BD3FED" w:rsidP="00976031">
      <w:pPr>
        <w:pStyle w:val="aff5"/>
        <w:numPr>
          <w:ilvl w:val="1"/>
          <w:numId w:val="19"/>
        </w:numPr>
        <w:ind w:firstLineChars="0"/>
        <w:rPr>
          <w:lang w:val="en-GB"/>
        </w:rPr>
      </w:pPr>
      <w:proofErr w:type="spellStart"/>
      <w:r w:rsidRPr="00553159">
        <w:rPr>
          <w:lang w:val="en-GB"/>
        </w:rPr>
        <w:t>TablePartitionSet</w:t>
      </w:r>
      <w:proofErr w:type="spellEnd"/>
      <w:r w:rsidR="004227D7">
        <w:rPr>
          <w:lang w:val="en-GB"/>
        </w:rPr>
        <w:t xml:space="preserve">  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proofErr w:type="spellStart"/>
      <w:r>
        <w:rPr>
          <w:lang w:val="en-GB"/>
        </w:rPr>
        <w:t>putRow</w:t>
      </w:r>
      <w:proofErr w:type="spellEnd"/>
      <w:r>
        <w:rPr>
          <w:lang w:val="en-GB"/>
        </w:rPr>
        <w:t>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14:paraId="3B13465D" w14:textId="77777777" w:rsidR="00E9284F" w:rsidRDefault="00E9284F" w:rsidP="00976031">
      <w:pPr>
        <w:pStyle w:val="aff5"/>
        <w:numPr>
          <w:ilvl w:val="1"/>
          <w:numId w:val="19"/>
        </w:numPr>
        <w:ind w:firstLineChars="0"/>
        <w:rPr>
          <w:lang w:val="en-GB"/>
        </w:rPr>
      </w:pPr>
      <w:proofErr w:type="spellStart"/>
      <w:r w:rsidRPr="003B54A6">
        <w:rPr>
          <w:lang w:val="en-GB"/>
        </w:rPr>
        <w:t>TablePartitionLink</w:t>
      </w:r>
      <w:proofErr w:type="spellEnd"/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proofErr w:type="spellStart"/>
      <w:r>
        <w:rPr>
          <w:lang w:val="en-GB"/>
        </w:rPr>
        <w:t>putRow</w:t>
      </w:r>
      <w:proofErr w:type="spellEnd"/>
      <w:r>
        <w:rPr>
          <w:lang w:val="en-GB"/>
        </w:rPr>
        <w:t>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14:paraId="6D7F3AEB" w14:textId="77777777" w:rsidR="009328E0" w:rsidRPr="003437F0" w:rsidRDefault="009328E0" w:rsidP="00976031">
      <w:pPr>
        <w:pStyle w:val="aff5"/>
        <w:numPr>
          <w:ilvl w:val="1"/>
          <w:numId w:val="19"/>
        </w:numPr>
        <w:ind w:firstLineChars="0"/>
        <w:rPr>
          <w:lang w:val="en-GB"/>
        </w:rPr>
      </w:pPr>
      <w:proofErr w:type="spellStart"/>
      <w:r w:rsidRPr="00382DE6">
        <w:rPr>
          <w:lang w:val="en-GB"/>
        </w:rPr>
        <w:t>TablePartitionRID</w:t>
      </w:r>
      <w:proofErr w:type="spellEnd"/>
      <w:r w:rsidR="00EB08E9">
        <w:rPr>
          <w:lang w:val="en-GB"/>
        </w:rPr>
        <w:t xml:space="preserve"> </w:t>
      </w:r>
      <w:r w:rsidR="00523A30">
        <w:rPr>
          <w:lang w:val="en-GB"/>
        </w:rPr>
        <w:t xml:space="preserve">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proofErr w:type="spellStart"/>
      <w:r>
        <w:rPr>
          <w:lang w:val="en-GB"/>
        </w:rPr>
        <w:t>putRow</w:t>
      </w:r>
      <w:proofErr w:type="spellEnd"/>
      <w:r>
        <w:rPr>
          <w:lang w:val="en-GB"/>
        </w:rPr>
        <w:t>(</w:t>
      </w:r>
      <w:r>
        <w:rPr>
          <w:rFonts w:hint="eastAsia"/>
          <w:lang w:val="en-GB"/>
        </w:rPr>
        <w:t>分区字段，主键索引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  <w:r w:rsidR="00176273">
        <w:rPr>
          <w:rFonts w:hint="eastAsia"/>
          <w:lang w:val="en-GB"/>
        </w:rPr>
        <w:t>主键索引也是</w:t>
      </w:r>
      <w:r w:rsidR="00176273">
        <w:rPr>
          <w:lang w:val="en-GB"/>
        </w:rPr>
        <w:t>Java</w:t>
      </w:r>
      <w:r w:rsidR="00176273">
        <w:rPr>
          <w:rFonts w:hint="eastAsia"/>
          <w:lang w:val="en-GB"/>
        </w:rPr>
        <w:t>对象的成员属性</w:t>
      </w:r>
      <w:r w:rsidR="00695865">
        <w:rPr>
          <w:rFonts w:hint="eastAsia"/>
          <w:lang w:val="en-GB"/>
        </w:rPr>
        <w:t>，需定义成员属性的</w:t>
      </w:r>
      <w:r w:rsidR="00695865">
        <w:rPr>
          <w:lang w:val="en-GB"/>
        </w:rPr>
        <w:t>getter()</w:t>
      </w:r>
      <w:r w:rsidR="00695865">
        <w:rPr>
          <w:lang w:val="en-GB"/>
        </w:rPr>
        <w:t>方法才能使用。</w:t>
      </w:r>
    </w:p>
    <w:p w14:paraId="4504411B" w14:textId="77777777" w:rsidR="00E952AF" w:rsidRDefault="00E952AF" w:rsidP="003811DC">
      <w:pPr>
        <w:rPr>
          <w:lang w:val="en-GB"/>
        </w:rPr>
      </w:pPr>
    </w:p>
    <w:p w14:paraId="4F428CD6" w14:textId="77777777" w:rsidR="005E1D53" w:rsidRPr="003863F9" w:rsidRDefault="005E1D53" w:rsidP="005E1D5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4721DA63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XSQL_XFlow_ActivityRoute_QueryByTemplateID</w:t>
      </w:r>
      <w:proofErr w:type="spellEnd"/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78C3F056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E8146C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DSG_XFlow</w:t>
      </w:r>
      <w:proofErr w:type="spellEnd"/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642C67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F085BF5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BCBF76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</w:t>
      </w:r>
      <w:proofErr w:type="gramEnd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CDATA[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A09FCA4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proofErr w:type="gram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 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proofErr w:type="gramEnd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.arID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C2DF346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</w:t>
      </w:r>
      <w:proofErr w:type="gram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proofErr w:type="gramEnd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.activityID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9DA9A25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</w:t>
      </w:r>
      <w:proofErr w:type="gram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proofErr w:type="gramEnd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.templateID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25875DB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</w:t>
      </w:r>
      <w:proofErr w:type="gram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proofErr w:type="gramEnd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.nextActivityID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6AE0211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</w:t>
      </w:r>
      <w:proofErr w:type="gram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proofErr w:type="gramEnd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.conditionXJavaID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91FFCD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</w:t>
      </w:r>
      <w:proofErr w:type="gram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proofErr w:type="gramEnd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.conditionMethod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80F19BC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</w:t>
      </w:r>
      <w:proofErr w:type="gram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proofErr w:type="gramEnd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.conditionValue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65B3F53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</w:t>
      </w:r>
      <w:proofErr w:type="gram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proofErr w:type="gramEnd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.conditionVType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5994113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</w:t>
      </w:r>
      <w:proofErr w:type="gram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proofErr w:type="gramEnd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.title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3623B5D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</w:t>
      </w:r>
      <w:proofErr w:type="gram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proofErr w:type="gramEnd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.infoComment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A8C20DF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  </w:t>
      </w:r>
      <w:proofErr w:type="gram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proofErr w:type="gramEnd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.createrID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CD5ECCC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</w:t>
      </w:r>
      <w:proofErr w:type="gram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proofErr w:type="gramEnd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.creater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5EA0328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</w:t>
      </w:r>
      <w:proofErr w:type="gram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proofErr w:type="gramEnd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.createTime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D880674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</w:t>
      </w:r>
      <w:proofErr w:type="gram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proofErr w:type="gramEnd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.lastUserID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6C395A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</w:t>
      </w:r>
      <w:proofErr w:type="gram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proofErr w:type="gramEnd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.lastUser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0E107C9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</w:t>
      </w:r>
      <w:proofErr w:type="gram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proofErr w:type="gramEnd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.lastTime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3F49EE9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</w:t>
      </w:r>
      <w:proofErr w:type="gram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FROM  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TActivityRoute</w:t>
      </w:r>
      <w:proofErr w:type="spellEnd"/>
      <w:proofErr w:type="gramEnd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A8111E8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</w:t>
      </w:r>
      <w:proofErr w:type="gram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WHERE  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proofErr w:type="gramEnd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.templateID</w:t>
      </w:r>
      <w:proofErr w:type="spellEnd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= ':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templateID</w:t>
      </w:r>
      <w:proofErr w:type="spellEnd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498D324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E8C819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512D84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B4BF0E7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65A07E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proofErr w:type="spellStart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</w:t>
      </w:r>
      <w:proofErr w:type="gramStart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hy.common</w:t>
      </w:r>
      <w:proofErr w:type="gram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.TablePartition</w:t>
      </w:r>
      <w:proofErr w:type="spellEnd"/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CABBB2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proofErr w:type="spellStart"/>
      <w:proofErr w:type="gramStart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putRow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row.activityID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,row)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8F5ECE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proofErr w:type="spellStart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</w:t>
      </w:r>
      <w:proofErr w:type="gramStart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hy.xflow</w:t>
      </w:r>
      <w:proofErr w:type="gram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.engine.bean.ActivityRoute</w:t>
      </w:r>
      <w:proofErr w:type="spellEnd"/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34AEB8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</w:t>
      </w:r>
      <w:proofErr w:type="spellStart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colValue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1FB749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C761AF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DFB3B49" w14:textId="77777777" w:rsidR="00523A30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1E28A5" w14:textId="77777777" w:rsidR="00523A30" w:rsidRDefault="00523A30" w:rsidP="003811DC">
      <w:pPr>
        <w:rPr>
          <w:lang w:val="en-GB"/>
        </w:rPr>
      </w:pPr>
    </w:p>
    <w:p w14:paraId="720A4CEE" w14:textId="77777777" w:rsidR="009E059C" w:rsidRDefault="009E059C" w:rsidP="003811DC">
      <w:pPr>
        <w:rPr>
          <w:lang w:val="en-GB"/>
        </w:rPr>
      </w:pPr>
    </w:p>
    <w:p w14:paraId="10364492" w14:textId="77777777" w:rsidR="00690FF4" w:rsidRDefault="00690FF4" w:rsidP="003811DC">
      <w:pPr>
        <w:rPr>
          <w:lang w:val="en-GB"/>
        </w:rPr>
      </w:pPr>
    </w:p>
    <w:p w14:paraId="0CF13D21" w14:textId="77777777" w:rsidR="00690FF4" w:rsidRPr="00107FFB" w:rsidRDefault="00690FF4" w:rsidP="00690FF4">
      <w:pPr>
        <w:pStyle w:val="1"/>
        <w:rPr>
          <w:lang w:val="en-GB"/>
        </w:rPr>
      </w:pPr>
      <w:bookmarkStart w:id="38" w:name="_Toc103776041"/>
      <w:r>
        <w:t>XSQL</w:t>
      </w:r>
      <w:r w:rsidR="00107FFB">
        <w:t>表字段与</w:t>
      </w:r>
      <w:r w:rsidR="00107FFB">
        <w:t>Java</w:t>
      </w:r>
      <w:r w:rsidR="00107FFB">
        <w:rPr>
          <w:rFonts w:hint="eastAsia"/>
          <w:lang w:val="en-GB"/>
        </w:rPr>
        <w:t>属性</w:t>
      </w:r>
      <w:r w:rsidR="00BE075F">
        <w:rPr>
          <w:rFonts w:hint="eastAsia"/>
          <w:lang w:val="en-GB"/>
        </w:rPr>
        <w:t>名</w:t>
      </w:r>
      <w:r w:rsidR="00107FFB">
        <w:rPr>
          <w:rFonts w:hint="eastAsia"/>
          <w:lang w:val="en-GB"/>
        </w:rPr>
        <w:t>不同时</w:t>
      </w:r>
      <w:r w:rsidR="00F76278">
        <w:rPr>
          <w:rFonts w:hint="eastAsia"/>
          <w:lang w:val="en-GB"/>
        </w:rPr>
        <w:t>的查询</w:t>
      </w:r>
      <w:bookmarkEnd w:id="38"/>
    </w:p>
    <w:p w14:paraId="1DC2D549" w14:textId="77777777" w:rsidR="00A22C62" w:rsidRDefault="00A22C62" w:rsidP="003811DC">
      <w:pPr>
        <w:rPr>
          <w:lang w:val="en-GB"/>
        </w:rPr>
      </w:pPr>
      <w:r>
        <w:rPr>
          <w:rFonts w:hint="eastAsia"/>
          <w:lang w:val="en-GB"/>
        </w:rPr>
        <w:t>数据库表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有个</w:t>
      </w:r>
      <w:proofErr w:type="spellStart"/>
      <w:r>
        <w:rPr>
          <w:lang w:val="en-GB"/>
        </w:rPr>
        <w:t>name_code</w:t>
      </w:r>
      <w:proofErr w:type="spellEnd"/>
      <w:r>
        <w:rPr>
          <w:lang w:val="en-GB"/>
        </w:rPr>
        <w:t>字段，对应的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>
        <w:rPr>
          <w:lang w:val="en-GB"/>
        </w:rPr>
        <w:t>.java</w:t>
      </w:r>
      <w:r>
        <w:rPr>
          <w:rFonts w:hint="eastAsia"/>
          <w:lang w:val="en-GB"/>
        </w:rPr>
        <w:t>的成员属性叫</w:t>
      </w:r>
      <w:proofErr w:type="spellStart"/>
      <w:r>
        <w:rPr>
          <w:lang w:val="en-GB"/>
        </w:rPr>
        <w:t>nameCode</w:t>
      </w:r>
      <w:proofErr w:type="spellEnd"/>
      <w:r>
        <w:rPr>
          <w:rFonts w:hint="eastAsia"/>
          <w:lang w:val="en-GB"/>
        </w:rPr>
        <w:t>，两名称不一样</w:t>
      </w:r>
      <w:r w:rsidR="009E2227">
        <w:rPr>
          <w:rFonts w:hint="eastAsia"/>
          <w:lang w:val="en-GB"/>
        </w:rPr>
        <w:t>，</w:t>
      </w:r>
      <w:r>
        <w:rPr>
          <w:rFonts w:hint="eastAsia"/>
          <w:lang w:val="en-GB"/>
        </w:rPr>
        <w:t>如何映射呢？</w:t>
      </w:r>
    </w:p>
    <w:p w14:paraId="567D1122" w14:textId="77777777" w:rsidR="00690FF4" w:rsidRDefault="00A22C62" w:rsidP="003811DC">
      <w:pPr>
        <w:rPr>
          <w:lang w:val="en-GB"/>
        </w:rPr>
      </w:pPr>
      <w:r>
        <w:rPr>
          <w:rFonts w:hint="eastAsia"/>
          <w:lang w:val="en-GB"/>
        </w:rPr>
        <w:t>答案是：通过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查询语句的别名来</w:t>
      </w:r>
      <w:r w:rsidR="00985EC8">
        <w:rPr>
          <w:rFonts w:hint="eastAsia"/>
          <w:lang w:val="en-GB"/>
        </w:rPr>
        <w:t>实现</w:t>
      </w:r>
      <w:r>
        <w:rPr>
          <w:rFonts w:hint="eastAsia"/>
          <w:lang w:val="en-GB"/>
        </w:rPr>
        <w:t>映射</w:t>
      </w:r>
      <w:r w:rsidR="00985EC8">
        <w:rPr>
          <w:rFonts w:hint="eastAsia"/>
          <w:lang w:val="en-GB"/>
        </w:rPr>
        <w:t>关系</w:t>
      </w:r>
      <w:r>
        <w:rPr>
          <w:rFonts w:hint="eastAsia"/>
          <w:lang w:val="en-GB"/>
        </w:rPr>
        <w:t>，给</w:t>
      </w:r>
      <w:proofErr w:type="spellStart"/>
      <w:r>
        <w:rPr>
          <w:lang w:val="en-GB"/>
        </w:rPr>
        <w:t>name_code</w:t>
      </w:r>
      <w:proofErr w:type="spellEnd"/>
      <w:r>
        <w:rPr>
          <w:rFonts w:hint="eastAsia"/>
          <w:lang w:val="en-GB"/>
        </w:rPr>
        <w:t>起个别名叫</w:t>
      </w:r>
      <w:proofErr w:type="spellStart"/>
      <w:r>
        <w:rPr>
          <w:lang w:val="en-GB"/>
        </w:rPr>
        <w:t>nameCode</w:t>
      </w:r>
      <w:proofErr w:type="spellEnd"/>
      <w:r>
        <w:rPr>
          <w:rFonts w:hint="eastAsia"/>
          <w:lang w:val="en-GB"/>
        </w:rPr>
        <w:t>即可，如下。</w:t>
      </w:r>
    </w:p>
    <w:p w14:paraId="1707275C" w14:textId="77777777" w:rsidR="00A22C62" w:rsidRPr="00A22C62" w:rsidRDefault="00A22C62" w:rsidP="0097603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proofErr w:type="gramStart"/>
      <w:r w:rsidRPr="00A22C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name</w:t>
      </w:r>
      <w:proofErr w:type="gramEnd"/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_code</w:t>
      </w:r>
      <w:proofErr w:type="spellEnd"/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proofErr w:type="spellStart"/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nameCode</w:t>
      </w:r>
      <w:proofErr w:type="spellEnd"/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7DBE61" w14:textId="77777777" w:rsidR="00A22C62" w:rsidRPr="00A22C62" w:rsidRDefault="00A22C62" w:rsidP="0097603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22C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  </w:t>
      </w:r>
    </w:p>
    <w:p w14:paraId="5AFD4D6D" w14:textId="77777777" w:rsidR="00690FF4" w:rsidRDefault="00690FF4" w:rsidP="003811DC">
      <w:pPr>
        <w:rPr>
          <w:lang w:val="en-GB"/>
        </w:rPr>
      </w:pPr>
    </w:p>
    <w:p w14:paraId="429045A9" w14:textId="77777777" w:rsidR="00690FF4" w:rsidRPr="00690FF4" w:rsidRDefault="00690FF4" w:rsidP="003811DC">
      <w:pPr>
        <w:rPr>
          <w:lang w:val="en-GB"/>
        </w:rPr>
      </w:pPr>
    </w:p>
    <w:p w14:paraId="33CD2FEC" w14:textId="77777777" w:rsidR="00050BEA" w:rsidRPr="00C309B8" w:rsidRDefault="00050BEA" w:rsidP="003811DC">
      <w:pPr>
        <w:rPr>
          <w:lang w:val="en-GB"/>
        </w:rPr>
      </w:pPr>
    </w:p>
    <w:p w14:paraId="61B44E2B" w14:textId="77777777" w:rsidR="005B521C" w:rsidRPr="005B521C" w:rsidRDefault="005B521C" w:rsidP="005B521C">
      <w:pPr>
        <w:pStyle w:val="1"/>
        <w:rPr>
          <w:lang w:val="en-GB"/>
        </w:rPr>
      </w:pPr>
      <w:bookmarkStart w:id="39" w:name="_XSQL一对一复合型查询"/>
      <w:bookmarkStart w:id="40" w:name="_Toc103776042"/>
      <w:bookmarkEnd w:id="39"/>
      <w:r>
        <w:t>XSQL</w:t>
      </w:r>
      <w:r>
        <w:t>一对一复合型查询</w:t>
      </w:r>
      <w:bookmarkEnd w:id="40"/>
    </w:p>
    <w:p w14:paraId="5D27B4DD" w14:textId="77777777" w:rsidR="005B521C" w:rsidRDefault="000E5B2E" w:rsidP="003811DC">
      <w:pPr>
        <w:rPr>
          <w:lang w:val="en-GB"/>
        </w:rPr>
      </w:pPr>
      <w:r>
        <w:rPr>
          <w:lang w:val="en-GB"/>
        </w:rPr>
        <w:t>Java</w:t>
      </w:r>
      <w:r w:rsidR="00896410"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 w:rsidR="00896410">
        <w:rPr>
          <w:lang w:val="en-GB"/>
        </w:rPr>
        <w:t>.java</w:t>
      </w:r>
      <w:r>
        <w:rPr>
          <w:rFonts w:hint="eastAsia"/>
          <w:lang w:val="en-GB"/>
        </w:rPr>
        <w:t>的成员属性类型为</w:t>
      </w:r>
      <w:r>
        <w:rPr>
          <w:lang w:val="en-GB"/>
        </w:rPr>
        <w:t>Java</w:t>
      </w:r>
      <w:r w:rsidR="00896410">
        <w:rPr>
          <w:rFonts w:hint="eastAsia"/>
          <w:lang w:val="en-GB"/>
        </w:rPr>
        <w:t>类</w:t>
      </w:r>
      <w:r>
        <w:rPr>
          <w:rFonts w:hint="eastAsia"/>
          <w:lang w:val="en-GB"/>
        </w:rPr>
        <w:t>B</w:t>
      </w:r>
      <w:r w:rsidR="00896410">
        <w:rPr>
          <w:lang w:val="en-GB"/>
        </w:rPr>
        <w:t>.java</w:t>
      </w:r>
      <w:r w:rsidR="007E2DB3">
        <w:rPr>
          <w:rFonts w:hint="eastAsia"/>
          <w:lang w:val="en-GB"/>
        </w:rPr>
        <w:t>，</w:t>
      </w:r>
      <w:r w:rsidR="008948BA">
        <w:rPr>
          <w:rFonts w:hint="eastAsia"/>
          <w:lang w:val="en-GB"/>
        </w:rPr>
        <w:t>对象</w:t>
      </w:r>
      <w:r w:rsidR="008948BA">
        <w:rPr>
          <w:rFonts w:hint="eastAsia"/>
          <w:lang w:val="en-GB"/>
        </w:rPr>
        <w:t xml:space="preserve"> </w:t>
      </w:r>
      <w:r w:rsidR="007E2DB3">
        <w:rPr>
          <w:rFonts w:hint="eastAsia"/>
          <w:lang w:val="en-GB"/>
        </w:rPr>
        <w:t>A</w:t>
      </w:r>
      <w:r w:rsidR="007E2DB3">
        <w:rPr>
          <w:rFonts w:hint="eastAsia"/>
          <w:lang w:val="en-GB"/>
        </w:rPr>
        <w:t>与</w:t>
      </w:r>
      <w:r w:rsidR="007E2DB3">
        <w:rPr>
          <w:rFonts w:hint="eastAsia"/>
          <w:lang w:val="en-GB"/>
        </w:rPr>
        <w:t>B</w:t>
      </w:r>
      <w:r w:rsidR="007E2DB3">
        <w:rPr>
          <w:rFonts w:hint="eastAsia"/>
          <w:lang w:val="en-GB"/>
        </w:rPr>
        <w:t>是一对一关系，对象</w:t>
      </w:r>
      <w:r w:rsidR="007E2DB3">
        <w:rPr>
          <w:rFonts w:hint="eastAsia"/>
          <w:lang w:val="en-GB"/>
        </w:rPr>
        <w:t>A</w:t>
      </w:r>
      <w:r w:rsidR="007E2DB3">
        <w:rPr>
          <w:rFonts w:hint="eastAsia"/>
          <w:lang w:val="en-GB"/>
        </w:rPr>
        <w:t>包含</w:t>
      </w:r>
      <w:r w:rsidR="007E2DB3">
        <w:rPr>
          <w:rFonts w:hint="eastAsia"/>
          <w:lang w:val="en-GB"/>
        </w:rPr>
        <w:t>B</w:t>
      </w:r>
      <w:r w:rsidR="0078071C">
        <w:rPr>
          <w:rFonts w:hint="eastAsia"/>
          <w:lang w:val="en-GB"/>
        </w:rPr>
        <w:t>的</w:t>
      </w:r>
      <w:r w:rsidR="000A6BBA">
        <w:rPr>
          <w:rFonts w:hint="eastAsia"/>
          <w:lang w:val="en-GB"/>
        </w:rPr>
        <w:t>“</w:t>
      </w:r>
      <w:r w:rsidR="0078071C">
        <w:rPr>
          <w:rFonts w:hint="eastAsia"/>
          <w:lang w:val="en-GB"/>
        </w:rPr>
        <w:t>类中类</w:t>
      </w:r>
      <w:r w:rsidR="000A6BBA">
        <w:rPr>
          <w:rFonts w:hint="eastAsia"/>
          <w:lang w:val="en-GB"/>
        </w:rPr>
        <w:t>”</w:t>
      </w:r>
      <w:r w:rsidR="007E2DB3">
        <w:rPr>
          <w:rFonts w:hint="eastAsia"/>
          <w:lang w:val="en-GB"/>
        </w:rPr>
        <w:t>。</w:t>
      </w:r>
      <w:r w:rsidR="008D07AE">
        <w:rPr>
          <w:rFonts w:hint="eastAsia"/>
          <w:lang w:val="en-GB"/>
        </w:rPr>
        <w:t>如何生成这样</w:t>
      </w:r>
      <w:r>
        <w:rPr>
          <w:rFonts w:hint="eastAsia"/>
          <w:lang w:val="en-GB"/>
        </w:rPr>
        <w:t>的数据结构的</w:t>
      </w:r>
      <w:r>
        <w:rPr>
          <w:rFonts w:hint="eastAsia"/>
          <w:lang w:val="en-GB"/>
        </w:rPr>
        <w:t>XSQL</w:t>
      </w:r>
      <w:r w:rsidR="008D07AE">
        <w:rPr>
          <w:rFonts w:hint="eastAsia"/>
          <w:lang w:val="en-GB"/>
        </w:rPr>
        <w:t>查询呢？</w:t>
      </w:r>
    </w:p>
    <w:p w14:paraId="57527C0B" w14:textId="77777777" w:rsidR="00AE399C" w:rsidRDefault="008D07AE" w:rsidP="003811DC">
      <w:pPr>
        <w:rPr>
          <w:lang w:val="en-GB"/>
        </w:rPr>
      </w:pPr>
      <w:r>
        <w:rPr>
          <w:lang w:val="en-GB"/>
        </w:rPr>
        <w:t>答案还是：</w:t>
      </w:r>
      <w:r>
        <w:rPr>
          <w:rFonts w:hint="eastAsia"/>
          <w:lang w:val="en-GB"/>
        </w:rPr>
        <w:t>通过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查询语句的别名来实现映射关系</w:t>
      </w:r>
      <w:r w:rsidR="00E53BB5">
        <w:rPr>
          <w:rFonts w:hint="eastAsia"/>
          <w:lang w:val="en-GB"/>
        </w:rPr>
        <w:t>。赋予别名面向对象的概念</w:t>
      </w:r>
      <w:r w:rsidR="00A54674">
        <w:rPr>
          <w:rFonts w:hint="eastAsia"/>
          <w:lang w:val="en-GB"/>
        </w:rPr>
        <w:t>，通过“类</w:t>
      </w:r>
      <w:r w:rsidR="00A54674">
        <w:rPr>
          <w:lang w:val="en-GB"/>
        </w:rPr>
        <w:t>.</w:t>
      </w:r>
      <w:r w:rsidR="00A54674">
        <w:rPr>
          <w:rFonts w:hint="eastAsia"/>
          <w:lang w:val="en-GB"/>
        </w:rPr>
        <w:t>属性”</w:t>
      </w:r>
      <w:r w:rsidR="00962D14">
        <w:rPr>
          <w:rFonts w:hint="eastAsia"/>
          <w:lang w:val="en-GB"/>
        </w:rPr>
        <w:t>（中间有个点）</w:t>
      </w:r>
      <w:r w:rsidR="00A54674">
        <w:rPr>
          <w:rFonts w:hint="eastAsia"/>
          <w:lang w:val="en-GB"/>
        </w:rPr>
        <w:t>来层层映射，</w:t>
      </w:r>
      <w:r>
        <w:rPr>
          <w:rFonts w:hint="eastAsia"/>
          <w:lang w:val="en-GB"/>
        </w:rPr>
        <w:t>将别名的用途发挥到极致。</w:t>
      </w:r>
      <w:r w:rsidR="00AE399C">
        <w:rPr>
          <w:rFonts w:hint="eastAsia"/>
          <w:lang w:val="en-GB"/>
        </w:rPr>
        <w:t>如下形式。</w:t>
      </w:r>
    </w:p>
    <w:p w14:paraId="126D9235" w14:textId="77777777"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A1  </w:t>
      </w:r>
    </w:p>
    <w:p w14:paraId="108EB76D" w14:textId="77777777"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A2  </w:t>
      </w:r>
    </w:p>
    <w:p w14:paraId="4E1F7E9A" w14:textId="77777777"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An  </w:t>
      </w:r>
    </w:p>
    <w:p w14:paraId="2948C804" w14:textId="77777777"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B1 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"B.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B1"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2E14C5" w14:textId="77777777"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,B.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B2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"B.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B2"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DFC92B" w14:textId="77777777" w:rsidR="00AE399C" w:rsidRPr="00F32944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,B.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Bn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"B.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Bn"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355D47" w14:textId="77777777"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B1 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"C.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C1"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481A6D" w14:textId="77777777"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B1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C2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2A92D4" w14:textId="77777777" w:rsidR="00F32944" w:rsidRPr="00AE399C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B1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Cn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4F9094" w14:textId="77777777"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  </w:t>
      </w:r>
      <w:proofErr w:type="spellStart"/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</w:t>
      </w:r>
      <w:proofErr w:type="spellEnd"/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6A5521" w14:textId="77777777" w:rsidR="00AE399C" w:rsidRPr="00F32944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  </w:t>
      </w:r>
      <w:proofErr w:type="spellStart"/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</w:t>
      </w:r>
      <w:proofErr w:type="spellEnd"/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50CB40" w14:textId="77777777"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,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表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  <w:lang w:val="en-GB"/>
        </w:rPr>
        <w:t xml:space="preserve">C  </w:t>
      </w:r>
      <w:proofErr w:type="spellStart"/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  <w:lang w:val="en-GB"/>
        </w:rPr>
        <w:t>C</w:t>
      </w:r>
      <w:proofErr w:type="spellEnd"/>
    </w:p>
    <w:p w14:paraId="24921E42" w14:textId="77777777" w:rsidR="00F32944" w:rsidRPr="00AE399C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proofErr w:type="gramStart"/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A.BID</w:t>
      </w:r>
      <w:proofErr w:type="gramEnd"/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B.ID</w:t>
      </w:r>
    </w:p>
    <w:p w14:paraId="149F92CF" w14:textId="77777777"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proofErr w:type="gramStart"/>
      <w:r w:rsidR="00F3294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ID</w:t>
      </w:r>
      <w:proofErr w:type="gramEnd"/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.ID  </w:t>
      </w:r>
    </w:p>
    <w:p w14:paraId="48CFD7F4" w14:textId="77777777" w:rsidR="00AE399C" w:rsidRDefault="00796BFB" w:rsidP="003811DC">
      <w:pPr>
        <w:rPr>
          <w:lang w:val="en-GB"/>
        </w:rPr>
      </w:pPr>
      <w:r>
        <w:rPr>
          <w:rFonts w:hint="eastAsia"/>
          <w:lang w:val="en-GB"/>
        </w:rPr>
        <w:t>同时，也可以支持</w:t>
      </w:r>
      <w:r w:rsidR="00462A72"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类中包含多个</w:t>
      </w:r>
      <w:r w:rsidR="008A5442">
        <w:rPr>
          <w:rFonts w:hint="eastAsia"/>
          <w:lang w:val="en-GB"/>
        </w:rPr>
        <w:t>子</w:t>
      </w:r>
      <w:r>
        <w:rPr>
          <w:rFonts w:hint="eastAsia"/>
          <w:lang w:val="en-GB"/>
        </w:rPr>
        <w:t>类的情况的。</w:t>
      </w:r>
    </w:p>
    <w:p w14:paraId="689C93CA" w14:textId="77777777" w:rsidR="00796BFB" w:rsidRDefault="00796BFB" w:rsidP="003811DC">
      <w:pPr>
        <w:rPr>
          <w:lang w:val="en-GB"/>
        </w:rPr>
      </w:pPr>
    </w:p>
    <w:p w14:paraId="59DE98A7" w14:textId="77777777" w:rsidR="00A96392" w:rsidRPr="003863F9" w:rsidRDefault="00A96392" w:rsidP="00A9639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4B932A90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XSQL_XFlow_ActivityInfo_QueryByTemplateID</w:t>
      </w:r>
      <w:proofErr w:type="spellEnd"/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67D4C5BB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B27498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DSG_XFlow</w:t>
      </w:r>
      <w:proofErr w:type="spellEnd"/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2FC702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0F25EC2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2A19CF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</w:t>
      </w:r>
      <w:proofErr w:type="gramEnd"/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CDATA[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32CF22A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proofErr w:type="gramStart"/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 </w:t>
      </w:r>
      <w:proofErr w:type="spellStart"/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proofErr w:type="gramEnd"/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.activityID</w:t>
      </w:r>
      <w:proofErr w:type="spellEnd"/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E53188A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</w:t>
      </w:r>
      <w:proofErr w:type="gramStart"/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proofErr w:type="gramEnd"/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.templateID</w:t>
      </w:r>
      <w:proofErr w:type="spellEnd"/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4E13375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</w:t>
      </w:r>
      <w:proofErr w:type="gramStart"/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proofErr w:type="gramEnd"/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.activityName</w:t>
      </w:r>
      <w:proofErr w:type="spellEnd"/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E7FFABB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</w:t>
      </w:r>
      <w:proofErr w:type="gramStart"/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proofErr w:type="gramEnd"/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.activityTypeID</w:t>
      </w:r>
      <w:proofErr w:type="spellEnd"/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EC288A3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</w:t>
      </w:r>
      <w:proofErr w:type="gramStart"/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</w:t>
      </w:r>
      <w:proofErr w:type="gramEnd"/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.activityTypeID  AS "activityType.activityTypeID"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00B199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</w:t>
      </w:r>
      <w:proofErr w:type="gramStart"/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</w:t>
      </w:r>
      <w:proofErr w:type="gramEnd"/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.activityType    AS "activityType.activityType"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DAA395B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</w:t>
      </w:r>
      <w:proofErr w:type="gramStart"/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</w:t>
      </w:r>
      <w:proofErr w:type="gramEnd"/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.infoComment</w:t>
      </w:r>
      <w:proofErr w:type="spellEnd"/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     AS "</w:t>
      </w:r>
      <w:proofErr w:type="spellStart"/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activityType.infoComment</w:t>
      </w:r>
      <w:proofErr w:type="spellEnd"/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6676527" w14:textId="77777777" w:rsidR="00A96392" w:rsidRPr="0068326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</w:t>
      </w:r>
      <w:proofErr w:type="gramStart"/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FROM  </w:t>
      </w:r>
      <w:proofErr w:type="spellStart"/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TActivityInfo</w:t>
      </w:r>
      <w:proofErr w:type="spellEnd"/>
      <w:proofErr w:type="gramEnd"/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7A03DD8" w14:textId="77777777" w:rsidR="00683262" w:rsidRPr="00A96392" w:rsidRDefault="0068326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</w:t>
      </w:r>
      <w:r w:rsidRPr="006832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</w:t>
      </w:r>
      <w:proofErr w:type="gramStart"/>
      <w:r w:rsidRPr="006832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6832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proofErr w:type="gramEnd"/>
      <w:r w:rsidRPr="006832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B</w:t>
      </w:r>
    </w:p>
    <w:p w14:paraId="6971558B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</w:t>
      </w:r>
      <w:proofErr w:type="gramStart"/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WHERE  </w:t>
      </w:r>
      <w:proofErr w:type="spellStart"/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proofErr w:type="gramEnd"/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.activityTypeID</w:t>
      </w:r>
      <w:proofErr w:type="spellEnd"/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= </w:t>
      </w:r>
      <w:proofErr w:type="spellStart"/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B.activityTypeID</w:t>
      </w:r>
      <w:proofErr w:type="spellEnd"/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BEB99AD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</w:t>
      </w:r>
      <w:proofErr w:type="gramStart"/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AND  </w:t>
      </w:r>
      <w:proofErr w:type="spellStart"/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proofErr w:type="gramEnd"/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.templateID</w:t>
      </w:r>
      <w:proofErr w:type="spellEnd"/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= ':</w:t>
      </w:r>
      <w:proofErr w:type="spellStart"/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templateID</w:t>
      </w:r>
      <w:proofErr w:type="spellEnd"/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8735611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B9AA4F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CC77442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AC406D5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46E0CA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proofErr w:type="spellStart"/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</w:t>
      </w:r>
      <w:proofErr w:type="gramStart"/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hy.xflow</w:t>
      </w:r>
      <w:proofErr w:type="gramEnd"/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.engine.bean.ActivityInfo</w:t>
      </w:r>
      <w:proofErr w:type="spellEnd"/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2A5CD4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</w:t>
      </w:r>
      <w:proofErr w:type="spellStart"/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colValue</w:t>
      </w:r>
      <w:proofErr w:type="spellEnd"/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381ABD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66A9D0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78D72A4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73F4DE" w14:textId="77777777" w:rsidR="00A96392" w:rsidRDefault="00664C29" w:rsidP="009E171C">
      <w:pPr>
        <w:ind w:firstLine="315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中的行级</w:t>
      </w:r>
      <w:r>
        <w:rPr>
          <w:lang w:val="en-GB"/>
        </w:rPr>
        <w:t>Java</w:t>
      </w:r>
      <w:r>
        <w:rPr>
          <w:rFonts w:hint="eastAsia"/>
          <w:lang w:val="en-GB"/>
        </w:rPr>
        <w:t>对象</w:t>
      </w:r>
      <w:r w:rsidR="00030368">
        <w:rPr>
          <w:rFonts w:hint="eastAsia"/>
          <w:lang w:val="en-GB"/>
        </w:rPr>
        <w:t>定义如下</w:t>
      </w:r>
      <w:r w:rsidR="00D62F62">
        <w:rPr>
          <w:rFonts w:hint="eastAsia"/>
          <w:lang w:val="en-GB"/>
        </w:rPr>
        <w:t>：</w:t>
      </w:r>
    </w:p>
    <w:p w14:paraId="6385A2B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ActivityInfo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C03DE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14:paraId="2214286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5DDA1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activityID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7D83AD4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F9BFE79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7E34E8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templateID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2AC0970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96EACD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活动名称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EA01B5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activityName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D5066C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083BAF4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A81A9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activityTypeID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3411587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87AC05E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329D68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ActivityType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activityType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;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CD6EA9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C1AEEA2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041A14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0D423B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56BDD6E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1AA1A6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proofErr w:type="gram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getActivityID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6B82B3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425F4CA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.activityID</w:t>
      </w:r>
      <w:proofErr w:type="spellEnd"/>
      <w:proofErr w:type="gram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D0D654F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65F46715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23733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708A023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0F4226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0D7978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9DD5AB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</w:t>
      </w:r>
      <w:proofErr w:type="spellStart"/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i_ActivityID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BEE8A5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3EA2DF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setActivityID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String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i_ActivityID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32FB0860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637D09A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.activityID</w:t>
      </w:r>
      <w:proofErr w:type="spellEnd"/>
      <w:proofErr w:type="gram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i_ActivityID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4EE8A0D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D6F290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C85D1F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4D534E4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25AFD33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7B0566E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F0B00C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proofErr w:type="gram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getTemplateID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69EA064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5E7BE2AF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.templateID</w:t>
      </w:r>
      <w:proofErr w:type="spellEnd"/>
      <w:proofErr w:type="gram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1B442E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B78081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DA2DB9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B18D8D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3447B24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534DA49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7A703EE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</w:t>
      </w:r>
      <w:proofErr w:type="spellStart"/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i_TemplateID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D4E7A0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AC641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setTemplateID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String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i_TemplateID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E87AE06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162C11D2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.templateID</w:t>
      </w:r>
      <w:proofErr w:type="spellEnd"/>
      <w:proofErr w:type="gram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i_TemplateID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33B45F82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9C0DD3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6F42CEC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06C49A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55359E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获取：活动名称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9AD980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AE8149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proofErr w:type="gram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getActivityName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8A2BC90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4628C17F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.activityName</w:t>
      </w:r>
      <w:proofErr w:type="spellEnd"/>
      <w:proofErr w:type="gram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2493EF2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A4B09C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C30A3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46C6BB3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E6C8BF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设置：活动名称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5417532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B39AE12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</w:t>
      </w:r>
      <w:proofErr w:type="spellStart"/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i_ActivityName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ED7B724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99A850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setActivityName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String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i_ActivityName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35DABC6F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237BD115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.activityName</w:t>
      </w:r>
      <w:proofErr w:type="spellEnd"/>
      <w:proofErr w:type="gram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i_ActivityName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6010D58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0DCF0D8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7103C8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4EFBBE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C08413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3BAD2F0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3B3A0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proofErr w:type="gram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getActivityTypeID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82EB7A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23492F1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</w:t>
      </w:r>
      <w:proofErr w:type="spellEnd"/>
      <w:proofErr w:type="gram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49A0EEAF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DF17B2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740F51C0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AC01BE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6FA3439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7B22C00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94EC5CF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</w:t>
      </w:r>
      <w:proofErr w:type="spellStart"/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i_ActivityTypeID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E074673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26A914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setActivityTypeID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String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i_ActivityTypeID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E31557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45A93B35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</w:t>
      </w:r>
      <w:proofErr w:type="spellEnd"/>
      <w:proofErr w:type="gram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i_ActivityTypeID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08512CE9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D34932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4FE14F6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276FA62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970535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获取：活动类型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53A5DB2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291968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ActivityType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proofErr w:type="spellStart"/>
      <w:proofErr w:type="gramStart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getActivityType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</w:t>
      </w:r>
      <w:proofErr w:type="gramEnd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2C076E8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{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9E911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activityType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;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315EB9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}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0BB59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34298F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CF3AC53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B26CF82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设置：活动类型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AF382A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AE8CF28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</w:t>
      </w:r>
      <w:proofErr w:type="spellStart"/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activityType</w:t>
      </w:r>
      <w:proofErr w:type="spellEnd"/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060273F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CE5D2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proofErr w:type="spellStart"/>
      <w:proofErr w:type="gramStart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setActivityType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</w:t>
      </w:r>
      <w:proofErr w:type="spellStart"/>
      <w:proofErr w:type="gramEnd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ActivityType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activityType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D85CA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{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D67B025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.activityType</w:t>
      </w:r>
      <w:proofErr w:type="spellEnd"/>
      <w:proofErr w:type="gramEnd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=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activityType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;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DDD72E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}</w:t>
      </w:r>
      <w:r w:rsidR="00664C2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38E59C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71791F8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47AD0A" w14:textId="77777777" w:rsidR="00A96392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3EC61939" w14:textId="77777777" w:rsidR="00A96392" w:rsidRDefault="00ED1C99" w:rsidP="00420241">
      <w:pPr>
        <w:ind w:firstLine="315"/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类中类</w:t>
      </w:r>
      <w:proofErr w:type="spellStart"/>
      <w:r>
        <w:rPr>
          <w:lang w:val="en-GB"/>
        </w:rPr>
        <w:t>ActivityType</w:t>
      </w:r>
      <w:proofErr w:type="spellEnd"/>
      <w:r>
        <w:rPr>
          <w:rFonts w:hint="eastAsia"/>
          <w:lang w:val="en-GB"/>
        </w:rPr>
        <w:t>定义如下：</w:t>
      </w:r>
    </w:p>
    <w:p w14:paraId="50C26936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ActivityType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4B1DB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14:paraId="55C02BA1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856AF2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89778E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String 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activityTypeID</w:t>
      </w:r>
      <w:proofErr w:type="spellEnd"/>
      <w:proofErr w:type="gram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74BC520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7A3053E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工作流活动类型名称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0D18BB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String 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activityType</w:t>
      </w:r>
      <w:proofErr w:type="spellEnd"/>
      <w:proofErr w:type="gram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457A857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85FF82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备注说明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BFF803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String 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infoComment</w:t>
      </w:r>
      <w:proofErr w:type="spellEnd"/>
      <w:proofErr w:type="gram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339A70FE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6ED9B50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排列顺序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6C1A24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Integer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orderNo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623394E4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FE3E96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57E4148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79B1C6F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49E876C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0BDFD7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B0D5A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proofErr w:type="gram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getActivityTypeID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2006BD0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7534DABC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</w:t>
      </w:r>
      <w:proofErr w:type="spellEnd"/>
      <w:proofErr w:type="gram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07B845C7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35990E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199F53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8021B15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3D5A5A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64009BF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1C2D2AE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</w:t>
      </w:r>
      <w:proofErr w:type="spellStart"/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i_ActivityTypeID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A19456F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89A6A4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setActivityTypeID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String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i_ActivityTypeID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39CAA9F6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2EE707A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</w:t>
      </w:r>
      <w:proofErr w:type="spellEnd"/>
      <w:proofErr w:type="gram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i_ActivityTypeID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701E525C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64A7D7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2BB5928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85805BB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3E0CB9A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获取：工作流活动类型名称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1EF964F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66137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proofErr w:type="gram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getActivityType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A06847E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0715A6B3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</w:t>
      </w:r>
      <w:proofErr w:type="spellEnd"/>
      <w:proofErr w:type="gram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64A8DB18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CEA1F28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CBA098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80CBBF8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B93BB7C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设置：工作流活动类型名称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D8C6C33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F1FA696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</w:t>
      </w:r>
      <w:proofErr w:type="spellStart"/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i_ActivityType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C469BF6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DA138B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setActivityType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String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i_ActivityType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82C99FC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521C0DF8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</w:t>
      </w:r>
      <w:proofErr w:type="spellEnd"/>
      <w:proofErr w:type="gram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i_ActivityType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950D07E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C5B2CBE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0D04CF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2266931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69E4A21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获取：备注说明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18E98DA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8A93E6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proofErr w:type="gram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getInfoComment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D58BAF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7008936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.infoComment</w:t>
      </w:r>
      <w:proofErr w:type="spellEnd"/>
      <w:proofErr w:type="gram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40CC1AC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86EADB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0C05B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D4470C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5A79C0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设置：备注说明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A1A47B6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D3DD24E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</w:t>
      </w:r>
      <w:proofErr w:type="spellStart"/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i_InfoComment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7B9D53A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35D235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setInfoComment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String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i_InfoComment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ECE27AC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45D4EB65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.infoComment</w:t>
      </w:r>
      <w:proofErr w:type="spellEnd"/>
      <w:proofErr w:type="gram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i_InfoComment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457498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73AD611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738CE5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4F114AB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FB2B80B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获取：排列顺序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64B424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39A3A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Integer </w:t>
      </w:r>
      <w:proofErr w:type="spellStart"/>
      <w:proofErr w:type="gram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getOrderNo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E486163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29CCE863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orderNo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34FBD424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C062911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624FA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D96E21A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06D0C3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设置：排列顺序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27B3F54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D3931B7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</w:t>
      </w:r>
      <w:proofErr w:type="spellStart"/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orderNo</w:t>
      </w:r>
      <w:proofErr w:type="spellEnd"/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34F5CC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C6756B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setOrderNo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Integer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orderNo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0934955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{  </w:t>
      </w:r>
    </w:p>
    <w:p w14:paraId="0D713C51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.orderNo</w:t>
      </w:r>
      <w:proofErr w:type="spellEnd"/>
      <w:proofErr w:type="gram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orderNo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4C239B4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D0816C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5ECE67" w14:textId="77777777" w:rsidR="00A96392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7220ED6D" w14:textId="77777777" w:rsidR="00A96392" w:rsidRDefault="00A96392" w:rsidP="003811DC">
      <w:pPr>
        <w:rPr>
          <w:lang w:val="en-GB"/>
        </w:rPr>
      </w:pPr>
    </w:p>
    <w:p w14:paraId="74416EA6" w14:textId="77777777" w:rsidR="008A1C8B" w:rsidRDefault="008A1C8B" w:rsidP="003811DC">
      <w:pPr>
        <w:rPr>
          <w:lang w:val="en-GB"/>
        </w:rPr>
      </w:pPr>
    </w:p>
    <w:p w14:paraId="0D3EC07B" w14:textId="77777777" w:rsidR="000B0577" w:rsidRDefault="000B0577" w:rsidP="003811DC">
      <w:pPr>
        <w:rPr>
          <w:lang w:val="en-GB"/>
        </w:rPr>
      </w:pPr>
    </w:p>
    <w:p w14:paraId="3B6AF0FF" w14:textId="77777777" w:rsidR="000B0577" w:rsidRPr="005B521C" w:rsidRDefault="000B0577" w:rsidP="000B0577">
      <w:pPr>
        <w:pStyle w:val="1"/>
        <w:rPr>
          <w:lang w:val="en-GB"/>
        </w:rPr>
      </w:pPr>
      <w:bookmarkStart w:id="41" w:name="_XSQL一对多复合型查询"/>
      <w:bookmarkStart w:id="42" w:name="_Toc103776043"/>
      <w:bookmarkEnd w:id="41"/>
      <w:r>
        <w:t>XSQL</w:t>
      </w:r>
      <w:r>
        <w:t>一对多复合型查询</w:t>
      </w:r>
      <w:bookmarkEnd w:id="42"/>
    </w:p>
    <w:p w14:paraId="10AC36F7" w14:textId="77777777" w:rsidR="000B0577" w:rsidRPr="000B0577" w:rsidRDefault="00494D41" w:rsidP="003811DC">
      <w:pPr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>
        <w:rPr>
          <w:lang w:val="en-GB"/>
        </w:rPr>
        <w:t>.java</w:t>
      </w:r>
      <w:r>
        <w:rPr>
          <w:rFonts w:hint="eastAsia"/>
          <w:lang w:val="en-GB"/>
        </w:rPr>
        <w:t>的成员属性类型为</w:t>
      </w:r>
      <w:r>
        <w:rPr>
          <w:rFonts w:hint="eastAsia"/>
          <w:lang w:val="en-GB"/>
        </w:rPr>
        <w:t>List&lt;</w:t>
      </w:r>
      <w:r>
        <w:rPr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B</w:t>
      </w:r>
      <w:r>
        <w:rPr>
          <w:lang w:val="en-GB"/>
        </w:rPr>
        <w:t>.java&gt;</w:t>
      </w:r>
      <w:r w:rsidR="00A91195">
        <w:rPr>
          <w:rFonts w:hint="eastAsia"/>
          <w:lang w:val="en-GB"/>
        </w:rPr>
        <w:t>（或</w:t>
      </w:r>
      <w:r w:rsidR="00A91195">
        <w:rPr>
          <w:lang w:val="en-GB"/>
        </w:rPr>
        <w:t>Set&lt;…&gt;</w:t>
      </w:r>
      <w:r w:rsidR="00136082">
        <w:rPr>
          <w:lang w:val="en-GB"/>
        </w:rPr>
        <w:t xml:space="preserve"> </w:t>
      </w:r>
      <w:r w:rsidR="00136082">
        <w:rPr>
          <w:rFonts w:hint="eastAsia"/>
          <w:lang w:val="en-GB"/>
        </w:rPr>
        <w:t>或</w:t>
      </w:r>
      <w:r w:rsidR="00136082">
        <w:rPr>
          <w:lang w:val="en-GB"/>
        </w:rPr>
        <w:t>Map&lt;…&gt;</w:t>
      </w:r>
      <w:r w:rsidR="00A91195">
        <w:rPr>
          <w:rFonts w:hint="eastAsia"/>
          <w:lang w:val="en-GB"/>
        </w:rPr>
        <w:t>）</w:t>
      </w:r>
      <w:r>
        <w:rPr>
          <w:rFonts w:hint="eastAsia"/>
          <w:lang w:val="en-GB"/>
        </w:rPr>
        <w:t>，对象</w:t>
      </w:r>
      <w:r>
        <w:rPr>
          <w:rFonts w:hint="eastAsia"/>
          <w:lang w:val="en-GB"/>
        </w:rPr>
        <w:t xml:space="preserve"> A</w:t>
      </w:r>
      <w:r>
        <w:rPr>
          <w:rFonts w:hint="eastAsia"/>
          <w:lang w:val="en-GB"/>
        </w:rPr>
        <w:t>与</w:t>
      </w:r>
      <w:r>
        <w:rPr>
          <w:rFonts w:hint="eastAsia"/>
          <w:lang w:val="en-GB"/>
        </w:rPr>
        <w:t>B</w:t>
      </w:r>
      <w:r>
        <w:rPr>
          <w:rFonts w:hint="eastAsia"/>
          <w:lang w:val="en-GB"/>
        </w:rPr>
        <w:t>是一对多关系</w:t>
      </w:r>
      <w:r w:rsidR="00204DB2">
        <w:rPr>
          <w:rFonts w:hint="eastAsia"/>
          <w:lang w:val="en-GB"/>
        </w:rPr>
        <w:t>，类似于树结构中</w:t>
      </w:r>
      <w:r w:rsidR="000366EC">
        <w:rPr>
          <w:rFonts w:hint="eastAsia"/>
          <w:lang w:val="en-GB"/>
        </w:rPr>
        <w:t>父</w:t>
      </w:r>
      <w:r w:rsidR="00204DB2">
        <w:rPr>
          <w:rFonts w:hint="eastAsia"/>
          <w:lang w:val="en-GB"/>
        </w:rPr>
        <w:t>节点</w:t>
      </w:r>
      <w:r w:rsidR="00CE46F3">
        <w:rPr>
          <w:rFonts w:hint="eastAsia"/>
          <w:lang w:val="en-GB"/>
        </w:rPr>
        <w:t>（主表）</w:t>
      </w:r>
      <w:r w:rsidR="00204DB2">
        <w:rPr>
          <w:rFonts w:hint="eastAsia"/>
          <w:lang w:val="en-GB"/>
        </w:rPr>
        <w:t>与子节点</w:t>
      </w:r>
      <w:r w:rsidR="00CE46F3">
        <w:rPr>
          <w:rFonts w:hint="eastAsia"/>
          <w:lang w:val="en-GB"/>
        </w:rPr>
        <w:t>（子表）</w:t>
      </w:r>
      <w:r w:rsidR="00204DB2">
        <w:rPr>
          <w:rFonts w:hint="eastAsia"/>
          <w:lang w:val="en-GB"/>
        </w:rPr>
        <w:t>的关系</w:t>
      </w:r>
      <w:r>
        <w:rPr>
          <w:rFonts w:hint="eastAsia"/>
          <w:lang w:val="en-GB"/>
        </w:rPr>
        <w:t>。</w:t>
      </w:r>
    </w:p>
    <w:p w14:paraId="39C54A6B" w14:textId="77777777" w:rsidR="007D0928" w:rsidRDefault="00807851" w:rsidP="003811DC">
      <w:pPr>
        <w:rPr>
          <w:lang w:val="en-GB"/>
        </w:rPr>
      </w:pPr>
      <w:r>
        <w:rPr>
          <w:rFonts w:hint="eastAsia"/>
          <w:lang w:val="en-GB"/>
        </w:rPr>
        <w:t>使用</w:t>
      </w:r>
      <w:proofErr w:type="spellStart"/>
      <w:r>
        <w:rPr>
          <w:rFonts w:hint="eastAsia"/>
          <w:lang w:val="en-GB"/>
        </w:rPr>
        <w:t>XSQL.</w:t>
      </w:r>
      <w:r>
        <w:rPr>
          <w:lang w:val="en-GB"/>
        </w:rPr>
        <w:t>result</w:t>
      </w:r>
      <w:proofErr w:type="spellEnd"/>
      <w:r>
        <w:rPr>
          <w:lang w:val="en-GB"/>
        </w:rPr>
        <w:t>.</w:t>
      </w:r>
      <w:r w:rsidRPr="00807851">
        <w:t xml:space="preserve"> </w:t>
      </w:r>
      <w:proofErr w:type="spellStart"/>
      <w:r w:rsidRPr="00807851">
        <w:rPr>
          <w:lang w:val="en-GB"/>
        </w:rPr>
        <w:t>relationKeys</w:t>
      </w:r>
      <w:proofErr w:type="spellEnd"/>
      <w:r>
        <w:rPr>
          <w:rFonts w:hint="eastAsia"/>
          <w:lang w:val="en-GB"/>
        </w:rPr>
        <w:t>属性来实现。</w:t>
      </w:r>
      <w:proofErr w:type="spellStart"/>
      <w:r w:rsidR="00204DB2">
        <w:rPr>
          <w:lang w:val="en-GB"/>
        </w:rPr>
        <w:t>relationKeys</w:t>
      </w:r>
      <w:proofErr w:type="spellEnd"/>
      <w:r w:rsidR="0071168A">
        <w:rPr>
          <w:rFonts w:hint="eastAsia"/>
          <w:lang w:val="en-GB"/>
        </w:rPr>
        <w:t>标记出能表示</w:t>
      </w:r>
      <w:r w:rsidR="00204DB2">
        <w:rPr>
          <w:lang w:val="en-GB"/>
        </w:rPr>
        <w:t>一对多关系</w:t>
      </w:r>
      <w:r w:rsidR="00204DB2">
        <w:rPr>
          <w:rFonts w:hint="eastAsia"/>
          <w:lang w:val="en-GB"/>
        </w:rPr>
        <w:t>中</w:t>
      </w:r>
      <w:r w:rsidR="0071168A">
        <w:rPr>
          <w:rFonts w:hint="eastAsia"/>
          <w:lang w:val="en-GB"/>
        </w:rPr>
        <w:t>归属</w:t>
      </w:r>
      <w:r w:rsidR="00687B66">
        <w:rPr>
          <w:lang w:val="en-GB"/>
        </w:rPr>
        <w:t>同一对象的</w:t>
      </w:r>
      <w:r w:rsidR="0071168A">
        <w:rPr>
          <w:lang w:val="en-GB"/>
        </w:rPr>
        <w:t>关系字段</w:t>
      </w:r>
      <w:r w:rsidR="00687B66">
        <w:rPr>
          <w:rFonts w:hint="eastAsia"/>
          <w:lang w:val="en-GB"/>
        </w:rPr>
        <w:t>，</w:t>
      </w:r>
      <w:r w:rsidR="00C8379E">
        <w:rPr>
          <w:lang w:val="en-GB"/>
        </w:rPr>
        <w:t>组合</w:t>
      </w:r>
      <w:r w:rsidR="009A14A0">
        <w:rPr>
          <w:rFonts w:hint="eastAsia"/>
          <w:lang w:val="en-GB"/>
        </w:rPr>
        <w:t>关系</w:t>
      </w:r>
      <w:r w:rsidR="00C8379E">
        <w:rPr>
          <w:lang w:val="en-GB"/>
        </w:rPr>
        <w:t>的</w:t>
      </w:r>
      <w:r w:rsidR="00687B66">
        <w:rPr>
          <w:lang w:val="en-GB"/>
        </w:rPr>
        <w:t>多个</w:t>
      </w:r>
      <w:r w:rsidR="009A14A0">
        <w:rPr>
          <w:lang w:val="en-GB"/>
        </w:rPr>
        <w:t>字段</w:t>
      </w:r>
      <w:r w:rsidR="00687B66">
        <w:rPr>
          <w:lang w:val="en-GB"/>
        </w:rPr>
        <w:t>间用逗号分隔</w:t>
      </w:r>
      <w:r w:rsidR="00687B66">
        <w:rPr>
          <w:rFonts w:hint="eastAsia"/>
          <w:lang w:val="en-GB"/>
        </w:rPr>
        <w:t>。</w:t>
      </w:r>
    </w:p>
    <w:p w14:paraId="60C4B68C" w14:textId="77777777" w:rsidR="000B0577" w:rsidRDefault="007D0928" w:rsidP="003811DC">
      <w:pPr>
        <w:rPr>
          <w:lang w:val="en-GB"/>
        </w:rPr>
      </w:pPr>
      <w:proofErr w:type="spellStart"/>
      <w:r>
        <w:rPr>
          <w:rFonts w:hint="eastAsia"/>
          <w:lang w:val="en-GB"/>
        </w:rPr>
        <w:t>relationKeys</w:t>
      </w:r>
      <w:proofErr w:type="spellEnd"/>
      <w:r>
        <w:rPr>
          <w:rFonts w:hint="eastAsia"/>
          <w:lang w:val="en-GB"/>
        </w:rPr>
        <w:t>关系字段一般为</w:t>
      </w:r>
      <w:r w:rsidR="00D43770">
        <w:rPr>
          <w:rFonts w:hint="eastAsia"/>
          <w:lang w:val="en-GB"/>
        </w:rPr>
        <w:t>主</w:t>
      </w:r>
      <w:r w:rsidR="00F96418">
        <w:rPr>
          <w:rFonts w:hint="eastAsia"/>
          <w:lang w:val="en-GB"/>
        </w:rPr>
        <w:t>表</w:t>
      </w:r>
      <w:r>
        <w:rPr>
          <w:rFonts w:hint="eastAsia"/>
          <w:lang w:val="en-GB"/>
        </w:rPr>
        <w:t>中的主键</w:t>
      </w:r>
      <w:r w:rsidR="00F96418">
        <w:rPr>
          <w:rFonts w:hint="eastAsia"/>
          <w:lang w:val="en-GB"/>
        </w:rPr>
        <w:t>字段</w:t>
      </w:r>
      <w:r w:rsidR="00D43770">
        <w:rPr>
          <w:rFonts w:hint="eastAsia"/>
          <w:lang w:val="en-GB"/>
        </w:rPr>
        <w:t>，</w:t>
      </w:r>
      <w:r w:rsidR="00F96418">
        <w:rPr>
          <w:rFonts w:hint="eastAsia"/>
          <w:lang w:val="en-GB"/>
        </w:rPr>
        <w:t>或是主表存在于子表中</w:t>
      </w:r>
      <w:proofErr w:type="gramStart"/>
      <w:r w:rsidR="00F96418">
        <w:rPr>
          <w:rFonts w:hint="eastAsia"/>
          <w:lang w:val="en-GB"/>
        </w:rPr>
        <w:t>的外键字段</w:t>
      </w:r>
      <w:proofErr w:type="gramEnd"/>
      <w:r w:rsidR="00F96418">
        <w:rPr>
          <w:rFonts w:hint="eastAsia"/>
          <w:lang w:val="en-GB"/>
        </w:rPr>
        <w:t>。</w:t>
      </w:r>
    </w:p>
    <w:p w14:paraId="759C043B" w14:textId="77777777" w:rsidR="003A3B57" w:rsidRPr="003A3B57" w:rsidRDefault="003A3B57" w:rsidP="003811DC">
      <w:pPr>
        <w:rPr>
          <w:lang w:val="en-GB"/>
        </w:rPr>
      </w:pPr>
      <w:r w:rsidRPr="003A3B57">
        <w:rPr>
          <w:rFonts w:hint="eastAsia"/>
          <w:color w:val="FF0000"/>
          <w:lang w:val="en-GB"/>
        </w:rPr>
        <w:t>注意：</w:t>
      </w:r>
      <w:r w:rsidRPr="003A3B57">
        <w:rPr>
          <w:color w:val="FF0000"/>
          <w:lang w:val="en-GB"/>
        </w:rPr>
        <w:t>SQL</w:t>
      </w:r>
      <w:r w:rsidRPr="003A3B57">
        <w:rPr>
          <w:color w:val="FF0000"/>
          <w:lang w:val="en-GB"/>
        </w:rPr>
        <w:t>语句</w:t>
      </w:r>
      <w:r w:rsidR="005D4FA6">
        <w:rPr>
          <w:rFonts w:hint="eastAsia"/>
          <w:color w:val="FF0000"/>
          <w:lang w:val="en-GB"/>
        </w:rPr>
        <w:t>需</w:t>
      </w:r>
      <w:r w:rsidRPr="003A3B57">
        <w:rPr>
          <w:color w:val="FF0000"/>
          <w:lang w:val="en-GB"/>
        </w:rPr>
        <w:t>按关系</w:t>
      </w:r>
      <w:r w:rsidRPr="003A3B57">
        <w:rPr>
          <w:rFonts w:hint="eastAsia"/>
          <w:color w:val="FF0000"/>
          <w:lang w:val="en-GB"/>
        </w:rPr>
        <w:t>字段排序。</w:t>
      </w:r>
    </w:p>
    <w:p w14:paraId="7D5B306F" w14:textId="77777777" w:rsidR="00F0536C" w:rsidRDefault="00F0536C" w:rsidP="003811DC">
      <w:pPr>
        <w:rPr>
          <w:lang w:val="en-GB"/>
        </w:rPr>
      </w:pPr>
    </w:p>
    <w:p w14:paraId="2E5E0CD5" w14:textId="77777777" w:rsidR="00DF1728" w:rsidRDefault="00DF1728" w:rsidP="003811DC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691F209E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sqls</w:t>
      </w:r>
      <w:proofErr w:type="spellEnd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33340C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60AAB8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C822013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7153A77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70BE9A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44CC57B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40C79D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</w:t>
      </w:r>
      <w:proofErr w:type="gramEnd"/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036BA42" w14:textId="77777777" w:rsidR="00DF1728" w:rsidRPr="00BE4026" w:rsidRDefault="00DF1728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</w:t>
      </w:r>
      <w:r w:rsidR="00BE4026"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A.</w:t>
      </w:r>
      <w:r w:rsidR="00BE4026"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字段</w:t>
      </w:r>
      <w:r w:rsidR="00BE4026"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A1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</w:p>
    <w:p w14:paraId="2E946938" w14:textId="77777777"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     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>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A2</w:t>
      </w:r>
    </w:p>
    <w:p w14:paraId="0E954AC2" w14:textId="77777777"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An</w:t>
      </w:r>
    </w:p>
    <w:p w14:paraId="1061BDE9" w14:textId="77777777"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B1   AS "B.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B1"</w:t>
      </w:r>
    </w:p>
    <w:p w14:paraId="10BF476C" w14:textId="77777777"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B2   AS "B.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B2"</w:t>
      </w:r>
    </w:p>
    <w:p w14:paraId="1523C16B" w14:textId="77777777" w:rsidR="00BE4026" w:rsidRPr="00DF1728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Bn   AS "B.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Bn"</w:t>
      </w:r>
    </w:p>
    <w:p w14:paraId="17BFEEC7" w14:textId="77777777" w:rsidR="00DF1728" w:rsidRPr="00DF1728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FROM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</w:t>
      </w:r>
      <w:r w:rsidR="00C90FF7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主表</w:t>
      </w:r>
      <w:r w:rsidR="007116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A</w:t>
      </w:r>
    </w:p>
    <w:p w14:paraId="39381804" w14:textId="77777777" w:rsidR="00DF1728" w:rsidRPr="00DF1728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     ,</w:t>
      </w:r>
      <w:proofErr w:type="gramStart"/>
      <w:r w:rsidR="00C90FF7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子表</w:t>
      </w:r>
      <w:proofErr w:type="gramEnd"/>
      <w:r w:rsidR="007116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B</w:t>
      </w:r>
    </w:p>
    <w:p w14:paraId="37FE357C" w14:textId="77777777" w:rsidR="00DF1728" w:rsidRPr="00106D45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71168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="0071168A" w:rsidRPr="008F55F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>WHERE  A.</w:t>
      </w:r>
      <w:r w:rsidR="00C90FF7"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主键字段</w:t>
      </w:r>
      <w:r w:rsidR="0071168A" w:rsidRPr="008F55F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= B.</w:t>
      </w:r>
      <w:proofErr w:type="gramStart"/>
      <w:r w:rsidR="00C90FF7"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外键字段</w:t>
      </w:r>
      <w:proofErr w:type="gramEnd"/>
    </w:p>
    <w:p w14:paraId="2E569C55" w14:textId="77777777" w:rsidR="00106D45" w:rsidRPr="00667352" w:rsidRDefault="00106D45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 xml:space="preserve">        </w:t>
      </w:r>
      <w:r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 xml:space="preserve"> ORDER  BY A.</w:t>
      </w:r>
      <w:r w:rsidR="003A3B57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关系字段</w:t>
      </w:r>
    </w:p>
    <w:p w14:paraId="4BB82AE4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5247A3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933E1D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9C2A8CA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D22772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4026FD" w14:textId="77777777" w:rsidR="00DF1728" w:rsidRPr="00282D60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</w:t>
      </w:r>
      <w:proofErr w:type="spellStart"/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colValue</w:t>
      </w:r>
      <w:proofErr w:type="spellEnd"/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proofErr w:type="gram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</w:t>
      </w:r>
      <w:proofErr w:type="gramEnd"/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24AB4D" w14:textId="77777777" w:rsidR="00282D60" w:rsidRPr="00667352" w:rsidRDefault="00282D60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</w:t>
      </w:r>
      <w:r w:rsidRPr="00282D6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282D6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relationKeys</w:t>
      </w:r>
      <w:proofErr w:type="spellEnd"/>
      <w:r w:rsidRPr="00282D6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关系字段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282D6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relationKeys</w:t>
      </w:r>
      <w:proofErr w:type="spellEnd"/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&gt; 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组合</w:t>
      </w:r>
      <w:r w:rsidRPr="00282D60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关系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的多个字段间用逗号分隔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14:paraId="09CC7853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30C958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EA8E97E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126D47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AF702DB" w14:textId="77777777" w:rsidR="00DF1728" w:rsidRPr="00D46AB0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sqls</w:t>
      </w:r>
      <w:proofErr w:type="spellEnd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3538AA" w14:textId="77777777" w:rsidR="00F449D0" w:rsidRDefault="00F449D0" w:rsidP="003811DC">
      <w:pPr>
        <w:rPr>
          <w:lang w:val="en-GB"/>
        </w:rPr>
      </w:pPr>
    </w:p>
    <w:p w14:paraId="31CBB8EF" w14:textId="77777777" w:rsidR="002D7A4A" w:rsidRDefault="002D7A4A" w:rsidP="003811DC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6F82873B" w14:textId="77777777" w:rsidR="00106D45" w:rsidRDefault="00106D45" w:rsidP="00106D45">
      <w:pPr>
        <w:rPr>
          <w:lang w:val="en-GB"/>
        </w:rPr>
      </w:pPr>
      <w:r>
        <w:rPr>
          <w:rFonts w:hint="eastAsia"/>
          <w:lang w:val="en-GB"/>
        </w:rPr>
        <w:t>比如，查询数据库所有表及表字段的信息。</w:t>
      </w:r>
    </w:p>
    <w:p w14:paraId="7D8ADD8A" w14:textId="77777777" w:rsidR="00106D45" w:rsidRDefault="00106D45" w:rsidP="0037739A">
      <w:pPr>
        <w:ind w:firstLine="720"/>
        <w:rPr>
          <w:lang w:val="en-GB"/>
        </w:rPr>
      </w:pPr>
      <w:r>
        <w:rPr>
          <w:rFonts w:hint="eastAsia"/>
          <w:lang w:val="en-GB"/>
        </w:rPr>
        <w:t>表字段对应的</w:t>
      </w:r>
      <w:r>
        <w:rPr>
          <w:lang w:val="en-GB"/>
        </w:rPr>
        <w:t>Java</w:t>
      </w:r>
      <w:r>
        <w:rPr>
          <w:rFonts w:hint="eastAsia"/>
          <w:lang w:val="en-GB"/>
        </w:rPr>
        <w:t>对象：</w:t>
      </w:r>
      <w:r w:rsidRPr="00F65480">
        <w:rPr>
          <w:lang w:val="en-GB"/>
        </w:rPr>
        <w:t>ColumnInfo.java</w:t>
      </w:r>
    </w:p>
    <w:p w14:paraId="5361E1C1" w14:textId="77777777" w:rsidR="00106D45" w:rsidRDefault="00106D45" w:rsidP="0037739A">
      <w:pPr>
        <w:ind w:firstLine="675"/>
        <w:rPr>
          <w:lang w:val="en-GB"/>
        </w:rPr>
      </w:pPr>
      <w:r>
        <w:rPr>
          <w:rFonts w:hint="eastAsia"/>
          <w:lang w:val="en-GB"/>
        </w:rPr>
        <w:t>表信息对应的</w:t>
      </w:r>
      <w:r>
        <w:rPr>
          <w:lang w:val="en-GB"/>
        </w:rPr>
        <w:t>Java</w:t>
      </w:r>
      <w:r>
        <w:rPr>
          <w:rFonts w:hint="eastAsia"/>
          <w:lang w:val="en-GB"/>
        </w:rPr>
        <w:t>对象：</w:t>
      </w:r>
      <w:proofErr w:type="spellStart"/>
      <w:r>
        <w:rPr>
          <w:lang w:val="en-GB"/>
        </w:rPr>
        <w:t>TableInfo.jara</w:t>
      </w:r>
      <w:proofErr w:type="spellEnd"/>
    </w:p>
    <w:p w14:paraId="6D1E953B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TableInfo</w:t>
      </w:r>
      <w:proofErr w:type="spellEnd"/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4FFCC2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14:paraId="1CA06FED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1F29B95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表名称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477DB7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         </w:t>
      </w:r>
      <w:proofErr w:type="spellStart"/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nameDB</w:t>
      </w:r>
      <w:proofErr w:type="spellEnd"/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48AEC679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400E67F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字段信息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978E78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List&lt;</w:t>
      </w:r>
      <w:proofErr w:type="spellStart"/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ColumnInfo</w:t>
      </w:r>
      <w:proofErr w:type="spellEnd"/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&gt; </w:t>
      </w:r>
      <w:proofErr w:type="spellStart"/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tableColumns</w:t>
      </w:r>
      <w:proofErr w:type="spellEnd"/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0E418702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2E52368" w14:textId="77777777" w:rsidR="00106D45" w:rsidRPr="00EC0465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2B8C11CB" w14:textId="77777777" w:rsidR="00106D45" w:rsidRPr="00F449D0" w:rsidRDefault="00106D45" w:rsidP="00106D45">
      <w:pPr>
        <w:rPr>
          <w:lang w:val="en-GB"/>
        </w:rPr>
      </w:pPr>
      <w:r>
        <w:rPr>
          <w:lang w:val="en-GB"/>
        </w:rPr>
        <w:t>表名称</w:t>
      </w:r>
      <w:proofErr w:type="spellStart"/>
      <w:r>
        <w:rPr>
          <w:lang w:val="en-GB"/>
        </w:rPr>
        <w:t>nameDB</w:t>
      </w:r>
      <w:proofErr w:type="spellEnd"/>
      <w:r>
        <w:rPr>
          <w:rFonts w:hint="eastAsia"/>
          <w:lang w:val="en-GB"/>
        </w:rPr>
        <w:t>属性是</w:t>
      </w:r>
      <w:proofErr w:type="spellStart"/>
      <w:r>
        <w:rPr>
          <w:lang w:val="en-GB"/>
        </w:rPr>
        <w:t>TableInfo</w:t>
      </w:r>
      <w:proofErr w:type="spellEnd"/>
      <w:r>
        <w:rPr>
          <w:rFonts w:hint="eastAsia"/>
          <w:lang w:val="en-GB"/>
        </w:rPr>
        <w:t>与</w:t>
      </w:r>
      <w:proofErr w:type="spellStart"/>
      <w:r>
        <w:rPr>
          <w:lang w:val="en-GB"/>
        </w:rPr>
        <w:t>ColumnInfo</w:t>
      </w:r>
      <w:proofErr w:type="spellEnd"/>
      <w:proofErr w:type="gramStart"/>
      <w:r>
        <w:rPr>
          <w:rFonts w:hint="eastAsia"/>
          <w:lang w:val="en-GB"/>
        </w:rPr>
        <w:t>两对象</w:t>
      </w:r>
      <w:proofErr w:type="gramEnd"/>
      <w:r>
        <w:rPr>
          <w:rFonts w:hint="eastAsia"/>
          <w:lang w:val="en-GB"/>
        </w:rPr>
        <w:t>的关系纽带。在编写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时，应一次性查询出两表组合而成的所有关系数据，假如有</w:t>
      </w:r>
      <w:r>
        <w:rPr>
          <w:rFonts w:hint="eastAsia"/>
          <w:lang w:val="en-GB"/>
        </w:rPr>
        <w:t>3</w:t>
      </w:r>
      <w:r>
        <w:rPr>
          <w:rFonts w:hint="eastAsia"/>
          <w:lang w:val="en-GB"/>
        </w:rPr>
        <w:t>个表，每个表都有</w:t>
      </w:r>
      <w:r>
        <w:rPr>
          <w:rFonts w:hint="eastAsia"/>
          <w:lang w:val="en-GB"/>
        </w:rPr>
        <w:t>5</w:t>
      </w:r>
      <w:r>
        <w:rPr>
          <w:rFonts w:hint="eastAsia"/>
          <w:lang w:val="en-GB"/>
        </w:rPr>
        <w:t>个字段，查询结果的数据量应为：</w:t>
      </w:r>
      <w:r>
        <w:rPr>
          <w:rFonts w:hint="eastAsia"/>
          <w:lang w:val="en-GB"/>
        </w:rPr>
        <w:t>3 *</w:t>
      </w:r>
      <w:r>
        <w:rPr>
          <w:lang w:val="en-GB"/>
        </w:rPr>
        <w:t xml:space="preserve"> 5 = 15 </w:t>
      </w:r>
      <w:r>
        <w:rPr>
          <w:lang w:val="en-GB"/>
        </w:rPr>
        <w:t>条记录。</w:t>
      </w:r>
      <w:r w:rsidR="002D7A4A">
        <w:rPr>
          <w:lang w:val="en-GB"/>
        </w:rPr>
        <w:t>用</w:t>
      </w:r>
      <w:r w:rsidR="002D7A4A">
        <w:rPr>
          <w:lang w:val="en-GB"/>
        </w:rPr>
        <w:t>Oracle</w:t>
      </w:r>
      <w:r w:rsidR="002D7A4A">
        <w:rPr>
          <w:lang w:val="en-GB"/>
        </w:rPr>
        <w:t>数据库举例的</w:t>
      </w:r>
      <w:r w:rsidR="002D7A4A">
        <w:rPr>
          <w:rFonts w:hint="eastAsia"/>
          <w:lang w:val="en-GB"/>
        </w:rPr>
        <w:t>SQL</w:t>
      </w:r>
      <w:r w:rsidR="002D7A4A">
        <w:rPr>
          <w:rFonts w:hint="eastAsia"/>
          <w:lang w:val="en-GB"/>
        </w:rPr>
        <w:t>语句如下</w:t>
      </w:r>
      <w:r w:rsidR="00455C41">
        <w:rPr>
          <w:rFonts w:hint="eastAsia"/>
          <w:lang w:val="en-GB"/>
        </w:rPr>
        <w:t>：</w:t>
      </w:r>
    </w:p>
    <w:p w14:paraId="37935764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5C4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55C4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455C4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XSQL_TablesColumns</w:t>
      </w:r>
      <w:proofErr w:type="spellEnd"/>
      <w:r w:rsidRPr="00455C4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A8C5C1D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B694A2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5C4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55C4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455C4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DSG_Template</w:t>
      </w:r>
      <w:proofErr w:type="spellEnd"/>
      <w:r w:rsidRPr="00455C4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70EB5C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14:paraId="0F020077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D8991D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</w:t>
      </w:r>
      <w:proofErr w:type="gramEnd"/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CDATA[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276DD1B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proofErr w:type="gramStart"/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 </w:t>
      </w:r>
      <w:proofErr w:type="spellStart"/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</w:t>
      </w:r>
      <w:proofErr w:type="gramEnd"/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.table_Name</w:t>
      </w:r>
      <w:proofErr w:type="spellEnd"/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     AS </w:t>
      </w:r>
      <w:proofErr w:type="spellStart"/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nameDB</w:t>
      </w:r>
      <w:proofErr w:type="spellEnd"/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50D1A0A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</w:t>
      </w:r>
      <w:proofErr w:type="gramStart"/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B</w:t>
      </w:r>
      <w:proofErr w:type="gramEnd"/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.column_Name</w:t>
      </w:r>
      <w:proofErr w:type="spellEnd"/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AS "tableColumns.name"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2ACEB8B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</w:t>
      </w:r>
      <w:proofErr w:type="gramStart"/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B</w:t>
      </w:r>
      <w:proofErr w:type="gramEnd"/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.data_Type</w:t>
      </w:r>
      <w:proofErr w:type="spellEnd"/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AS "</w:t>
      </w:r>
      <w:proofErr w:type="spellStart"/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tableColumns.typeDB</w:t>
      </w:r>
      <w:proofErr w:type="spellEnd"/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ED4FB46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proofErr w:type="gramStart"/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B</w:t>
      </w:r>
      <w:proofErr w:type="gramEnd"/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.data_Length</w:t>
      </w:r>
      <w:proofErr w:type="spellEnd"/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AS "</w:t>
      </w:r>
      <w:proofErr w:type="spellStart"/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tableColumns.length</w:t>
      </w:r>
      <w:proofErr w:type="spellEnd"/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BB8AD15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proofErr w:type="gramStart"/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FROM  </w:t>
      </w:r>
      <w:proofErr w:type="spellStart"/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User</w:t>
      </w:r>
      <w:proofErr w:type="gramEnd"/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_Tables</w:t>
      </w:r>
      <w:proofErr w:type="spellEnd"/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A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6D4D3D4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</w:t>
      </w:r>
      <w:proofErr w:type="gramStart"/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User</w:t>
      </w:r>
      <w:proofErr w:type="gramEnd"/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_Tab_Columns</w:t>
      </w:r>
      <w:proofErr w:type="spellEnd"/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B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DCF0D49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proofErr w:type="gramStart"/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WHERE  </w:t>
      </w:r>
      <w:proofErr w:type="spellStart"/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</w:t>
      </w:r>
      <w:proofErr w:type="gramEnd"/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.table_Name</w:t>
      </w:r>
      <w:proofErr w:type="spellEnd"/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 = </w:t>
      </w:r>
      <w:proofErr w:type="spellStart"/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B.table_Name</w:t>
      </w:r>
      <w:proofErr w:type="spellEnd"/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B3D75DE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proofErr w:type="gramStart"/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ORDER  BY</w:t>
      </w:r>
      <w:proofErr w:type="gramEnd"/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proofErr w:type="spellStart"/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A.table_Name</w:t>
      </w:r>
      <w:proofErr w:type="spellEnd"/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proofErr w:type="spellStart"/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B.column_id</w:t>
      </w:r>
      <w:proofErr w:type="spellEnd"/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FDFC95E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3D27F0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3207B8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A5ED60A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462050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proofErr w:type="spellStart"/>
      <w:proofErr w:type="gramStart"/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org.hy.common.xml.junit</w:t>
      </w:r>
      <w:proofErr w:type="gramEnd"/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.template.TableInfo</w:t>
      </w:r>
      <w:proofErr w:type="spellEnd"/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527F5E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</w:t>
      </w:r>
      <w:proofErr w:type="spellStart"/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colValue</w:t>
      </w:r>
      <w:proofErr w:type="spellEnd"/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ED1EFA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A37F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</w:t>
      </w:r>
      <w:proofErr w:type="spellStart"/>
      <w:r w:rsidRPr="00EA37F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relationKeys</w:t>
      </w:r>
      <w:proofErr w:type="spellEnd"/>
      <w:r w:rsidRPr="00EA37F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</w:t>
      </w:r>
      <w:proofErr w:type="spellStart"/>
      <w:r w:rsidRPr="00455C41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nameDB</w:t>
      </w:r>
      <w:proofErr w:type="spellEnd"/>
      <w:r w:rsidRPr="00EA37F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</w:t>
      </w:r>
      <w:proofErr w:type="spellStart"/>
      <w:r w:rsidRPr="00EA37F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relationKeys</w:t>
      </w:r>
      <w:proofErr w:type="spellEnd"/>
      <w:r w:rsidRPr="00EA37F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CA30E4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61C26D06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14:paraId="7ADD62FB" w14:textId="77777777" w:rsidR="00F449D0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2B354A" w14:textId="77777777" w:rsidR="002D7A4A" w:rsidRPr="00106D45" w:rsidRDefault="002D7A4A" w:rsidP="003811DC">
      <w:pPr>
        <w:rPr>
          <w:lang w:val="en-GB"/>
        </w:rPr>
      </w:pPr>
    </w:p>
    <w:p w14:paraId="06A82656" w14:textId="77777777" w:rsidR="00807851" w:rsidRDefault="00807851" w:rsidP="003811DC">
      <w:pPr>
        <w:rPr>
          <w:lang w:val="en-GB"/>
        </w:rPr>
      </w:pPr>
    </w:p>
    <w:p w14:paraId="7BD36B88" w14:textId="77777777" w:rsidR="00E54494" w:rsidRDefault="00E54494" w:rsidP="003811DC">
      <w:pPr>
        <w:rPr>
          <w:lang w:val="en-GB"/>
        </w:rPr>
      </w:pPr>
    </w:p>
    <w:p w14:paraId="78D14CBE" w14:textId="77777777" w:rsidR="00E54494" w:rsidRPr="005B521C" w:rsidRDefault="00E54494" w:rsidP="00E54494">
      <w:pPr>
        <w:pStyle w:val="1"/>
        <w:rPr>
          <w:lang w:val="en-GB"/>
        </w:rPr>
      </w:pPr>
      <w:bookmarkStart w:id="43" w:name="_Toc103776044"/>
      <w:r>
        <w:t>XSQL</w:t>
      </w:r>
      <w:r>
        <w:t>一行分拆成多行的查询（填充事件）</w:t>
      </w:r>
      <w:bookmarkEnd w:id="43"/>
    </w:p>
    <w:p w14:paraId="107A1D79" w14:textId="77777777" w:rsidR="00E54494" w:rsidRDefault="00741C53" w:rsidP="003811DC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proofErr w:type="spellStart"/>
      <w:r w:rsidRPr="00741C53">
        <w:rPr>
          <w:lang w:val="en-GB"/>
        </w:rPr>
        <w:t>org.hy.common.xml.XSQLResultFillEvent</w:t>
      </w:r>
      <w:proofErr w:type="spellEnd"/>
      <w:r>
        <w:rPr>
          <w:rFonts w:hint="eastAsia"/>
          <w:lang w:val="en-GB"/>
        </w:rPr>
        <w:t>。</w:t>
      </w:r>
      <w:r w:rsidR="00401F19">
        <w:rPr>
          <w:rFonts w:hint="eastAsia"/>
          <w:lang w:val="en-GB"/>
        </w:rPr>
        <w:t>后面补充说明</w:t>
      </w:r>
    </w:p>
    <w:p w14:paraId="37C95598" w14:textId="77777777" w:rsidR="00EE5CCD" w:rsidRDefault="00EE5CCD" w:rsidP="003811DC">
      <w:pPr>
        <w:rPr>
          <w:lang w:val="en-GB"/>
        </w:rPr>
      </w:pPr>
    </w:p>
    <w:p w14:paraId="41E56942" w14:textId="77777777" w:rsidR="00741C53" w:rsidRDefault="00741C53" w:rsidP="003811DC">
      <w:pPr>
        <w:rPr>
          <w:lang w:val="en-GB"/>
        </w:rPr>
      </w:pPr>
    </w:p>
    <w:p w14:paraId="1903D5EE" w14:textId="77777777" w:rsidR="00EE5CCD" w:rsidRDefault="00EE5CCD" w:rsidP="003811DC">
      <w:pPr>
        <w:rPr>
          <w:lang w:val="en-GB"/>
        </w:rPr>
      </w:pPr>
    </w:p>
    <w:p w14:paraId="4332D3D8" w14:textId="77777777" w:rsidR="00EE5CCD" w:rsidRPr="005B521C" w:rsidRDefault="00EE5CCD" w:rsidP="00EE5CCD">
      <w:pPr>
        <w:pStyle w:val="1"/>
        <w:rPr>
          <w:lang w:val="en-GB"/>
        </w:rPr>
      </w:pPr>
      <w:bookmarkStart w:id="44" w:name="_Toc103776045"/>
      <w:r>
        <w:t>XSQL</w:t>
      </w:r>
      <w:r>
        <w:t>一列分拆成多列的查询（填充事件）</w:t>
      </w:r>
      <w:bookmarkEnd w:id="44"/>
    </w:p>
    <w:p w14:paraId="0FF5CAC8" w14:textId="77777777" w:rsidR="00EB7316" w:rsidRDefault="00EB7316" w:rsidP="00EB7316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proofErr w:type="spellStart"/>
      <w:r w:rsidRPr="00741C53">
        <w:rPr>
          <w:lang w:val="en-GB"/>
        </w:rPr>
        <w:t>org.hy.common.xml.XSQLResultFillEvent</w:t>
      </w:r>
      <w:proofErr w:type="spellEnd"/>
      <w:r>
        <w:rPr>
          <w:rFonts w:hint="eastAsia"/>
          <w:lang w:val="en-GB"/>
        </w:rPr>
        <w:t>。后面补充说明</w:t>
      </w:r>
    </w:p>
    <w:p w14:paraId="63710ECE" w14:textId="77777777" w:rsidR="00EB7316" w:rsidRDefault="00EB7316" w:rsidP="003811DC">
      <w:pPr>
        <w:rPr>
          <w:lang w:val="en-GB"/>
        </w:rPr>
      </w:pPr>
    </w:p>
    <w:p w14:paraId="0351DEDD" w14:textId="77777777" w:rsidR="00517C6B" w:rsidRDefault="00517C6B" w:rsidP="003811DC">
      <w:pPr>
        <w:rPr>
          <w:lang w:val="en-GB"/>
        </w:rPr>
      </w:pPr>
    </w:p>
    <w:p w14:paraId="76DF7895" w14:textId="77777777" w:rsidR="00517C6B" w:rsidRDefault="00517C6B" w:rsidP="003811DC">
      <w:pPr>
        <w:rPr>
          <w:lang w:val="en-GB"/>
        </w:rPr>
      </w:pPr>
    </w:p>
    <w:p w14:paraId="7621E417" w14:textId="77777777" w:rsidR="00517C6B" w:rsidRPr="005B521C" w:rsidRDefault="00517C6B" w:rsidP="00517C6B">
      <w:pPr>
        <w:pStyle w:val="1"/>
        <w:rPr>
          <w:lang w:val="en-GB"/>
        </w:rPr>
      </w:pPr>
      <w:bookmarkStart w:id="45" w:name="_Toc103776046"/>
      <w:r>
        <w:t>XSQL</w:t>
      </w:r>
      <w:r>
        <w:t>多行合并为一行的查询（填充事件）</w:t>
      </w:r>
      <w:bookmarkEnd w:id="45"/>
    </w:p>
    <w:p w14:paraId="0D382FC8" w14:textId="77777777" w:rsidR="00517C6B" w:rsidRDefault="00517C6B" w:rsidP="00517C6B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proofErr w:type="spellStart"/>
      <w:r w:rsidRPr="00741C53">
        <w:rPr>
          <w:lang w:val="en-GB"/>
        </w:rPr>
        <w:t>org.hy.common.xml.XSQLResultFillEvent</w:t>
      </w:r>
      <w:proofErr w:type="spellEnd"/>
      <w:r>
        <w:rPr>
          <w:rFonts w:hint="eastAsia"/>
          <w:lang w:val="en-GB"/>
        </w:rPr>
        <w:t>。后面补充说明</w:t>
      </w:r>
    </w:p>
    <w:p w14:paraId="3F8DD503" w14:textId="77777777" w:rsidR="00517C6B" w:rsidRPr="00EE5CCD" w:rsidRDefault="00517C6B" w:rsidP="003811DC">
      <w:pPr>
        <w:rPr>
          <w:lang w:val="en-GB"/>
        </w:rPr>
      </w:pPr>
    </w:p>
    <w:p w14:paraId="3F31A743" w14:textId="77777777" w:rsidR="00E54494" w:rsidRDefault="00E54494" w:rsidP="003811DC">
      <w:pPr>
        <w:rPr>
          <w:lang w:val="en-GB"/>
        </w:rPr>
      </w:pPr>
    </w:p>
    <w:p w14:paraId="6EEA80A4" w14:textId="77777777" w:rsidR="007A4E36" w:rsidRDefault="007A4E36" w:rsidP="003811DC">
      <w:pPr>
        <w:rPr>
          <w:lang w:val="en-GB"/>
        </w:rPr>
      </w:pPr>
    </w:p>
    <w:p w14:paraId="35560279" w14:textId="77777777" w:rsidR="007A4E36" w:rsidRPr="007A4E36" w:rsidRDefault="007A4E36" w:rsidP="007A4E36">
      <w:pPr>
        <w:pStyle w:val="1"/>
        <w:rPr>
          <w:lang w:val="en-GB"/>
        </w:rPr>
      </w:pPr>
      <w:bookmarkStart w:id="46" w:name="_Toc103776047"/>
      <w:r>
        <w:t>XSQL</w:t>
      </w:r>
      <w:r>
        <w:t>方便的写入</w:t>
      </w:r>
      <w:r>
        <w:rPr>
          <w:lang w:val="en-GB"/>
        </w:rPr>
        <w:t>CLob</w:t>
      </w:r>
      <w:r>
        <w:rPr>
          <w:rFonts w:hint="eastAsia"/>
          <w:lang w:val="en-GB"/>
        </w:rPr>
        <w:t>数据</w:t>
      </w:r>
      <w:bookmarkEnd w:id="46"/>
    </w:p>
    <w:p w14:paraId="3FA9AF34" w14:textId="77777777" w:rsidR="00AA3593" w:rsidRDefault="001D1928" w:rsidP="003811DC">
      <w:pPr>
        <w:rPr>
          <w:lang w:val="en-GB"/>
        </w:rPr>
      </w:pPr>
      <w:r>
        <w:rPr>
          <w:rFonts w:hint="eastAsia"/>
          <w:lang w:val="en-GB"/>
        </w:rPr>
        <w:t>常规写入</w:t>
      </w:r>
      <w:proofErr w:type="spellStart"/>
      <w:r>
        <w:rPr>
          <w:rFonts w:hint="eastAsia"/>
          <w:lang w:val="en-GB"/>
        </w:rPr>
        <w:t>C</w:t>
      </w:r>
      <w:r>
        <w:rPr>
          <w:lang w:val="en-GB"/>
        </w:rPr>
        <w:t>Lob</w:t>
      </w:r>
      <w:proofErr w:type="spellEnd"/>
      <w:r>
        <w:rPr>
          <w:rFonts w:hint="eastAsia"/>
          <w:lang w:val="en-GB"/>
        </w:rPr>
        <w:t>字段类型数据要分成两步：</w:t>
      </w:r>
    </w:p>
    <w:p w14:paraId="6BB33029" w14:textId="77777777" w:rsidR="00AA3593" w:rsidRDefault="001D1928" w:rsidP="00AA3593">
      <w:pPr>
        <w:ind w:firstLine="720"/>
        <w:rPr>
          <w:lang w:val="en-GB"/>
        </w:rPr>
      </w:pPr>
      <w:r>
        <w:rPr>
          <w:rFonts w:hint="eastAsia"/>
          <w:lang w:val="en-GB"/>
        </w:rPr>
        <w:t>1</w:t>
      </w:r>
      <w:r>
        <w:rPr>
          <w:rFonts w:hint="eastAsia"/>
          <w:lang w:val="en-GB"/>
        </w:rPr>
        <w:t>：</w:t>
      </w:r>
      <w:r>
        <w:rPr>
          <w:lang w:val="en-GB"/>
        </w:rPr>
        <w:t>Insert</w:t>
      </w:r>
      <w:r>
        <w:rPr>
          <w:rFonts w:hint="eastAsia"/>
          <w:lang w:val="en-GB"/>
        </w:rPr>
        <w:t>写入常规字段，同时用</w:t>
      </w:r>
      <w:r w:rsidRPr="001D1928">
        <w:rPr>
          <w:lang w:val="en-GB"/>
        </w:rPr>
        <w:t>EMPTY_CLOB()</w:t>
      </w:r>
      <w:r>
        <w:rPr>
          <w:rFonts w:hint="eastAsia"/>
          <w:lang w:val="en-GB"/>
        </w:rPr>
        <w:t>关键字占位；</w:t>
      </w:r>
    </w:p>
    <w:p w14:paraId="544B7FAB" w14:textId="77777777" w:rsidR="001D1928" w:rsidRPr="001D1928" w:rsidRDefault="001D1928" w:rsidP="006500F9">
      <w:pPr>
        <w:ind w:left="720"/>
        <w:rPr>
          <w:lang w:val="en-GB"/>
        </w:rPr>
      </w:pPr>
      <w:r>
        <w:rPr>
          <w:rFonts w:hint="eastAsia"/>
          <w:lang w:val="en-GB"/>
        </w:rPr>
        <w:t>2</w:t>
      </w:r>
      <w:r>
        <w:rPr>
          <w:rFonts w:hint="eastAsia"/>
          <w:lang w:val="en-GB"/>
        </w:rPr>
        <w:t>：再通过</w:t>
      </w:r>
      <w:r>
        <w:rPr>
          <w:lang w:val="en-GB"/>
        </w:rPr>
        <w:t>SELECT</w:t>
      </w:r>
      <w:r>
        <w:rPr>
          <w:rFonts w:hint="eastAsia"/>
          <w:lang w:val="en-GB"/>
        </w:rPr>
        <w:t>查询获取</w:t>
      </w:r>
      <w:proofErr w:type="spellStart"/>
      <w:r>
        <w:rPr>
          <w:lang w:val="en-GB"/>
        </w:rPr>
        <w:t>CLob</w:t>
      </w:r>
      <w:proofErr w:type="spellEnd"/>
      <w:r>
        <w:rPr>
          <w:rFonts w:hint="eastAsia"/>
          <w:lang w:val="en-GB"/>
        </w:rPr>
        <w:t>数据流，写入</w:t>
      </w:r>
      <w:proofErr w:type="spellStart"/>
      <w:r>
        <w:rPr>
          <w:rFonts w:hint="eastAsia"/>
          <w:lang w:val="en-GB"/>
        </w:rPr>
        <w:t>CLob</w:t>
      </w:r>
      <w:proofErr w:type="spellEnd"/>
      <w:r>
        <w:rPr>
          <w:rFonts w:hint="eastAsia"/>
          <w:lang w:val="en-GB"/>
        </w:rPr>
        <w:t>长文本信息</w:t>
      </w:r>
      <w:r w:rsidR="00CA2386">
        <w:rPr>
          <w:rFonts w:hint="eastAsia"/>
          <w:lang w:val="en-GB"/>
        </w:rPr>
        <w:t>，同时加</w:t>
      </w:r>
      <w:r w:rsidR="00CA2386" w:rsidRPr="00CA2386">
        <w:rPr>
          <w:lang w:val="en-GB"/>
        </w:rPr>
        <w:t>FOR  UPDATE</w:t>
      </w:r>
      <w:r w:rsidR="00CA2386">
        <w:rPr>
          <w:rFonts w:hint="eastAsia"/>
          <w:lang w:val="en-GB"/>
        </w:rPr>
        <w:t>锁</w:t>
      </w:r>
      <w:r>
        <w:rPr>
          <w:rFonts w:hint="eastAsia"/>
          <w:lang w:val="en-GB"/>
        </w:rPr>
        <w:t>。</w:t>
      </w:r>
      <w:r w:rsidR="00AA3593">
        <w:rPr>
          <w:rFonts w:hint="eastAsia"/>
          <w:lang w:val="en-GB"/>
        </w:rPr>
        <w:t>如下两组</w:t>
      </w:r>
      <w:r w:rsidR="00AA3593">
        <w:rPr>
          <w:rFonts w:hint="eastAsia"/>
          <w:lang w:val="en-GB"/>
        </w:rPr>
        <w:t>SQL</w:t>
      </w:r>
      <w:r w:rsidR="00AA3593">
        <w:rPr>
          <w:rFonts w:hint="eastAsia"/>
          <w:lang w:val="en-GB"/>
        </w:rPr>
        <w:t>。</w:t>
      </w:r>
    </w:p>
    <w:p w14:paraId="6F6D96D0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tablename</w:t>
      </w:r>
      <w:proofErr w:type="spellEnd"/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5A3FA5A4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(              </w:t>
      </w:r>
    </w:p>
    <w:p w14:paraId="56C27CFD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id            </w:t>
      </w:r>
    </w:p>
    <w:p w14:paraId="7E41CBC6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proofErr w:type="gramStart"/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proofErr w:type="spellStart"/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clobColumn</w:t>
      </w:r>
      <w:proofErr w:type="spellEnd"/>
      <w:proofErr w:type="gramEnd"/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3D337147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)              </w:t>
      </w:r>
    </w:p>
    <w:p w14:paraId="798D7E7E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              </w:t>
      </w:r>
    </w:p>
    <w:p w14:paraId="443A8F79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1             </w:t>
      </w:r>
    </w:p>
    <w:p w14:paraId="159EFDC9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proofErr w:type="gramStart"/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,EMPTY</w:t>
      </w:r>
      <w:proofErr w:type="gramEnd"/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_CLOB()  </w:t>
      </w:r>
    </w:p>
    <w:p w14:paraId="0F7ABFEB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);             </w:t>
      </w:r>
    </w:p>
    <w:p w14:paraId="7321612D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</w:p>
    <w:p w14:paraId="6299EE23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</w:p>
    <w:p w14:paraId="4651990B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proofErr w:type="gramStart"/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clobColumn</w:t>
      </w:r>
      <w:proofErr w:type="spellEnd"/>
      <w:proofErr w:type="gramEnd"/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43691D27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tablename</w:t>
      </w:r>
      <w:proofErr w:type="spellEnd"/>
      <w:proofErr w:type="gramEnd"/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</w:p>
    <w:p w14:paraId="3290390F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id</w:t>
      </w:r>
      <w:proofErr w:type="gramEnd"/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1            </w:t>
      </w:r>
    </w:p>
    <w:p w14:paraId="61E9D0C2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proofErr w:type="gramStart"/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UPDATE</w:t>
      </w:r>
      <w:proofErr w:type="gramEnd"/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1FA9A49" w14:textId="77777777" w:rsidR="007A4E36" w:rsidRPr="00741C53" w:rsidRDefault="007A4E36" w:rsidP="003811DC">
      <w:pPr>
        <w:rPr>
          <w:lang w:val="en-GB"/>
        </w:rPr>
      </w:pPr>
    </w:p>
    <w:p w14:paraId="65FDCD5E" w14:textId="77777777" w:rsidR="0030730A" w:rsidRDefault="006500F9" w:rsidP="003811DC">
      <w:pPr>
        <w:rPr>
          <w:lang w:val="en-GB"/>
        </w:rPr>
      </w:pPr>
      <w:r>
        <w:rPr>
          <w:rFonts w:hint="eastAsia"/>
          <w:lang w:val="en-GB"/>
        </w:rPr>
        <w:t>用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实现就方便很多了，只须一步，只须</w:t>
      </w:r>
      <w:r>
        <w:rPr>
          <w:lang w:val="en-GB"/>
        </w:rPr>
        <w:t>Insert</w:t>
      </w:r>
      <w:r>
        <w:rPr>
          <w:rFonts w:hint="eastAsia"/>
          <w:lang w:val="en-GB"/>
        </w:rPr>
        <w:t>写入常规字段。之后的长文本信息的写入，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能自动完成，无须开发者实现。对于开发者来说，</w:t>
      </w:r>
      <w:proofErr w:type="spellStart"/>
      <w:r>
        <w:rPr>
          <w:lang w:val="en-GB"/>
        </w:rPr>
        <w:t>CLob</w:t>
      </w:r>
      <w:proofErr w:type="spellEnd"/>
      <w:r>
        <w:rPr>
          <w:rFonts w:hint="eastAsia"/>
          <w:lang w:val="en-GB"/>
        </w:rPr>
        <w:t>字段相当于普通类型的写入。</w:t>
      </w:r>
    </w:p>
    <w:p w14:paraId="54BC69BC" w14:textId="77777777" w:rsidR="006500F9" w:rsidRDefault="003D5489" w:rsidP="003811DC">
      <w:pPr>
        <w:rPr>
          <w:b/>
        </w:rPr>
      </w:pPr>
      <w:r w:rsidRPr="003863F9">
        <w:rPr>
          <w:rFonts w:hint="eastAsia"/>
          <w:b/>
        </w:rPr>
        <w:lastRenderedPageBreak/>
        <w:t>XML</w:t>
      </w:r>
      <w:r w:rsidRPr="003863F9">
        <w:rPr>
          <w:rFonts w:hint="eastAsia"/>
          <w:b/>
        </w:rPr>
        <w:t>配置语法：</w:t>
      </w:r>
    </w:p>
    <w:p w14:paraId="5B31424A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BC8E76E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631292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C5D8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C5D8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C5D8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EC5D8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EC5D8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EC5D8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CC39F1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19D7904B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 w:rsidRPr="00EC5D8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proofErr w:type="gramEnd"/>
      <w:r w:rsidRPr="00EC5D8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Pr="00EC5D8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多个用逗号，分隔</w:t>
      </w:r>
      <w:r w:rsidRPr="00EC5D8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C75A7E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</w:t>
      </w:r>
      <w:proofErr w:type="spellStart"/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lobName</w:t>
      </w:r>
      <w:proofErr w:type="spellEnd"/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</w:t>
      </w:r>
      <w:proofErr w:type="spellStart"/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CLob</w:t>
      </w:r>
      <w:proofErr w:type="spellEnd"/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01 ,</w:t>
      </w:r>
      <w:proofErr w:type="spellStart"/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CLob</w:t>
      </w:r>
      <w:proofErr w:type="spellEnd"/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02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</w:t>
      </w:r>
      <w:proofErr w:type="spellStart"/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lobName</w:t>
      </w:r>
      <w:proofErr w:type="spellEnd"/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</w:t>
      </w:r>
    </w:p>
    <w:p w14:paraId="63E79E64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</w:t>
      </w:r>
      <w:proofErr w:type="spellStart"/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lobWheres</w:t>
      </w:r>
      <w:proofErr w:type="spellEnd"/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主键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id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名称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= ':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主键的占位符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'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</w:t>
      </w:r>
      <w:proofErr w:type="spellStart"/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lobWheres</w:t>
      </w:r>
      <w:proofErr w:type="spellEnd"/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</w:t>
      </w:r>
    </w:p>
    <w:p w14:paraId="47B43DAA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8AE8CB4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58CF74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</w:t>
      </w:r>
      <w:proofErr w:type="gramEnd"/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CDATA[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91B447E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表名称</w:t>
      </w:r>
    </w:p>
    <w:p w14:paraId="561F8E2F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(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39E76F2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主键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名称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145DB89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普通字段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003E466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</w:t>
      </w:r>
      <w:proofErr w:type="spellStart"/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CLob</w:t>
      </w:r>
      <w:proofErr w:type="spellEnd"/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01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05DD76D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</w:t>
      </w:r>
      <w:proofErr w:type="spellStart"/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CLob</w:t>
      </w:r>
      <w:proofErr w:type="spellEnd"/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02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B1E372E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)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137BD98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VALUES (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27160E9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':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主键的占位符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29FABAD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,':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普通字段的占位符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289EE4F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</w:t>
      </w:r>
      <w:proofErr w:type="gramStart"/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,EMPTY</w:t>
      </w:r>
      <w:proofErr w:type="gramEnd"/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_CLOB()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087F3BE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</w:t>
      </w:r>
      <w:proofErr w:type="gramStart"/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,EMPTY</w:t>
      </w:r>
      <w:proofErr w:type="gramEnd"/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_CLOB()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A9E657D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)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9A8565B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05A1B9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1A06AF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27F1E32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B64DF6" w14:textId="77777777" w:rsidR="00EC5D85" w:rsidRDefault="00EC5D85" w:rsidP="00EC5D85">
      <w:pPr>
        <w:rPr>
          <w:b/>
        </w:rPr>
      </w:pPr>
    </w:p>
    <w:p w14:paraId="79D9C27C" w14:textId="77777777" w:rsidR="004D6244" w:rsidRPr="003863F9" w:rsidRDefault="004D6244" w:rsidP="004D6244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32071372" w14:textId="77777777" w:rsidR="004D6244" w:rsidRDefault="004D6244" w:rsidP="00E74B69">
      <w:pPr>
        <w:pStyle w:val="aff5"/>
        <w:numPr>
          <w:ilvl w:val="0"/>
          <w:numId w:val="8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proofErr w:type="spellStart"/>
      <w:r>
        <w:rPr>
          <w:lang w:val="en-GB"/>
        </w:rPr>
        <w:t>lobName</w:t>
      </w:r>
      <w:proofErr w:type="spellEnd"/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</w:t>
      </w:r>
      <w:r w:rsidR="00763223" w:rsidRPr="00763223">
        <w:rPr>
          <w:lang w:val="en-GB"/>
        </w:rPr>
        <w:t>大数据字段类型</w:t>
      </w:r>
      <w:r w:rsidR="00763223" w:rsidRPr="00763223">
        <w:rPr>
          <w:lang w:val="en-GB"/>
        </w:rPr>
        <w:t>(</w:t>
      </w:r>
      <w:r w:rsidR="00763223" w:rsidRPr="00763223">
        <w:rPr>
          <w:lang w:val="en-GB"/>
        </w:rPr>
        <w:t>如</w:t>
      </w:r>
      <w:r w:rsidR="00763223" w:rsidRPr="00763223">
        <w:rPr>
          <w:lang w:val="en-GB"/>
        </w:rPr>
        <w:t>,</w:t>
      </w:r>
      <w:proofErr w:type="spellStart"/>
      <w:r w:rsidR="00763223" w:rsidRPr="00763223">
        <w:rPr>
          <w:lang w:val="en-GB"/>
        </w:rPr>
        <w:t>CLob</w:t>
      </w:r>
      <w:proofErr w:type="spellEnd"/>
      <w:r w:rsidR="00763223" w:rsidRPr="00763223">
        <w:rPr>
          <w:lang w:val="en-GB"/>
        </w:rPr>
        <w:t>)</w:t>
      </w:r>
      <w:r w:rsidR="00763223" w:rsidRPr="00763223">
        <w:rPr>
          <w:lang w:val="en-GB"/>
        </w:rPr>
        <w:t>的字段名称，多个字段名称间用逗号，分隔。只用于</w:t>
      </w:r>
      <w:r w:rsidR="00763223" w:rsidRPr="00763223">
        <w:rPr>
          <w:lang w:val="en-GB"/>
        </w:rPr>
        <w:t>Insert</w:t>
      </w:r>
      <w:r w:rsidR="00763223" w:rsidRPr="00763223">
        <w:rPr>
          <w:lang w:val="en-GB"/>
        </w:rPr>
        <w:t>、</w:t>
      </w:r>
      <w:r w:rsidR="00763223" w:rsidRPr="00763223">
        <w:rPr>
          <w:lang w:val="en-GB"/>
        </w:rPr>
        <w:t>Update</w:t>
      </w:r>
      <w:r w:rsidR="00763223" w:rsidRPr="00763223">
        <w:rPr>
          <w:lang w:val="en-GB"/>
        </w:rPr>
        <w:t>语句</w:t>
      </w:r>
      <w:r w:rsidR="00763223">
        <w:rPr>
          <w:rFonts w:hint="eastAsia"/>
          <w:lang w:val="en-GB"/>
        </w:rPr>
        <w:t>。</w:t>
      </w:r>
    </w:p>
    <w:p w14:paraId="5481D4C1" w14:textId="77777777" w:rsidR="004D6244" w:rsidRDefault="004D6244" w:rsidP="00E74B69">
      <w:pPr>
        <w:pStyle w:val="aff5"/>
        <w:numPr>
          <w:ilvl w:val="0"/>
          <w:numId w:val="8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proofErr w:type="spellStart"/>
      <w:r>
        <w:rPr>
          <w:lang w:val="en-GB"/>
        </w:rPr>
        <w:t>lobWheres</w:t>
      </w:r>
      <w:proofErr w:type="spellEnd"/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</w:t>
      </w:r>
      <w:r w:rsidRPr="004D6244">
        <w:rPr>
          <w:lang w:val="en-GB"/>
        </w:rPr>
        <w:t>写入大数据字段类型</w:t>
      </w:r>
      <w:r w:rsidRPr="004D6244">
        <w:rPr>
          <w:lang w:val="en-GB"/>
        </w:rPr>
        <w:t>(</w:t>
      </w:r>
      <w:r w:rsidRPr="004D6244">
        <w:rPr>
          <w:lang w:val="en-GB"/>
        </w:rPr>
        <w:t>如</w:t>
      </w:r>
      <w:r w:rsidRPr="004D6244">
        <w:rPr>
          <w:lang w:val="en-GB"/>
        </w:rPr>
        <w:t>,</w:t>
      </w:r>
      <w:proofErr w:type="spellStart"/>
      <w:r w:rsidRPr="004D6244">
        <w:rPr>
          <w:lang w:val="en-GB"/>
        </w:rPr>
        <w:t>CLob</w:t>
      </w:r>
      <w:proofErr w:type="spellEnd"/>
      <w:r w:rsidRPr="004D6244">
        <w:rPr>
          <w:lang w:val="en-GB"/>
        </w:rPr>
        <w:t>)</w:t>
      </w:r>
      <w:r w:rsidRPr="004D6244">
        <w:rPr>
          <w:lang w:val="en-GB"/>
        </w:rPr>
        <w:t>的所在行的查询条件</w:t>
      </w:r>
      <w:r w:rsidRPr="004D6244">
        <w:rPr>
          <w:lang w:val="en-GB"/>
        </w:rPr>
        <w:t>SQL</w:t>
      </w:r>
      <w:r w:rsidRPr="004D6244">
        <w:rPr>
          <w:lang w:val="en-GB"/>
        </w:rPr>
        <w:t>片段</w:t>
      </w:r>
      <w:r w:rsidRPr="004D6244">
        <w:rPr>
          <w:lang w:val="en-GB"/>
        </w:rPr>
        <w:t>(</w:t>
      </w:r>
      <w:r w:rsidRPr="004D6244">
        <w:rPr>
          <w:lang w:val="en-GB"/>
        </w:rPr>
        <w:t>不包含</w:t>
      </w:r>
      <w:r w:rsidRPr="004D6244">
        <w:rPr>
          <w:lang w:val="en-GB"/>
        </w:rPr>
        <w:t>WHERE</w:t>
      </w:r>
      <w:r w:rsidRPr="004D6244">
        <w:rPr>
          <w:lang w:val="en-GB"/>
        </w:rPr>
        <w:t>关键字</w:t>
      </w:r>
      <w:r w:rsidRPr="004D6244">
        <w:rPr>
          <w:lang w:val="en-GB"/>
        </w:rPr>
        <w:t>)</w:t>
      </w:r>
      <w:r w:rsidRPr="004D6244">
        <w:rPr>
          <w:lang w:val="en-GB"/>
        </w:rPr>
        <w:t>。只用于</w:t>
      </w:r>
      <w:r w:rsidRPr="004D6244">
        <w:rPr>
          <w:lang w:val="en-GB"/>
        </w:rPr>
        <w:t>Insert</w:t>
      </w:r>
      <w:r w:rsidRPr="004D6244">
        <w:rPr>
          <w:lang w:val="en-GB"/>
        </w:rPr>
        <w:t>、</w:t>
      </w:r>
      <w:r w:rsidRPr="004D6244">
        <w:rPr>
          <w:lang w:val="en-GB"/>
        </w:rPr>
        <w:t>Update</w:t>
      </w:r>
      <w:r w:rsidRPr="004D6244">
        <w:rPr>
          <w:lang w:val="en-GB"/>
        </w:rPr>
        <w:t>语句。</w:t>
      </w:r>
      <w:r w:rsidR="005C34C5">
        <w:rPr>
          <w:rFonts w:hint="eastAsia"/>
          <w:lang w:val="en-GB"/>
        </w:rPr>
        <w:t>此节点中</w:t>
      </w:r>
      <w:proofErr w:type="gramStart"/>
      <w:r w:rsidR="005C34C5">
        <w:rPr>
          <w:rFonts w:hint="eastAsia"/>
          <w:lang w:val="en-GB"/>
        </w:rPr>
        <w:t>可以写占位</w:t>
      </w:r>
      <w:proofErr w:type="gramEnd"/>
      <w:r w:rsidR="005C34C5">
        <w:rPr>
          <w:rFonts w:hint="eastAsia"/>
          <w:lang w:val="en-GB"/>
        </w:rPr>
        <w:t>符，并且</w:t>
      </w:r>
      <w:r w:rsidR="002A68EE">
        <w:rPr>
          <w:rFonts w:hint="eastAsia"/>
          <w:lang w:val="en-GB"/>
        </w:rPr>
        <w:t>占位符也</w:t>
      </w:r>
      <w:r w:rsidR="005C34C5">
        <w:rPr>
          <w:rFonts w:hint="eastAsia"/>
          <w:lang w:val="en-GB"/>
        </w:rPr>
        <w:t>支持面向对象</w:t>
      </w:r>
      <w:r w:rsidR="00657051">
        <w:rPr>
          <w:rFonts w:hint="eastAsia"/>
          <w:lang w:val="en-GB"/>
        </w:rPr>
        <w:t>，如下举例。</w:t>
      </w:r>
    </w:p>
    <w:p w14:paraId="13CBCFE0" w14:textId="77777777" w:rsidR="00EC5D85" w:rsidRPr="00AB56DB" w:rsidRDefault="00AB56DB" w:rsidP="00E74B69">
      <w:pPr>
        <w:pStyle w:val="aff5"/>
        <w:numPr>
          <w:ilvl w:val="0"/>
          <w:numId w:val="8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proofErr w:type="spellStart"/>
      <w:r>
        <w:rPr>
          <w:lang w:val="en-GB"/>
        </w:rPr>
        <w:t>lobName</w:t>
      </w:r>
      <w:proofErr w:type="spellEnd"/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、</w:t>
      </w:r>
      <w:r>
        <w:rPr>
          <w:lang w:val="en-GB"/>
        </w:rPr>
        <w:t>&lt;</w:t>
      </w:r>
      <w:proofErr w:type="spellStart"/>
      <w:r>
        <w:rPr>
          <w:lang w:val="en-GB"/>
        </w:rPr>
        <w:t>lobWheres</w:t>
      </w:r>
      <w:proofErr w:type="spellEnd"/>
      <w:r>
        <w:rPr>
          <w:lang w:val="en-GB"/>
        </w:rPr>
        <w:t>&gt;</w:t>
      </w:r>
      <w:r>
        <w:rPr>
          <w:rFonts w:hint="eastAsia"/>
          <w:lang w:val="en-GB"/>
        </w:rPr>
        <w:t>两节点的信息将组合生成如下</w:t>
      </w:r>
      <w:r>
        <w:rPr>
          <w:rFonts w:hint="eastAsia"/>
          <w:lang w:val="en-GB"/>
        </w:rPr>
        <w:t>SQL</w:t>
      </w:r>
    </w:p>
    <w:p w14:paraId="0CF27D19" w14:textId="77777777" w:rsidR="00AB56DB" w:rsidRPr="006500F9" w:rsidRDefault="00AB56DB" w:rsidP="00E74B69">
      <w:pPr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hint="eastAsia"/>
          <w:lang w:val="en-GB"/>
        </w:rPr>
        <w:t>&lt;</w:t>
      </w:r>
      <w:proofErr w:type="spellStart"/>
      <w:r>
        <w:rPr>
          <w:lang w:val="en-GB"/>
        </w:rPr>
        <w:t>lobName</w:t>
      </w:r>
      <w:proofErr w:type="spellEnd"/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</w:t>
      </w:r>
    </w:p>
    <w:p w14:paraId="4DB5EED0" w14:textId="77777777" w:rsidR="00AB56DB" w:rsidRPr="006500F9" w:rsidRDefault="00AB56DB" w:rsidP="00E74B69">
      <w:pPr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tablename</w:t>
      </w:r>
      <w:proofErr w:type="spellEnd"/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AB56DB">
        <w:rPr>
          <w:rFonts w:ascii="Consolas" w:eastAsia="宋体" w:hAnsi="Consolas" w:cs="Consolas"/>
          <w:color w:val="7B9B1E" w:themeColor="accent2" w:themeShade="BF"/>
          <w:sz w:val="18"/>
          <w:szCs w:val="18"/>
          <w:bdr w:val="none" w:sz="0" w:space="0" w:color="auto" w:frame="1"/>
        </w:rPr>
        <w:t xml:space="preserve">-- </w:t>
      </w:r>
      <w:r w:rsidRPr="00AB56DB">
        <w:rPr>
          <w:rFonts w:ascii="Consolas" w:eastAsia="宋体" w:hAnsi="Consolas" w:cs="Consolas" w:hint="eastAsia"/>
          <w:color w:val="7B9B1E" w:themeColor="accent2" w:themeShade="BF"/>
          <w:sz w:val="18"/>
          <w:szCs w:val="18"/>
          <w:bdr w:val="none" w:sz="0" w:space="0" w:color="auto" w:frame="1"/>
        </w:rPr>
        <w:t>表名称自动识别</w:t>
      </w:r>
    </w:p>
    <w:p w14:paraId="57978D62" w14:textId="77777777" w:rsidR="00AB56DB" w:rsidRPr="006500F9" w:rsidRDefault="00AB56DB" w:rsidP="00E74B69">
      <w:pPr>
        <w:numPr>
          <w:ilvl w:val="0"/>
          <w:numId w:val="8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hint="eastAsia"/>
          <w:lang w:val="en-GB"/>
        </w:rPr>
        <w:t>&lt;</w:t>
      </w:r>
      <w:proofErr w:type="spellStart"/>
      <w:r>
        <w:rPr>
          <w:lang w:val="en-GB"/>
        </w:rPr>
        <w:t>lobWheres</w:t>
      </w:r>
      <w:proofErr w:type="spellEnd"/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</w:t>
      </w:r>
    </w:p>
    <w:p w14:paraId="6C17D10D" w14:textId="77777777" w:rsidR="00AB56DB" w:rsidRPr="006500F9" w:rsidRDefault="00AB56DB" w:rsidP="00E74B69">
      <w:pPr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proofErr w:type="gramStart"/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UPDATE</w:t>
      </w:r>
      <w:proofErr w:type="gramEnd"/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BBC180" w14:textId="77777777" w:rsidR="00AB56DB" w:rsidRDefault="00AB56DB" w:rsidP="003811DC">
      <w:pPr>
        <w:rPr>
          <w:lang w:val="en-GB"/>
        </w:rPr>
      </w:pPr>
    </w:p>
    <w:p w14:paraId="05FB4D5B" w14:textId="77777777" w:rsidR="009A69EE" w:rsidRDefault="009A69EE" w:rsidP="003811DC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14D34738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85FFACD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253A93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C34C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C34C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5C34C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DSG_Oracle_CalcCloud</w:t>
      </w:r>
      <w:proofErr w:type="spellEnd"/>
      <w:r w:rsidRPr="005C34C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450AC4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3BAFA96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lobName</w:t>
      </w:r>
      <w:proofErr w:type="spellEnd"/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proofErr w:type="gramStart"/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notes,cause</w:t>
      </w:r>
      <w:proofErr w:type="spellEnd"/>
      <w:proofErr w:type="gramEnd"/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lobName</w:t>
      </w:r>
      <w:proofErr w:type="spellEnd"/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2C3039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lobWheres</w:t>
      </w:r>
      <w:proofErr w:type="spellEnd"/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 w:rsidRPr="005C34C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order_no</w:t>
      </w:r>
      <w:proofErr w:type="spellEnd"/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5C34C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</w:t>
      </w:r>
      <w:proofErr w:type="spellStart"/>
      <w:r w:rsidRPr="005C34C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order</w:t>
      </w:r>
      <w:proofErr w:type="gramEnd"/>
      <w:r w:rsidRPr="005C34C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_no</w:t>
      </w:r>
      <w:proofErr w:type="spellEnd"/>
      <w:r w:rsidRPr="005C34C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lobWheres</w:t>
      </w:r>
      <w:proofErr w:type="spellEnd"/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42CB7C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E85002D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64BE06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</w:t>
      </w:r>
      <w:proofErr w:type="gramEnd"/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CDATA[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6DAD9CC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proofErr w:type="gramStart"/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INSERT  INTO</w:t>
      </w:r>
      <w:proofErr w:type="gramEnd"/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proofErr w:type="spellStart"/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ORD_D_Order_Head</w:t>
      </w:r>
      <w:proofErr w:type="spellEnd"/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4E25D6C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(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B26CACF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order_no</w:t>
      </w:r>
      <w:proofErr w:type="spellEnd"/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3F211F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</w:t>
      </w:r>
      <w:proofErr w:type="gramStart"/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,orderNo</w:t>
      </w:r>
      <w:proofErr w:type="gramEnd"/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8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2E66566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</w:t>
      </w:r>
      <w:proofErr w:type="gramStart"/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,dept</w:t>
      </w:r>
      <w:proofErr w:type="gramEnd"/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BCCCA4D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</w:t>
      </w:r>
      <w:proofErr w:type="gramStart"/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forder</w:t>
      </w:r>
      <w:proofErr w:type="gramEnd"/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_no</w:t>
      </w:r>
      <w:proofErr w:type="spellEnd"/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A79DA6A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</w:t>
      </w:r>
      <w:proofErr w:type="spellStart"/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CLob</w:t>
      </w:r>
      <w:proofErr w:type="spellEnd"/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</w:t>
      </w: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01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FBD0AD2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</w:t>
      </w:r>
      <w:proofErr w:type="gramStart"/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,status</w:t>
      </w:r>
      <w:proofErr w:type="gramEnd"/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254ECF0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</w:t>
      </w:r>
      <w:proofErr w:type="spellStart"/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CLob</w:t>
      </w:r>
      <w:proofErr w:type="spellEnd"/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</w:t>
      </w: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02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F127414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</w:t>
      </w:r>
      <w:proofErr w:type="gramStart"/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dataCreateTime</w:t>
      </w:r>
      <w:proofErr w:type="spellEnd"/>
      <w:proofErr w:type="gramEnd"/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FBE248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)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724CBC8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VALUES (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9AA9983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':</w:t>
      </w:r>
      <w:proofErr w:type="spellStart"/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order</w:t>
      </w:r>
      <w:proofErr w:type="gramEnd"/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_no</w:t>
      </w:r>
      <w:proofErr w:type="spellEnd"/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0D018F8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</w:t>
      </w:r>
      <w:proofErr w:type="gramStart"/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':orderNo</w:t>
      </w:r>
      <w:proofErr w:type="gramEnd"/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8'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A5ACEE3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</w:t>
      </w:r>
      <w:proofErr w:type="gramStart"/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':dept</w:t>
      </w:r>
      <w:proofErr w:type="gramEnd"/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BFD0C6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</w:t>
      </w:r>
      <w:proofErr w:type="gramStart"/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':</w:t>
      </w:r>
      <w:proofErr w:type="spellStart"/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forder</w:t>
      </w:r>
      <w:proofErr w:type="gramEnd"/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_no</w:t>
      </w:r>
      <w:proofErr w:type="spellEnd"/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1B934DE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</w:t>
      </w:r>
      <w:proofErr w:type="gramStart"/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,EMPTY</w:t>
      </w:r>
      <w:proofErr w:type="gramEnd"/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_CLOB()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92DE291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</w:t>
      </w:r>
      <w:proofErr w:type="gramStart"/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':status</w:t>
      </w:r>
      <w:proofErr w:type="gramEnd"/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059BE2D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</w:t>
      </w:r>
      <w:proofErr w:type="gramStart"/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,EMPTY</w:t>
      </w:r>
      <w:proofErr w:type="gramEnd"/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_CLOB()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DE19499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</w:t>
      </w:r>
      <w:proofErr w:type="gramStart"/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,SYSDATE</w:t>
      </w:r>
      <w:proofErr w:type="gramEnd"/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20E79A9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)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05E3E8F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92B8A9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C2F486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272B9D4F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3EB75D" w14:textId="77777777" w:rsidR="006C6632" w:rsidRDefault="006C6632" w:rsidP="005C34C5">
      <w:pPr>
        <w:rPr>
          <w:lang w:val="en-GB"/>
        </w:rPr>
      </w:pPr>
    </w:p>
    <w:p w14:paraId="340D588E" w14:textId="77777777" w:rsidR="005C34C5" w:rsidRPr="006500F9" w:rsidRDefault="005C34C5" w:rsidP="003811DC">
      <w:pPr>
        <w:rPr>
          <w:lang w:val="en-GB"/>
        </w:rPr>
      </w:pPr>
    </w:p>
    <w:p w14:paraId="7F0B1D65" w14:textId="77777777" w:rsidR="00BB5AF9" w:rsidRDefault="00BB5AF9" w:rsidP="003811DC">
      <w:pPr>
        <w:rPr>
          <w:lang w:val="en-GB"/>
        </w:rPr>
      </w:pPr>
    </w:p>
    <w:p w14:paraId="6873956A" w14:textId="77777777" w:rsidR="0030730A" w:rsidRPr="0060335E" w:rsidRDefault="0030730A" w:rsidP="0030730A">
      <w:pPr>
        <w:pStyle w:val="1"/>
        <w:rPr>
          <w:lang w:val="en-GB"/>
        </w:rPr>
      </w:pPr>
      <w:bookmarkStart w:id="47" w:name="_XSQL执行多个SQL语句"/>
      <w:bookmarkStart w:id="48" w:name="_Toc103776048"/>
      <w:bookmarkEnd w:id="47"/>
      <w:r>
        <w:t>XSQL</w:t>
      </w:r>
      <w:r>
        <w:t>执行多个</w:t>
      </w:r>
      <w:r>
        <w:t>SQL</w:t>
      </w:r>
      <w:r>
        <w:t>语句</w:t>
      </w:r>
      <w:bookmarkEnd w:id="48"/>
    </w:p>
    <w:p w14:paraId="3537E8BD" w14:textId="77777777"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被</w:t>
      </w:r>
      <w:r>
        <w:rPr>
          <w:lang w:val="en-GB"/>
        </w:rPr>
        <w:t>Java</w:t>
      </w:r>
      <w:r>
        <w:rPr>
          <w:rFonts w:hint="eastAsia"/>
          <w:lang w:val="en-GB"/>
        </w:rPr>
        <w:t>调用一次，有能力</w:t>
      </w:r>
      <w:proofErr w:type="gramStart"/>
      <w:r>
        <w:rPr>
          <w:rFonts w:hint="eastAsia"/>
          <w:lang w:val="en-GB"/>
        </w:rPr>
        <w:t>顺次向</w:t>
      </w:r>
      <w:proofErr w:type="gramEnd"/>
      <w:r>
        <w:rPr>
          <w:rFonts w:hint="eastAsia"/>
          <w:lang w:val="en-GB"/>
        </w:rPr>
        <w:t>数据库发起多个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语句的执行命令。通常来说，这些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语句均为非查询语句的</w:t>
      </w:r>
      <w:r>
        <w:rPr>
          <w:rFonts w:hint="eastAsia"/>
          <w:lang w:val="en-GB"/>
        </w:rPr>
        <w:t>DDL</w:t>
      </w:r>
      <w:r>
        <w:rPr>
          <w:rFonts w:hint="eastAsia"/>
          <w:lang w:val="en-GB"/>
        </w:rPr>
        <w:t>、</w:t>
      </w:r>
      <w:r>
        <w:rPr>
          <w:rFonts w:hint="eastAsia"/>
          <w:lang w:val="en-GB"/>
        </w:rPr>
        <w:t>DML</w:t>
      </w:r>
      <w:r>
        <w:rPr>
          <w:rFonts w:hint="eastAsia"/>
          <w:lang w:val="en-GB"/>
        </w:rPr>
        <w:t>、</w:t>
      </w:r>
      <w:r>
        <w:rPr>
          <w:lang w:val="en-GB"/>
        </w:rPr>
        <w:t>DCL</w:t>
      </w:r>
      <w:r>
        <w:rPr>
          <w:rFonts w:hint="eastAsia"/>
          <w:lang w:val="en-GB"/>
        </w:rPr>
        <w:t>、</w:t>
      </w:r>
      <w:r>
        <w:rPr>
          <w:lang w:val="en-GB"/>
        </w:rPr>
        <w:t>TCL</w:t>
      </w:r>
      <w:r>
        <w:rPr>
          <w:rFonts w:hint="eastAsia"/>
          <w:lang w:val="en-GB"/>
        </w:rPr>
        <w:t>语句等。</w:t>
      </w:r>
    </w:p>
    <w:p w14:paraId="3CE85D59" w14:textId="77777777" w:rsidR="0030730A" w:rsidRDefault="0030730A" w:rsidP="0030730A">
      <w:pPr>
        <w:rPr>
          <w:lang w:val="en-GB"/>
        </w:rPr>
      </w:pPr>
    </w:p>
    <w:p w14:paraId="3951EC22" w14:textId="77777777"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每个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语句以分号加除号</w:t>
      </w:r>
      <w:r w:rsidRPr="00132974">
        <w:rPr>
          <w:rFonts w:hint="eastAsia"/>
          <w:b/>
          <w:color w:val="FF0000"/>
          <w:lang w:val="en-GB"/>
        </w:rPr>
        <w:t xml:space="preserve"> </w:t>
      </w:r>
      <w:r w:rsidRPr="004D0B4E">
        <w:rPr>
          <w:b/>
          <w:color w:val="FF0000"/>
          <w:sz w:val="28"/>
          <w:lang w:val="en-GB"/>
        </w:rPr>
        <w:t>;/</w:t>
      </w:r>
      <w:r w:rsidRPr="004D0B4E">
        <w:rPr>
          <w:sz w:val="28"/>
          <w:lang w:val="en-GB"/>
        </w:rPr>
        <w:t xml:space="preserve"> </w:t>
      </w:r>
      <w:r>
        <w:rPr>
          <w:lang w:val="en-GB"/>
        </w:rPr>
        <w:t>结尾，表示一个完整</w:t>
      </w:r>
      <w:r>
        <w:rPr>
          <w:lang w:val="en-GB"/>
        </w:rPr>
        <w:t>SQL</w:t>
      </w:r>
      <w:r>
        <w:rPr>
          <w:lang w:val="en-GB"/>
        </w:rPr>
        <w:t>语句的结束。</w:t>
      </w:r>
    </w:p>
    <w:p w14:paraId="16DCB529" w14:textId="77777777"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为什么使用</w:t>
      </w:r>
      <w:r>
        <w:rPr>
          <w:rFonts w:hint="eastAsia"/>
          <w:lang w:val="en-GB"/>
        </w:rPr>
        <w:t xml:space="preserve"> </w:t>
      </w:r>
      <w:r w:rsidRPr="004D0B4E">
        <w:rPr>
          <w:b/>
          <w:color w:val="FF0000"/>
          <w:sz w:val="28"/>
          <w:lang w:val="en-GB"/>
        </w:rPr>
        <w:t>;/</w:t>
      </w:r>
      <w:r>
        <w:rPr>
          <w:b/>
          <w:color w:val="FF0000"/>
          <w:sz w:val="28"/>
          <w:lang w:val="en-GB"/>
        </w:rPr>
        <w:t xml:space="preserve"> </w:t>
      </w:r>
      <w:r>
        <w:rPr>
          <w:rFonts w:hint="eastAsia"/>
          <w:lang w:val="en-GB"/>
        </w:rPr>
        <w:t>两个符号组成的标记表示结尾呢？原因是，只有这样才能更好的支持数据库存储过程及函数等复杂对象的构造。</w:t>
      </w:r>
    </w:p>
    <w:p w14:paraId="2C1EB372" w14:textId="77777777" w:rsidR="0030730A" w:rsidRDefault="0030730A" w:rsidP="0030730A">
      <w:pPr>
        <w:rPr>
          <w:lang w:val="en-GB"/>
        </w:rPr>
      </w:pPr>
    </w:p>
    <w:p w14:paraId="30D6F62E" w14:textId="77777777" w:rsidR="0030730A" w:rsidRDefault="0030730A" w:rsidP="0030730A">
      <w:pPr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在调用此类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时，应使用</w:t>
      </w:r>
      <w:proofErr w:type="spellStart"/>
      <w:r>
        <w:rPr>
          <w:lang w:val="en-GB"/>
        </w:rPr>
        <w:t>XSQL.execute</w:t>
      </w:r>
      <w:proofErr w:type="spellEnd"/>
      <w:r>
        <w:rPr>
          <w:lang w:val="en-GB"/>
        </w:rPr>
        <w:t>()</w:t>
      </w:r>
      <w:r>
        <w:rPr>
          <w:rFonts w:hint="eastAsia"/>
          <w:lang w:val="en-GB"/>
        </w:rPr>
        <w:t>系列的方法执行。此方法只返回是否执行成功。</w:t>
      </w:r>
    </w:p>
    <w:p w14:paraId="41AF0D6A" w14:textId="77777777" w:rsidR="0030730A" w:rsidRPr="000C7966" w:rsidRDefault="0030730A" w:rsidP="0030730A">
      <w:pPr>
        <w:rPr>
          <w:lang w:val="en-GB"/>
        </w:rPr>
      </w:pPr>
      <w:r>
        <w:rPr>
          <w:lang w:val="en-GB"/>
        </w:rPr>
        <w:t>执行某一个</w:t>
      </w:r>
      <w:r>
        <w:rPr>
          <w:lang w:val="en-GB"/>
        </w:rPr>
        <w:t>SQL</w:t>
      </w:r>
      <w:r>
        <w:rPr>
          <w:lang w:val="en-GB"/>
        </w:rPr>
        <w:t>语句异常后，其后的</w:t>
      </w:r>
      <w:r>
        <w:rPr>
          <w:lang w:val="en-GB"/>
        </w:rPr>
        <w:t>SQL</w:t>
      </w:r>
      <w:r w:rsidR="00990D46">
        <w:rPr>
          <w:lang w:val="en-GB"/>
        </w:rPr>
        <w:t>语句将不再执行</w:t>
      </w:r>
      <w:r w:rsidR="00990D46">
        <w:rPr>
          <w:rFonts w:hint="eastAsia"/>
          <w:lang w:val="en-GB"/>
        </w:rPr>
        <w:t>，本</w:t>
      </w:r>
      <w:r w:rsidR="00990D46">
        <w:rPr>
          <w:rFonts w:hint="eastAsia"/>
          <w:lang w:val="en-GB"/>
        </w:rPr>
        <w:t>SQL</w:t>
      </w:r>
      <w:r w:rsidR="00945CAB">
        <w:rPr>
          <w:rFonts w:hint="eastAsia"/>
          <w:lang w:val="en-GB"/>
        </w:rPr>
        <w:t>语句</w:t>
      </w:r>
      <w:r w:rsidR="00990D46">
        <w:rPr>
          <w:rFonts w:hint="eastAsia"/>
          <w:lang w:val="en-GB"/>
        </w:rPr>
        <w:t>前的已执行成功</w:t>
      </w:r>
      <w:r w:rsidR="00990D46">
        <w:rPr>
          <w:rFonts w:hint="eastAsia"/>
          <w:lang w:val="en-GB"/>
        </w:rPr>
        <w:t xml:space="preserve"> </w:t>
      </w:r>
      <w:r w:rsidR="00990D46">
        <w:rPr>
          <w:rFonts w:hint="eastAsia"/>
          <w:lang w:val="en-GB"/>
        </w:rPr>
        <w:t>的</w:t>
      </w:r>
      <w:r w:rsidR="00990D46">
        <w:rPr>
          <w:rFonts w:hint="eastAsia"/>
          <w:lang w:val="en-GB"/>
        </w:rPr>
        <w:t>SQL</w:t>
      </w:r>
      <w:r w:rsidR="00990D46">
        <w:rPr>
          <w:rFonts w:hint="eastAsia"/>
          <w:lang w:val="en-GB"/>
        </w:rPr>
        <w:t>语句不</w:t>
      </w:r>
      <w:r w:rsidR="00CE0302">
        <w:rPr>
          <w:rFonts w:hint="eastAsia"/>
          <w:lang w:val="en-GB"/>
        </w:rPr>
        <w:t>会</w:t>
      </w:r>
      <w:r w:rsidR="00990D46">
        <w:rPr>
          <w:rFonts w:hint="eastAsia"/>
          <w:lang w:val="en-GB"/>
        </w:rPr>
        <w:t>回滚</w:t>
      </w:r>
      <w:r w:rsidR="0008072F">
        <w:rPr>
          <w:rFonts w:hint="eastAsia"/>
          <w:lang w:val="en-GB"/>
        </w:rPr>
        <w:t>，由外界控制提交</w:t>
      </w:r>
      <w:r w:rsidR="00AF1B9C">
        <w:rPr>
          <w:rFonts w:hint="eastAsia"/>
          <w:lang w:val="en-GB"/>
        </w:rPr>
        <w:t>commit</w:t>
      </w:r>
      <w:r w:rsidR="0008072F">
        <w:rPr>
          <w:rFonts w:hint="eastAsia"/>
          <w:lang w:val="en-GB"/>
        </w:rPr>
        <w:t>的方式除外，但因</w:t>
      </w:r>
      <w:r w:rsidR="0008072F">
        <w:rPr>
          <w:lang w:val="en-GB"/>
        </w:rPr>
        <w:t>D</w:t>
      </w:r>
      <w:r w:rsidR="00750819">
        <w:rPr>
          <w:lang w:val="en-GB"/>
        </w:rPr>
        <w:t>D</w:t>
      </w:r>
      <w:r w:rsidR="0008072F">
        <w:rPr>
          <w:lang w:val="en-GB"/>
        </w:rPr>
        <w:t>L</w:t>
      </w:r>
      <w:r w:rsidR="0008072F">
        <w:rPr>
          <w:rFonts w:hint="eastAsia"/>
          <w:lang w:val="en-GB"/>
        </w:rPr>
        <w:t>等语句</w:t>
      </w:r>
      <w:r w:rsidR="0053650E">
        <w:rPr>
          <w:rFonts w:hint="eastAsia"/>
          <w:lang w:val="en-GB"/>
        </w:rPr>
        <w:t>数据库</w:t>
      </w:r>
      <w:r w:rsidR="0008072F">
        <w:rPr>
          <w:rFonts w:hint="eastAsia"/>
          <w:lang w:val="en-GB"/>
        </w:rPr>
        <w:t>也不</w:t>
      </w:r>
      <w:proofErr w:type="gramStart"/>
      <w:r w:rsidR="0008072F">
        <w:rPr>
          <w:rFonts w:hint="eastAsia"/>
          <w:lang w:val="en-GB"/>
        </w:rPr>
        <w:t>支持回滚操作</w:t>
      </w:r>
      <w:proofErr w:type="gramEnd"/>
      <w:r w:rsidR="0008072F">
        <w:rPr>
          <w:rFonts w:hint="eastAsia"/>
          <w:lang w:val="en-GB"/>
        </w:rPr>
        <w:t>，</w:t>
      </w:r>
      <w:r w:rsidR="001876C3">
        <w:rPr>
          <w:rFonts w:hint="eastAsia"/>
          <w:lang w:val="en-GB"/>
        </w:rPr>
        <w:t>所以创建后</w:t>
      </w:r>
      <w:r w:rsidR="0008072F">
        <w:rPr>
          <w:rFonts w:hint="eastAsia"/>
          <w:lang w:val="en-GB"/>
        </w:rPr>
        <w:t>也无法</w:t>
      </w:r>
      <w:r w:rsidR="00115CE8">
        <w:rPr>
          <w:rFonts w:hint="eastAsia"/>
          <w:lang w:val="en-GB"/>
        </w:rPr>
        <w:t>同</w:t>
      </w:r>
      <w:r w:rsidR="00187CB5">
        <w:rPr>
          <w:rFonts w:hint="eastAsia"/>
          <w:lang w:val="en-GB"/>
        </w:rPr>
        <w:t>一</w:t>
      </w:r>
      <w:r w:rsidR="00115CE8">
        <w:rPr>
          <w:rFonts w:hint="eastAsia"/>
          <w:lang w:val="en-GB"/>
        </w:rPr>
        <w:t>事务中</w:t>
      </w:r>
      <w:r w:rsidR="0008072F">
        <w:rPr>
          <w:rFonts w:hint="eastAsia"/>
          <w:lang w:val="en-GB"/>
        </w:rPr>
        <w:t>回滚</w:t>
      </w:r>
      <w:r w:rsidR="00990D46">
        <w:rPr>
          <w:rFonts w:hint="eastAsia"/>
          <w:lang w:val="en-GB"/>
        </w:rPr>
        <w:t>。</w:t>
      </w:r>
    </w:p>
    <w:p w14:paraId="73A27904" w14:textId="77777777" w:rsidR="0030730A" w:rsidRPr="003863F9" w:rsidRDefault="0030730A" w:rsidP="0030730A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3B0982AB" w14:textId="77777777"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lastRenderedPageBreak/>
        <w:t>详见“</w:t>
      </w:r>
      <w:hyperlink w:anchor="_XSQL创建数据库对象" w:history="1">
        <w:r w:rsidRPr="001D2959">
          <w:rPr>
            <w:rStyle w:val="aff6"/>
            <w:rFonts w:hint="eastAsia"/>
            <w:lang w:val="en-GB"/>
          </w:rPr>
          <w:t>XSQL</w:t>
        </w:r>
        <w:r w:rsidRPr="001D2959">
          <w:rPr>
            <w:rStyle w:val="aff6"/>
            <w:rFonts w:hint="eastAsia"/>
            <w:lang w:val="en-GB"/>
          </w:rPr>
          <w:t>创建数据库对象</w:t>
        </w:r>
      </w:hyperlink>
      <w:r>
        <w:rPr>
          <w:rFonts w:hint="eastAsia"/>
          <w:lang w:val="en-GB"/>
        </w:rPr>
        <w:t>”</w:t>
      </w:r>
    </w:p>
    <w:p w14:paraId="76E6A978" w14:textId="77777777" w:rsidR="00E81C2B" w:rsidRPr="00E81C2B" w:rsidRDefault="00E81C2B" w:rsidP="003811DC">
      <w:pPr>
        <w:rPr>
          <w:lang w:val="en-GB"/>
        </w:rPr>
      </w:pPr>
    </w:p>
    <w:p w14:paraId="0A004826" w14:textId="77777777" w:rsidR="00E81C2B" w:rsidRDefault="00E81C2B" w:rsidP="003811DC">
      <w:pPr>
        <w:rPr>
          <w:lang w:val="en-GB"/>
        </w:rPr>
      </w:pPr>
    </w:p>
    <w:p w14:paraId="47DC8E7B" w14:textId="77777777" w:rsidR="00DF4C65" w:rsidRDefault="00DF4C65" w:rsidP="003811DC">
      <w:pPr>
        <w:rPr>
          <w:lang w:val="en-GB"/>
        </w:rPr>
      </w:pPr>
    </w:p>
    <w:p w14:paraId="7352D2C2" w14:textId="77777777" w:rsidR="00DF4C65" w:rsidRPr="00DF4C65" w:rsidRDefault="00DF4C65" w:rsidP="00DF4C65">
      <w:pPr>
        <w:pStyle w:val="1"/>
        <w:rPr>
          <w:lang w:val="en-GB"/>
        </w:rPr>
      </w:pPr>
      <w:bookmarkStart w:id="49" w:name="_XSQL批量执行"/>
      <w:bookmarkStart w:id="50" w:name="_Toc103776049"/>
      <w:bookmarkEnd w:id="49"/>
      <w:r>
        <w:t>XSQL</w:t>
      </w:r>
      <w:r>
        <w:t>批量执行</w:t>
      </w:r>
      <w:bookmarkEnd w:id="50"/>
    </w:p>
    <w:p w14:paraId="4B6C40A8" w14:textId="77777777" w:rsidR="00825D9C" w:rsidRDefault="00BA3F93" w:rsidP="003811DC">
      <w:pPr>
        <w:rPr>
          <w:lang w:val="en-GB"/>
        </w:rPr>
      </w:pPr>
      <w:r>
        <w:rPr>
          <w:rFonts w:hint="eastAsia"/>
          <w:lang w:val="en-GB"/>
        </w:rPr>
        <w:t>批量执行与“</w:t>
      </w:r>
      <w:hyperlink w:anchor="_XSQL执行多个SQL语句" w:history="1">
        <w:r w:rsidRPr="00BA3F93">
          <w:rPr>
            <w:rStyle w:val="aff6"/>
            <w:rFonts w:hint="eastAsia"/>
            <w:lang w:val="en-GB"/>
          </w:rPr>
          <w:t>XSQL</w:t>
        </w:r>
        <w:r w:rsidRPr="00BA3F93">
          <w:rPr>
            <w:rStyle w:val="aff6"/>
            <w:rFonts w:hint="eastAsia"/>
            <w:lang w:val="en-GB"/>
          </w:rPr>
          <w:t>执行多个</w:t>
        </w:r>
        <w:r w:rsidRPr="00BA3F93">
          <w:rPr>
            <w:rStyle w:val="aff6"/>
            <w:rFonts w:hint="eastAsia"/>
            <w:lang w:val="en-GB"/>
          </w:rPr>
          <w:t>SQL</w:t>
        </w:r>
        <w:r w:rsidRPr="00BA3F93">
          <w:rPr>
            <w:rStyle w:val="aff6"/>
            <w:rFonts w:hint="eastAsia"/>
            <w:lang w:val="en-GB"/>
          </w:rPr>
          <w:t>语句</w:t>
        </w:r>
      </w:hyperlink>
      <w:r>
        <w:rPr>
          <w:rFonts w:hint="eastAsia"/>
          <w:lang w:val="en-GB"/>
        </w:rPr>
        <w:t>”是两种执行方式。批量执行指：相同</w:t>
      </w:r>
      <w:r w:rsidR="00971DB4">
        <w:rPr>
          <w:rFonts w:hint="eastAsia"/>
          <w:lang w:val="en-GB"/>
        </w:rPr>
        <w:t>SQL</w:t>
      </w:r>
      <w:r w:rsidR="00971DB4">
        <w:rPr>
          <w:rFonts w:hint="eastAsia"/>
          <w:lang w:val="en-GB"/>
        </w:rPr>
        <w:t>模板（相同</w:t>
      </w:r>
      <w:r>
        <w:rPr>
          <w:rFonts w:hint="eastAsia"/>
          <w:lang w:val="en-GB"/>
        </w:rPr>
        <w:t>主体语句</w:t>
      </w:r>
      <w:r w:rsidR="00971DB4">
        <w:rPr>
          <w:rFonts w:hint="eastAsia"/>
          <w:lang w:val="en-GB"/>
        </w:rPr>
        <w:t>的</w:t>
      </w:r>
      <w:r w:rsidR="00971DB4">
        <w:rPr>
          <w:lang w:val="en-GB"/>
        </w:rPr>
        <w:t>SQL</w:t>
      </w:r>
      <w:r w:rsidR="00971DB4">
        <w:rPr>
          <w:rFonts w:hint="eastAsia"/>
          <w:lang w:val="en-GB"/>
        </w:rPr>
        <w:t>）</w:t>
      </w:r>
      <w:r w:rsidR="00E7155E">
        <w:rPr>
          <w:rFonts w:hint="eastAsia"/>
          <w:lang w:val="en-GB"/>
        </w:rPr>
        <w:t>的</w:t>
      </w:r>
      <w:r w:rsidR="00E7155E">
        <w:rPr>
          <w:rFonts w:hint="eastAsia"/>
          <w:lang w:val="en-GB"/>
        </w:rPr>
        <w:t>XSQL</w:t>
      </w:r>
      <w:r w:rsidR="00E7155E">
        <w:rPr>
          <w:rFonts w:hint="eastAsia"/>
          <w:lang w:val="en-GB"/>
        </w:rPr>
        <w:t>循环</w:t>
      </w:r>
      <w:r>
        <w:rPr>
          <w:rFonts w:hint="eastAsia"/>
          <w:lang w:val="en-GB"/>
        </w:rPr>
        <w:t>执行</w:t>
      </w:r>
      <w:r w:rsidR="0083062E">
        <w:rPr>
          <w:rFonts w:hint="eastAsia"/>
          <w:lang w:val="en-GB"/>
        </w:rPr>
        <w:t>多次</w:t>
      </w:r>
      <w:r w:rsidR="00E7155E">
        <w:rPr>
          <w:rFonts w:hint="eastAsia"/>
          <w:lang w:val="en-GB"/>
        </w:rPr>
        <w:t>，执行次数可由调用方控制</w:t>
      </w:r>
      <w:r w:rsidR="00BC625A">
        <w:rPr>
          <w:rFonts w:hint="eastAsia"/>
          <w:lang w:val="en-GB"/>
        </w:rPr>
        <w:t>，</w:t>
      </w:r>
      <w:r w:rsidR="004A2C4F">
        <w:rPr>
          <w:rFonts w:hint="eastAsia"/>
          <w:lang w:val="en-GB"/>
        </w:rPr>
        <w:t>并</w:t>
      </w:r>
      <w:r w:rsidR="00BC625A">
        <w:rPr>
          <w:rFonts w:hint="eastAsia"/>
          <w:lang w:val="en-GB"/>
        </w:rPr>
        <w:t>统一提交或分批提交的操作</w:t>
      </w:r>
      <w:r w:rsidR="00CA287D">
        <w:rPr>
          <w:rFonts w:hint="eastAsia"/>
          <w:lang w:val="en-GB"/>
        </w:rPr>
        <w:t>。可以简单的理解</w:t>
      </w:r>
      <w:r w:rsidR="007938FA">
        <w:rPr>
          <w:rFonts w:hint="eastAsia"/>
          <w:lang w:val="en-GB"/>
        </w:rPr>
        <w:t>为将</w:t>
      </w:r>
      <w:r w:rsidR="00CA287D">
        <w:rPr>
          <w:rFonts w:hint="eastAsia"/>
          <w:lang w:val="en-GB"/>
        </w:rPr>
        <w:t>XSQL</w:t>
      </w:r>
      <w:r w:rsidR="00CA287D">
        <w:rPr>
          <w:rFonts w:hint="eastAsia"/>
          <w:lang w:val="en-GB"/>
        </w:rPr>
        <w:t>放在</w:t>
      </w:r>
      <w:r w:rsidR="00CA287D">
        <w:rPr>
          <w:lang w:val="en-GB"/>
        </w:rPr>
        <w:t>for</w:t>
      </w:r>
      <w:r w:rsidR="00CA287D">
        <w:rPr>
          <w:rFonts w:hint="eastAsia"/>
          <w:lang w:val="en-GB"/>
        </w:rPr>
        <w:t>循环中执行。</w:t>
      </w:r>
    </w:p>
    <w:p w14:paraId="12F94154" w14:textId="77777777" w:rsidR="00DF4C65" w:rsidRPr="00CA287D" w:rsidRDefault="00CA287D" w:rsidP="003811DC">
      <w:pPr>
        <w:rPr>
          <w:lang w:val="en-GB"/>
        </w:rPr>
      </w:pPr>
      <w:r>
        <w:rPr>
          <w:rFonts w:hint="eastAsia"/>
          <w:lang w:val="en-GB"/>
        </w:rPr>
        <w:t>但“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执行多个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语句”是指调用一次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后，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向数据库发起多个不同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语句的执行命令</w:t>
      </w:r>
      <w:r w:rsidR="00E7155E">
        <w:rPr>
          <w:rFonts w:hint="eastAsia"/>
          <w:lang w:val="en-GB"/>
        </w:rPr>
        <w:t>，</w:t>
      </w:r>
      <w:r w:rsidR="00825D9C">
        <w:rPr>
          <w:rFonts w:hint="eastAsia"/>
          <w:lang w:val="en-GB"/>
        </w:rPr>
        <w:t>执行</w:t>
      </w:r>
      <w:r w:rsidR="00825D9C">
        <w:rPr>
          <w:rFonts w:hint="eastAsia"/>
          <w:lang w:val="en-GB"/>
        </w:rPr>
        <w:t>SQL</w:t>
      </w:r>
      <w:r w:rsidR="00825D9C">
        <w:rPr>
          <w:rFonts w:hint="eastAsia"/>
          <w:lang w:val="en-GB"/>
        </w:rPr>
        <w:t>的数量由</w:t>
      </w:r>
      <w:r w:rsidR="00825D9C">
        <w:rPr>
          <w:lang w:val="en-GB"/>
        </w:rPr>
        <w:t>&lt;content&gt;</w:t>
      </w:r>
      <w:r w:rsidR="00825D9C">
        <w:rPr>
          <w:rFonts w:hint="eastAsia"/>
          <w:lang w:val="en-GB"/>
        </w:rPr>
        <w:t>节点预先设定好，调用方</w:t>
      </w:r>
      <w:r w:rsidR="00A171DA">
        <w:rPr>
          <w:rFonts w:hint="eastAsia"/>
          <w:lang w:val="en-GB"/>
        </w:rPr>
        <w:t>不</w:t>
      </w:r>
      <w:r w:rsidR="00825D9C">
        <w:rPr>
          <w:rFonts w:hint="eastAsia"/>
          <w:lang w:val="en-GB"/>
        </w:rPr>
        <w:t>控制</w:t>
      </w:r>
      <w:r>
        <w:rPr>
          <w:rFonts w:hint="eastAsia"/>
          <w:lang w:val="en-GB"/>
        </w:rPr>
        <w:t>。</w:t>
      </w:r>
    </w:p>
    <w:p w14:paraId="7F4BF440" w14:textId="77777777" w:rsidR="00422320" w:rsidRDefault="00422320" w:rsidP="003811DC">
      <w:pPr>
        <w:rPr>
          <w:lang w:val="en-GB"/>
        </w:rPr>
      </w:pPr>
    </w:p>
    <w:p w14:paraId="1FE6390F" w14:textId="77777777" w:rsidR="00F9594D" w:rsidRDefault="002F2F15" w:rsidP="003811DC">
      <w:pPr>
        <w:rPr>
          <w:lang w:val="en-GB"/>
        </w:rPr>
      </w:pPr>
      <w:r>
        <w:rPr>
          <w:lang w:val="en-GB"/>
        </w:rPr>
        <w:t>批量执行</w:t>
      </w:r>
      <w:r>
        <w:rPr>
          <w:rFonts w:hint="eastAsia"/>
          <w:lang w:val="en-GB"/>
        </w:rPr>
        <w:t>一般用于：</w:t>
      </w:r>
      <w:r>
        <w:rPr>
          <w:lang w:val="en-GB"/>
        </w:rPr>
        <w:t>Insert</w:t>
      </w:r>
      <w:r>
        <w:rPr>
          <w:rFonts w:hint="eastAsia"/>
          <w:lang w:val="en-GB"/>
        </w:rPr>
        <w:t>、</w:t>
      </w:r>
      <w:r>
        <w:rPr>
          <w:lang w:val="en-GB"/>
        </w:rPr>
        <w:t>Update</w:t>
      </w:r>
      <w:r>
        <w:rPr>
          <w:rFonts w:hint="eastAsia"/>
          <w:lang w:val="en-GB"/>
        </w:rPr>
        <w:t>、</w:t>
      </w:r>
      <w:r>
        <w:rPr>
          <w:lang w:val="en-GB"/>
        </w:rPr>
        <w:t>Delete</w:t>
      </w:r>
      <w:r>
        <w:rPr>
          <w:rFonts w:hint="eastAsia"/>
          <w:lang w:val="en-GB"/>
        </w:rPr>
        <w:t>语句。</w:t>
      </w:r>
      <w:r w:rsidR="002E096E">
        <w:rPr>
          <w:rFonts w:hint="eastAsia"/>
          <w:lang w:val="en-GB"/>
        </w:rPr>
        <w:t>与单次执行的</w:t>
      </w:r>
      <w:r w:rsidR="008442DD">
        <w:rPr>
          <w:rFonts w:hint="eastAsia"/>
          <w:lang w:val="en-GB"/>
        </w:rPr>
        <w:t>XSQL</w:t>
      </w:r>
      <w:r w:rsidR="008442DD">
        <w:rPr>
          <w:rFonts w:hint="eastAsia"/>
          <w:lang w:val="en-GB"/>
        </w:rPr>
        <w:t>的</w:t>
      </w:r>
      <w:r w:rsidR="002E096E">
        <w:rPr>
          <w:rFonts w:hint="eastAsia"/>
          <w:lang w:val="en-GB"/>
        </w:rPr>
        <w:t>XML</w:t>
      </w:r>
      <w:r w:rsidR="002E096E">
        <w:rPr>
          <w:rFonts w:hint="eastAsia"/>
          <w:lang w:val="en-GB"/>
        </w:rPr>
        <w:t>配置一样，两者无差异，只是在</w:t>
      </w:r>
      <w:r w:rsidR="002E096E">
        <w:rPr>
          <w:lang w:val="en-GB"/>
        </w:rPr>
        <w:t>Java</w:t>
      </w:r>
      <w:r w:rsidR="002E096E">
        <w:rPr>
          <w:rFonts w:hint="eastAsia"/>
          <w:lang w:val="en-GB"/>
        </w:rPr>
        <w:t>代码调用时</w:t>
      </w:r>
      <w:r w:rsidR="008442DD">
        <w:rPr>
          <w:rFonts w:hint="eastAsia"/>
          <w:lang w:val="en-GB"/>
        </w:rPr>
        <w:t>，</w:t>
      </w:r>
      <w:r w:rsidR="002E096E">
        <w:rPr>
          <w:rFonts w:hint="eastAsia"/>
          <w:lang w:val="en-GB"/>
        </w:rPr>
        <w:t>调用方法</w:t>
      </w:r>
      <w:r w:rsidR="008442DD">
        <w:rPr>
          <w:rFonts w:hint="eastAsia"/>
          <w:lang w:val="en-GB"/>
        </w:rPr>
        <w:t>不</w:t>
      </w:r>
      <w:r w:rsidR="002E096E">
        <w:rPr>
          <w:rFonts w:hint="eastAsia"/>
          <w:lang w:val="en-GB"/>
        </w:rPr>
        <w:t>一样而已</w:t>
      </w:r>
      <w:r w:rsidR="00436B6D">
        <w:rPr>
          <w:rFonts w:hint="eastAsia"/>
          <w:lang w:val="en-GB"/>
        </w:rPr>
        <w:t>。</w:t>
      </w:r>
    </w:p>
    <w:p w14:paraId="5E27A706" w14:textId="77777777" w:rsidR="00C01C9F" w:rsidRPr="00C01C9F" w:rsidRDefault="00C01C9F" w:rsidP="003811DC">
      <w:pPr>
        <w:rPr>
          <w:lang w:val="en-GB"/>
        </w:rPr>
      </w:pPr>
      <w:r w:rsidRPr="00C01C9F">
        <w:rPr>
          <w:rFonts w:hint="eastAsia"/>
          <w:lang w:val="en-GB"/>
        </w:rPr>
        <w:t>批量执行</w:t>
      </w:r>
      <w:r>
        <w:rPr>
          <w:rFonts w:hint="eastAsia"/>
          <w:lang w:val="en-GB"/>
        </w:rPr>
        <w:t>的</w:t>
      </w:r>
      <w:r>
        <w:rPr>
          <w:lang w:val="en-GB"/>
        </w:rPr>
        <w:t>Java</w:t>
      </w:r>
      <w:r>
        <w:rPr>
          <w:rFonts w:hint="eastAsia"/>
          <w:lang w:val="en-GB"/>
        </w:rPr>
        <w:t>代码：</w:t>
      </w:r>
    </w:p>
    <w:p w14:paraId="323F8253" w14:textId="77777777" w:rsidR="00102A2D" w:rsidRDefault="00C01C9F" w:rsidP="003811DC">
      <w:pPr>
        <w:rPr>
          <w:lang w:val="en-GB"/>
        </w:rPr>
      </w:pPr>
      <w:proofErr w:type="spellStart"/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XJava.getXSQL</w:t>
      </w:r>
      <w:proofErr w:type="spellEnd"/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</w:t>
      </w:r>
      <w:proofErr w:type="spellStart"/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executeUpdates</w:t>
      </w:r>
      <w:proofErr w:type="spellEnd"/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(List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&lt;</w:t>
      </w:r>
      <w:proofErr w:type="gramStart"/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值对象</w:t>
      </w:r>
      <w:proofErr w:type="gramEnd"/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或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 w:rsidR="00182B46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Map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对象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&gt;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</w:t>
      </w:r>
    </w:p>
    <w:p w14:paraId="49776845" w14:textId="77777777" w:rsidR="001F3D9A" w:rsidRDefault="001F3D9A" w:rsidP="003811DC">
      <w:pPr>
        <w:rPr>
          <w:lang w:val="en-GB"/>
        </w:rPr>
      </w:pPr>
    </w:p>
    <w:p w14:paraId="04E7E8CD" w14:textId="77777777" w:rsidR="000422C1" w:rsidRDefault="000422C1" w:rsidP="003811DC">
      <w:pPr>
        <w:rPr>
          <w:lang w:val="en-GB"/>
        </w:rPr>
      </w:pPr>
      <w:r>
        <w:rPr>
          <w:rFonts w:hint="eastAsia"/>
          <w:lang w:val="en-GB"/>
        </w:rPr>
        <w:t>单次执行的</w:t>
      </w:r>
      <w:r>
        <w:rPr>
          <w:lang w:val="en-GB"/>
        </w:rPr>
        <w:t>Java</w:t>
      </w:r>
      <w:r>
        <w:rPr>
          <w:rFonts w:hint="eastAsia"/>
          <w:lang w:val="en-GB"/>
        </w:rPr>
        <w:t>代码：</w:t>
      </w:r>
    </w:p>
    <w:p w14:paraId="4FDAA9C2" w14:textId="77777777" w:rsidR="000422C1" w:rsidRPr="00102A2D" w:rsidRDefault="00E12B0B" w:rsidP="003811DC">
      <w:pPr>
        <w:rPr>
          <w:lang w:val="en-GB"/>
        </w:rPr>
      </w:pPr>
      <w:proofErr w:type="spellStart"/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XJava.getXSQL</w:t>
      </w:r>
      <w:proofErr w:type="spellEnd"/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executeUpdate</w:t>
      </w:r>
      <w:proofErr w:type="spellEnd"/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值对象</w:t>
      </w:r>
      <w:proofErr w:type="gramEnd"/>
      <w:r w:rsidR="00EF1DC2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EF1DC2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或</w:t>
      </w:r>
      <w:r w:rsidR="00EF1DC2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="00F81C2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GB"/>
        </w:rPr>
        <w:t>Map</w:t>
      </w:r>
      <w:r w:rsidR="00F81C23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对象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</w:p>
    <w:p w14:paraId="12AF548A" w14:textId="77777777" w:rsidR="00DF4C65" w:rsidRDefault="00DF4C65" w:rsidP="003811DC">
      <w:pPr>
        <w:rPr>
          <w:lang w:val="en-GB"/>
        </w:rPr>
      </w:pPr>
    </w:p>
    <w:p w14:paraId="6B4AFC89" w14:textId="77777777" w:rsidR="00CC1271" w:rsidRDefault="00CC1271" w:rsidP="003811DC">
      <w:pPr>
        <w:rPr>
          <w:lang w:val="en-GB"/>
        </w:rPr>
      </w:pPr>
      <w:r>
        <w:rPr>
          <w:rFonts w:hint="eastAsia"/>
          <w:lang w:val="en-GB"/>
        </w:rPr>
        <w:t>XSQL.</w:t>
      </w:r>
      <w:r w:rsidRPr="00CC1271">
        <w:rPr>
          <w:lang w:val="en-GB"/>
        </w:rPr>
        <w:t xml:space="preserve"> </w:t>
      </w:r>
      <w:proofErr w:type="spellStart"/>
      <w:r w:rsidRPr="00CC1271">
        <w:rPr>
          <w:lang w:val="en-GB"/>
        </w:rPr>
        <w:t>batchCommit</w:t>
      </w:r>
      <w:proofErr w:type="spellEnd"/>
      <w:r>
        <w:rPr>
          <w:rFonts w:hint="eastAsia"/>
          <w:lang w:val="en-GB"/>
        </w:rPr>
        <w:t>属性可控制批量执行时，是否分批提交及每次达到多少提交一次。默认为零值，表示批量操作完</w:t>
      </w:r>
      <w:r w:rsidR="008C1211">
        <w:rPr>
          <w:rFonts w:hint="eastAsia"/>
          <w:lang w:val="en-GB"/>
        </w:rPr>
        <w:t>成后</w:t>
      </w:r>
      <w:r>
        <w:rPr>
          <w:rFonts w:hint="eastAsia"/>
          <w:lang w:val="en-GB"/>
        </w:rPr>
        <w:t>整体提交。</w:t>
      </w:r>
      <w:proofErr w:type="spellStart"/>
      <w:r w:rsidR="001D0E21">
        <w:rPr>
          <w:rFonts w:hint="eastAsia"/>
          <w:lang w:val="en-GB"/>
        </w:rPr>
        <w:t>batchCommit</w:t>
      </w:r>
      <w:proofErr w:type="spellEnd"/>
      <w:r w:rsidR="001D0E21">
        <w:rPr>
          <w:rFonts w:hint="eastAsia"/>
          <w:lang w:val="en-GB"/>
        </w:rPr>
        <w:t>属性</w:t>
      </w:r>
      <w:r w:rsidR="00A037A2">
        <w:rPr>
          <w:rFonts w:hint="eastAsia"/>
          <w:lang w:val="en-GB"/>
        </w:rPr>
        <w:t>也</w:t>
      </w:r>
      <w:r w:rsidR="001D0E21">
        <w:rPr>
          <w:rFonts w:hint="eastAsia"/>
          <w:lang w:val="en-GB"/>
        </w:rPr>
        <w:t>可配置在</w:t>
      </w:r>
      <w:r w:rsidR="001D0E21">
        <w:rPr>
          <w:rFonts w:hint="eastAsia"/>
          <w:lang w:val="en-GB"/>
        </w:rPr>
        <w:t>XML</w:t>
      </w:r>
      <w:r w:rsidR="001D0E21">
        <w:rPr>
          <w:rFonts w:hint="eastAsia"/>
          <w:lang w:val="en-GB"/>
        </w:rPr>
        <w:t>文件中</w:t>
      </w:r>
      <w:r w:rsidR="006C45E9">
        <w:rPr>
          <w:rFonts w:hint="eastAsia"/>
          <w:lang w:val="en-GB"/>
        </w:rPr>
        <w:t>，如下：</w:t>
      </w:r>
    </w:p>
    <w:p w14:paraId="36C6FBC5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B592E8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D175B1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5666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9CF5F8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8950FDF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1211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</w:t>
      </w:r>
      <w:proofErr w:type="spellStart"/>
      <w:r w:rsidRPr="008C1211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batchCommit</w:t>
      </w:r>
      <w:proofErr w:type="spellEnd"/>
      <w:r w:rsidRPr="008C1211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</w:t>
      </w:r>
      <w:r w:rsidRPr="0055666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100</w:t>
      </w:r>
      <w:r w:rsidRPr="008C1211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</w:t>
      </w:r>
      <w:proofErr w:type="spellStart"/>
      <w:r w:rsidRPr="008C1211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batchCommit</w:t>
      </w:r>
      <w:proofErr w:type="spellEnd"/>
      <w:r w:rsidRPr="008C1211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8EC39D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4F34390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73C9DF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</w:t>
      </w:r>
      <w:proofErr w:type="gramEnd"/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CDATA[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1452B1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、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Update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、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Delete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2B532AE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662A02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665EAC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4AE56C" w14:textId="77777777" w:rsidR="00E12B0B" w:rsidRDefault="00E12B0B" w:rsidP="0055666E">
      <w:pPr>
        <w:rPr>
          <w:lang w:val="en-GB"/>
        </w:rPr>
      </w:pPr>
    </w:p>
    <w:p w14:paraId="54501A27" w14:textId="77777777" w:rsidR="00CC566E" w:rsidRDefault="00CC566E" w:rsidP="003811DC">
      <w:pPr>
        <w:rPr>
          <w:lang w:val="en-GB"/>
        </w:rPr>
      </w:pPr>
    </w:p>
    <w:p w14:paraId="200833AC" w14:textId="77777777" w:rsidR="00E12B0B" w:rsidRDefault="00E12B0B" w:rsidP="003811DC">
      <w:pPr>
        <w:rPr>
          <w:lang w:val="en-GB"/>
        </w:rPr>
      </w:pPr>
    </w:p>
    <w:p w14:paraId="75B305C1" w14:textId="77777777" w:rsidR="003705A4" w:rsidRPr="00DF4C65" w:rsidRDefault="003705A4" w:rsidP="003705A4">
      <w:pPr>
        <w:pStyle w:val="1"/>
        <w:rPr>
          <w:lang w:val="en-GB"/>
        </w:rPr>
      </w:pPr>
      <w:bookmarkStart w:id="51" w:name="_XSQL预处理的批量执行"/>
      <w:bookmarkStart w:id="52" w:name="_Toc103776050"/>
      <w:bookmarkEnd w:id="51"/>
      <w:r>
        <w:lastRenderedPageBreak/>
        <w:t>XSQL</w:t>
      </w:r>
      <w:r>
        <w:rPr>
          <w:rFonts w:hint="eastAsia"/>
        </w:rPr>
        <w:t>预处理的</w:t>
      </w:r>
      <w:r>
        <w:t>批量执行</w:t>
      </w:r>
      <w:bookmarkEnd w:id="52"/>
    </w:p>
    <w:p w14:paraId="6FF0A6C2" w14:textId="77777777" w:rsidR="003705A4" w:rsidRDefault="0025781D" w:rsidP="003811DC">
      <w:pPr>
        <w:rPr>
          <w:lang w:val="en-GB"/>
        </w:rPr>
      </w:pPr>
      <w:r>
        <w:rPr>
          <w:rFonts w:hint="eastAsia"/>
          <w:lang w:val="en-GB"/>
        </w:rPr>
        <w:t>如果只是简单的数据操作（</w:t>
      </w:r>
      <w:r>
        <w:rPr>
          <w:lang w:val="en-GB"/>
        </w:rPr>
        <w:t>Insert</w:t>
      </w:r>
      <w:r>
        <w:rPr>
          <w:rFonts w:hint="eastAsia"/>
          <w:lang w:val="en-GB"/>
        </w:rPr>
        <w:t>、</w:t>
      </w:r>
      <w:r>
        <w:rPr>
          <w:lang w:val="en-GB"/>
        </w:rPr>
        <w:t>Update</w:t>
      </w:r>
      <w:r>
        <w:rPr>
          <w:rFonts w:hint="eastAsia"/>
          <w:lang w:val="en-GB"/>
        </w:rPr>
        <w:t>、</w:t>
      </w:r>
      <w:r>
        <w:rPr>
          <w:lang w:val="en-GB"/>
        </w:rPr>
        <w:t>Delete</w:t>
      </w:r>
      <w:r>
        <w:rPr>
          <w:rFonts w:hint="eastAsia"/>
          <w:lang w:val="en-GB"/>
        </w:rPr>
        <w:t>），没用各种各样</w:t>
      </w:r>
      <w:r w:rsidR="00011BC0">
        <w:rPr>
          <w:rFonts w:hint="eastAsia"/>
          <w:lang w:val="en-GB"/>
        </w:rPr>
        <w:t>复杂</w:t>
      </w:r>
      <w:r>
        <w:rPr>
          <w:rFonts w:hint="eastAsia"/>
          <w:lang w:val="en-GB"/>
        </w:rPr>
        <w:t>可变</w:t>
      </w:r>
      <w:r w:rsidR="00011BC0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等（如，</w:t>
      </w:r>
      <w:r w:rsidR="00936917">
        <w:fldChar w:fldCharType="begin"/>
      </w:r>
      <w:r w:rsidR="00936917">
        <w:instrText xml:space="preserve"> HYPERLINK \l "_XSQL</w:instrText>
      </w:r>
      <w:r w:rsidR="00936917">
        <w:instrText>表名可变的</w:instrText>
      </w:r>
      <w:r w:rsidR="00936917">
        <w:instrText xml:space="preserve">SQL" </w:instrText>
      </w:r>
      <w:r w:rsidR="00936917">
        <w:fldChar w:fldCharType="separate"/>
      </w:r>
      <w:r w:rsidRPr="0025781D">
        <w:rPr>
          <w:rStyle w:val="aff6"/>
          <w:rFonts w:hint="eastAsia"/>
          <w:lang w:val="en-GB"/>
        </w:rPr>
        <w:t>表名可变的</w:t>
      </w:r>
      <w:r w:rsidRPr="0025781D">
        <w:rPr>
          <w:rStyle w:val="aff6"/>
          <w:rFonts w:hint="eastAsia"/>
          <w:lang w:val="en-GB"/>
        </w:rPr>
        <w:t>SQL</w:t>
      </w:r>
      <w:r w:rsidR="00936917">
        <w:rPr>
          <w:rStyle w:val="aff6"/>
          <w:lang w:val="en-GB"/>
        </w:rPr>
        <w:fldChar w:fldCharType="end"/>
      </w:r>
      <w:r>
        <w:rPr>
          <w:rFonts w:hint="eastAsia"/>
          <w:lang w:val="en-GB"/>
        </w:rPr>
        <w:t>），为了提高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的执行性能，建议使用预处理的批量执行。</w:t>
      </w:r>
    </w:p>
    <w:p w14:paraId="7E3A652C" w14:textId="77777777" w:rsidR="003705A4" w:rsidRDefault="003705A4" w:rsidP="003811DC">
      <w:pPr>
        <w:rPr>
          <w:lang w:val="en-GB"/>
        </w:rPr>
      </w:pPr>
    </w:p>
    <w:p w14:paraId="21483D33" w14:textId="77777777" w:rsidR="005D12D3" w:rsidRDefault="005D12D3" w:rsidP="003811DC">
      <w:pPr>
        <w:rPr>
          <w:lang w:val="en-GB"/>
        </w:rPr>
      </w:pPr>
      <w:r>
        <w:rPr>
          <w:lang w:val="en-GB"/>
        </w:rPr>
        <w:t>预处理的批量执行与上一节的批量执行大体一样。只有两点不同的地方需要注意。</w:t>
      </w:r>
    </w:p>
    <w:p w14:paraId="6B609CE0" w14:textId="77777777" w:rsidR="005D12D3" w:rsidRPr="00944F60" w:rsidRDefault="005D12D3" w:rsidP="003811DC">
      <w:pPr>
        <w:rPr>
          <w:b/>
          <w:color w:val="FF0000"/>
          <w:lang w:val="en-GB"/>
        </w:rPr>
      </w:pPr>
      <w:r w:rsidRPr="00944F60">
        <w:rPr>
          <w:b/>
          <w:color w:val="FF0000"/>
          <w:lang w:val="en-GB"/>
        </w:rPr>
        <w:t>注意</w:t>
      </w:r>
      <w:r w:rsidRPr="00944F60">
        <w:rPr>
          <w:rFonts w:hint="eastAsia"/>
          <w:b/>
          <w:color w:val="FF0000"/>
          <w:lang w:val="en-GB"/>
        </w:rPr>
        <w:t>1</w:t>
      </w:r>
      <w:r w:rsidRPr="00944F60">
        <w:rPr>
          <w:rFonts w:hint="eastAsia"/>
          <w:b/>
          <w:color w:val="FF0000"/>
          <w:lang w:val="en-GB"/>
        </w:rPr>
        <w:t>：</w:t>
      </w:r>
    </w:p>
    <w:p w14:paraId="746F24EC" w14:textId="77777777" w:rsidR="005D12D3" w:rsidRDefault="005D12D3" w:rsidP="003811D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>对于数据库任一的数据类型（如，字符串类型的字段），不再用两单引号作限定符。</w:t>
      </w:r>
    </w:p>
    <w:p w14:paraId="66E87322" w14:textId="77777777" w:rsidR="005D12D3" w:rsidRPr="00944F60" w:rsidRDefault="005D12D3" w:rsidP="003811DC">
      <w:pPr>
        <w:rPr>
          <w:b/>
          <w:color w:val="FF0000"/>
          <w:lang w:val="en-GB"/>
        </w:rPr>
      </w:pPr>
      <w:r w:rsidRPr="00944F60">
        <w:rPr>
          <w:b/>
          <w:color w:val="FF0000"/>
          <w:lang w:val="en-GB"/>
        </w:rPr>
        <w:t>注意</w:t>
      </w:r>
      <w:r w:rsidRPr="00944F60">
        <w:rPr>
          <w:rFonts w:hint="eastAsia"/>
          <w:b/>
          <w:color w:val="FF0000"/>
          <w:lang w:val="en-GB"/>
        </w:rPr>
        <w:t>2</w:t>
      </w:r>
      <w:r w:rsidRPr="00944F60">
        <w:rPr>
          <w:rFonts w:hint="eastAsia"/>
          <w:b/>
          <w:color w:val="FF0000"/>
          <w:lang w:val="en-GB"/>
        </w:rPr>
        <w:t>：</w:t>
      </w:r>
    </w:p>
    <w:p w14:paraId="7E95D3DD" w14:textId="77777777" w:rsidR="005D12D3" w:rsidRDefault="005D12D3" w:rsidP="003811DC">
      <w:pPr>
        <w:rPr>
          <w:lang w:val="en-GB"/>
        </w:rPr>
      </w:pPr>
      <w:r>
        <w:rPr>
          <w:lang w:val="en-GB"/>
        </w:rPr>
        <w:tab/>
      </w:r>
      <w:r w:rsidR="001D1C80">
        <w:rPr>
          <w:lang w:val="en-GB"/>
        </w:rPr>
        <w:t>当两个或以上的占位符变量名称的前缀相同时，应按名称长度降序</w:t>
      </w:r>
      <w:r w:rsidR="00CB4C28">
        <w:rPr>
          <w:rFonts w:hint="eastAsia"/>
          <w:lang w:val="en-GB"/>
        </w:rPr>
        <w:t>的顺序</w:t>
      </w:r>
      <w:r w:rsidR="001D1C80">
        <w:rPr>
          <w:lang w:val="en-GB"/>
        </w:rPr>
        <w:t>编写其</w:t>
      </w:r>
      <w:r w:rsidR="00937146">
        <w:rPr>
          <w:rFonts w:hint="eastAsia"/>
          <w:lang w:val="en-GB"/>
        </w:rPr>
        <w:t>占位符</w:t>
      </w:r>
      <w:r w:rsidR="001D1C80">
        <w:rPr>
          <w:lang w:val="en-GB"/>
        </w:rPr>
        <w:t>出现在</w:t>
      </w:r>
      <w:r w:rsidR="001D1C80">
        <w:rPr>
          <w:lang w:val="en-GB"/>
        </w:rPr>
        <w:t>SQL</w:t>
      </w:r>
      <w:r w:rsidR="001D1C80">
        <w:rPr>
          <w:lang w:val="en-GB"/>
        </w:rPr>
        <w:t>语句的位置。</w:t>
      </w:r>
      <w:r w:rsidR="006F4796">
        <w:rPr>
          <w:rFonts w:hint="eastAsia"/>
          <w:lang w:val="en-GB"/>
        </w:rPr>
        <w:t>防止短名称的占位</w:t>
      </w:r>
      <w:proofErr w:type="gramStart"/>
      <w:r w:rsidR="006F4796">
        <w:rPr>
          <w:rFonts w:hint="eastAsia"/>
          <w:lang w:val="en-GB"/>
        </w:rPr>
        <w:t>符错误</w:t>
      </w:r>
      <w:proofErr w:type="gramEnd"/>
      <w:r w:rsidR="006F4796">
        <w:rPr>
          <w:rFonts w:hint="eastAsia"/>
          <w:lang w:val="en-GB"/>
        </w:rPr>
        <w:t>替换了长名称前缀相同的占位符。</w:t>
      </w:r>
    </w:p>
    <w:p w14:paraId="54EDB06F" w14:textId="77777777" w:rsidR="0038266A" w:rsidRDefault="0038266A" w:rsidP="003811DC">
      <w:pPr>
        <w:rPr>
          <w:lang w:val="en-GB"/>
        </w:rPr>
      </w:pPr>
    </w:p>
    <w:p w14:paraId="3D966293" w14:textId="77777777" w:rsidR="00877867" w:rsidRDefault="00877867" w:rsidP="003811DC">
      <w:pPr>
        <w:rPr>
          <w:lang w:val="en-GB"/>
        </w:rPr>
      </w:pPr>
      <w:r>
        <w:rPr>
          <w:rFonts w:hint="eastAsia"/>
          <w:lang w:val="en-GB"/>
        </w:rPr>
        <w:t>预处理批量执行的</w:t>
      </w:r>
      <w:r>
        <w:rPr>
          <w:lang w:val="en-GB"/>
        </w:rPr>
        <w:t>Java</w:t>
      </w:r>
      <w:r>
        <w:rPr>
          <w:rFonts w:hint="eastAsia"/>
          <w:lang w:val="en-GB"/>
        </w:rPr>
        <w:t>代码：</w:t>
      </w:r>
    </w:p>
    <w:p w14:paraId="4D50697C" w14:textId="77777777" w:rsidR="00877867" w:rsidRDefault="00401303" w:rsidP="003811DC">
      <w:pPr>
        <w:rPr>
          <w:lang w:val="en-GB"/>
        </w:rPr>
      </w:pPr>
      <w:proofErr w:type="spellStart"/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XJava.getXSQL</w:t>
      </w:r>
      <w:proofErr w:type="spellEnd"/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</w:t>
      </w:r>
      <w:proofErr w:type="spellStart"/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executeUpdates</w:t>
      </w:r>
      <w:r w:rsidRPr="00401303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Prepared</w:t>
      </w:r>
      <w:proofErr w:type="spellEnd"/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(List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&lt;</w:t>
      </w:r>
      <w:proofErr w:type="gramStart"/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值对象</w:t>
      </w:r>
      <w:proofErr w:type="gramEnd"/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或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Map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对象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&gt;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</w:t>
      </w:r>
    </w:p>
    <w:p w14:paraId="20EB89D9" w14:textId="77777777" w:rsidR="00877867" w:rsidRDefault="00877867" w:rsidP="003811DC">
      <w:pPr>
        <w:rPr>
          <w:lang w:val="en-GB"/>
        </w:rPr>
      </w:pPr>
    </w:p>
    <w:p w14:paraId="07140E78" w14:textId="77777777" w:rsidR="005332E1" w:rsidRPr="00877867" w:rsidRDefault="005332E1" w:rsidP="003811DC">
      <w:pPr>
        <w:rPr>
          <w:lang w:val="en-GB"/>
        </w:rPr>
      </w:pPr>
      <w:r>
        <w:rPr>
          <w:rFonts w:hint="eastAsia"/>
          <w:lang w:val="en-GB"/>
        </w:rPr>
        <w:t>XSQL.</w:t>
      </w:r>
      <w:r w:rsidRPr="00CC1271">
        <w:rPr>
          <w:lang w:val="en-GB"/>
        </w:rPr>
        <w:t xml:space="preserve"> </w:t>
      </w:r>
      <w:proofErr w:type="spellStart"/>
      <w:r w:rsidRPr="00CC1271">
        <w:rPr>
          <w:lang w:val="en-GB"/>
        </w:rPr>
        <w:t>batchCommit</w:t>
      </w:r>
      <w:proofErr w:type="spellEnd"/>
      <w:r>
        <w:rPr>
          <w:rFonts w:hint="eastAsia"/>
          <w:lang w:val="en-GB"/>
        </w:rPr>
        <w:t>属性与</w:t>
      </w:r>
      <w:r w:rsidR="00936917">
        <w:fldChar w:fldCharType="begin"/>
      </w:r>
      <w:r w:rsidR="00936917">
        <w:instrText xml:space="preserve"> HYPERLINK \l "_XSQL</w:instrText>
      </w:r>
      <w:r w:rsidR="00936917">
        <w:instrText>批量执行</w:instrText>
      </w:r>
      <w:r w:rsidR="00936917">
        <w:instrText xml:space="preserve">" </w:instrText>
      </w:r>
      <w:r w:rsidR="00936917">
        <w:fldChar w:fldCharType="separate"/>
      </w:r>
      <w:r w:rsidRPr="005332E1">
        <w:rPr>
          <w:rStyle w:val="aff6"/>
          <w:rFonts w:hint="eastAsia"/>
          <w:lang w:val="en-GB"/>
        </w:rPr>
        <w:t>批量执行</w:t>
      </w:r>
      <w:r w:rsidR="00936917">
        <w:rPr>
          <w:rStyle w:val="aff6"/>
          <w:lang w:val="en-GB"/>
        </w:rPr>
        <w:fldChar w:fldCharType="end"/>
      </w:r>
      <w:r>
        <w:rPr>
          <w:rFonts w:hint="eastAsia"/>
          <w:lang w:val="en-GB"/>
        </w:rPr>
        <w:t>一样。</w:t>
      </w:r>
    </w:p>
    <w:p w14:paraId="277BD3C2" w14:textId="77777777" w:rsidR="0038266A" w:rsidRDefault="0038266A" w:rsidP="003811DC">
      <w:pPr>
        <w:rPr>
          <w:lang w:val="en-GB"/>
        </w:rPr>
      </w:pPr>
    </w:p>
    <w:p w14:paraId="4A902FD1" w14:textId="77777777" w:rsidR="00E248A9" w:rsidRDefault="00E248A9" w:rsidP="003811DC">
      <w:pPr>
        <w:rPr>
          <w:lang w:val="en-GB"/>
        </w:rPr>
      </w:pPr>
    </w:p>
    <w:p w14:paraId="1887358D" w14:textId="77777777" w:rsidR="00E248A9" w:rsidRDefault="00E248A9" w:rsidP="003811DC">
      <w:pPr>
        <w:rPr>
          <w:lang w:val="en-GB"/>
        </w:rPr>
      </w:pPr>
    </w:p>
    <w:p w14:paraId="1DC2A837" w14:textId="404CB79C" w:rsidR="00E248A9" w:rsidRPr="00E248A9" w:rsidRDefault="00E248A9" w:rsidP="00E248A9">
      <w:pPr>
        <w:pStyle w:val="1"/>
        <w:rPr>
          <w:lang w:val="en-GB"/>
        </w:rPr>
      </w:pPr>
      <w:bookmarkStart w:id="53" w:name="_Toc103776051"/>
      <w:r>
        <w:t>XSQL</w:t>
      </w:r>
      <w:r>
        <w:rPr>
          <w:rFonts w:hint="eastAsia"/>
        </w:rPr>
        <w:t>树结构查询</w:t>
      </w:r>
      <w:bookmarkEnd w:id="53"/>
    </w:p>
    <w:p w14:paraId="4FBC0C7D" w14:textId="6DB0C175" w:rsidR="00E248A9" w:rsidRDefault="00074268" w:rsidP="00E248A9">
      <w:pPr>
        <w:rPr>
          <w:lang w:val="en-GB"/>
        </w:rPr>
      </w:pPr>
      <w:r>
        <w:rPr>
          <w:lang w:val="en-GB"/>
        </w:rPr>
        <w:t>对于多级省地市、多层组织机构、系统菜单等树结构的</w:t>
      </w:r>
      <w:r>
        <w:rPr>
          <w:rFonts w:hint="eastAsia"/>
          <w:lang w:val="en-GB"/>
        </w:rPr>
        <w:t>数据</w:t>
      </w:r>
      <w:r>
        <w:rPr>
          <w:lang w:val="en-GB"/>
        </w:rPr>
        <w:t>查询、</w:t>
      </w:r>
      <w:r>
        <w:rPr>
          <w:lang w:val="en-GB"/>
        </w:rPr>
        <w:t>Java</w:t>
      </w:r>
      <w:r>
        <w:rPr>
          <w:lang w:val="en-GB"/>
        </w:rPr>
        <w:t>结构如何</w:t>
      </w:r>
      <w:r>
        <w:rPr>
          <w:rFonts w:hint="eastAsia"/>
          <w:lang w:val="en-GB"/>
        </w:rPr>
        <w:t>组织呈现呢？</w:t>
      </w:r>
    </w:p>
    <w:p w14:paraId="7C37EE53" w14:textId="23ADA6A1" w:rsidR="00E248A9" w:rsidRDefault="004C7CA9" w:rsidP="00E248A9">
      <w:pPr>
        <w:rPr>
          <w:lang w:val="en-GB"/>
        </w:rPr>
      </w:pPr>
      <w:r>
        <w:rPr>
          <w:lang w:val="en-GB"/>
        </w:rPr>
        <w:t>用省地市大家都熟悉的树结构举例吧，如下图</w:t>
      </w:r>
    </w:p>
    <w:p w14:paraId="57DE275C" w14:textId="1F7E9A28" w:rsidR="004C7CA9" w:rsidRDefault="00AF2D36" w:rsidP="00E248A9">
      <w:pPr>
        <w:rPr>
          <w:lang w:val="en-GB"/>
        </w:rPr>
      </w:pPr>
      <w:r>
        <w:rPr>
          <w:noProof/>
        </w:rPr>
        <w:drawing>
          <wp:inline distT="0" distB="0" distL="0" distR="0" wp14:anchorId="56ECA1C2" wp14:editId="0D37CA8F">
            <wp:extent cx="3201203" cy="223456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11989" cy="224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DAF8" w14:textId="3A5C2FE1" w:rsidR="00E248A9" w:rsidRDefault="004C7CA9" w:rsidP="00E248A9">
      <w:pPr>
        <w:rPr>
          <w:lang w:val="en-GB"/>
        </w:rPr>
      </w:pPr>
      <w:r>
        <w:rPr>
          <w:rFonts w:hint="eastAsia"/>
          <w:lang w:val="en-GB"/>
        </w:rPr>
        <w:lastRenderedPageBreak/>
        <w:t>XSQL</w:t>
      </w:r>
      <w:r>
        <w:rPr>
          <w:lang w:val="en-GB"/>
        </w:rPr>
        <w:t>配置文件</w:t>
      </w:r>
      <w:r>
        <w:rPr>
          <w:rFonts w:hint="eastAsia"/>
          <w:lang w:val="en-GB"/>
        </w:rPr>
        <w:t>*.xml</w:t>
      </w:r>
      <w:r>
        <w:rPr>
          <w:rFonts w:hint="eastAsia"/>
          <w:lang w:val="en-GB"/>
        </w:rPr>
        <w:t>就按常规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写，如下图。</w:t>
      </w:r>
    </w:p>
    <w:p w14:paraId="2CCE434A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sqls</w:t>
      </w:r>
      <w:proofErr w:type="spellEnd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F842EC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2C5E27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B24F947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47BDD0D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DC27C5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3EEE878F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D34E5E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</w:t>
      </w:r>
      <w:proofErr w:type="gramEnd"/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87248AF" w14:textId="6D1C8D93" w:rsidR="0089618A" w:rsidRPr="0089618A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proofErr w:type="gramStart"/>
      <w:r w:rsidRPr="008961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SELECT  </w:t>
      </w:r>
      <w:proofErr w:type="spellStart"/>
      <w:r w:rsidRPr="008961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treeNode</w:t>
      </w:r>
      <w:proofErr w:type="spellEnd"/>
      <w:proofErr w:type="gramEnd"/>
      <w:r w:rsidRPr="008961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AS </w:t>
      </w:r>
      <w:proofErr w:type="spellStart"/>
      <w:r w:rsidRPr="008961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cityID</w:t>
      </w:r>
      <w:proofErr w:type="spellEnd"/>
    </w:p>
    <w:p w14:paraId="23330082" w14:textId="38A873B5" w:rsidR="0089618A" w:rsidRPr="0089618A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     </w:t>
      </w:r>
      <w:proofErr w:type="gramStart"/>
      <w:r w:rsidRPr="008961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8961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treeName</w:t>
      </w:r>
      <w:proofErr w:type="spellEnd"/>
      <w:proofErr w:type="gramEnd"/>
      <w:r w:rsidRPr="008961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AS </w:t>
      </w:r>
      <w:proofErr w:type="spellStart"/>
      <w:r w:rsidRPr="008961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cityName</w:t>
      </w:r>
      <w:proofErr w:type="spellEnd"/>
    </w:p>
    <w:p w14:paraId="316BAC83" w14:textId="2FA77BBA" w:rsidR="0089618A" w:rsidRPr="0089618A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     </w:t>
      </w:r>
      <w:proofErr w:type="gramStart"/>
      <w:r w:rsidRPr="008961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8961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superNode</w:t>
      </w:r>
      <w:proofErr w:type="spellEnd"/>
      <w:proofErr w:type="gramEnd"/>
      <w:r w:rsidRPr="008961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AS </w:t>
      </w:r>
      <w:proofErr w:type="spellStart"/>
      <w:r w:rsidRPr="008961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superID</w:t>
      </w:r>
      <w:proofErr w:type="spellEnd"/>
    </w:p>
    <w:p w14:paraId="635B47ED" w14:textId="4F65087D" w:rsidR="0089618A" w:rsidRPr="00667352" w:rsidRDefault="0089618A" w:rsidP="00A02EE9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</w:t>
      </w:r>
      <w:proofErr w:type="gramStart"/>
      <w:r w:rsidRPr="008961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FROM  </w:t>
      </w:r>
      <w:proofErr w:type="spellStart"/>
      <w:r w:rsidRPr="008961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TTree</w:t>
      </w:r>
      <w:proofErr w:type="spellEnd"/>
      <w:proofErr w:type="gramEnd"/>
    </w:p>
    <w:p w14:paraId="3FE32D95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5888D8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868689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7E3F4DC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FDBB46" w14:textId="0B1355F0" w:rsidR="009F145B" w:rsidRPr="009F145B" w:rsidRDefault="009F145B" w:rsidP="009F145B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      </w:t>
      </w:r>
      <w:r w:rsidR="0089618A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 w:rsidR="0089618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="0089618A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 w:rsidR="002253A6" w:rsidRPr="002253A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</w:t>
      </w:r>
      <w:proofErr w:type="gramStart"/>
      <w:r w:rsidR="002253A6" w:rsidRPr="002253A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hy.common</w:t>
      </w:r>
      <w:proofErr w:type="gramEnd"/>
      <w:r w:rsidR="002253A6" w:rsidRPr="002253A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.TreeObject</w:t>
      </w:r>
      <w:proofErr w:type="spellEnd"/>
      <w:r w:rsidR="0089618A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 w:rsidR="0089618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="0089618A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="007B00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 </w:t>
      </w:r>
      <w:r w:rsidR="008D0AE2"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集合类名固定写法</w:t>
      </w:r>
      <w:r w:rsidR="008D0AE2"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44ABDD74" w14:textId="4C968262" w:rsidR="0089618A" w:rsidRPr="0089618A" w:rsidRDefault="009F145B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</w:t>
      </w:r>
      <w:r w:rsidR="0089618A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 w:rsidR="0089618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fill</w:t>
      </w:r>
      <w:r w:rsidR="0089618A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="007B00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put(</w:t>
      </w:r>
      <w:r w:rsidR="002253A6" w:rsidRPr="002253A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row)</w:t>
      </w:r>
      <w:r w:rsidR="0089618A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 w:rsidR="0089618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fill</w:t>
      </w:r>
      <w:r w:rsidR="0089618A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="007B00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           </w:t>
      </w:r>
      <w:proofErr w:type="gramStart"/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proofErr w:type="gramEnd"/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="007B003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  <w:lang w:val="en-GB"/>
        </w:rPr>
        <w:t>填充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方法名</w:t>
      </w:r>
      <w:r w:rsidR="007B003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称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4D6EB002" w14:textId="7955A4ED" w:rsidR="0089618A" w:rsidRPr="00667352" w:rsidRDefault="009F145B" w:rsidP="009F145B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  </w:t>
      </w:r>
      <w:r w:rsidR="0089618A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proofErr w:type="spellStart"/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xx</w:t>
      </w:r>
      <w:r w:rsidR="0089618A" w:rsidRPr="0089618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proofErr w:type="gramStart"/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xx</w:t>
      </w:r>
      <w:r w:rsidR="0089618A" w:rsidRPr="0089618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.model</w:t>
      </w:r>
      <w:proofErr w:type="gramEnd"/>
      <w:r w:rsidR="0089618A" w:rsidRPr="0089618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.CityInfo</w:t>
      </w:r>
      <w:proofErr w:type="spellEnd"/>
      <w:r w:rsidR="0089618A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="00370C8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  <w:lang w:val="en-GB"/>
        </w:rPr>
        <w:t>实现接口</w:t>
      </w:r>
      <w:proofErr w:type="spellStart"/>
      <w:r w:rsidRPr="009F145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TreeObjectNode</w:t>
      </w:r>
      <w:proofErr w:type="spellEnd"/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的对象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209D4F65" w14:textId="7FD4825E" w:rsidR="0089618A" w:rsidRPr="00667352" w:rsidRDefault="009F145B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="0089618A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="0089618A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="0089618A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="0089618A"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</w:t>
      </w:r>
      <w:proofErr w:type="spellStart"/>
      <w:r w:rsidR="0089618A"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colValue</w:t>
      </w:r>
      <w:proofErr w:type="spellEnd"/>
      <w:r w:rsidR="0089618A"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="0089618A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="0089618A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="0089618A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="0089618A"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="00F60E3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gramStart"/>
      <w:r w:rsidR="0089618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proofErr w:type="gramEnd"/>
      <w:r w:rsidR="0089618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固定写法</w:t>
      </w:r>
      <w:r w:rsidR="0089618A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="0089618A"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FB9142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007A53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7861AAD3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E35756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D9A73A9" w14:textId="77777777" w:rsidR="0089618A" w:rsidRPr="00D46AB0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sqls</w:t>
      </w:r>
      <w:proofErr w:type="spellEnd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84E4E3" w14:textId="77777777" w:rsidR="008E6942" w:rsidRPr="00BF2E0F" w:rsidRDefault="008E6942" w:rsidP="00E248A9">
      <w:pPr>
        <w:rPr>
          <w:lang w:val="en-GB"/>
        </w:rPr>
      </w:pPr>
    </w:p>
    <w:p w14:paraId="38111849" w14:textId="77777777" w:rsidR="00BF2E0F" w:rsidRPr="003863F9" w:rsidRDefault="00BF2E0F" w:rsidP="00BF2E0F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02DD89B5" w14:textId="213CB4CE" w:rsidR="00BF2E0F" w:rsidRDefault="00BF2E0F" w:rsidP="00BF2E0F">
      <w:pPr>
        <w:pStyle w:val="aff5"/>
        <w:numPr>
          <w:ilvl w:val="0"/>
          <w:numId w:val="101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table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</w:t>
      </w:r>
      <w:proofErr w:type="spellStart"/>
      <w:r>
        <w:rPr>
          <w:lang w:val="en-GB"/>
        </w:rPr>
        <w:t>TreeObject</w:t>
      </w:r>
      <w:proofErr w:type="spellEnd"/>
      <w:r w:rsidR="00996668">
        <w:rPr>
          <w:rFonts w:hint="eastAsia"/>
          <w:lang w:val="en-GB"/>
        </w:rPr>
        <w:t>是个</w:t>
      </w:r>
      <w:r w:rsidR="00996668">
        <w:rPr>
          <w:lang w:val="en-GB"/>
        </w:rPr>
        <w:t>Map</w:t>
      </w:r>
      <w:r w:rsidR="00996668">
        <w:rPr>
          <w:rFonts w:hint="eastAsia"/>
          <w:lang w:val="en-GB"/>
        </w:rPr>
        <w:t>集合</w:t>
      </w:r>
      <w:r>
        <w:rPr>
          <w:rFonts w:hint="eastAsia"/>
          <w:lang w:val="en-GB"/>
        </w:rPr>
        <w:t>。</w:t>
      </w:r>
    </w:p>
    <w:p w14:paraId="33E07B92" w14:textId="648969A6" w:rsidR="00F3520A" w:rsidRDefault="00F3520A" w:rsidP="00BF2E0F">
      <w:pPr>
        <w:pStyle w:val="aff5"/>
        <w:numPr>
          <w:ilvl w:val="0"/>
          <w:numId w:val="101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fill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节点：使用</w:t>
      </w:r>
      <w:proofErr w:type="spellStart"/>
      <w:r>
        <w:rPr>
          <w:lang w:val="en-GB"/>
        </w:rPr>
        <w:t>TreeObject.put</w:t>
      </w:r>
      <w:proofErr w:type="spellEnd"/>
      <w:r>
        <w:rPr>
          <w:lang w:val="en-GB"/>
        </w:rPr>
        <w:t>(</w:t>
      </w:r>
      <w:r>
        <w:rPr>
          <w:rFonts w:hint="eastAsia"/>
          <w:lang w:val="en-GB"/>
        </w:rPr>
        <w:t>节点</w:t>
      </w:r>
      <w:r>
        <w:rPr>
          <w:lang w:val="en-GB"/>
        </w:rPr>
        <w:t>ID ,</w:t>
      </w:r>
      <w:r>
        <w:rPr>
          <w:rFonts w:hint="eastAsia"/>
          <w:lang w:val="en-GB"/>
        </w:rPr>
        <w:t>父节点</w:t>
      </w:r>
      <w:r>
        <w:rPr>
          <w:lang w:val="en-GB"/>
        </w:rPr>
        <w:t>ID ,</w:t>
      </w:r>
      <w:r>
        <w:rPr>
          <w:rFonts w:hint="eastAsia"/>
          <w:lang w:val="en-GB"/>
        </w:rPr>
        <w:t>节点对象</w:t>
      </w:r>
      <w:r>
        <w:rPr>
          <w:lang w:val="en-GB"/>
        </w:rPr>
        <w:t xml:space="preserve">) </w:t>
      </w:r>
      <w:r>
        <w:rPr>
          <w:lang w:val="en-GB"/>
        </w:rPr>
        <w:t>方法填充</w:t>
      </w:r>
      <w:r>
        <w:rPr>
          <w:rFonts w:hint="eastAsia"/>
          <w:lang w:val="en-GB"/>
        </w:rPr>
        <w:t>Map</w:t>
      </w:r>
      <w:r>
        <w:rPr>
          <w:rFonts w:hint="eastAsia"/>
          <w:lang w:val="en-GB"/>
        </w:rPr>
        <w:t>集合元素。</w:t>
      </w:r>
    </w:p>
    <w:p w14:paraId="07F8886C" w14:textId="6C2BFA71" w:rsidR="00BF2E0F" w:rsidRDefault="00444299" w:rsidP="00BF2E0F">
      <w:pPr>
        <w:pStyle w:val="aff5"/>
        <w:numPr>
          <w:ilvl w:val="0"/>
          <w:numId w:val="101"/>
        </w:numPr>
        <w:ind w:firstLineChars="0"/>
        <w:rPr>
          <w:lang w:val="en-GB"/>
        </w:rPr>
      </w:pPr>
      <w:r>
        <w:rPr>
          <w:lang w:val="en-GB"/>
        </w:rPr>
        <w:t>&lt;row&gt;</w:t>
      </w:r>
      <w:r>
        <w:rPr>
          <w:rFonts w:hint="eastAsia"/>
          <w:lang w:val="en-GB"/>
        </w:rPr>
        <w:t>节点：实现</w:t>
      </w:r>
      <w:proofErr w:type="spellStart"/>
      <w:r>
        <w:rPr>
          <w:rFonts w:hint="eastAsia"/>
          <w:lang w:val="en-GB"/>
        </w:rPr>
        <w:t>org.hy.common.TreeObjectNode</w:t>
      </w:r>
      <w:proofErr w:type="spellEnd"/>
      <w:r>
        <w:rPr>
          <w:rFonts w:hint="eastAsia"/>
          <w:lang w:val="en-GB"/>
        </w:rPr>
        <w:t>接口</w:t>
      </w:r>
      <w:proofErr w:type="gramStart"/>
      <w:r>
        <w:rPr>
          <w:rFonts w:hint="eastAsia"/>
          <w:lang w:val="en-GB"/>
        </w:rPr>
        <w:t>值对象</w:t>
      </w:r>
      <w:proofErr w:type="gramEnd"/>
      <w:r>
        <w:rPr>
          <w:lang w:val="en-GB"/>
        </w:rPr>
        <w:t>Model</w:t>
      </w:r>
      <w:r w:rsidR="00BF2E0F">
        <w:rPr>
          <w:rFonts w:hint="eastAsia"/>
          <w:lang w:val="en-GB"/>
        </w:rPr>
        <w:t>。</w:t>
      </w:r>
      <w:proofErr w:type="gramStart"/>
      <w:r w:rsidR="00375F8B">
        <w:rPr>
          <w:lang w:val="en-GB"/>
        </w:rPr>
        <w:t>见如下</w:t>
      </w:r>
      <w:proofErr w:type="gramEnd"/>
      <w:r w:rsidR="00375F8B">
        <w:rPr>
          <w:lang w:val="en-GB"/>
        </w:rPr>
        <w:t>文件</w:t>
      </w:r>
    </w:p>
    <w:p w14:paraId="1D1E80A3" w14:textId="5A812B61" w:rsidR="00BF2E0F" w:rsidRDefault="00AF2D36" w:rsidP="00E248A9">
      <w:pPr>
        <w:rPr>
          <w:lang w:val="en-GB"/>
        </w:rPr>
      </w:pPr>
      <w:r w:rsidRPr="00AF2D36">
        <w:rPr>
          <w:lang w:val="en-GB"/>
        </w:rPr>
        <w:object w:dxaOrig="1321" w:dyaOrig="841" w14:anchorId="0E1519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9pt;height:42pt" o:ole="">
            <v:imagedata r:id="rId30" o:title=""/>
          </v:shape>
          <o:OLEObject Type="Embed" ProgID="Package" ShapeID="_x0000_i1025" DrawAspect="Content" ObjectID="_1714388811" r:id="rId31"/>
        </w:object>
      </w:r>
    </w:p>
    <w:p w14:paraId="5FF8326B" w14:textId="3F4958FB" w:rsidR="00A02EE9" w:rsidRPr="00A02EE9" w:rsidRDefault="00A02EE9" w:rsidP="00E248A9">
      <w:pPr>
        <w:pStyle w:val="aff5"/>
        <w:numPr>
          <w:ilvl w:val="0"/>
          <w:numId w:val="101"/>
        </w:numPr>
        <w:ind w:firstLineChars="0"/>
        <w:rPr>
          <w:lang w:val="en-GB"/>
        </w:rPr>
      </w:pPr>
      <w:r>
        <w:rPr>
          <w:rFonts w:hint="eastAsia"/>
          <w:lang w:val="en-GB"/>
        </w:rPr>
        <w:t>对数据零要求：节点</w:t>
      </w:r>
      <w:r>
        <w:rPr>
          <w:rFonts w:hint="eastAsia"/>
          <w:lang w:val="en-GB"/>
        </w:rPr>
        <w:t>ID</w:t>
      </w:r>
      <w:r w:rsidR="008E111A">
        <w:rPr>
          <w:rFonts w:hint="eastAsia"/>
          <w:lang w:val="en-GB"/>
        </w:rPr>
        <w:t>编码无要求、</w:t>
      </w:r>
      <w:r>
        <w:rPr>
          <w:rFonts w:hint="eastAsia"/>
          <w:lang w:val="en-GB"/>
        </w:rPr>
        <w:t>数据排序无要求</w:t>
      </w:r>
      <w:r w:rsidR="00AF2D36" w:rsidRPr="00AF2D36">
        <w:rPr>
          <w:lang w:val="en-GB"/>
        </w:rPr>
        <w:t>(</w:t>
      </w:r>
      <w:proofErr w:type="gramStart"/>
      <w:r w:rsidR="00AF2D36" w:rsidRPr="00AF2D36">
        <w:rPr>
          <w:lang w:val="en-GB"/>
        </w:rPr>
        <w:t>先入父后入</w:t>
      </w:r>
      <w:proofErr w:type="gramEnd"/>
      <w:r w:rsidR="00AF2D36" w:rsidRPr="00AF2D36">
        <w:rPr>
          <w:lang w:val="en-GB"/>
        </w:rPr>
        <w:t>子性能最高</w:t>
      </w:r>
      <w:r w:rsidR="00AF2D36" w:rsidRPr="00AF2D36">
        <w:rPr>
          <w:lang w:val="en-GB"/>
        </w:rPr>
        <w:t>)</w:t>
      </w:r>
      <w:r>
        <w:rPr>
          <w:rFonts w:hint="eastAsia"/>
          <w:lang w:val="en-GB"/>
        </w:rPr>
        <w:t>、树结构层次无限制。</w:t>
      </w:r>
    </w:p>
    <w:p w14:paraId="4F95930E" w14:textId="77777777" w:rsidR="00A02EE9" w:rsidRPr="00A02EE9" w:rsidRDefault="00A02EE9" w:rsidP="00E248A9">
      <w:pPr>
        <w:rPr>
          <w:lang w:val="en-GB"/>
        </w:rPr>
      </w:pPr>
    </w:p>
    <w:p w14:paraId="3847CB6B" w14:textId="77777777" w:rsidR="0066053A" w:rsidRDefault="0066053A" w:rsidP="0066053A">
      <w:pPr>
        <w:rPr>
          <w:b/>
        </w:rPr>
      </w:pPr>
      <w:r>
        <w:rPr>
          <w:b/>
        </w:rPr>
        <w:t>Java</w:t>
      </w:r>
      <w:r>
        <w:rPr>
          <w:rFonts w:hint="eastAsia"/>
          <w:b/>
        </w:rPr>
        <w:t>代码举例</w:t>
      </w:r>
      <w:r w:rsidRPr="003863F9">
        <w:rPr>
          <w:rFonts w:hint="eastAsia"/>
          <w:b/>
        </w:rPr>
        <w:t>：</w:t>
      </w:r>
    </w:p>
    <w:p w14:paraId="2FA2B2B7" w14:textId="7D385D88" w:rsidR="00B129F0" w:rsidRPr="00B129F0" w:rsidRDefault="00B129F0" w:rsidP="0066053A">
      <w:pPr>
        <w:numPr>
          <w:ilvl w:val="0"/>
          <w:numId w:val="10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129F0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获取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XSQL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对象</w:t>
      </w:r>
    </w:p>
    <w:p w14:paraId="3553956C" w14:textId="43C82D91" w:rsidR="0066053A" w:rsidRPr="00B129F0" w:rsidRDefault="004A61B7" w:rsidP="0066053A">
      <w:pPr>
        <w:numPr>
          <w:ilvl w:val="0"/>
          <w:numId w:val="10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A61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XSQL                 </w:t>
      </w:r>
      <w:r w:rsidR="00D3247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A61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</w:t>
      </w:r>
      <w:proofErr w:type="gramStart"/>
      <w:r w:rsidRPr="004A61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</w:t>
      </w:r>
      <w:proofErr w:type="spellEnd"/>
      <w:r w:rsidRPr="004A61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=</w:t>
      </w:r>
      <w:proofErr w:type="gramEnd"/>
      <w:r w:rsidRPr="004A61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A61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XJava.getXSQL</w:t>
      </w:r>
      <w:proofErr w:type="spellEnd"/>
      <w:r w:rsidRPr="004A61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4A61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XSQL_Tree</w:t>
      </w:r>
      <w:proofErr w:type="spellEnd"/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A61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</w:t>
      </w:r>
      <w:r w:rsidR="00B129F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48306482" w14:textId="39E1DCE1" w:rsidR="00B129F0" w:rsidRPr="008F3515" w:rsidRDefault="00B129F0" w:rsidP="008F3515">
      <w:pPr>
        <w:numPr>
          <w:ilvl w:val="0"/>
          <w:numId w:val="10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</w:p>
    <w:p w14:paraId="659D6FEA" w14:textId="6D0733FD" w:rsidR="008F3515" w:rsidRPr="008F3515" w:rsidRDefault="008F3515" w:rsidP="0066053A">
      <w:pPr>
        <w:numPr>
          <w:ilvl w:val="0"/>
          <w:numId w:val="10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8F3515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//</w:t>
      </w:r>
      <w:r w:rsidRPr="008F351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Pr="008F3515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查询并获取返回结果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（树结构）</w:t>
      </w:r>
    </w:p>
    <w:p w14:paraId="108CD03D" w14:textId="08EE949E" w:rsidR="004A61B7" w:rsidRDefault="004A61B7" w:rsidP="0066053A">
      <w:pPr>
        <w:numPr>
          <w:ilvl w:val="0"/>
          <w:numId w:val="10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proofErr w:type="spellStart"/>
      <w:r w:rsidRPr="004A61B7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TreeObject</w:t>
      </w:r>
      <w:proofErr w:type="spellEnd"/>
      <w:r w:rsidRPr="004A61B7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4A61B7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CityInfo</w:t>
      </w:r>
      <w:proofErr w:type="spellEnd"/>
      <w:proofErr w:type="gramStart"/>
      <w:r w:rsidRPr="004A61B7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A61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="00D3247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A61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</w:t>
      </w:r>
      <w:proofErr w:type="gramEnd"/>
      <w:r w:rsidRPr="004A61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_Tree</w:t>
      </w:r>
      <w:proofErr w:type="spellEnd"/>
      <w:r w:rsidRPr="004A61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= (</w:t>
      </w:r>
      <w:proofErr w:type="spellStart"/>
      <w:r w:rsidRPr="004A61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TreeObject</w:t>
      </w:r>
      <w:proofErr w:type="spellEnd"/>
      <w:r w:rsidRPr="004A61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4A61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CityInfo</w:t>
      </w:r>
      <w:proofErr w:type="spellEnd"/>
      <w:r w:rsidRPr="004A61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&gt;)</w:t>
      </w:r>
      <w:proofErr w:type="spellStart"/>
      <w:r w:rsidRPr="004A61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</w:t>
      </w:r>
      <w:r w:rsidRPr="00D3247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query</w:t>
      </w:r>
      <w:proofErr w:type="spellEnd"/>
      <w:r w:rsidRPr="00D3247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()</w:t>
      </w:r>
      <w:r w:rsidRPr="004A61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</w:t>
      </w:r>
    </w:p>
    <w:p w14:paraId="4F137CA5" w14:textId="63A8E9A6" w:rsidR="008F3515" w:rsidRPr="008F3515" w:rsidRDefault="008F3515" w:rsidP="008F3515">
      <w:pPr>
        <w:numPr>
          <w:ilvl w:val="0"/>
          <w:numId w:val="10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14:paraId="3BB16F39" w14:textId="58FA8D15" w:rsidR="008F3515" w:rsidRDefault="008F3515" w:rsidP="0066053A">
      <w:pPr>
        <w:numPr>
          <w:ilvl w:val="0"/>
          <w:numId w:val="10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8F3515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//</w:t>
      </w:r>
      <w:r w:rsidRPr="008F351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Pr="008F3515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将</w:t>
      </w:r>
      <w:r w:rsidR="00C61B66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查询结果</w:t>
      </w:r>
      <w:r w:rsidRPr="008F3515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输出为一个</w:t>
      </w:r>
      <w:r w:rsidRPr="008F351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List</w:t>
      </w:r>
      <w:r w:rsidRPr="008F3515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集合（也是树结构）</w:t>
      </w:r>
    </w:p>
    <w:p w14:paraId="665298F4" w14:textId="49276F88" w:rsidR="004A61B7" w:rsidRDefault="004A61B7" w:rsidP="0066053A">
      <w:pPr>
        <w:numPr>
          <w:ilvl w:val="0"/>
          <w:numId w:val="10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4A61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List&lt;</w:t>
      </w:r>
      <w:proofErr w:type="spellStart"/>
      <w:r w:rsidRPr="004A61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CityInfo</w:t>
      </w:r>
      <w:proofErr w:type="spellEnd"/>
      <w:r w:rsidRPr="004A61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&gt;       </w:t>
      </w:r>
      <w:r w:rsidR="00D3247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A61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v_Datas</w:t>
      </w:r>
      <w:proofErr w:type="spellEnd"/>
      <w:r w:rsidRPr="004A61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4A61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v_Tree.</w:t>
      </w:r>
      <w:r w:rsidRPr="004A61B7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getTreeList</w:t>
      </w:r>
      <w:proofErr w:type="spellEnd"/>
      <w:r w:rsidRPr="004A61B7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()</w:t>
      </w:r>
      <w:r w:rsidRPr="004A61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</w:t>
      </w:r>
    </w:p>
    <w:p w14:paraId="453AC138" w14:textId="513107AE" w:rsidR="00C61B66" w:rsidRDefault="00C61B66" w:rsidP="0066053A">
      <w:pPr>
        <w:numPr>
          <w:ilvl w:val="0"/>
          <w:numId w:val="10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7A134AFF" w14:textId="2F4E54C3" w:rsidR="00C61B66" w:rsidRPr="00C61B66" w:rsidRDefault="00C61B66" w:rsidP="0066053A">
      <w:pPr>
        <w:numPr>
          <w:ilvl w:val="0"/>
          <w:numId w:val="10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C61B66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//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C61B66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将查询结果输出为一个</w:t>
      </w:r>
      <w:r w:rsidRPr="00C61B66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Map</w:t>
      </w:r>
      <w:r w:rsidRPr="00C61B66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集合（也是树结构</w:t>
      </w:r>
      <w:r w:rsidR="00654E09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，</w:t>
      </w:r>
      <w:r w:rsidR="00654E0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  <w:lang w:val="en-GB"/>
        </w:rPr>
        <w:t>Map</w:t>
      </w:r>
      <w:r w:rsidR="00654E09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  <w:lang w:val="en-GB"/>
        </w:rPr>
        <w:t>是有顺序的</w:t>
      </w:r>
      <w:r w:rsidRPr="00C61B66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）</w:t>
      </w:r>
    </w:p>
    <w:p w14:paraId="599A959A" w14:textId="2C04A47F" w:rsidR="00C61B66" w:rsidRPr="004A61B7" w:rsidRDefault="00C61B66" w:rsidP="0066053A">
      <w:pPr>
        <w:numPr>
          <w:ilvl w:val="0"/>
          <w:numId w:val="10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C61B6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Map&lt;</w:t>
      </w:r>
      <w:proofErr w:type="gramStart"/>
      <w:r w:rsidRPr="00C61B6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String ,</w:t>
      </w:r>
      <w:proofErr w:type="spellStart"/>
      <w:r w:rsidRPr="00C61B6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CityInfo</w:t>
      </w:r>
      <w:proofErr w:type="spellEnd"/>
      <w:proofErr w:type="gramEnd"/>
      <w:r w:rsidRPr="00C61B6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&gt; </w:t>
      </w:r>
      <w:proofErr w:type="spellStart"/>
      <w:r w:rsidR="00D3247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v_Datas</w:t>
      </w:r>
      <w:proofErr w:type="spellEnd"/>
      <w:r w:rsidRPr="00C61B6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C61B6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v_Tree.</w:t>
      </w:r>
      <w:r w:rsidRPr="00C61B6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getTreeMap</w:t>
      </w:r>
      <w:proofErr w:type="spellEnd"/>
      <w:r w:rsidRPr="00C61B6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()</w:t>
      </w:r>
      <w:r w:rsidRPr="00C61B6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</w:t>
      </w:r>
    </w:p>
    <w:p w14:paraId="235BFF4B" w14:textId="77777777" w:rsidR="0066053A" w:rsidRDefault="0066053A" w:rsidP="0066053A">
      <w:pPr>
        <w:rPr>
          <w:lang w:val="en-GB"/>
        </w:rPr>
      </w:pPr>
    </w:p>
    <w:p w14:paraId="3BFA578C" w14:textId="0DB54AA7" w:rsidR="009E6479" w:rsidRDefault="009E6479" w:rsidP="0066053A">
      <w:pPr>
        <w:rPr>
          <w:lang w:val="en-GB"/>
        </w:rPr>
      </w:pP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结构</w:t>
      </w:r>
      <w:r w:rsidR="0036103B">
        <w:rPr>
          <w:rFonts w:hint="eastAsia"/>
          <w:lang w:val="en-GB"/>
        </w:rPr>
        <w:t>展示，如下图</w:t>
      </w:r>
    </w:p>
    <w:p w14:paraId="0DFD6D01" w14:textId="2541E338" w:rsidR="009E6479" w:rsidRDefault="00AF2D36" w:rsidP="0066053A">
      <w:pPr>
        <w:rPr>
          <w:lang w:val="en-GB"/>
        </w:rPr>
      </w:pPr>
      <w:r w:rsidRPr="00AF2D36">
        <w:rPr>
          <w:noProof/>
        </w:rPr>
        <w:drawing>
          <wp:inline distT="0" distB="0" distL="0" distR="0" wp14:anchorId="0B931933" wp14:editId="1977BA97">
            <wp:extent cx="3286125" cy="7843788"/>
            <wp:effectExtent l="0" t="0" r="0" b="5080"/>
            <wp:docPr id="13" name="图片 13" descr="C:\Users\ZhengWei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engWei\Desktop\1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413" cy="7908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7AD89" w14:textId="29863889" w:rsidR="00895BDF" w:rsidRPr="00895BDF" w:rsidRDefault="006B3FA0" w:rsidP="00895BDF">
      <w:pPr>
        <w:rPr>
          <w:lang w:val="en-GB"/>
        </w:rPr>
      </w:pPr>
      <w:r>
        <w:rPr>
          <w:rFonts w:hint="eastAsia"/>
          <w:lang w:val="en-GB"/>
        </w:rPr>
        <w:lastRenderedPageBreak/>
        <w:t>生成的树结构</w:t>
      </w:r>
      <w:r w:rsidR="00AE39BC">
        <w:rPr>
          <w:rFonts w:hint="eastAsia"/>
          <w:lang w:val="en-GB"/>
        </w:rPr>
        <w:t>展示</w:t>
      </w:r>
      <w:r>
        <w:rPr>
          <w:rFonts w:hint="eastAsia"/>
          <w:lang w:val="en-GB"/>
        </w:rPr>
        <w:t>：</w:t>
      </w:r>
    </w:p>
    <w:p w14:paraId="247915BF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{</w:t>
      </w:r>
    </w:p>
    <w:p w14:paraId="544403F9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"</w:t>
      </w:r>
      <w:proofErr w:type="spellStart"/>
      <w:r w:rsidRPr="00895BDF">
        <w:rPr>
          <w:rFonts w:ascii="Consolas" w:eastAsia="宋体" w:hAnsi="Consolas" w:cs="Consolas"/>
          <w:color w:val="5C5C5C"/>
          <w:sz w:val="18"/>
          <w:szCs w:val="18"/>
        </w:rPr>
        <w:t>childCitys</w:t>
      </w:r>
      <w:proofErr w:type="spellEnd"/>
      <w:r w:rsidRPr="00895BDF">
        <w:rPr>
          <w:rFonts w:ascii="Consolas" w:eastAsia="宋体" w:hAnsi="Consolas" w:cs="Consolas"/>
          <w:color w:val="5C5C5C"/>
          <w:sz w:val="18"/>
          <w:szCs w:val="18"/>
        </w:rPr>
        <w:t>": [</w:t>
      </w:r>
    </w:p>
    <w:p w14:paraId="5059498A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{</w:t>
      </w:r>
    </w:p>
    <w:p w14:paraId="0C67040F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"</w:t>
      </w:r>
      <w:proofErr w:type="spellStart"/>
      <w:r w:rsidRPr="00895BDF">
        <w:rPr>
          <w:rFonts w:ascii="Consolas" w:eastAsia="宋体" w:hAnsi="Consolas" w:cs="Consolas"/>
          <w:color w:val="5C5C5C"/>
          <w:sz w:val="18"/>
          <w:szCs w:val="18"/>
        </w:rPr>
        <w:t>childCitys</w:t>
      </w:r>
      <w:proofErr w:type="spellEnd"/>
      <w:r w:rsidRPr="00895BDF">
        <w:rPr>
          <w:rFonts w:ascii="Consolas" w:eastAsia="宋体" w:hAnsi="Consolas" w:cs="Consolas"/>
          <w:color w:val="5C5C5C"/>
          <w:sz w:val="18"/>
          <w:szCs w:val="18"/>
        </w:rPr>
        <w:t>": [</w:t>
      </w:r>
    </w:p>
    <w:p w14:paraId="67136D84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{</w:t>
      </w:r>
    </w:p>
    <w:p w14:paraId="6F5D5863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"</w:t>
      </w:r>
      <w:proofErr w:type="spellStart"/>
      <w:r w:rsidRPr="00895BDF">
        <w:rPr>
          <w:rFonts w:ascii="Consolas" w:eastAsia="宋体" w:hAnsi="Consolas" w:cs="Consolas"/>
          <w:color w:val="5C5C5C"/>
          <w:sz w:val="18"/>
          <w:szCs w:val="18"/>
        </w:rPr>
        <w:t>childCitys</w:t>
      </w:r>
      <w:proofErr w:type="spellEnd"/>
      <w:r w:rsidRPr="00895BDF">
        <w:rPr>
          <w:rFonts w:ascii="Consolas" w:eastAsia="宋体" w:hAnsi="Consolas" w:cs="Consolas"/>
          <w:color w:val="5C5C5C"/>
          <w:sz w:val="18"/>
          <w:szCs w:val="18"/>
        </w:rPr>
        <w:t>": [</w:t>
      </w:r>
    </w:p>
    <w:p w14:paraId="6B14BC55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{</w:t>
      </w:r>
    </w:p>
    <w:p w14:paraId="1589F826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"</w:t>
      </w:r>
      <w:proofErr w:type="spellStart"/>
      <w:r w:rsidRPr="00895BDF">
        <w:rPr>
          <w:rFonts w:ascii="Consolas" w:eastAsia="宋体" w:hAnsi="Consolas" w:cs="Consolas"/>
          <w:color w:val="5C5C5C"/>
          <w:sz w:val="18"/>
          <w:szCs w:val="18"/>
        </w:rPr>
        <w:t>childCitys</w:t>
      </w:r>
      <w:proofErr w:type="spellEnd"/>
      <w:r w:rsidRPr="00895BDF">
        <w:rPr>
          <w:rFonts w:ascii="Consolas" w:eastAsia="宋体" w:hAnsi="Consolas" w:cs="Consolas"/>
          <w:color w:val="5C5C5C"/>
          <w:sz w:val="18"/>
          <w:szCs w:val="18"/>
        </w:rPr>
        <w:t>": [</w:t>
      </w:r>
    </w:p>
    <w:p w14:paraId="6901999A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{</w:t>
      </w:r>
    </w:p>
    <w:p w14:paraId="7D6E93F1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    "</w:t>
      </w:r>
      <w:proofErr w:type="spellStart"/>
      <w:r w:rsidRPr="00895BDF">
        <w:rPr>
          <w:rFonts w:ascii="Consolas" w:eastAsia="宋体" w:hAnsi="Consolas" w:cs="Consolas"/>
          <w:color w:val="5C5C5C"/>
          <w:sz w:val="18"/>
          <w:szCs w:val="18"/>
        </w:rPr>
        <w:t>childCitys</w:t>
      </w:r>
      <w:proofErr w:type="spellEnd"/>
      <w:r w:rsidRPr="00895BDF">
        <w:rPr>
          <w:rFonts w:ascii="Consolas" w:eastAsia="宋体" w:hAnsi="Consolas" w:cs="Consolas"/>
          <w:color w:val="5C5C5C"/>
          <w:sz w:val="18"/>
          <w:szCs w:val="18"/>
        </w:rPr>
        <w:t>": [],</w:t>
      </w:r>
    </w:p>
    <w:p w14:paraId="162E6D14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    "</w:t>
      </w:r>
      <w:proofErr w:type="spellStart"/>
      <w:r w:rsidRPr="00895BDF">
        <w:rPr>
          <w:rFonts w:ascii="Consolas" w:eastAsia="宋体" w:hAnsi="Consolas" w:cs="Consolas"/>
          <w:color w:val="5C5C5C"/>
          <w:sz w:val="18"/>
          <w:szCs w:val="18"/>
        </w:rPr>
        <w:t>cityID</w:t>
      </w:r>
      <w:proofErr w:type="spellEnd"/>
      <w:r w:rsidRPr="00895BDF">
        <w:rPr>
          <w:rFonts w:ascii="Consolas" w:eastAsia="宋体" w:hAnsi="Consolas" w:cs="Consolas"/>
          <w:color w:val="5C5C5C"/>
          <w:sz w:val="18"/>
          <w:szCs w:val="18"/>
        </w:rPr>
        <w:t>": "A0101010101",</w:t>
      </w:r>
    </w:p>
    <w:p w14:paraId="0E1B5ABB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                                   "</w:t>
      </w:r>
      <w:proofErr w:type="spellStart"/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cityName</w:t>
      </w:r>
      <w:proofErr w:type="spellEnd"/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": "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西安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",</w:t>
      </w:r>
    </w:p>
    <w:p w14:paraId="4A746FD4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    "</w:t>
      </w:r>
      <w:proofErr w:type="spellStart"/>
      <w:r w:rsidRPr="00895BDF">
        <w:rPr>
          <w:rFonts w:ascii="Consolas" w:eastAsia="宋体" w:hAnsi="Consolas" w:cs="Consolas"/>
          <w:color w:val="5C5C5C"/>
          <w:sz w:val="18"/>
          <w:szCs w:val="18"/>
        </w:rPr>
        <w:t>superID</w:t>
      </w:r>
      <w:proofErr w:type="spellEnd"/>
      <w:r w:rsidRPr="00895BDF">
        <w:rPr>
          <w:rFonts w:ascii="Consolas" w:eastAsia="宋体" w:hAnsi="Consolas" w:cs="Consolas"/>
          <w:color w:val="5C5C5C"/>
          <w:sz w:val="18"/>
          <w:szCs w:val="18"/>
        </w:rPr>
        <w:t>": "A01010101"</w:t>
      </w:r>
    </w:p>
    <w:p w14:paraId="6FF3052F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},</w:t>
      </w:r>
    </w:p>
    <w:p w14:paraId="591ACEDD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{</w:t>
      </w:r>
    </w:p>
    <w:p w14:paraId="747ED89C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    "</w:t>
      </w:r>
      <w:proofErr w:type="spellStart"/>
      <w:r w:rsidRPr="00895BDF">
        <w:rPr>
          <w:rFonts w:ascii="Consolas" w:eastAsia="宋体" w:hAnsi="Consolas" w:cs="Consolas"/>
          <w:color w:val="5C5C5C"/>
          <w:sz w:val="18"/>
          <w:szCs w:val="18"/>
        </w:rPr>
        <w:t>childCitys</w:t>
      </w:r>
      <w:proofErr w:type="spellEnd"/>
      <w:r w:rsidRPr="00895BDF">
        <w:rPr>
          <w:rFonts w:ascii="Consolas" w:eastAsia="宋体" w:hAnsi="Consolas" w:cs="Consolas"/>
          <w:color w:val="5C5C5C"/>
          <w:sz w:val="18"/>
          <w:szCs w:val="18"/>
        </w:rPr>
        <w:t>": [],</w:t>
      </w:r>
    </w:p>
    <w:p w14:paraId="4148E131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    "</w:t>
      </w:r>
      <w:proofErr w:type="spellStart"/>
      <w:r w:rsidRPr="00895BDF">
        <w:rPr>
          <w:rFonts w:ascii="Consolas" w:eastAsia="宋体" w:hAnsi="Consolas" w:cs="Consolas"/>
          <w:color w:val="5C5C5C"/>
          <w:sz w:val="18"/>
          <w:szCs w:val="18"/>
        </w:rPr>
        <w:t>cityID</w:t>
      </w:r>
      <w:proofErr w:type="spellEnd"/>
      <w:r w:rsidRPr="00895BDF">
        <w:rPr>
          <w:rFonts w:ascii="Consolas" w:eastAsia="宋体" w:hAnsi="Consolas" w:cs="Consolas"/>
          <w:color w:val="5C5C5C"/>
          <w:sz w:val="18"/>
          <w:szCs w:val="18"/>
        </w:rPr>
        <w:t>": "A0101010102",</w:t>
      </w:r>
    </w:p>
    <w:p w14:paraId="23F3ECD8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                                   "</w:t>
      </w:r>
      <w:proofErr w:type="spellStart"/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cityName</w:t>
      </w:r>
      <w:proofErr w:type="spellEnd"/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": "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咸阳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",</w:t>
      </w:r>
    </w:p>
    <w:p w14:paraId="5FD1DE5A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    "</w:t>
      </w:r>
      <w:proofErr w:type="spellStart"/>
      <w:r w:rsidRPr="00895BDF">
        <w:rPr>
          <w:rFonts w:ascii="Consolas" w:eastAsia="宋体" w:hAnsi="Consolas" w:cs="Consolas"/>
          <w:color w:val="5C5C5C"/>
          <w:sz w:val="18"/>
          <w:szCs w:val="18"/>
        </w:rPr>
        <w:t>superID</w:t>
      </w:r>
      <w:proofErr w:type="spellEnd"/>
      <w:r w:rsidRPr="00895BDF">
        <w:rPr>
          <w:rFonts w:ascii="Consolas" w:eastAsia="宋体" w:hAnsi="Consolas" w:cs="Consolas"/>
          <w:color w:val="5C5C5C"/>
          <w:sz w:val="18"/>
          <w:szCs w:val="18"/>
        </w:rPr>
        <w:t>": "A01010101"</w:t>
      </w:r>
    </w:p>
    <w:p w14:paraId="114C1244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},</w:t>
      </w:r>
    </w:p>
    <w:p w14:paraId="2E657FF0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{</w:t>
      </w:r>
    </w:p>
    <w:p w14:paraId="06E9EDBD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    "</w:t>
      </w:r>
      <w:proofErr w:type="spellStart"/>
      <w:r w:rsidRPr="00895BDF">
        <w:rPr>
          <w:rFonts w:ascii="Consolas" w:eastAsia="宋体" w:hAnsi="Consolas" w:cs="Consolas"/>
          <w:color w:val="5C5C5C"/>
          <w:sz w:val="18"/>
          <w:szCs w:val="18"/>
        </w:rPr>
        <w:t>childCitys</w:t>
      </w:r>
      <w:proofErr w:type="spellEnd"/>
      <w:r w:rsidRPr="00895BDF">
        <w:rPr>
          <w:rFonts w:ascii="Consolas" w:eastAsia="宋体" w:hAnsi="Consolas" w:cs="Consolas"/>
          <w:color w:val="5C5C5C"/>
          <w:sz w:val="18"/>
          <w:szCs w:val="18"/>
        </w:rPr>
        <w:t>": [],</w:t>
      </w:r>
    </w:p>
    <w:p w14:paraId="57520D14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    "</w:t>
      </w:r>
      <w:proofErr w:type="spellStart"/>
      <w:r w:rsidRPr="00895BDF">
        <w:rPr>
          <w:rFonts w:ascii="Consolas" w:eastAsia="宋体" w:hAnsi="Consolas" w:cs="Consolas"/>
          <w:color w:val="5C5C5C"/>
          <w:sz w:val="18"/>
          <w:szCs w:val="18"/>
        </w:rPr>
        <w:t>cityID</w:t>
      </w:r>
      <w:proofErr w:type="spellEnd"/>
      <w:r w:rsidRPr="00895BDF">
        <w:rPr>
          <w:rFonts w:ascii="Consolas" w:eastAsia="宋体" w:hAnsi="Consolas" w:cs="Consolas"/>
          <w:color w:val="5C5C5C"/>
          <w:sz w:val="18"/>
          <w:szCs w:val="18"/>
        </w:rPr>
        <w:t>": "A0101010103",</w:t>
      </w:r>
    </w:p>
    <w:p w14:paraId="01CC928F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                                   "</w:t>
      </w:r>
      <w:proofErr w:type="spellStart"/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cityName</w:t>
      </w:r>
      <w:proofErr w:type="spellEnd"/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": "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宝鸡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",</w:t>
      </w:r>
    </w:p>
    <w:p w14:paraId="201F26B5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    "</w:t>
      </w:r>
      <w:proofErr w:type="spellStart"/>
      <w:r w:rsidRPr="00895BDF">
        <w:rPr>
          <w:rFonts w:ascii="Consolas" w:eastAsia="宋体" w:hAnsi="Consolas" w:cs="Consolas"/>
          <w:color w:val="5C5C5C"/>
          <w:sz w:val="18"/>
          <w:szCs w:val="18"/>
        </w:rPr>
        <w:t>superID</w:t>
      </w:r>
      <w:proofErr w:type="spellEnd"/>
      <w:r w:rsidRPr="00895BDF">
        <w:rPr>
          <w:rFonts w:ascii="Consolas" w:eastAsia="宋体" w:hAnsi="Consolas" w:cs="Consolas"/>
          <w:color w:val="5C5C5C"/>
          <w:sz w:val="18"/>
          <w:szCs w:val="18"/>
        </w:rPr>
        <w:t>": "A01010101"</w:t>
      </w:r>
    </w:p>
    <w:p w14:paraId="661CAE6B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}</w:t>
      </w:r>
    </w:p>
    <w:p w14:paraId="755C2658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],</w:t>
      </w:r>
    </w:p>
    <w:p w14:paraId="6B37F840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"</w:t>
      </w:r>
      <w:proofErr w:type="spellStart"/>
      <w:r w:rsidRPr="00895BDF">
        <w:rPr>
          <w:rFonts w:ascii="Consolas" w:eastAsia="宋体" w:hAnsi="Consolas" w:cs="Consolas"/>
          <w:color w:val="5C5C5C"/>
          <w:sz w:val="18"/>
          <w:szCs w:val="18"/>
        </w:rPr>
        <w:t>cityID</w:t>
      </w:r>
      <w:proofErr w:type="spellEnd"/>
      <w:r w:rsidRPr="00895BDF">
        <w:rPr>
          <w:rFonts w:ascii="Consolas" w:eastAsia="宋体" w:hAnsi="Consolas" w:cs="Consolas"/>
          <w:color w:val="5C5C5C"/>
          <w:sz w:val="18"/>
          <w:szCs w:val="18"/>
        </w:rPr>
        <w:t>": "A01010101",</w:t>
      </w:r>
    </w:p>
    <w:p w14:paraId="5D3B99DF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                           "</w:t>
      </w:r>
      <w:proofErr w:type="spellStart"/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cityName</w:t>
      </w:r>
      <w:proofErr w:type="spellEnd"/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": "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陕西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",</w:t>
      </w:r>
    </w:p>
    <w:p w14:paraId="528AEC22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"</w:t>
      </w:r>
      <w:proofErr w:type="spellStart"/>
      <w:r w:rsidRPr="00895BDF">
        <w:rPr>
          <w:rFonts w:ascii="Consolas" w:eastAsia="宋体" w:hAnsi="Consolas" w:cs="Consolas"/>
          <w:color w:val="5C5C5C"/>
          <w:sz w:val="18"/>
          <w:szCs w:val="18"/>
        </w:rPr>
        <w:t>superID</w:t>
      </w:r>
      <w:proofErr w:type="spellEnd"/>
      <w:r w:rsidRPr="00895BDF">
        <w:rPr>
          <w:rFonts w:ascii="Consolas" w:eastAsia="宋体" w:hAnsi="Consolas" w:cs="Consolas"/>
          <w:color w:val="5C5C5C"/>
          <w:sz w:val="18"/>
          <w:szCs w:val="18"/>
        </w:rPr>
        <w:t>": "A010101"</w:t>
      </w:r>
    </w:p>
    <w:p w14:paraId="3691B250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},</w:t>
      </w:r>
    </w:p>
    <w:p w14:paraId="0E72785D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{</w:t>
      </w:r>
    </w:p>
    <w:p w14:paraId="58803E55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"</w:t>
      </w:r>
      <w:proofErr w:type="spellStart"/>
      <w:r w:rsidRPr="00895BDF">
        <w:rPr>
          <w:rFonts w:ascii="Consolas" w:eastAsia="宋体" w:hAnsi="Consolas" w:cs="Consolas"/>
          <w:color w:val="5C5C5C"/>
          <w:sz w:val="18"/>
          <w:szCs w:val="18"/>
        </w:rPr>
        <w:t>childCitys</w:t>
      </w:r>
      <w:proofErr w:type="spellEnd"/>
      <w:r w:rsidRPr="00895BDF">
        <w:rPr>
          <w:rFonts w:ascii="Consolas" w:eastAsia="宋体" w:hAnsi="Consolas" w:cs="Consolas"/>
          <w:color w:val="5C5C5C"/>
          <w:sz w:val="18"/>
          <w:szCs w:val="18"/>
        </w:rPr>
        <w:t>": [],</w:t>
      </w:r>
    </w:p>
    <w:p w14:paraId="4AE425B5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"</w:t>
      </w:r>
      <w:proofErr w:type="spellStart"/>
      <w:r w:rsidRPr="00895BDF">
        <w:rPr>
          <w:rFonts w:ascii="Consolas" w:eastAsia="宋体" w:hAnsi="Consolas" w:cs="Consolas"/>
          <w:color w:val="5C5C5C"/>
          <w:sz w:val="18"/>
          <w:szCs w:val="18"/>
        </w:rPr>
        <w:t>cityID</w:t>
      </w:r>
      <w:proofErr w:type="spellEnd"/>
      <w:r w:rsidRPr="00895BDF">
        <w:rPr>
          <w:rFonts w:ascii="Consolas" w:eastAsia="宋体" w:hAnsi="Consolas" w:cs="Consolas"/>
          <w:color w:val="5C5C5C"/>
          <w:sz w:val="18"/>
          <w:szCs w:val="18"/>
        </w:rPr>
        <w:t>": "A01010102",</w:t>
      </w:r>
    </w:p>
    <w:p w14:paraId="2D8780FF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                           "</w:t>
      </w:r>
      <w:proofErr w:type="spellStart"/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cityName</w:t>
      </w:r>
      <w:proofErr w:type="spellEnd"/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": "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北京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",</w:t>
      </w:r>
    </w:p>
    <w:p w14:paraId="426C9439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"</w:t>
      </w:r>
      <w:proofErr w:type="spellStart"/>
      <w:r w:rsidRPr="00895BDF">
        <w:rPr>
          <w:rFonts w:ascii="Consolas" w:eastAsia="宋体" w:hAnsi="Consolas" w:cs="Consolas"/>
          <w:color w:val="5C5C5C"/>
          <w:sz w:val="18"/>
          <w:szCs w:val="18"/>
        </w:rPr>
        <w:t>superID</w:t>
      </w:r>
      <w:proofErr w:type="spellEnd"/>
      <w:r w:rsidRPr="00895BDF">
        <w:rPr>
          <w:rFonts w:ascii="Consolas" w:eastAsia="宋体" w:hAnsi="Consolas" w:cs="Consolas"/>
          <w:color w:val="5C5C5C"/>
          <w:sz w:val="18"/>
          <w:szCs w:val="18"/>
        </w:rPr>
        <w:t>": "A010101"</w:t>
      </w:r>
    </w:p>
    <w:p w14:paraId="5A7F2386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},</w:t>
      </w:r>
    </w:p>
    <w:p w14:paraId="5A82BD32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{</w:t>
      </w:r>
    </w:p>
    <w:p w14:paraId="64A1081F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"</w:t>
      </w:r>
      <w:proofErr w:type="spellStart"/>
      <w:r w:rsidRPr="00895BDF">
        <w:rPr>
          <w:rFonts w:ascii="Consolas" w:eastAsia="宋体" w:hAnsi="Consolas" w:cs="Consolas"/>
          <w:color w:val="5C5C5C"/>
          <w:sz w:val="18"/>
          <w:szCs w:val="18"/>
        </w:rPr>
        <w:t>childCitys</w:t>
      </w:r>
      <w:proofErr w:type="spellEnd"/>
      <w:r w:rsidRPr="00895BDF">
        <w:rPr>
          <w:rFonts w:ascii="Consolas" w:eastAsia="宋体" w:hAnsi="Consolas" w:cs="Consolas"/>
          <w:color w:val="5C5C5C"/>
          <w:sz w:val="18"/>
          <w:szCs w:val="18"/>
        </w:rPr>
        <w:t>": [</w:t>
      </w:r>
    </w:p>
    <w:p w14:paraId="10C168C1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{</w:t>
      </w:r>
    </w:p>
    <w:p w14:paraId="66DC5F45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    "</w:t>
      </w:r>
      <w:proofErr w:type="spellStart"/>
      <w:r w:rsidRPr="00895BDF">
        <w:rPr>
          <w:rFonts w:ascii="Consolas" w:eastAsia="宋体" w:hAnsi="Consolas" w:cs="Consolas"/>
          <w:color w:val="5C5C5C"/>
          <w:sz w:val="18"/>
          <w:szCs w:val="18"/>
        </w:rPr>
        <w:t>childCitys</w:t>
      </w:r>
      <w:proofErr w:type="spellEnd"/>
      <w:r w:rsidRPr="00895BDF">
        <w:rPr>
          <w:rFonts w:ascii="Consolas" w:eastAsia="宋体" w:hAnsi="Consolas" w:cs="Consolas"/>
          <w:color w:val="5C5C5C"/>
          <w:sz w:val="18"/>
          <w:szCs w:val="18"/>
        </w:rPr>
        <w:t>": [],</w:t>
      </w:r>
    </w:p>
    <w:p w14:paraId="2F3FCBE2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    "</w:t>
      </w:r>
      <w:proofErr w:type="spellStart"/>
      <w:r w:rsidRPr="00895BDF">
        <w:rPr>
          <w:rFonts w:ascii="Consolas" w:eastAsia="宋体" w:hAnsi="Consolas" w:cs="Consolas"/>
          <w:color w:val="5C5C5C"/>
          <w:sz w:val="18"/>
          <w:szCs w:val="18"/>
        </w:rPr>
        <w:t>cityID</w:t>
      </w:r>
      <w:proofErr w:type="spellEnd"/>
      <w:r w:rsidRPr="00895BDF">
        <w:rPr>
          <w:rFonts w:ascii="Consolas" w:eastAsia="宋体" w:hAnsi="Consolas" w:cs="Consolas"/>
          <w:color w:val="5C5C5C"/>
          <w:sz w:val="18"/>
          <w:szCs w:val="18"/>
        </w:rPr>
        <w:t>": "A0101010301",</w:t>
      </w:r>
    </w:p>
    <w:p w14:paraId="3D7D7392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                                   "</w:t>
      </w:r>
      <w:proofErr w:type="spellStart"/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cityName</w:t>
      </w:r>
      <w:proofErr w:type="spellEnd"/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": "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昆明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",</w:t>
      </w:r>
    </w:p>
    <w:p w14:paraId="10C7730C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    "</w:t>
      </w:r>
      <w:proofErr w:type="spellStart"/>
      <w:r w:rsidRPr="00895BDF">
        <w:rPr>
          <w:rFonts w:ascii="Consolas" w:eastAsia="宋体" w:hAnsi="Consolas" w:cs="Consolas"/>
          <w:color w:val="5C5C5C"/>
          <w:sz w:val="18"/>
          <w:szCs w:val="18"/>
        </w:rPr>
        <w:t>superID</w:t>
      </w:r>
      <w:proofErr w:type="spellEnd"/>
      <w:r w:rsidRPr="00895BDF">
        <w:rPr>
          <w:rFonts w:ascii="Consolas" w:eastAsia="宋体" w:hAnsi="Consolas" w:cs="Consolas"/>
          <w:color w:val="5C5C5C"/>
          <w:sz w:val="18"/>
          <w:szCs w:val="18"/>
        </w:rPr>
        <w:t>": "A01010103"</w:t>
      </w:r>
    </w:p>
    <w:p w14:paraId="4E954004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},</w:t>
      </w:r>
    </w:p>
    <w:p w14:paraId="4EC5BD2F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{</w:t>
      </w:r>
    </w:p>
    <w:p w14:paraId="12F784DA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    "</w:t>
      </w:r>
      <w:proofErr w:type="spellStart"/>
      <w:r w:rsidRPr="00895BDF">
        <w:rPr>
          <w:rFonts w:ascii="Consolas" w:eastAsia="宋体" w:hAnsi="Consolas" w:cs="Consolas"/>
          <w:color w:val="5C5C5C"/>
          <w:sz w:val="18"/>
          <w:szCs w:val="18"/>
        </w:rPr>
        <w:t>childCitys</w:t>
      </w:r>
      <w:proofErr w:type="spellEnd"/>
      <w:r w:rsidRPr="00895BDF">
        <w:rPr>
          <w:rFonts w:ascii="Consolas" w:eastAsia="宋体" w:hAnsi="Consolas" w:cs="Consolas"/>
          <w:color w:val="5C5C5C"/>
          <w:sz w:val="18"/>
          <w:szCs w:val="18"/>
        </w:rPr>
        <w:t>": [],</w:t>
      </w:r>
    </w:p>
    <w:p w14:paraId="3CB04B54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    "</w:t>
      </w:r>
      <w:proofErr w:type="spellStart"/>
      <w:r w:rsidRPr="00895BDF">
        <w:rPr>
          <w:rFonts w:ascii="Consolas" w:eastAsia="宋体" w:hAnsi="Consolas" w:cs="Consolas"/>
          <w:color w:val="5C5C5C"/>
          <w:sz w:val="18"/>
          <w:szCs w:val="18"/>
        </w:rPr>
        <w:t>cityID</w:t>
      </w:r>
      <w:proofErr w:type="spellEnd"/>
      <w:r w:rsidRPr="00895BDF">
        <w:rPr>
          <w:rFonts w:ascii="Consolas" w:eastAsia="宋体" w:hAnsi="Consolas" w:cs="Consolas"/>
          <w:color w:val="5C5C5C"/>
          <w:sz w:val="18"/>
          <w:szCs w:val="18"/>
        </w:rPr>
        <w:t>": "A0101010302",</w:t>
      </w:r>
    </w:p>
    <w:p w14:paraId="5246AED4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                                   "</w:t>
      </w:r>
      <w:proofErr w:type="spellStart"/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cityName</w:t>
      </w:r>
      <w:proofErr w:type="spellEnd"/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": "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大理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",</w:t>
      </w:r>
    </w:p>
    <w:p w14:paraId="7CADE8A2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    "</w:t>
      </w:r>
      <w:proofErr w:type="spellStart"/>
      <w:r w:rsidRPr="00895BDF">
        <w:rPr>
          <w:rFonts w:ascii="Consolas" w:eastAsia="宋体" w:hAnsi="Consolas" w:cs="Consolas"/>
          <w:color w:val="5C5C5C"/>
          <w:sz w:val="18"/>
          <w:szCs w:val="18"/>
        </w:rPr>
        <w:t>superID</w:t>
      </w:r>
      <w:proofErr w:type="spellEnd"/>
      <w:r w:rsidRPr="00895BDF">
        <w:rPr>
          <w:rFonts w:ascii="Consolas" w:eastAsia="宋体" w:hAnsi="Consolas" w:cs="Consolas"/>
          <w:color w:val="5C5C5C"/>
          <w:sz w:val="18"/>
          <w:szCs w:val="18"/>
        </w:rPr>
        <w:t>": "A01010103"</w:t>
      </w:r>
    </w:p>
    <w:p w14:paraId="36C28517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}</w:t>
      </w:r>
    </w:p>
    <w:p w14:paraId="5F788F1B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],</w:t>
      </w:r>
    </w:p>
    <w:p w14:paraId="2F16F127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"</w:t>
      </w:r>
      <w:proofErr w:type="spellStart"/>
      <w:r w:rsidRPr="00895BDF">
        <w:rPr>
          <w:rFonts w:ascii="Consolas" w:eastAsia="宋体" w:hAnsi="Consolas" w:cs="Consolas"/>
          <w:color w:val="5C5C5C"/>
          <w:sz w:val="18"/>
          <w:szCs w:val="18"/>
        </w:rPr>
        <w:t>cityID</w:t>
      </w:r>
      <w:proofErr w:type="spellEnd"/>
      <w:r w:rsidRPr="00895BDF">
        <w:rPr>
          <w:rFonts w:ascii="Consolas" w:eastAsia="宋体" w:hAnsi="Consolas" w:cs="Consolas"/>
          <w:color w:val="5C5C5C"/>
          <w:sz w:val="18"/>
          <w:szCs w:val="18"/>
        </w:rPr>
        <w:t>": "A01010103",</w:t>
      </w:r>
    </w:p>
    <w:p w14:paraId="1E2E1FB0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                           "</w:t>
      </w:r>
      <w:proofErr w:type="spellStart"/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cityName</w:t>
      </w:r>
      <w:proofErr w:type="spellEnd"/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": "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云南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",</w:t>
      </w:r>
    </w:p>
    <w:p w14:paraId="6A827774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"</w:t>
      </w:r>
      <w:proofErr w:type="spellStart"/>
      <w:r w:rsidRPr="00895BDF">
        <w:rPr>
          <w:rFonts w:ascii="Consolas" w:eastAsia="宋体" w:hAnsi="Consolas" w:cs="Consolas"/>
          <w:color w:val="5C5C5C"/>
          <w:sz w:val="18"/>
          <w:szCs w:val="18"/>
        </w:rPr>
        <w:t>superID</w:t>
      </w:r>
      <w:proofErr w:type="spellEnd"/>
      <w:r w:rsidRPr="00895BDF">
        <w:rPr>
          <w:rFonts w:ascii="Consolas" w:eastAsia="宋体" w:hAnsi="Consolas" w:cs="Consolas"/>
          <w:color w:val="5C5C5C"/>
          <w:sz w:val="18"/>
          <w:szCs w:val="18"/>
        </w:rPr>
        <w:t>": "A010101"</w:t>
      </w:r>
    </w:p>
    <w:p w14:paraId="2A2D9926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}</w:t>
      </w:r>
    </w:p>
    <w:p w14:paraId="325911E2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],</w:t>
      </w:r>
    </w:p>
    <w:p w14:paraId="1E0FE518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"</w:t>
      </w:r>
      <w:proofErr w:type="spellStart"/>
      <w:r w:rsidRPr="00895BDF">
        <w:rPr>
          <w:rFonts w:ascii="Consolas" w:eastAsia="宋体" w:hAnsi="Consolas" w:cs="Consolas"/>
          <w:color w:val="5C5C5C"/>
          <w:sz w:val="18"/>
          <w:szCs w:val="18"/>
        </w:rPr>
        <w:t>cityID</w:t>
      </w:r>
      <w:proofErr w:type="spellEnd"/>
      <w:r w:rsidRPr="00895BDF">
        <w:rPr>
          <w:rFonts w:ascii="Consolas" w:eastAsia="宋体" w:hAnsi="Consolas" w:cs="Consolas"/>
          <w:color w:val="5C5C5C"/>
          <w:sz w:val="18"/>
          <w:szCs w:val="18"/>
        </w:rPr>
        <w:t>": "A010101",</w:t>
      </w:r>
    </w:p>
    <w:p w14:paraId="62D482F6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                   "</w:t>
      </w:r>
      <w:proofErr w:type="spellStart"/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cityName</w:t>
      </w:r>
      <w:proofErr w:type="spellEnd"/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": "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中国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",</w:t>
      </w:r>
    </w:p>
    <w:p w14:paraId="0DB10EE2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"</w:t>
      </w:r>
      <w:proofErr w:type="spellStart"/>
      <w:r w:rsidRPr="00895BDF">
        <w:rPr>
          <w:rFonts w:ascii="Consolas" w:eastAsia="宋体" w:hAnsi="Consolas" w:cs="Consolas"/>
          <w:color w:val="5C5C5C"/>
          <w:sz w:val="18"/>
          <w:szCs w:val="18"/>
        </w:rPr>
        <w:t>superID</w:t>
      </w:r>
      <w:proofErr w:type="spellEnd"/>
      <w:r w:rsidRPr="00895BDF">
        <w:rPr>
          <w:rFonts w:ascii="Consolas" w:eastAsia="宋体" w:hAnsi="Consolas" w:cs="Consolas"/>
          <w:color w:val="5C5C5C"/>
          <w:sz w:val="18"/>
          <w:szCs w:val="18"/>
        </w:rPr>
        <w:t>": "A0101"</w:t>
      </w:r>
    </w:p>
    <w:p w14:paraId="5C949CB6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},</w:t>
      </w:r>
    </w:p>
    <w:p w14:paraId="4C4CDD30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{</w:t>
      </w:r>
    </w:p>
    <w:p w14:paraId="3BCE69EE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lastRenderedPageBreak/>
        <w:t xml:space="preserve">                        "</w:t>
      </w:r>
      <w:proofErr w:type="spellStart"/>
      <w:r w:rsidRPr="00895BDF">
        <w:rPr>
          <w:rFonts w:ascii="Consolas" w:eastAsia="宋体" w:hAnsi="Consolas" w:cs="Consolas"/>
          <w:color w:val="5C5C5C"/>
          <w:sz w:val="18"/>
          <w:szCs w:val="18"/>
        </w:rPr>
        <w:t>childCitys</w:t>
      </w:r>
      <w:proofErr w:type="spellEnd"/>
      <w:r w:rsidRPr="00895BDF">
        <w:rPr>
          <w:rFonts w:ascii="Consolas" w:eastAsia="宋体" w:hAnsi="Consolas" w:cs="Consolas"/>
          <w:color w:val="5C5C5C"/>
          <w:sz w:val="18"/>
          <w:szCs w:val="18"/>
        </w:rPr>
        <w:t>": [</w:t>
      </w:r>
    </w:p>
    <w:p w14:paraId="78C2B416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{</w:t>
      </w:r>
    </w:p>
    <w:p w14:paraId="6083AE05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"</w:t>
      </w:r>
      <w:proofErr w:type="spellStart"/>
      <w:r w:rsidRPr="00895BDF">
        <w:rPr>
          <w:rFonts w:ascii="Consolas" w:eastAsia="宋体" w:hAnsi="Consolas" w:cs="Consolas"/>
          <w:color w:val="5C5C5C"/>
          <w:sz w:val="18"/>
          <w:szCs w:val="18"/>
        </w:rPr>
        <w:t>childCitys</w:t>
      </w:r>
      <w:proofErr w:type="spellEnd"/>
      <w:r w:rsidRPr="00895BDF">
        <w:rPr>
          <w:rFonts w:ascii="Consolas" w:eastAsia="宋体" w:hAnsi="Consolas" w:cs="Consolas"/>
          <w:color w:val="5C5C5C"/>
          <w:sz w:val="18"/>
          <w:szCs w:val="18"/>
        </w:rPr>
        <w:t>": [],</w:t>
      </w:r>
    </w:p>
    <w:p w14:paraId="36B7E3BD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"</w:t>
      </w:r>
      <w:proofErr w:type="spellStart"/>
      <w:r w:rsidRPr="00895BDF">
        <w:rPr>
          <w:rFonts w:ascii="Consolas" w:eastAsia="宋体" w:hAnsi="Consolas" w:cs="Consolas"/>
          <w:color w:val="5C5C5C"/>
          <w:sz w:val="18"/>
          <w:szCs w:val="18"/>
        </w:rPr>
        <w:t>cityID</w:t>
      </w:r>
      <w:proofErr w:type="spellEnd"/>
      <w:r w:rsidRPr="00895BDF">
        <w:rPr>
          <w:rFonts w:ascii="Consolas" w:eastAsia="宋体" w:hAnsi="Consolas" w:cs="Consolas"/>
          <w:color w:val="5C5C5C"/>
          <w:sz w:val="18"/>
          <w:szCs w:val="18"/>
        </w:rPr>
        <w:t>": "A01010201",</w:t>
      </w:r>
    </w:p>
    <w:p w14:paraId="47A88F0B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                           "</w:t>
      </w:r>
      <w:proofErr w:type="spellStart"/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cityName</w:t>
      </w:r>
      <w:proofErr w:type="spellEnd"/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": "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东京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",</w:t>
      </w:r>
    </w:p>
    <w:p w14:paraId="28847A7B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"</w:t>
      </w:r>
      <w:proofErr w:type="spellStart"/>
      <w:r w:rsidRPr="00895BDF">
        <w:rPr>
          <w:rFonts w:ascii="Consolas" w:eastAsia="宋体" w:hAnsi="Consolas" w:cs="Consolas"/>
          <w:color w:val="5C5C5C"/>
          <w:sz w:val="18"/>
          <w:szCs w:val="18"/>
        </w:rPr>
        <w:t>superID</w:t>
      </w:r>
      <w:proofErr w:type="spellEnd"/>
      <w:r w:rsidRPr="00895BDF">
        <w:rPr>
          <w:rFonts w:ascii="Consolas" w:eastAsia="宋体" w:hAnsi="Consolas" w:cs="Consolas"/>
          <w:color w:val="5C5C5C"/>
          <w:sz w:val="18"/>
          <w:szCs w:val="18"/>
        </w:rPr>
        <w:t>": "A010102"</w:t>
      </w:r>
    </w:p>
    <w:p w14:paraId="7D5B8038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}</w:t>
      </w:r>
    </w:p>
    <w:p w14:paraId="3A52E5BF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],</w:t>
      </w:r>
    </w:p>
    <w:p w14:paraId="19449E8A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"</w:t>
      </w:r>
      <w:proofErr w:type="spellStart"/>
      <w:r w:rsidRPr="00895BDF">
        <w:rPr>
          <w:rFonts w:ascii="Consolas" w:eastAsia="宋体" w:hAnsi="Consolas" w:cs="Consolas"/>
          <w:color w:val="5C5C5C"/>
          <w:sz w:val="18"/>
          <w:szCs w:val="18"/>
        </w:rPr>
        <w:t>cityID</w:t>
      </w:r>
      <w:proofErr w:type="spellEnd"/>
      <w:r w:rsidRPr="00895BDF">
        <w:rPr>
          <w:rFonts w:ascii="Consolas" w:eastAsia="宋体" w:hAnsi="Consolas" w:cs="Consolas"/>
          <w:color w:val="5C5C5C"/>
          <w:sz w:val="18"/>
          <w:szCs w:val="18"/>
        </w:rPr>
        <w:t>": "A010102",</w:t>
      </w:r>
    </w:p>
    <w:p w14:paraId="7882D8EA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                   "</w:t>
      </w:r>
      <w:proofErr w:type="spellStart"/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cityName</w:t>
      </w:r>
      <w:proofErr w:type="spellEnd"/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": "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日本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",</w:t>
      </w:r>
    </w:p>
    <w:p w14:paraId="4EC87F78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"</w:t>
      </w:r>
      <w:proofErr w:type="spellStart"/>
      <w:r w:rsidRPr="00895BDF">
        <w:rPr>
          <w:rFonts w:ascii="Consolas" w:eastAsia="宋体" w:hAnsi="Consolas" w:cs="Consolas"/>
          <w:color w:val="5C5C5C"/>
          <w:sz w:val="18"/>
          <w:szCs w:val="18"/>
        </w:rPr>
        <w:t>superID</w:t>
      </w:r>
      <w:proofErr w:type="spellEnd"/>
      <w:r w:rsidRPr="00895BDF">
        <w:rPr>
          <w:rFonts w:ascii="Consolas" w:eastAsia="宋体" w:hAnsi="Consolas" w:cs="Consolas"/>
          <w:color w:val="5C5C5C"/>
          <w:sz w:val="18"/>
          <w:szCs w:val="18"/>
        </w:rPr>
        <w:t>": "A0101"</w:t>
      </w:r>
    </w:p>
    <w:p w14:paraId="7CCEFF2C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}</w:t>
      </w:r>
    </w:p>
    <w:p w14:paraId="2C20405C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],</w:t>
      </w:r>
    </w:p>
    <w:p w14:paraId="6C51C92F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"</w:t>
      </w:r>
      <w:proofErr w:type="spellStart"/>
      <w:r w:rsidRPr="00895BDF">
        <w:rPr>
          <w:rFonts w:ascii="Consolas" w:eastAsia="宋体" w:hAnsi="Consolas" w:cs="Consolas"/>
          <w:color w:val="5C5C5C"/>
          <w:sz w:val="18"/>
          <w:szCs w:val="18"/>
        </w:rPr>
        <w:t>cityID</w:t>
      </w:r>
      <w:proofErr w:type="spellEnd"/>
      <w:r w:rsidRPr="00895BDF">
        <w:rPr>
          <w:rFonts w:ascii="Consolas" w:eastAsia="宋体" w:hAnsi="Consolas" w:cs="Consolas"/>
          <w:color w:val="5C5C5C"/>
          <w:sz w:val="18"/>
          <w:szCs w:val="18"/>
        </w:rPr>
        <w:t>": "A0101",</w:t>
      </w:r>
    </w:p>
    <w:p w14:paraId="18A00005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           "</w:t>
      </w:r>
      <w:proofErr w:type="spellStart"/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cityName</w:t>
      </w:r>
      <w:proofErr w:type="spellEnd"/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": "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亚洲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",</w:t>
      </w:r>
    </w:p>
    <w:p w14:paraId="4D2D81AE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"</w:t>
      </w:r>
      <w:proofErr w:type="spellStart"/>
      <w:r w:rsidRPr="00895BDF">
        <w:rPr>
          <w:rFonts w:ascii="Consolas" w:eastAsia="宋体" w:hAnsi="Consolas" w:cs="Consolas"/>
          <w:color w:val="5C5C5C"/>
          <w:sz w:val="18"/>
          <w:szCs w:val="18"/>
        </w:rPr>
        <w:t>superID</w:t>
      </w:r>
      <w:proofErr w:type="spellEnd"/>
      <w:r w:rsidRPr="00895BDF">
        <w:rPr>
          <w:rFonts w:ascii="Consolas" w:eastAsia="宋体" w:hAnsi="Consolas" w:cs="Consolas"/>
          <w:color w:val="5C5C5C"/>
          <w:sz w:val="18"/>
          <w:szCs w:val="18"/>
        </w:rPr>
        <w:t>": "A01"</w:t>
      </w:r>
    </w:p>
    <w:p w14:paraId="65D4BD16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}</w:t>
      </w:r>
    </w:p>
    <w:p w14:paraId="2D66DCC5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],</w:t>
      </w:r>
    </w:p>
    <w:p w14:paraId="5E303AFF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"</w:t>
      </w:r>
      <w:proofErr w:type="spellStart"/>
      <w:r w:rsidRPr="00895BDF">
        <w:rPr>
          <w:rFonts w:ascii="Consolas" w:eastAsia="宋体" w:hAnsi="Consolas" w:cs="Consolas"/>
          <w:color w:val="5C5C5C"/>
          <w:sz w:val="18"/>
          <w:szCs w:val="18"/>
        </w:rPr>
        <w:t>cityID</w:t>
      </w:r>
      <w:proofErr w:type="spellEnd"/>
      <w:r w:rsidRPr="00895BDF">
        <w:rPr>
          <w:rFonts w:ascii="Consolas" w:eastAsia="宋体" w:hAnsi="Consolas" w:cs="Consolas"/>
          <w:color w:val="5C5C5C"/>
          <w:sz w:val="18"/>
          <w:szCs w:val="18"/>
        </w:rPr>
        <w:t>": "A01",</w:t>
      </w:r>
    </w:p>
    <w:p w14:paraId="7B5422C6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   "</w:t>
      </w:r>
      <w:proofErr w:type="spellStart"/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cityName</w:t>
      </w:r>
      <w:proofErr w:type="spellEnd"/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": "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地球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",</w:t>
      </w:r>
    </w:p>
    <w:p w14:paraId="65C6F379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"</w:t>
      </w:r>
      <w:proofErr w:type="spellStart"/>
      <w:r w:rsidRPr="00895BDF">
        <w:rPr>
          <w:rFonts w:ascii="Consolas" w:eastAsia="宋体" w:hAnsi="Consolas" w:cs="Consolas"/>
          <w:color w:val="5C5C5C"/>
          <w:sz w:val="18"/>
          <w:szCs w:val="18"/>
        </w:rPr>
        <w:t>superID</w:t>
      </w:r>
      <w:proofErr w:type="spellEnd"/>
      <w:r w:rsidRPr="00895BDF">
        <w:rPr>
          <w:rFonts w:ascii="Consolas" w:eastAsia="宋体" w:hAnsi="Consolas" w:cs="Consolas"/>
          <w:color w:val="5C5C5C"/>
          <w:sz w:val="18"/>
          <w:szCs w:val="18"/>
        </w:rPr>
        <w:t>": "#"</w:t>
      </w:r>
    </w:p>
    <w:p w14:paraId="5D63FC7D" w14:textId="5825D1F1" w:rsidR="006B3FA0" w:rsidRPr="00895BDF" w:rsidRDefault="00895BDF" w:rsidP="0066053A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}</w:t>
      </w:r>
    </w:p>
    <w:p w14:paraId="1C9047CC" w14:textId="77777777" w:rsidR="006B3FA0" w:rsidRDefault="006B3FA0" w:rsidP="0066053A">
      <w:pPr>
        <w:rPr>
          <w:lang w:val="en-GB"/>
        </w:rPr>
      </w:pPr>
    </w:p>
    <w:p w14:paraId="761F669B" w14:textId="4EDC204D" w:rsidR="00C1317D" w:rsidRPr="00C1317D" w:rsidRDefault="00C1317D" w:rsidP="00C1317D">
      <w:pPr>
        <w:rPr>
          <w:lang w:val="en-GB"/>
        </w:rPr>
      </w:pPr>
      <w:r w:rsidRPr="00C1317D">
        <w:rPr>
          <w:rFonts w:hint="eastAsia"/>
          <w:lang w:val="en-GB"/>
        </w:rPr>
        <w:t xml:space="preserve">  </w:t>
      </w:r>
      <w:r w:rsidR="005D3246">
        <w:rPr>
          <w:rFonts w:hint="eastAsia"/>
          <w:lang w:val="en-GB"/>
        </w:rPr>
        <w:t>Java</w:t>
      </w:r>
      <w:r w:rsidR="005D3246">
        <w:rPr>
          <w:rFonts w:hint="eastAsia"/>
          <w:lang w:val="en-GB"/>
        </w:rPr>
        <w:t>及数据</w:t>
      </w:r>
      <w:r w:rsidRPr="00C1317D">
        <w:rPr>
          <w:rFonts w:hint="eastAsia"/>
          <w:lang w:val="en-GB"/>
        </w:rPr>
        <w:t>说明：</w:t>
      </w:r>
    </w:p>
    <w:p w14:paraId="2DB05015" w14:textId="3E721D42" w:rsidR="00C1317D" w:rsidRPr="00C1317D" w:rsidRDefault="00C1317D" w:rsidP="00C1317D">
      <w:pPr>
        <w:rPr>
          <w:lang w:val="en-GB"/>
        </w:rPr>
      </w:pPr>
      <w:r w:rsidRPr="00C1317D">
        <w:rPr>
          <w:rFonts w:hint="eastAsia"/>
          <w:lang w:val="en-GB"/>
        </w:rPr>
        <w:t xml:space="preserve">       1. </w:t>
      </w:r>
      <w:r w:rsidRPr="009E6479">
        <w:rPr>
          <w:rFonts w:hint="eastAsia"/>
          <w:b/>
          <w:lang w:val="en-GB"/>
        </w:rPr>
        <w:t>节点</w:t>
      </w:r>
      <w:r w:rsidRPr="009E6479">
        <w:rPr>
          <w:rFonts w:hint="eastAsia"/>
          <w:b/>
          <w:lang w:val="en-GB"/>
        </w:rPr>
        <w:t>ID</w:t>
      </w:r>
      <w:r w:rsidRPr="009E6479">
        <w:rPr>
          <w:rFonts w:hint="eastAsia"/>
          <w:b/>
          <w:lang w:val="en-GB"/>
        </w:rPr>
        <w:t>不为空</w:t>
      </w:r>
      <w:r w:rsidRPr="00C1317D">
        <w:rPr>
          <w:rFonts w:hint="eastAsia"/>
          <w:lang w:val="en-GB"/>
        </w:rPr>
        <w:t>：树节点</w:t>
      </w:r>
      <w:r w:rsidRPr="00C1317D">
        <w:rPr>
          <w:rFonts w:hint="eastAsia"/>
          <w:lang w:val="en-GB"/>
        </w:rPr>
        <w:t>ID</w:t>
      </w:r>
      <w:r w:rsidRPr="00C1317D">
        <w:rPr>
          <w:rFonts w:hint="eastAsia"/>
          <w:lang w:val="en-GB"/>
        </w:rPr>
        <w:t>。不可为空或空指针。</w:t>
      </w:r>
    </w:p>
    <w:p w14:paraId="5FFCEE33" w14:textId="77777777" w:rsidR="00C1317D" w:rsidRPr="00C1317D" w:rsidRDefault="00C1317D" w:rsidP="00C1317D">
      <w:pPr>
        <w:rPr>
          <w:lang w:val="en-GB"/>
        </w:rPr>
      </w:pPr>
      <w:r w:rsidRPr="00C1317D">
        <w:rPr>
          <w:rFonts w:hint="eastAsia"/>
          <w:lang w:val="en-GB"/>
        </w:rPr>
        <w:t xml:space="preserve">       2. </w:t>
      </w:r>
      <w:r w:rsidRPr="009E6479">
        <w:rPr>
          <w:rFonts w:hint="eastAsia"/>
          <w:b/>
          <w:lang w:val="en-GB"/>
        </w:rPr>
        <w:t>多个顶级根节点</w:t>
      </w:r>
      <w:r w:rsidRPr="00C1317D">
        <w:rPr>
          <w:rFonts w:hint="eastAsia"/>
          <w:lang w:val="en-GB"/>
        </w:rPr>
        <w:t>：允许存在多个顶级根节点。即，没有只能有一个顶级根节点的限制。</w:t>
      </w:r>
    </w:p>
    <w:p w14:paraId="054AF9B1" w14:textId="5E082611" w:rsidR="00C1317D" w:rsidRPr="00C1317D" w:rsidRDefault="00C1317D" w:rsidP="00C1317D">
      <w:pPr>
        <w:ind w:left="1841" w:hangingChars="837" w:hanging="1841"/>
        <w:rPr>
          <w:lang w:val="en-GB"/>
        </w:rPr>
      </w:pPr>
      <w:r w:rsidRPr="00C1317D">
        <w:rPr>
          <w:rFonts w:hint="eastAsia"/>
          <w:lang w:val="en-GB"/>
        </w:rPr>
        <w:t xml:space="preserve">       3. </w:t>
      </w:r>
      <w:r w:rsidRPr="009E6479">
        <w:rPr>
          <w:rFonts w:hint="eastAsia"/>
          <w:b/>
          <w:lang w:val="en-GB"/>
        </w:rPr>
        <w:t>顶级根节点</w:t>
      </w:r>
      <w:r w:rsidRPr="00C1317D">
        <w:rPr>
          <w:rFonts w:hint="eastAsia"/>
          <w:lang w:val="en-GB"/>
        </w:rPr>
        <w:t>：</w:t>
      </w:r>
      <w:r>
        <w:rPr>
          <w:lang w:val="en-GB"/>
        </w:rPr>
        <w:t xml:space="preserve"> </w:t>
      </w:r>
      <w:proofErr w:type="spellStart"/>
      <w:r w:rsidRPr="00C1317D">
        <w:rPr>
          <w:rFonts w:hint="eastAsia"/>
          <w:lang w:val="en-GB"/>
        </w:rPr>
        <w:t>i_SuperID</w:t>
      </w:r>
      <w:proofErr w:type="spellEnd"/>
      <w:r w:rsidRPr="00C1317D">
        <w:rPr>
          <w:rFonts w:hint="eastAsia"/>
          <w:lang w:val="en-GB"/>
        </w:rPr>
        <w:t>=</w:t>
      </w:r>
      <w:r w:rsidRPr="00C1317D">
        <w:rPr>
          <w:rFonts w:hint="eastAsia"/>
          <w:lang w:val="en-GB"/>
        </w:rPr>
        <w:t>空值并不是判定为顶级根节点的标准。标准是：当任何节点均不引用它时，</w:t>
      </w:r>
      <w:proofErr w:type="spellStart"/>
      <w:r w:rsidRPr="00C1317D">
        <w:rPr>
          <w:rFonts w:hint="eastAsia"/>
          <w:lang w:val="en-GB"/>
        </w:rPr>
        <w:t>i_SuperID</w:t>
      </w:r>
      <w:proofErr w:type="spellEnd"/>
      <w:r w:rsidRPr="00C1317D">
        <w:rPr>
          <w:rFonts w:hint="eastAsia"/>
          <w:lang w:val="en-GB"/>
        </w:rPr>
        <w:t>才能被判定为顶级根节点</w:t>
      </w:r>
    </w:p>
    <w:p w14:paraId="2859A2A4" w14:textId="6E9B7C9B" w:rsidR="00C1317D" w:rsidRPr="00C1317D" w:rsidRDefault="00C1317D" w:rsidP="00C1317D">
      <w:pPr>
        <w:rPr>
          <w:lang w:val="en-GB"/>
        </w:rPr>
      </w:pPr>
      <w:r w:rsidRPr="00C1317D">
        <w:rPr>
          <w:rFonts w:hint="eastAsia"/>
          <w:lang w:val="en-GB"/>
        </w:rPr>
        <w:t xml:space="preserve">       4. </w:t>
      </w:r>
      <w:r w:rsidRPr="009E6479">
        <w:rPr>
          <w:rFonts w:hint="eastAsia"/>
          <w:b/>
          <w:lang w:val="en-GB"/>
        </w:rPr>
        <w:t>不可递归</w:t>
      </w:r>
      <w:r w:rsidRPr="00C1317D">
        <w:rPr>
          <w:rFonts w:hint="eastAsia"/>
          <w:lang w:val="en-GB"/>
        </w:rPr>
        <w:t>：不可在树结构中出现递归引用。相信大家能理解，不再赘述原因</w:t>
      </w:r>
    </w:p>
    <w:p w14:paraId="11C12EEB" w14:textId="0715E915" w:rsidR="00C1317D" w:rsidRPr="00C1317D" w:rsidRDefault="00C1317D" w:rsidP="00C1317D">
      <w:pPr>
        <w:rPr>
          <w:lang w:val="en-GB"/>
        </w:rPr>
      </w:pPr>
      <w:r w:rsidRPr="00C1317D">
        <w:rPr>
          <w:rFonts w:hint="eastAsia"/>
          <w:lang w:val="en-GB"/>
        </w:rPr>
        <w:t xml:space="preserve">       5. </w:t>
      </w:r>
      <w:r w:rsidRPr="009E6479">
        <w:rPr>
          <w:rFonts w:hint="eastAsia"/>
          <w:b/>
          <w:lang w:val="en-GB"/>
        </w:rPr>
        <w:t>重复覆盖</w:t>
      </w:r>
      <w:r w:rsidRPr="00C1317D">
        <w:rPr>
          <w:rFonts w:hint="eastAsia"/>
          <w:lang w:val="en-GB"/>
        </w:rPr>
        <w:t>：重复节点</w:t>
      </w:r>
      <w:r w:rsidRPr="00C1317D">
        <w:rPr>
          <w:rFonts w:hint="eastAsia"/>
          <w:lang w:val="en-GB"/>
        </w:rPr>
        <w:t>ID</w:t>
      </w:r>
      <w:r w:rsidRPr="00C1317D">
        <w:rPr>
          <w:rFonts w:hint="eastAsia"/>
          <w:lang w:val="en-GB"/>
        </w:rPr>
        <w:t>在</w:t>
      </w:r>
      <w:proofErr w:type="gramStart"/>
      <w:r w:rsidRPr="00C1317D">
        <w:rPr>
          <w:rFonts w:hint="eastAsia"/>
          <w:lang w:val="en-GB"/>
        </w:rPr>
        <w:t>构建树</w:t>
      </w:r>
      <w:proofErr w:type="gramEnd"/>
      <w:r w:rsidRPr="00C1317D">
        <w:rPr>
          <w:rFonts w:hint="eastAsia"/>
          <w:lang w:val="en-GB"/>
        </w:rPr>
        <w:t>时，相同节点</w:t>
      </w:r>
      <w:r w:rsidRPr="00C1317D">
        <w:rPr>
          <w:rFonts w:hint="eastAsia"/>
          <w:lang w:val="en-GB"/>
        </w:rPr>
        <w:t>ID</w:t>
      </w:r>
      <w:r w:rsidRPr="00C1317D">
        <w:rPr>
          <w:rFonts w:hint="eastAsia"/>
          <w:lang w:val="en-GB"/>
        </w:rPr>
        <w:t>将会覆盖，其子节点将被级联删除</w:t>
      </w:r>
    </w:p>
    <w:p w14:paraId="2E134E1D" w14:textId="552EC878" w:rsidR="00375F8B" w:rsidRPr="008E6942" w:rsidRDefault="00C1317D" w:rsidP="00C1317D">
      <w:pPr>
        <w:ind w:left="1760" w:hangingChars="800" w:hanging="1760"/>
        <w:rPr>
          <w:lang w:val="en-GB"/>
        </w:rPr>
      </w:pPr>
      <w:r w:rsidRPr="00C1317D">
        <w:rPr>
          <w:rFonts w:hint="eastAsia"/>
          <w:lang w:val="en-GB"/>
        </w:rPr>
        <w:t xml:space="preserve">       6. </w:t>
      </w:r>
      <w:r w:rsidRPr="009E6479">
        <w:rPr>
          <w:rFonts w:hint="eastAsia"/>
          <w:b/>
          <w:lang w:val="en-GB"/>
        </w:rPr>
        <w:t>节点顺序</w:t>
      </w:r>
      <w:r w:rsidRPr="00C1317D">
        <w:rPr>
          <w:rFonts w:hint="eastAsia"/>
          <w:lang w:val="en-GB"/>
        </w:rPr>
        <w:t>：</w:t>
      </w:r>
      <w:r>
        <w:rPr>
          <w:rFonts w:hint="eastAsia"/>
          <w:lang w:val="en-GB"/>
        </w:rPr>
        <w:t xml:space="preserve"> </w:t>
      </w:r>
      <w:r w:rsidRPr="00C1317D">
        <w:rPr>
          <w:rFonts w:hint="eastAsia"/>
          <w:lang w:val="en-GB"/>
        </w:rPr>
        <w:t>顶级根节点的顺序按</w:t>
      </w:r>
      <w:r w:rsidRPr="00C1317D">
        <w:rPr>
          <w:rFonts w:hint="eastAsia"/>
          <w:lang w:val="en-GB"/>
        </w:rPr>
        <w:t xml:space="preserve"> </w:t>
      </w:r>
      <w:r w:rsidRPr="00C1317D">
        <w:rPr>
          <w:rFonts w:hint="eastAsia"/>
          <w:lang w:val="en-GB"/>
        </w:rPr>
        <w:t>“先来后到”</w:t>
      </w:r>
      <w:r w:rsidRPr="00C1317D">
        <w:rPr>
          <w:rFonts w:hint="eastAsia"/>
          <w:lang w:val="en-GB"/>
        </w:rPr>
        <w:t xml:space="preserve"> </w:t>
      </w:r>
      <w:r w:rsidRPr="00C1317D">
        <w:rPr>
          <w:rFonts w:hint="eastAsia"/>
          <w:lang w:val="en-GB"/>
        </w:rPr>
        <w:t>排序。子节点的顺序由最终用户决定。即实现接口</w:t>
      </w:r>
      <w:r w:rsidRPr="00C1317D">
        <w:rPr>
          <w:rFonts w:hint="eastAsia"/>
          <w:lang w:val="en-GB"/>
        </w:rPr>
        <w:t xml:space="preserve"> </w:t>
      </w:r>
      <w:proofErr w:type="spellStart"/>
      <w:r w:rsidRPr="00C1317D">
        <w:rPr>
          <w:rFonts w:hint="eastAsia"/>
          <w:lang w:val="en-GB"/>
        </w:rPr>
        <w:t>TreeObjectNode</w:t>
      </w:r>
      <w:proofErr w:type="spellEnd"/>
      <w:r w:rsidRPr="00C1317D">
        <w:rPr>
          <w:rFonts w:hint="eastAsia"/>
          <w:lang w:val="en-GB"/>
        </w:rPr>
        <w:t xml:space="preserve"> </w:t>
      </w:r>
      <w:r w:rsidRPr="00C1317D">
        <w:rPr>
          <w:rFonts w:hint="eastAsia"/>
          <w:lang w:val="en-GB"/>
        </w:rPr>
        <w:t>方来维护。</w:t>
      </w:r>
    </w:p>
    <w:p w14:paraId="3AD9435F" w14:textId="77777777" w:rsidR="009E6479" w:rsidRDefault="009E6479" w:rsidP="00E248A9">
      <w:pPr>
        <w:rPr>
          <w:lang w:val="en-GB"/>
        </w:rPr>
      </w:pPr>
    </w:p>
    <w:p w14:paraId="26986AA6" w14:textId="5BEA80D8" w:rsidR="009D7445" w:rsidRDefault="009D7445" w:rsidP="00E248A9">
      <w:pPr>
        <w:rPr>
          <w:lang w:val="en-GB"/>
        </w:rPr>
      </w:pPr>
      <w:r>
        <w:rPr>
          <w:rFonts w:hint="eastAsia"/>
          <w:lang w:val="en-GB"/>
        </w:rPr>
        <w:t>注：版本</w:t>
      </w:r>
      <w:r w:rsidR="00420201">
        <w:rPr>
          <w:rFonts w:hint="eastAsia"/>
          <w:lang w:val="en-GB"/>
        </w:rPr>
        <w:t>最低支持的</w:t>
      </w:r>
      <w:r>
        <w:rPr>
          <w:rFonts w:hint="eastAsia"/>
          <w:lang w:val="en-GB"/>
        </w:rPr>
        <w:t>要求</w:t>
      </w:r>
    </w:p>
    <w:p w14:paraId="4C5A396C" w14:textId="23E3FB7D" w:rsidR="009D7445" w:rsidRPr="009D7445" w:rsidRDefault="009D7445" w:rsidP="009D7445">
      <w:pPr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9D74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&lt;dependency&gt;</w:t>
      </w:r>
    </w:p>
    <w:p w14:paraId="3C59BADA" w14:textId="03264C82" w:rsidR="009D7445" w:rsidRPr="009D7445" w:rsidRDefault="009D7445" w:rsidP="009D7445">
      <w:pPr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Inconsolata" w:hAnsi="Inconsolata" w:cs="Inconsolata"/>
          <w:color w:val="000000"/>
          <w:sz w:val="28"/>
          <w:szCs w:val="28"/>
          <w:shd w:val="clear" w:color="auto" w:fill="E8F2FE"/>
        </w:rPr>
        <w:t xml:space="preserve">   </w:t>
      </w:r>
      <w:r w:rsidRPr="009D74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9D74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groupId</w:t>
      </w:r>
      <w:proofErr w:type="spellEnd"/>
      <w:r w:rsidRPr="009D74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&gt;</w:t>
      </w:r>
      <w:r w:rsidRPr="009D74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org</w:t>
      </w:r>
      <w:r w:rsidRPr="009D74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&lt;/</w:t>
      </w:r>
      <w:proofErr w:type="spellStart"/>
      <w:r w:rsidRPr="009D74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groupId</w:t>
      </w:r>
      <w:proofErr w:type="spellEnd"/>
      <w:r w:rsidRPr="009D74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&gt;</w:t>
      </w:r>
    </w:p>
    <w:p w14:paraId="59621622" w14:textId="346196BE" w:rsidR="009D7445" w:rsidRPr="009D7445" w:rsidRDefault="009D7445" w:rsidP="009D7445">
      <w:pPr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9D74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9D74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9D74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artifactId</w:t>
      </w:r>
      <w:proofErr w:type="spellEnd"/>
      <w:r w:rsidRPr="009D74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&gt;</w:t>
      </w:r>
      <w:proofErr w:type="spellStart"/>
      <w:r w:rsidRPr="009D74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hy.common.base</w:t>
      </w:r>
      <w:proofErr w:type="spellEnd"/>
      <w:proofErr w:type="gramEnd"/>
      <w:r w:rsidRPr="009D74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&lt;/</w:t>
      </w:r>
      <w:proofErr w:type="spellStart"/>
      <w:r w:rsidRPr="009D74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artifactId</w:t>
      </w:r>
      <w:proofErr w:type="spellEnd"/>
      <w:r w:rsidRPr="009D74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&gt;</w:t>
      </w:r>
    </w:p>
    <w:p w14:paraId="22F8077F" w14:textId="6C588AA8" w:rsidR="009D7445" w:rsidRPr="008F3515" w:rsidRDefault="009D7445" w:rsidP="009D7445">
      <w:pPr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9D74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&lt;version&gt;</w:t>
      </w:r>
      <w:r w:rsidRPr="009D74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1.0.152</w:t>
      </w:r>
      <w:r w:rsidRPr="009D74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&lt;/version&gt;</w:t>
      </w:r>
    </w:p>
    <w:p w14:paraId="77D57637" w14:textId="591A40DB" w:rsidR="009D7445" w:rsidRPr="00B224BE" w:rsidRDefault="009D7445" w:rsidP="00B224BE">
      <w:pPr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9D74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&lt;/dependency&gt;</w:t>
      </w:r>
    </w:p>
    <w:p w14:paraId="5E60490E" w14:textId="77777777" w:rsidR="0036103B" w:rsidRPr="009D7445" w:rsidRDefault="0036103B" w:rsidP="003811DC"/>
    <w:p w14:paraId="5C553835" w14:textId="77777777" w:rsidR="009D7445" w:rsidRDefault="009D7445" w:rsidP="003811DC">
      <w:pPr>
        <w:rPr>
          <w:lang w:val="en-GB"/>
        </w:rPr>
      </w:pPr>
    </w:p>
    <w:p w14:paraId="3F87DAE4" w14:textId="77777777" w:rsidR="00D4118D" w:rsidRDefault="00D4118D" w:rsidP="003811DC">
      <w:pPr>
        <w:rPr>
          <w:lang w:val="en-GB"/>
        </w:rPr>
      </w:pPr>
    </w:p>
    <w:p w14:paraId="545C1628" w14:textId="77777777" w:rsidR="00895BDF" w:rsidRDefault="00895BDF" w:rsidP="003811DC">
      <w:pPr>
        <w:rPr>
          <w:lang w:val="en-GB"/>
        </w:rPr>
      </w:pPr>
    </w:p>
    <w:p w14:paraId="19D18CB2" w14:textId="77777777" w:rsidR="00A0193F" w:rsidRPr="00BF7290" w:rsidRDefault="00A0193F" w:rsidP="00A0193F">
      <w:pPr>
        <w:pStyle w:val="1"/>
        <w:rPr>
          <w:lang w:val="en-GB"/>
        </w:rPr>
      </w:pPr>
      <w:bookmarkStart w:id="54" w:name="_Toc103776052"/>
      <w:r>
        <w:lastRenderedPageBreak/>
        <w:t>XSQL</w:t>
      </w:r>
      <w:r>
        <w:rPr>
          <w:rFonts w:hint="eastAsia"/>
        </w:rPr>
        <w:t>存储过程</w:t>
      </w:r>
      <w:r w:rsidR="00BF7290">
        <w:rPr>
          <w:rFonts w:hint="eastAsia"/>
        </w:rPr>
        <w:t>及函数</w:t>
      </w:r>
      <w:r w:rsidR="00DF1707">
        <w:rPr>
          <w:rFonts w:hint="eastAsia"/>
        </w:rPr>
        <w:t>（无</w:t>
      </w:r>
      <w:r w:rsidR="00627D3B">
        <w:rPr>
          <w:rFonts w:hint="eastAsia"/>
        </w:rPr>
        <w:t>入</w:t>
      </w:r>
      <w:r w:rsidR="00DF1707">
        <w:rPr>
          <w:rFonts w:hint="eastAsia"/>
        </w:rPr>
        <w:t>参</w:t>
      </w:r>
      <w:r w:rsidR="0070070D">
        <w:rPr>
          <w:rFonts w:hint="eastAsia"/>
        </w:rPr>
        <w:t>的</w:t>
      </w:r>
      <w:r w:rsidR="00DF1707">
        <w:rPr>
          <w:rFonts w:hint="eastAsia"/>
        </w:rPr>
        <w:t>）</w:t>
      </w:r>
      <w:bookmarkEnd w:id="54"/>
    </w:p>
    <w:p w14:paraId="170F54B8" w14:textId="77777777" w:rsidR="00A0193F" w:rsidRPr="00343F9E" w:rsidRDefault="00343F9E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调用数据库存储过程及函数。因无入参的相对简单，先讲无入参的，其后再讲有参数。</w:t>
      </w:r>
    </w:p>
    <w:p w14:paraId="4231D855" w14:textId="77777777" w:rsidR="00A0193F" w:rsidRDefault="00105E1A" w:rsidP="003811DC">
      <w:pPr>
        <w:rPr>
          <w:lang w:val="en-GB"/>
        </w:rPr>
      </w:pPr>
      <w:r>
        <w:rPr>
          <w:rFonts w:hint="eastAsia"/>
          <w:lang w:val="en-GB"/>
        </w:rPr>
        <w:t>如返回为游标（查询结果集），也能映射为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对象。</w:t>
      </w:r>
      <w:r w:rsidR="00A71F6F">
        <w:rPr>
          <w:rFonts w:hint="eastAsia"/>
          <w:lang w:val="en-GB"/>
        </w:rPr>
        <w:t>详细常量说明见：</w:t>
      </w:r>
      <w:proofErr w:type="spellStart"/>
      <w:r w:rsidR="00A71F6F" w:rsidRPr="00A71F6F">
        <w:rPr>
          <w:lang w:val="en-GB"/>
        </w:rPr>
        <w:t>org.hy.common.xml.XSQLCallParam</w:t>
      </w:r>
      <w:proofErr w:type="spellEnd"/>
      <w:r w:rsidR="00A271CA">
        <w:rPr>
          <w:rFonts w:hint="eastAsia"/>
          <w:lang w:val="en-GB"/>
        </w:rPr>
        <w:t>类。</w:t>
      </w:r>
    </w:p>
    <w:p w14:paraId="0D450548" w14:textId="77777777" w:rsidR="00A71F6F" w:rsidRDefault="00A71F6F" w:rsidP="003811DC">
      <w:pPr>
        <w:rPr>
          <w:lang w:val="en-GB"/>
        </w:rPr>
      </w:pPr>
    </w:p>
    <w:p w14:paraId="2BE84AD0" w14:textId="77777777" w:rsidR="006D1643" w:rsidRDefault="006D1643" w:rsidP="006D1643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098AD51F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1ECBA6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775A6C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D164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D4C722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4E864C1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00ADD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&lt;type&gt;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存储过程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P/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函数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F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的类型</w:t>
      </w:r>
      <w:r w:rsidRPr="00F00ADD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&lt;/type&gt;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6E0E44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3260B7C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存储过程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/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函数的名称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938A83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8357DCF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284D36" w14:textId="77777777" w:rsidR="00207080" w:rsidRPr="003863F9" w:rsidRDefault="00207080" w:rsidP="0020708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0026D063" w14:textId="77777777" w:rsidR="00207080" w:rsidRDefault="00207080" w:rsidP="004E258E">
      <w:pPr>
        <w:pStyle w:val="aff5"/>
        <w:numPr>
          <w:ilvl w:val="0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type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节点有</w:t>
      </w:r>
      <w:r w:rsidR="00BD4FFE">
        <w:rPr>
          <w:rFonts w:hint="eastAsia"/>
          <w:lang w:val="en-GB"/>
        </w:rPr>
        <w:t>四</w:t>
      </w:r>
      <w:r>
        <w:rPr>
          <w:rFonts w:hint="eastAsia"/>
          <w:lang w:val="en-GB"/>
        </w:rPr>
        <w:t>个取值可选</w:t>
      </w:r>
      <w:r w:rsidR="00BD4FFE">
        <w:rPr>
          <w:rFonts w:hint="eastAsia"/>
          <w:lang w:val="en-GB"/>
        </w:rPr>
        <w:t>，但此处只用前两个</w:t>
      </w:r>
    </w:p>
    <w:p w14:paraId="6C15092E" w14:textId="77777777" w:rsidR="00207080" w:rsidRDefault="00207080" w:rsidP="004E258E">
      <w:pPr>
        <w:pStyle w:val="aff5"/>
        <w:numPr>
          <w:ilvl w:val="1"/>
          <w:numId w:val="64"/>
        </w:numPr>
        <w:ind w:firstLineChars="0"/>
        <w:rPr>
          <w:lang w:val="en-GB"/>
        </w:rPr>
      </w:pPr>
      <w:r>
        <w:rPr>
          <w:lang w:val="en-GB"/>
        </w:rPr>
        <w:t>P</w:t>
      </w:r>
      <w:r>
        <w:rPr>
          <w:lang w:val="en-GB"/>
        </w:rPr>
        <w:t>：表示存储过程</w:t>
      </w:r>
    </w:p>
    <w:p w14:paraId="7E0E11C9" w14:textId="77777777" w:rsidR="00207080" w:rsidRDefault="00207080" w:rsidP="004E258E">
      <w:pPr>
        <w:pStyle w:val="aff5"/>
        <w:numPr>
          <w:ilvl w:val="1"/>
          <w:numId w:val="64"/>
        </w:numPr>
        <w:ind w:firstLineChars="0"/>
        <w:rPr>
          <w:lang w:val="en-GB"/>
        </w:rPr>
      </w:pPr>
      <w:r>
        <w:rPr>
          <w:lang w:val="en-GB"/>
        </w:rPr>
        <w:t>F</w:t>
      </w:r>
      <w:r>
        <w:rPr>
          <w:lang w:val="en-GB"/>
        </w:rPr>
        <w:t>：表示函数</w:t>
      </w:r>
    </w:p>
    <w:p w14:paraId="7CCD3FC8" w14:textId="77777777" w:rsidR="00BD4FFE" w:rsidRDefault="00BD4FFE" w:rsidP="004E258E">
      <w:pPr>
        <w:pStyle w:val="aff5"/>
        <w:numPr>
          <w:ilvl w:val="1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N</w:t>
      </w:r>
      <w:r>
        <w:rPr>
          <w:rFonts w:hint="eastAsia"/>
          <w:lang w:val="en-GB"/>
        </w:rPr>
        <w:t>：</w:t>
      </w:r>
      <w:r>
        <w:rPr>
          <w:lang w:val="en-GB"/>
        </w:rPr>
        <w:t>增、</w:t>
      </w:r>
      <w:proofErr w:type="gramStart"/>
      <w:r>
        <w:rPr>
          <w:lang w:val="en-GB"/>
        </w:rPr>
        <w:t>删</w:t>
      </w:r>
      <w:proofErr w:type="gramEnd"/>
      <w:r>
        <w:rPr>
          <w:lang w:val="en-GB"/>
        </w:rPr>
        <w:t>、改、查的</w:t>
      </w:r>
      <w:r w:rsidRPr="00BD4FFE">
        <w:rPr>
          <w:lang w:val="en-GB"/>
        </w:rPr>
        <w:t>SQL</w:t>
      </w:r>
      <w:r w:rsidRPr="00BD4FFE">
        <w:rPr>
          <w:lang w:val="en-GB"/>
        </w:rPr>
        <w:t>语句</w:t>
      </w:r>
      <w:r>
        <w:rPr>
          <w:rFonts w:hint="eastAsia"/>
          <w:lang w:val="en-GB"/>
        </w:rPr>
        <w:t>。它也是默认值。</w:t>
      </w:r>
    </w:p>
    <w:p w14:paraId="6914CDEB" w14:textId="77777777" w:rsidR="00BD4FFE" w:rsidRDefault="00BD4FFE" w:rsidP="004E258E">
      <w:pPr>
        <w:pStyle w:val="aff5"/>
        <w:numPr>
          <w:ilvl w:val="1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C</w:t>
      </w:r>
      <w:r>
        <w:rPr>
          <w:rFonts w:hint="eastAsia"/>
          <w:lang w:val="en-GB"/>
        </w:rPr>
        <w:t>：</w:t>
      </w:r>
      <w:r>
        <w:rPr>
          <w:lang w:val="en-GB"/>
        </w:rPr>
        <w:t>DD</w:t>
      </w:r>
      <w:r w:rsidRPr="00BD4FFE">
        <w:rPr>
          <w:lang w:val="en-GB"/>
        </w:rPr>
        <w:t>L</w:t>
      </w:r>
      <w:r>
        <w:rPr>
          <w:rFonts w:hint="eastAsia"/>
          <w:lang w:val="en-GB"/>
        </w:rPr>
        <w:t>、</w:t>
      </w:r>
      <w:r>
        <w:rPr>
          <w:lang w:val="en-GB"/>
        </w:rPr>
        <w:t>C</w:t>
      </w:r>
      <w:r w:rsidRPr="00BD4FFE">
        <w:rPr>
          <w:lang w:val="en-GB"/>
        </w:rPr>
        <w:t>创建表，创建对象等</w:t>
      </w:r>
      <w:r>
        <w:rPr>
          <w:rFonts w:hint="eastAsia"/>
          <w:lang w:val="en-GB"/>
        </w:rPr>
        <w:t>。</w:t>
      </w:r>
    </w:p>
    <w:p w14:paraId="5E2CB0B9" w14:textId="77777777" w:rsidR="00207080" w:rsidRPr="00207080" w:rsidRDefault="00207080" w:rsidP="004E258E">
      <w:pPr>
        <w:pStyle w:val="aff5"/>
        <w:numPr>
          <w:ilvl w:val="0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content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节点为存储过程或函数的名称。</w:t>
      </w:r>
    </w:p>
    <w:p w14:paraId="738488D0" w14:textId="77777777" w:rsidR="00343F9E" w:rsidRDefault="00343F9E" w:rsidP="003811DC">
      <w:pPr>
        <w:rPr>
          <w:lang w:val="en-GB"/>
        </w:rPr>
      </w:pPr>
    </w:p>
    <w:p w14:paraId="3E818B13" w14:textId="77777777" w:rsidR="00C70DFD" w:rsidRPr="003863F9" w:rsidRDefault="00C70DFD" w:rsidP="00C70DFD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0AC126F5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002A52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6450CD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16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16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7C871E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F5837AE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5CE761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5252D8F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P_C_HY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519F10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C501A07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036A11" w14:textId="77777777" w:rsidR="00C70DFD" w:rsidRPr="00925949" w:rsidRDefault="00925949" w:rsidP="009E16EC">
      <w:pPr>
        <w:rPr>
          <w:lang w:val="en-GB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>注：存储过程</w:t>
      </w:r>
      <w:r>
        <w:rPr>
          <w:rFonts w:ascii="Consolas" w:eastAsia="宋体" w:hAnsi="Consolas" w:cs="Consolas"/>
          <w:color w:val="5C5C5C"/>
          <w:sz w:val="18"/>
          <w:szCs w:val="18"/>
          <w:lang w:val="en-GB"/>
        </w:rPr>
        <w:t>P_C_HY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的调用。无入参参数，无返回值。</w:t>
      </w:r>
    </w:p>
    <w:p w14:paraId="7608DAC0" w14:textId="77777777" w:rsidR="00C70DFD" w:rsidRDefault="00C70DFD" w:rsidP="003811DC">
      <w:pPr>
        <w:rPr>
          <w:lang w:val="en-GB"/>
        </w:rPr>
      </w:pPr>
    </w:p>
    <w:p w14:paraId="4CBCEA04" w14:textId="39E8EC9F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="00271F9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="00271F9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="00271F93"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271F93" w:rsidRPr="006C5A8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="00271F9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XSQL_Function</w:t>
      </w:r>
      <w:proofErr w:type="spellEnd"/>
      <w:r w:rsidR="00271F93" w:rsidRPr="006C5A8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6A7572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284FA9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C5A8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84D78B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94DBE78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90ECAB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14:paraId="50D42540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F_C_HY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A5ECE0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97D4B67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addParam</w:t>
      </w:r>
      <w:proofErr w:type="spellEnd"/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C29C56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Return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F47B11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jdbcType</w:t>
      </w:r>
      <w:proofErr w:type="spellEnd"/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proofErr w:type="spellEnd"/>
      <w:proofErr w:type="gramEnd"/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jdbcType</w:t>
      </w:r>
      <w:proofErr w:type="spellEnd"/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21FD42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C5A8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gramStart"/>
      <w:r w:rsidRPr="006C5A8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this.$</w:t>
      </w:r>
      <w:proofErr w:type="spellStart"/>
      <w:proofErr w:type="gramEnd"/>
      <w:r w:rsidRPr="006C5A8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Type_OUT</w:t>
      </w:r>
      <w:proofErr w:type="spellEnd"/>
      <w:r w:rsidRPr="006C5A8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FDD520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addParam</w:t>
      </w:r>
      <w:proofErr w:type="spellEnd"/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E5F8AE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F81ECB3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625F6C" w14:textId="77777777" w:rsidR="00737DEB" w:rsidRPr="005B2D45" w:rsidRDefault="005B2D45" w:rsidP="006C5A81">
      <w:pPr>
        <w:rPr>
          <w:rFonts w:ascii="Consolas" w:eastAsia="宋体" w:hAnsi="Consolas" w:cs="Consolas"/>
          <w:color w:val="5C5C5C"/>
          <w:sz w:val="18"/>
          <w:szCs w:val="18"/>
          <w:lang w:val="en-GB"/>
        </w:rPr>
      </w:pPr>
      <w:r w:rsidRPr="005B2D45"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注：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函数</w:t>
      </w:r>
      <w:r>
        <w:rPr>
          <w:rFonts w:ascii="Consolas" w:eastAsia="宋体" w:hAnsi="Consolas" w:cs="Consolas"/>
          <w:color w:val="5C5C5C"/>
          <w:sz w:val="18"/>
          <w:szCs w:val="18"/>
          <w:lang w:val="en-GB"/>
        </w:rPr>
        <w:t>F_C_HY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的调用。无入参参数，函数返回</w:t>
      </w:r>
      <w:proofErr w:type="gramStart"/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值类型</w:t>
      </w:r>
      <w:proofErr w:type="gramEnd"/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为</w:t>
      </w:r>
      <w:r>
        <w:rPr>
          <w:rFonts w:ascii="Consolas" w:eastAsia="宋体" w:hAnsi="Consolas" w:cs="Consolas"/>
          <w:color w:val="5C5C5C"/>
          <w:sz w:val="18"/>
          <w:szCs w:val="18"/>
          <w:lang w:val="en-GB"/>
        </w:rPr>
        <w:t>VARCHAR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。</w:t>
      </w:r>
    </w:p>
    <w:p w14:paraId="36F3AE9E" w14:textId="77777777" w:rsidR="00737DEB" w:rsidRDefault="00737DEB" w:rsidP="003811DC">
      <w:pPr>
        <w:rPr>
          <w:lang w:val="en-GB"/>
        </w:rPr>
      </w:pPr>
    </w:p>
    <w:p w14:paraId="542D1F0B" w14:textId="77777777" w:rsidR="00271F93" w:rsidRDefault="00271F93" w:rsidP="00271F93">
      <w:pPr>
        <w:rPr>
          <w:lang w:val="en-GB"/>
        </w:rPr>
      </w:pP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调用代码如下：</w:t>
      </w:r>
    </w:p>
    <w:p w14:paraId="620CCB13" w14:textId="719CD771" w:rsidR="00271F93" w:rsidRPr="004D5E3F" w:rsidRDefault="00793D8C" w:rsidP="00793D8C">
      <w:pPr>
        <w:numPr>
          <w:ilvl w:val="0"/>
          <w:numId w:val="9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   </w:t>
      </w:r>
      <w:proofErr w:type="spellStart"/>
      <w:r w:rsidR="00271F93"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</w:t>
      </w:r>
      <w:proofErr w:type="spellEnd"/>
      <w:r w:rsidR="00271F93"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= </w:t>
      </w:r>
      <w:proofErr w:type="spellStart"/>
      <w:r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XJava.getXSQL</w:t>
      </w:r>
      <w:proofErr w:type="spellEnd"/>
      <w:r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</w:t>
      </w:r>
      <w:r w:rsidR="00271F93"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"XML</w:t>
      </w:r>
      <w:r w:rsidR="00271F93"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文件中配置</w:t>
      </w:r>
      <w:r w:rsidR="00271F93"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ID"</w:t>
      </w:r>
      <w:r w:rsidR="00271F93"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="00271F93"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FD78F31" w14:textId="44BDEB89" w:rsidR="00271F93" w:rsidRPr="004D5E3F" w:rsidRDefault="00793D8C" w:rsidP="00271F93">
      <w:pPr>
        <w:numPr>
          <w:ilvl w:val="0"/>
          <w:numId w:val="9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Object</w:t>
      </w:r>
      <w:r w:rsidR="00271F93"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="00271F93"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v_Datas</w:t>
      </w:r>
      <w:proofErr w:type="spellEnd"/>
      <w:r w:rsidR="00271F93"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="00271F93"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</w:t>
      </w:r>
      <w:r w:rsidRPr="00793D8C">
        <w:rPr>
          <w:rFonts w:ascii="Consolas" w:eastAsia="宋体" w:hAnsi="Consolas" w:cs="Consolas"/>
          <w:b/>
          <w:color w:val="FF0000"/>
          <w:sz w:val="18"/>
          <w:szCs w:val="18"/>
          <w:bdr w:val="none" w:sz="0" w:space="0" w:color="auto" w:frame="1"/>
        </w:rPr>
        <w:t>call</w:t>
      </w:r>
      <w:proofErr w:type="spellEnd"/>
      <w:r w:rsidR="00271F93"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="00271F93"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查询参数的</w:t>
      </w:r>
      <w:proofErr w:type="gramStart"/>
      <w:r w:rsidR="00271F93"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值对象</w:t>
      </w:r>
      <w:proofErr w:type="gramEnd"/>
      <w:r w:rsidR="00271F93"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或</w:t>
      </w:r>
      <w:r w:rsidR="00271F93"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Map</w:t>
      </w:r>
      <w:r w:rsidR="00271F93"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="00271F93"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2B9D04DF" w14:textId="7A9925AA" w:rsidR="00271F93" w:rsidRPr="004D5E3F" w:rsidRDefault="00793D8C" w:rsidP="00271F93">
      <w:pPr>
        <w:numPr>
          <w:ilvl w:val="0"/>
          <w:numId w:val="9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调用存储过程、函数用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  <w:lang w:val="en-GB"/>
        </w:rPr>
        <w:t>call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  <w:lang w:val="en-GB"/>
        </w:rPr>
        <w:t>方法，与查询、插入、更新和删除的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  <w:lang w:val="en-GB"/>
        </w:rPr>
        <w:t>XSQL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  <w:lang w:val="en-GB"/>
        </w:rPr>
        <w:t>执行方法不同。</w:t>
      </w:r>
    </w:p>
    <w:p w14:paraId="4B353B34" w14:textId="77777777" w:rsidR="00271F93" w:rsidRPr="00271F93" w:rsidRDefault="00271F93" w:rsidP="003811DC"/>
    <w:p w14:paraId="630829B7" w14:textId="77777777" w:rsidR="00271F93" w:rsidRPr="00B620BD" w:rsidRDefault="00271F93" w:rsidP="003811DC">
      <w:pPr>
        <w:rPr>
          <w:lang w:val="en-GB"/>
        </w:rPr>
      </w:pPr>
    </w:p>
    <w:p w14:paraId="3F713E63" w14:textId="77777777" w:rsidR="00B620BD" w:rsidRDefault="00B620BD" w:rsidP="003811DC">
      <w:pPr>
        <w:rPr>
          <w:lang w:val="en-GB"/>
        </w:rPr>
      </w:pPr>
    </w:p>
    <w:p w14:paraId="76733D72" w14:textId="77777777" w:rsidR="00B620BD" w:rsidRPr="00BF7290" w:rsidRDefault="00B620BD" w:rsidP="00B620BD">
      <w:pPr>
        <w:pStyle w:val="1"/>
        <w:rPr>
          <w:lang w:val="en-GB"/>
        </w:rPr>
      </w:pPr>
      <w:bookmarkStart w:id="55" w:name="_Toc103776053"/>
      <w:r>
        <w:t>XSQL</w:t>
      </w:r>
      <w:r>
        <w:rPr>
          <w:rFonts w:hint="eastAsia"/>
        </w:rPr>
        <w:t>存储过程及函数</w:t>
      </w:r>
      <w:r w:rsidR="003754DE">
        <w:rPr>
          <w:rFonts w:hint="eastAsia"/>
        </w:rPr>
        <w:t>（带参数的）</w:t>
      </w:r>
      <w:bookmarkEnd w:id="55"/>
    </w:p>
    <w:p w14:paraId="3E092451" w14:textId="77777777" w:rsidR="001D486A" w:rsidRDefault="00CB26F4" w:rsidP="003811DC">
      <w:pPr>
        <w:rPr>
          <w:lang w:val="en-GB"/>
        </w:rPr>
      </w:pPr>
      <w:r>
        <w:rPr>
          <w:rFonts w:hint="eastAsia"/>
          <w:lang w:val="en-GB"/>
        </w:rPr>
        <w:t>带参数的相对复杂一点儿。</w:t>
      </w:r>
    </w:p>
    <w:p w14:paraId="7FC31276" w14:textId="77777777" w:rsidR="00B620BD" w:rsidRDefault="001D486A" w:rsidP="003811DC">
      <w:pPr>
        <w:rPr>
          <w:lang w:val="en-GB"/>
        </w:rPr>
      </w:pPr>
      <w:r>
        <w:rPr>
          <w:rFonts w:hint="eastAsia"/>
          <w:lang w:val="en-GB"/>
        </w:rPr>
        <w:t>此</w:t>
      </w:r>
      <w:r w:rsidR="00F220CC">
        <w:rPr>
          <w:rFonts w:hint="eastAsia"/>
          <w:lang w:val="en-GB"/>
        </w:rPr>
        <w:t>功能，在掌握轻量级</w:t>
      </w:r>
      <w:r w:rsidR="00F220CC">
        <w:rPr>
          <w:rFonts w:hint="eastAsia"/>
          <w:lang w:val="en-GB"/>
        </w:rPr>
        <w:t>ETL</w:t>
      </w:r>
      <w:r w:rsidR="00F220CC">
        <w:rPr>
          <w:rFonts w:hint="eastAsia"/>
          <w:lang w:val="en-GB"/>
        </w:rPr>
        <w:t>的</w:t>
      </w:r>
      <w:r w:rsidR="00F220CC">
        <w:rPr>
          <w:rFonts w:hint="eastAsia"/>
          <w:lang w:val="en-GB"/>
        </w:rPr>
        <w:t>XSQL</w:t>
      </w:r>
      <w:r w:rsidR="00F220CC">
        <w:rPr>
          <w:rFonts w:hint="eastAsia"/>
          <w:lang w:val="en-GB"/>
        </w:rPr>
        <w:t>组</w:t>
      </w:r>
      <w:r w:rsidR="00BD1CFB">
        <w:rPr>
          <w:rFonts w:hint="eastAsia"/>
          <w:lang w:val="en-GB"/>
        </w:rPr>
        <w:t>（</w:t>
      </w:r>
      <w:proofErr w:type="spellStart"/>
      <w:r w:rsidR="00BD1CFB">
        <w:rPr>
          <w:lang w:val="en-GB"/>
        </w:rPr>
        <w:t>XSQLGroup</w:t>
      </w:r>
      <w:proofErr w:type="spellEnd"/>
      <w:r w:rsidR="00BD1CFB">
        <w:rPr>
          <w:rFonts w:hint="eastAsia"/>
          <w:lang w:val="en-GB"/>
        </w:rPr>
        <w:t>）</w:t>
      </w:r>
      <w:r w:rsidR="00F220CC">
        <w:rPr>
          <w:rFonts w:hint="eastAsia"/>
          <w:lang w:val="en-GB"/>
        </w:rPr>
        <w:t>功能后，几乎不怎么用了</w:t>
      </w:r>
      <w:r w:rsidR="00F65D30">
        <w:rPr>
          <w:rFonts w:hint="eastAsia"/>
          <w:lang w:val="en-GB"/>
        </w:rPr>
        <w:t>，</w:t>
      </w:r>
      <w:r w:rsidR="00F220CC">
        <w:rPr>
          <w:rFonts w:hint="eastAsia"/>
          <w:lang w:val="en-GB"/>
        </w:rPr>
        <w:t>所以配置写法上优化的少了些。</w:t>
      </w:r>
    </w:p>
    <w:p w14:paraId="79A82D4D" w14:textId="77777777" w:rsidR="007D40F4" w:rsidRDefault="007D40F4" w:rsidP="003811DC">
      <w:pPr>
        <w:rPr>
          <w:lang w:val="en-GB"/>
        </w:rPr>
      </w:pPr>
    </w:p>
    <w:p w14:paraId="43DEEDAA" w14:textId="77777777" w:rsidR="007D40F4" w:rsidRDefault="007D40F4" w:rsidP="007D40F4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5A5074FD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A4ECC5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1C19C1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11D7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14F94D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5ACBFEF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存储过程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P/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函数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的类型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4C202B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67B047D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存储过程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/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函数的名称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67F458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715B202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proofErr w:type="gramEnd"/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添加输入类型的参数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5AA8A0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addParam</w:t>
      </w:r>
      <w:proofErr w:type="spellEnd"/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040147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参数名称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B1E400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jdbcType</w:t>
      </w:r>
      <w:proofErr w:type="spellEnd"/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参数类型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jdbcType</w:t>
      </w:r>
      <w:proofErr w:type="spellEnd"/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</w:t>
      </w:r>
    </w:p>
    <w:p w14:paraId="1E849A5C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proofErr w:type="gramStart"/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proofErr w:type="gramEnd"/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默认为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IN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参数，所以可以没有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&lt;type&gt;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节点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228467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addParam</w:t>
      </w:r>
      <w:proofErr w:type="spellEnd"/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3E3A1D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9482415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F9D0048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proofErr w:type="gramEnd"/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添加输出类型的参数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20D55F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addParam</w:t>
      </w:r>
      <w:proofErr w:type="spellEnd"/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A68A3C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参数名称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11E8C6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jdbcType</w:t>
      </w:r>
      <w:proofErr w:type="spellEnd"/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参数类型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jdbcType</w:t>
      </w:r>
      <w:proofErr w:type="spellEnd"/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1BF0FD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OUT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F8D388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addParam</w:t>
      </w:r>
      <w:proofErr w:type="spellEnd"/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D7D607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14:paraId="2E3AD1A4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89473D" w14:textId="77777777" w:rsidR="00926FF4" w:rsidRDefault="00926FF4" w:rsidP="003811DC">
      <w:pPr>
        <w:rPr>
          <w:lang w:val="en-GB"/>
        </w:rPr>
      </w:pPr>
    </w:p>
    <w:p w14:paraId="2A7EADA7" w14:textId="77777777" w:rsidR="000B26ED" w:rsidRDefault="000B26ED" w:rsidP="003811DC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58D8A5E0" w14:textId="77777777" w:rsidR="000B26ED" w:rsidRDefault="00F90BB4" w:rsidP="004E258E">
      <w:pPr>
        <w:pStyle w:val="aff5"/>
        <w:numPr>
          <w:ilvl w:val="0"/>
          <w:numId w:val="68"/>
        </w:numPr>
        <w:ind w:firstLineChars="0"/>
        <w:rPr>
          <w:lang w:val="en-GB"/>
        </w:rPr>
      </w:pPr>
      <w:r>
        <w:rPr>
          <w:lang w:val="en-GB"/>
        </w:rPr>
        <w:t>&lt;type&gt;</w:t>
      </w:r>
      <w:r>
        <w:rPr>
          <w:rFonts w:hint="eastAsia"/>
          <w:lang w:val="en-GB"/>
        </w:rPr>
        <w:t>节点：通过它标记出参数是输入类的参数，还是输出类的参数。</w:t>
      </w:r>
      <w:r w:rsidR="00234BA8">
        <w:rPr>
          <w:rFonts w:hint="eastAsia"/>
          <w:lang w:val="en-GB"/>
        </w:rPr>
        <w:t>默认值</w:t>
      </w:r>
      <w:r w:rsidR="00234BA8">
        <w:rPr>
          <w:rFonts w:hint="eastAsia"/>
          <w:lang w:val="en-GB"/>
        </w:rPr>
        <w:t xml:space="preserve"> </w:t>
      </w:r>
      <w:r w:rsidR="00234BA8">
        <w:rPr>
          <w:rFonts w:hint="eastAsia"/>
          <w:lang w:val="en-GB"/>
        </w:rPr>
        <w:t>为：</w:t>
      </w:r>
      <w:r w:rsidR="00234BA8">
        <w:rPr>
          <w:lang w:val="en-GB"/>
        </w:rPr>
        <w:t>IN</w:t>
      </w:r>
      <w:r w:rsidR="00234BA8">
        <w:rPr>
          <w:rFonts w:hint="eastAsia"/>
          <w:lang w:val="en-GB"/>
        </w:rPr>
        <w:t>，输入类的参数。</w:t>
      </w:r>
      <w:r w:rsidR="003429B4">
        <w:rPr>
          <w:rFonts w:hint="eastAsia"/>
          <w:lang w:val="en-GB"/>
        </w:rPr>
        <w:t>此节点有三个可选值</w:t>
      </w:r>
    </w:p>
    <w:p w14:paraId="0A6063C9" w14:textId="77777777" w:rsidR="003429B4" w:rsidRDefault="003429B4" w:rsidP="004E258E">
      <w:pPr>
        <w:pStyle w:val="aff5"/>
        <w:numPr>
          <w:ilvl w:val="1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I</w:t>
      </w:r>
      <w:r>
        <w:rPr>
          <w:lang w:val="en-GB"/>
        </w:rPr>
        <w:t xml:space="preserve">N </w:t>
      </w:r>
      <w:r>
        <w:rPr>
          <w:lang w:val="en-GB"/>
        </w:rPr>
        <w:t>：</w:t>
      </w:r>
      <w:r>
        <w:rPr>
          <w:rFonts w:hint="eastAsia"/>
          <w:lang w:val="en-GB"/>
        </w:rPr>
        <w:t>输入类型。</w:t>
      </w:r>
    </w:p>
    <w:p w14:paraId="2EE0CE97" w14:textId="77777777" w:rsidR="003429B4" w:rsidRDefault="003429B4" w:rsidP="004E258E">
      <w:pPr>
        <w:pStyle w:val="aff5"/>
        <w:numPr>
          <w:ilvl w:val="1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OUT</w:t>
      </w:r>
      <w:r>
        <w:rPr>
          <w:rFonts w:hint="eastAsia"/>
          <w:lang w:val="en-GB"/>
        </w:rPr>
        <w:t>：输出类型。</w:t>
      </w:r>
    </w:p>
    <w:p w14:paraId="01625605" w14:textId="77777777" w:rsidR="003429B4" w:rsidRDefault="001343B5" w:rsidP="004E258E">
      <w:pPr>
        <w:pStyle w:val="aff5"/>
        <w:numPr>
          <w:ilvl w:val="1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IN OUT</w:t>
      </w:r>
      <w:r>
        <w:rPr>
          <w:rFonts w:hint="eastAsia"/>
          <w:lang w:val="en-GB"/>
        </w:rPr>
        <w:t>：输入输出类型。</w:t>
      </w:r>
    </w:p>
    <w:p w14:paraId="348AA528" w14:textId="77777777" w:rsidR="00234BA8" w:rsidRDefault="00F1327C" w:rsidP="004E258E">
      <w:pPr>
        <w:pStyle w:val="aff5"/>
        <w:numPr>
          <w:ilvl w:val="0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name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节点为参数名称，与占位符同义，但不用前加冒号。</w:t>
      </w:r>
    </w:p>
    <w:p w14:paraId="45EEB0DF" w14:textId="77777777" w:rsidR="00F1327C" w:rsidRDefault="00BD4FFE" w:rsidP="004E258E">
      <w:pPr>
        <w:pStyle w:val="aff5"/>
        <w:numPr>
          <w:ilvl w:val="0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proofErr w:type="spellStart"/>
      <w:r>
        <w:rPr>
          <w:lang w:val="en-GB"/>
        </w:rPr>
        <w:t>jdbcType</w:t>
      </w:r>
      <w:proofErr w:type="spellEnd"/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节点为参数类型</w:t>
      </w:r>
      <w:r w:rsidR="00725795">
        <w:rPr>
          <w:rFonts w:hint="eastAsia"/>
          <w:lang w:val="en-GB"/>
        </w:rPr>
        <w:t>。</w:t>
      </w:r>
    </w:p>
    <w:p w14:paraId="710428F9" w14:textId="77777777" w:rsidR="00725795" w:rsidRPr="00725795" w:rsidRDefault="00725795" w:rsidP="004E258E">
      <w:pPr>
        <w:pStyle w:val="aff5"/>
        <w:numPr>
          <w:ilvl w:val="1"/>
          <w:numId w:val="68"/>
        </w:numPr>
        <w:ind w:firstLineChars="0"/>
        <w:rPr>
          <w:lang w:val="en-GB"/>
        </w:rPr>
      </w:pPr>
      <w:r w:rsidRPr="00725795">
        <w:rPr>
          <w:lang w:val="en-GB"/>
        </w:rPr>
        <w:t>当为输入类型参数时，</w:t>
      </w:r>
      <w:proofErr w:type="spellStart"/>
      <w:r w:rsidRPr="00725795">
        <w:rPr>
          <w:lang w:val="en-GB"/>
        </w:rPr>
        <w:t>jdbcType</w:t>
      </w:r>
      <w:proofErr w:type="spellEnd"/>
      <w:r w:rsidRPr="00725795">
        <w:rPr>
          <w:lang w:val="en-GB"/>
        </w:rPr>
        <w:t xml:space="preserve"> = string </w:t>
      </w:r>
      <w:r w:rsidRPr="00725795">
        <w:rPr>
          <w:lang w:val="en-GB"/>
        </w:rPr>
        <w:t>，转为</w:t>
      </w:r>
      <w:r w:rsidRPr="00725795">
        <w:rPr>
          <w:lang w:val="en-GB"/>
        </w:rPr>
        <w:t xml:space="preserve"> </w:t>
      </w:r>
      <w:proofErr w:type="spellStart"/>
      <w:r w:rsidRPr="00725795">
        <w:rPr>
          <w:lang w:val="en-GB"/>
        </w:rPr>
        <w:t>setParamMethod</w:t>
      </w:r>
      <w:proofErr w:type="spellEnd"/>
      <w:r w:rsidRPr="00725795">
        <w:rPr>
          <w:lang w:val="en-GB"/>
        </w:rPr>
        <w:t xml:space="preserve"> = </w:t>
      </w:r>
      <w:proofErr w:type="spellStart"/>
      <w:r w:rsidRPr="00725795">
        <w:rPr>
          <w:lang w:val="en-GB"/>
        </w:rPr>
        <w:t>CallableStatement.setString</w:t>
      </w:r>
      <w:proofErr w:type="spellEnd"/>
      <w:r w:rsidRPr="00725795">
        <w:rPr>
          <w:lang w:val="en-GB"/>
        </w:rPr>
        <w:t xml:space="preserve">(int ,String) </w:t>
      </w:r>
      <w:r w:rsidRPr="00725795">
        <w:rPr>
          <w:lang w:val="en-GB"/>
        </w:rPr>
        <w:t>方法。</w:t>
      </w:r>
    </w:p>
    <w:p w14:paraId="47A4C567" w14:textId="77777777" w:rsidR="00725795" w:rsidRPr="00F90BB4" w:rsidRDefault="00725795" w:rsidP="004E258E">
      <w:pPr>
        <w:pStyle w:val="aff5"/>
        <w:numPr>
          <w:ilvl w:val="1"/>
          <w:numId w:val="68"/>
        </w:numPr>
        <w:ind w:firstLineChars="0"/>
        <w:rPr>
          <w:lang w:val="en-GB"/>
        </w:rPr>
      </w:pPr>
      <w:r w:rsidRPr="00725795">
        <w:rPr>
          <w:lang w:val="en-GB"/>
        </w:rPr>
        <w:t>当为输出类型参数时，</w:t>
      </w:r>
      <w:proofErr w:type="spellStart"/>
      <w:r w:rsidRPr="00725795">
        <w:rPr>
          <w:lang w:val="en-GB"/>
        </w:rPr>
        <w:t>jdbcType</w:t>
      </w:r>
      <w:proofErr w:type="spellEnd"/>
      <w:r w:rsidRPr="00725795">
        <w:rPr>
          <w:lang w:val="en-GB"/>
        </w:rPr>
        <w:t xml:space="preserve"> = </w:t>
      </w:r>
      <w:proofErr w:type="spellStart"/>
      <w:r w:rsidRPr="00725795">
        <w:rPr>
          <w:lang w:val="en-GB"/>
        </w:rPr>
        <w:t>java.sql.Types.VARCHAR</w:t>
      </w:r>
      <w:proofErr w:type="spellEnd"/>
      <w:r w:rsidRPr="00725795">
        <w:rPr>
          <w:lang w:val="en-GB"/>
        </w:rPr>
        <w:t xml:space="preserve"> </w:t>
      </w:r>
      <w:r w:rsidRPr="00725795">
        <w:rPr>
          <w:lang w:val="en-GB"/>
        </w:rPr>
        <w:t>，转为</w:t>
      </w:r>
      <w:r w:rsidRPr="00725795">
        <w:rPr>
          <w:lang w:val="en-GB"/>
        </w:rPr>
        <w:t xml:space="preserve"> </w:t>
      </w:r>
      <w:proofErr w:type="spellStart"/>
      <w:r w:rsidRPr="00725795">
        <w:rPr>
          <w:lang w:val="en-GB"/>
        </w:rPr>
        <w:t>jdbcTypeID</w:t>
      </w:r>
      <w:proofErr w:type="spellEnd"/>
      <w:r w:rsidRPr="00725795">
        <w:rPr>
          <w:lang w:val="en-GB"/>
        </w:rPr>
        <w:t xml:space="preserve"> = 12 </w:t>
      </w:r>
      <w:r w:rsidRPr="00725795">
        <w:rPr>
          <w:lang w:val="en-GB"/>
        </w:rPr>
        <w:t>。</w:t>
      </w:r>
    </w:p>
    <w:p w14:paraId="1735DE75" w14:textId="77777777" w:rsidR="00B620BD" w:rsidRDefault="00B620BD" w:rsidP="003811DC">
      <w:pPr>
        <w:rPr>
          <w:lang w:val="en-GB"/>
        </w:rPr>
      </w:pPr>
    </w:p>
    <w:p w14:paraId="08A3E069" w14:textId="77777777" w:rsidR="00305559" w:rsidRPr="003863F9" w:rsidRDefault="00305559" w:rsidP="00305559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11E4CE93" w14:textId="77777777"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</w:pPr>
      <w:proofErr w:type="gramStart"/>
      <w:r w:rsidRPr="006F030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&lt;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!--</w:t>
      </w:r>
      <w:proofErr w:type="gramEnd"/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Pr="006F030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调用存储过程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</w:t>
      </w:r>
      <w:r w:rsidRPr="006F030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&gt;</w:t>
      </w:r>
    </w:p>
    <w:p w14:paraId="11D59A3F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XSQL_Call_Procedure</w:t>
      </w:r>
      <w:proofErr w:type="spellEnd"/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8B293E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BA1EDE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3F0158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E234683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54FC9D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96BD19A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P_C_HY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54CE1F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874588C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proofErr w:type="gramEnd"/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添加输入类型的参数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75D22B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addParam</w:t>
      </w:r>
      <w:proofErr w:type="spellEnd"/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0C9742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&lt;/name&gt;&lt;jdbcType&gt;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</w:t>
      </w:r>
    </w:p>
    <w:p w14:paraId="17139E70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proofErr w:type="gramEnd"/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默认为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IN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参数，所以可以没有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B1F20C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addParam</w:t>
      </w:r>
      <w:proofErr w:type="spellEnd"/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9F9B83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D1DD2AC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addParam</w:t>
      </w:r>
      <w:proofErr w:type="spellEnd"/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27E168" w14:textId="77777777" w:rsidR="005A4BB1" w:rsidRPr="005A4BB1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proofErr w:type="spellStart"/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proofErr w:type="spellEnd"/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50FF3337" w14:textId="77777777" w:rsidR="000E57D4" w:rsidRPr="000E57D4" w:rsidRDefault="005A4BB1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jdbcType</w:t>
      </w:r>
      <w:proofErr w:type="spellEnd"/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jdbcType</w:t>
      </w:r>
      <w:proofErr w:type="spellEnd"/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14:paraId="695C9620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</w:t>
      </w:r>
      <w:proofErr w:type="gramStart"/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proofErr w:type="gramEnd"/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1 --&gt;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F83EF7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addParam</w:t>
      </w:r>
      <w:proofErr w:type="spellEnd"/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944E71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1920E2F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addParam</w:t>
      </w:r>
      <w:proofErr w:type="spellEnd"/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36DF57" w14:textId="77777777" w:rsidR="005A4BB1" w:rsidRPr="005A4BB1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6322E445" w14:textId="77777777" w:rsidR="000E57D4" w:rsidRPr="000E57D4" w:rsidRDefault="005A4BB1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jdbcType</w:t>
      </w:r>
      <w:proofErr w:type="spellEnd"/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jdbcType</w:t>
      </w:r>
      <w:proofErr w:type="spellEnd"/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14:paraId="4C9C244D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gramStart"/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this.$</w:t>
      </w:r>
      <w:proofErr w:type="spellStart"/>
      <w:proofErr w:type="gramEnd"/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Type_IN</w:t>
      </w:r>
      <w:proofErr w:type="spellEnd"/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2 --&gt;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2973C5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addParam</w:t>
      </w:r>
      <w:proofErr w:type="spellEnd"/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4AFF37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A2DD918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addParam</w:t>
      </w:r>
      <w:proofErr w:type="spellEnd"/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EE27B7" w14:textId="77777777" w:rsidR="005A4BB1" w:rsidRPr="005A4BB1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1A766196" w14:textId="77777777" w:rsidR="000E57D4" w:rsidRPr="000E57D4" w:rsidRDefault="005A4BB1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jdbcType</w:t>
      </w:r>
      <w:proofErr w:type="spellEnd"/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INT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jdbcType</w:t>
      </w:r>
      <w:proofErr w:type="spellEnd"/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14:paraId="4A8A839E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gramStart"/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param.$</w:t>
      </w:r>
      <w:proofErr w:type="spellStart"/>
      <w:proofErr w:type="gramEnd"/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Type_IN</w:t>
      </w:r>
      <w:proofErr w:type="spellEnd"/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3 --&gt;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E83338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addParam</w:t>
      </w:r>
      <w:proofErr w:type="spellEnd"/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01B79E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5EE2527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proofErr w:type="gramEnd"/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添加输出类型的参数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1433A4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addParam</w:t>
      </w:r>
      <w:proofErr w:type="spellEnd"/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0DF8C3" w14:textId="77777777"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cursor01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390D370B" w14:textId="77777777"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jdbcType</w:t>
      </w:r>
      <w:proofErr w:type="spellEnd"/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oracle.jdbc.OracleTypes.CURSOR</w:t>
      </w:r>
      <w:proofErr w:type="spellEnd"/>
      <w:proofErr w:type="gramEnd"/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jdbcType</w:t>
      </w:r>
      <w:proofErr w:type="spellEnd"/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14:paraId="4B05718B" w14:textId="77777777"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OUT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E1C574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addParam</w:t>
      </w:r>
      <w:proofErr w:type="spellEnd"/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60B275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2AAF8A3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addParam</w:t>
      </w:r>
      <w:proofErr w:type="spellEnd"/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115FA8" w14:textId="77777777"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proofErr w:type="spellStart"/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proofErr w:type="spellEnd"/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198F6CBA" w14:textId="77777777"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jdbcType</w:t>
      </w:r>
      <w:proofErr w:type="spellEnd"/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proofErr w:type="spellEnd"/>
      <w:proofErr w:type="gramEnd"/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jdbcType</w:t>
      </w:r>
      <w:proofErr w:type="spellEnd"/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14:paraId="2E4AD3FE" w14:textId="77777777"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gramStart"/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this.$</w:t>
      </w:r>
      <w:proofErr w:type="spellStart"/>
      <w:proofErr w:type="gramEnd"/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Type_OUT</w:t>
      </w:r>
      <w:proofErr w:type="spellEnd"/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B38880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addParam</w:t>
      </w:r>
      <w:proofErr w:type="spellEnd"/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884615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FF55438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addParam</w:t>
      </w:r>
      <w:proofErr w:type="spellEnd"/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ACB1D9" w14:textId="77777777"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proofErr w:type="spellStart"/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proofErr w:type="spellEnd"/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192FB2F1" w14:textId="77777777"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jdbcType</w:t>
      </w:r>
      <w:proofErr w:type="spellEnd"/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proofErr w:type="spellEnd"/>
      <w:proofErr w:type="gramEnd"/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jdbcType</w:t>
      </w:r>
      <w:proofErr w:type="spellEnd"/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14:paraId="55F08A9C" w14:textId="77777777"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gramStart"/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this.$</w:t>
      </w:r>
      <w:proofErr w:type="spellStart"/>
      <w:proofErr w:type="gramEnd"/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Type_OUT</w:t>
      </w:r>
      <w:proofErr w:type="spellEnd"/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027252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addParam</w:t>
      </w:r>
      <w:proofErr w:type="spellEnd"/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E859A0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CC344E9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addParam</w:t>
      </w:r>
      <w:proofErr w:type="spellEnd"/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378D29" w14:textId="77777777"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402F5B06" w14:textId="77777777"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jdbcType</w:t>
      </w:r>
      <w:proofErr w:type="spellEnd"/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proofErr w:type="spellEnd"/>
      <w:proofErr w:type="gramEnd"/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jdbcType</w:t>
      </w:r>
      <w:proofErr w:type="spellEnd"/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14:paraId="73C3DC34" w14:textId="77777777"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gramStart"/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this.$</w:t>
      </w:r>
      <w:proofErr w:type="spellStart"/>
      <w:proofErr w:type="gramEnd"/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Type_OUT</w:t>
      </w:r>
      <w:proofErr w:type="spellEnd"/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E3ADBA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addParam</w:t>
      </w:r>
      <w:proofErr w:type="spellEnd"/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8C95B5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4581221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addParam</w:t>
      </w:r>
      <w:proofErr w:type="spellEnd"/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BC3981" w14:textId="77777777"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1CF6E893" w14:textId="77777777"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jdbcType</w:t>
      </w:r>
      <w:proofErr w:type="spellEnd"/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java.sql.Types.INTEGER</w:t>
      </w:r>
      <w:proofErr w:type="spellEnd"/>
      <w:proofErr w:type="gramEnd"/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jdbcType</w:t>
      </w:r>
      <w:proofErr w:type="spellEnd"/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14:paraId="474519A8" w14:textId="77777777"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gramStart"/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this.$</w:t>
      </w:r>
      <w:proofErr w:type="spellStart"/>
      <w:proofErr w:type="gramEnd"/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Type_OUT</w:t>
      </w:r>
      <w:proofErr w:type="spellEnd"/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F61C18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addParam</w:t>
      </w:r>
      <w:proofErr w:type="spellEnd"/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A0AB4C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AD84FA2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73EF90" w14:textId="77777777" w:rsidR="00305559" w:rsidRDefault="00305559" w:rsidP="000E57D4">
      <w:pPr>
        <w:rPr>
          <w:lang w:val="en-GB"/>
        </w:rPr>
      </w:pPr>
    </w:p>
    <w:p w14:paraId="15BA4EF1" w14:textId="77777777" w:rsidR="006F030E" w:rsidRDefault="006F030E" w:rsidP="000E57D4">
      <w:pPr>
        <w:rPr>
          <w:lang w:val="en-GB"/>
        </w:rPr>
      </w:pPr>
    </w:p>
    <w:p w14:paraId="27732F0C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proofErr w:type="gramStart"/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proofErr w:type="gramEnd"/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调用函数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E09B61" w14:textId="1A6F51F5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proofErr w:type="gramStart"/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proofErr w:type="gramEnd"/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注意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Oracle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的函数返回类型为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Boolean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是无</w:t>
      </w:r>
      <w:r w:rsidR="004064F9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须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注册的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B59EAC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XSQL_Call_Function</w:t>
      </w:r>
      <w:proofErr w:type="spellEnd"/>
      <w:r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94FC6E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A500E4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2031A1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21C9845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0A8467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4864E7D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F_C_HY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7E00FA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FF8627D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proofErr w:type="gramEnd"/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先添加函数返回值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E75649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addParam</w:t>
      </w:r>
      <w:proofErr w:type="spellEnd"/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3E6188C" w14:textId="77777777"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Return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4D48673C" w14:textId="77777777"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jdbcType</w:t>
      </w:r>
      <w:proofErr w:type="spellEnd"/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proofErr w:type="spellEnd"/>
      <w:proofErr w:type="gramEnd"/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jdbcType</w:t>
      </w:r>
      <w:proofErr w:type="spellEnd"/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14:paraId="6DAD415C" w14:textId="77777777"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gramStart"/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this.$</w:t>
      </w:r>
      <w:proofErr w:type="spellStart"/>
      <w:proofErr w:type="gramEnd"/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Type_OUT</w:t>
      </w:r>
      <w:proofErr w:type="spellEnd"/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2AB15B16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addParam</w:t>
      </w:r>
      <w:proofErr w:type="spellEnd"/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002DC9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EE96D35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proofErr w:type="gramEnd"/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添加输入类型的参数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0F6764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addParam</w:t>
      </w:r>
      <w:proofErr w:type="spellEnd"/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FE38B4" w14:textId="77777777"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proofErr w:type="spellStart"/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proofErr w:type="spellEnd"/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04D20EE9" w14:textId="77777777"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jdbcType</w:t>
      </w:r>
      <w:proofErr w:type="spellEnd"/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jdbcType</w:t>
      </w:r>
      <w:proofErr w:type="spellEnd"/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</w:t>
      </w:r>
    </w:p>
    <w:p w14:paraId="0992B8FF" w14:textId="77777777"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proofErr w:type="gramEnd"/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默认为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IN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参数，所以可以没有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CFB287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addParam</w:t>
      </w:r>
      <w:proofErr w:type="spellEnd"/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00BF1C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2B05562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addParam</w:t>
      </w:r>
      <w:proofErr w:type="spellEnd"/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C883FE" w14:textId="77777777"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proofErr w:type="spellStart"/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proofErr w:type="spellEnd"/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247C76A0" w14:textId="77777777"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jdbcType</w:t>
      </w:r>
      <w:proofErr w:type="spellEnd"/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jdbcType</w:t>
      </w:r>
      <w:proofErr w:type="spellEnd"/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14:paraId="55DF9950" w14:textId="77777777"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proofErr w:type="gramStart"/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proofErr w:type="gramEnd"/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1 --&gt;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096CF2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addParam</w:t>
      </w:r>
      <w:proofErr w:type="spellEnd"/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A58CC7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C169AB7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addParam</w:t>
      </w:r>
      <w:proofErr w:type="spellEnd"/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3A31F4" w14:textId="77777777"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459B1E74" w14:textId="77777777"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jdbcType</w:t>
      </w:r>
      <w:proofErr w:type="spellEnd"/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jdbcType</w:t>
      </w:r>
      <w:proofErr w:type="spellEnd"/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14:paraId="6AEC268C" w14:textId="77777777"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gramStart"/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this.$</w:t>
      </w:r>
      <w:proofErr w:type="spellStart"/>
      <w:proofErr w:type="gramEnd"/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Type_IN</w:t>
      </w:r>
      <w:proofErr w:type="spellEnd"/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2 --&gt;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8FC3F9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addParam</w:t>
      </w:r>
      <w:proofErr w:type="spellEnd"/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5DC55B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668F9BD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addParam</w:t>
      </w:r>
      <w:proofErr w:type="spellEnd"/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41D085" w14:textId="77777777"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5BE93C22" w14:textId="77777777"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jdbcType</w:t>
      </w:r>
      <w:proofErr w:type="spellEnd"/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INT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jdbcType</w:t>
      </w:r>
      <w:proofErr w:type="spellEnd"/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14:paraId="1DB4B893" w14:textId="77777777"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gramStart"/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param.$</w:t>
      </w:r>
      <w:proofErr w:type="spellStart"/>
      <w:proofErr w:type="gramEnd"/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Type_IN</w:t>
      </w:r>
      <w:proofErr w:type="spellEnd"/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3 --&gt;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19992C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addParam</w:t>
      </w:r>
      <w:proofErr w:type="spellEnd"/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16088C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652BB5A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proofErr w:type="gramEnd"/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添加输出类型的参数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EA3308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addParam</w:t>
      </w:r>
      <w:proofErr w:type="spellEnd"/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B46A63" w14:textId="77777777"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cursor01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39621F72" w14:textId="77777777"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jdbcType</w:t>
      </w:r>
      <w:proofErr w:type="spellEnd"/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oracle.jdbc.OracleTypes.CURSOR</w:t>
      </w:r>
      <w:proofErr w:type="spellEnd"/>
      <w:proofErr w:type="gramEnd"/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jdbcType</w:t>
      </w:r>
      <w:proofErr w:type="spellEnd"/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14:paraId="045D3D32" w14:textId="77777777"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OUT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016668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addParam</w:t>
      </w:r>
      <w:proofErr w:type="spellEnd"/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C262F2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45ABC7A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addParam</w:t>
      </w:r>
      <w:proofErr w:type="spellEnd"/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FD50A2" w14:textId="77777777"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proofErr w:type="spellStart"/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proofErr w:type="spellEnd"/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4C0B5F85" w14:textId="77777777"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jdbcType</w:t>
      </w:r>
      <w:proofErr w:type="spellEnd"/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proofErr w:type="spellEnd"/>
      <w:proofErr w:type="gramEnd"/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jdbcType</w:t>
      </w:r>
      <w:proofErr w:type="spellEnd"/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14:paraId="6B5C5724" w14:textId="77777777"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gramStart"/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this.$</w:t>
      </w:r>
      <w:proofErr w:type="spellStart"/>
      <w:proofErr w:type="gramEnd"/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Type_OUT</w:t>
      </w:r>
      <w:proofErr w:type="spellEnd"/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87FA83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addParam</w:t>
      </w:r>
      <w:proofErr w:type="spellEnd"/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A245F1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B61D390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addParam</w:t>
      </w:r>
      <w:proofErr w:type="spellEnd"/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FE312D" w14:textId="77777777"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proofErr w:type="spellStart"/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proofErr w:type="spellEnd"/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0CB15A8D" w14:textId="77777777"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jdbcType</w:t>
      </w:r>
      <w:proofErr w:type="spellEnd"/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proofErr w:type="spellEnd"/>
      <w:proofErr w:type="gramEnd"/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jdbcType</w:t>
      </w:r>
      <w:proofErr w:type="spellEnd"/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14:paraId="0AEB867A" w14:textId="77777777"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gramStart"/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this.$</w:t>
      </w:r>
      <w:proofErr w:type="spellStart"/>
      <w:proofErr w:type="gramEnd"/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Type_OUT</w:t>
      </w:r>
      <w:proofErr w:type="spellEnd"/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92B317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addParam</w:t>
      </w:r>
      <w:proofErr w:type="spellEnd"/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ED38BE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DA6C47C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addParam</w:t>
      </w:r>
      <w:proofErr w:type="spellEnd"/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CCC5CE" w14:textId="77777777"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17CD33F3" w14:textId="77777777"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jdbcType</w:t>
      </w:r>
      <w:proofErr w:type="spellEnd"/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proofErr w:type="spellEnd"/>
      <w:proofErr w:type="gramEnd"/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jdbcType</w:t>
      </w:r>
      <w:proofErr w:type="spellEnd"/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14:paraId="364EA906" w14:textId="77777777"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gramStart"/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this.$</w:t>
      </w:r>
      <w:proofErr w:type="spellStart"/>
      <w:proofErr w:type="gramEnd"/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Type_OUT</w:t>
      </w:r>
      <w:proofErr w:type="spellEnd"/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B72A6B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addParam</w:t>
      </w:r>
      <w:proofErr w:type="spellEnd"/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E2F92D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97E16ED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addParam</w:t>
      </w:r>
      <w:proofErr w:type="spellEnd"/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42824D" w14:textId="77777777"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038D95A6" w14:textId="77777777"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jdbcType</w:t>
      </w:r>
      <w:proofErr w:type="spellEnd"/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java.sql.Types.INTEGER</w:t>
      </w:r>
      <w:proofErr w:type="spellEnd"/>
      <w:proofErr w:type="gramEnd"/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jdbcType</w:t>
      </w:r>
      <w:proofErr w:type="spellEnd"/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14:paraId="69B2B454" w14:textId="77777777"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gramStart"/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this.$</w:t>
      </w:r>
      <w:proofErr w:type="spellStart"/>
      <w:proofErr w:type="gramEnd"/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Type_OUT</w:t>
      </w:r>
      <w:proofErr w:type="spellEnd"/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BCEF1C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addParam</w:t>
      </w:r>
      <w:proofErr w:type="spellEnd"/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2DAA8F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0F5224A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3151EA" w14:textId="77777777" w:rsidR="00E34AD1" w:rsidRDefault="00E34AD1" w:rsidP="003811DC">
      <w:pPr>
        <w:rPr>
          <w:lang w:val="en-GB"/>
        </w:rPr>
      </w:pPr>
    </w:p>
    <w:p w14:paraId="7EF9BBE1" w14:textId="77777777" w:rsidR="003300BE" w:rsidRDefault="003300BE" w:rsidP="003300BE">
      <w:pPr>
        <w:rPr>
          <w:lang w:val="en-GB"/>
        </w:rPr>
      </w:pP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调用代码如下：</w:t>
      </w:r>
    </w:p>
    <w:p w14:paraId="4DA9A7C4" w14:textId="77777777" w:rsidR="003300BE" w:rsidRPr="004D5E3F" w:rsidRDefault="003300BE" w:rsidP="003300BE">
      <w:pPr>
        <w:numPr>
          <w:ilvl w:val="0"/>
          <w:numId w:val="9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   </w:t>
      </w:r>
      <w:proofErr w:type="spellStart"/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</w:t>
      </w:r>
      <w:proofErr w:type="spellEnd"/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= </w:t>
      </w:r>
      <w:proofErr w:type="spellStart"/>
      <w:r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XJava.getXSQL</w:t>
      </w:r>
      <w:proofErr w:type="spellEnd"/>
      <w:r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"XML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文件中配置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ID"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0095DBF4" w14:textId="77777777" w:rsidR="003300BE" w:rsidRPr="004D5E3F" w:rsidRDefault="003300BE" w:rsidP="003300BE">
      <w:pPr>
        <w:numPr>
          <w:ilvl w:val="0"/>
          <w:numId w:val="9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Object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v_Datas</w:t>
      </w:r>
      <w:proofErr w:type="spellEnd"/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</w:t>
      </w:r>
      <w:r w:rsidRPr="00793D8C">
        <w:rPr>
          <w:rFonts w:ascii="Consolas" w:eastAsia="宋体" w:hAnsi="Consolas" w:cs="Consolas"/>
          <w:b/>
          <w:color w:val="FF0000"/>
          <w:sz w:val="18"/>
          <w:szCs w:val="18"/>
          <w:bdr w:val="none" w:sz="0" w:space="0" w:color="auto" w:frame="1"/>
        </w:rPr>
        <w:t>call</w:t>
      </w:r>
      <w:proofErr w:type="spellEnd"/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查询参数的</w:t>
      </w:r>
      <w:proofErr w:type="gramStart"/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值对象</w:t>
      </w:r>
      <w:proofErr w:type="gramEnd"/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或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Map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1023D9A3" w14:textId="77777777" w:rsidR="003300BE" w:rsidRPr="004D5E3F" w:rsidRDefault="003300BE" w:rsidP="003300BE">
      <w:pPr>
        <w:numPr>
          <w:ilvl w:val="0"/>
          <w:numId w:val="9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调用存储过程、函数用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  <w:lang w:val="en-GB"/>
        </w:rPr>
        <w:t>call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  <w:lang w:val="en-GB"/>
        </w:rPr>
        <w:t>方法，与查询、插入、更新和删除的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  <w:lang w:val="en-GB"/>
        </w:rPr>
        <w:t>XSQL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  <w:lang w:val="en-GB"/>
        </w:rPr>
        <w:t>执行方法不同。</w:t>
      </w:r>
    </w:p>
    <w:p w14:paraId="592BC38C" w14:textId="77777777" w:rsidR="003300BE" w:rsidRDefault="003300BE" w:rsidP="003811DC">
      <w:pPr>
        <w:rPr>
          <w:lang w:val="en-GB"/>
        </w:rPr>
      </w:pPr>
    </w:p>
    <w:p w14:paraId="6A206076" w14:textId="77777777" w:rsidR="00E34AD1" w:rsidRPr="00343F9E" w:rsidRDefault="00E34AD1" w:rsidP="003811DC">
      <w:pPr>
        <w:rPr>
          <w:lang w:val="en-GB"/>
        </w:rPr>
      </w:pPr>
    </w:p>
    <w:p w14:paraId="772182A1" w14:textId="77777777" w:rsidR="001E710D" w:rsidRDefault="001E710D" w:rsidP="003811DC">
      <w:pPr>
        <w:rPr>
          <w:lang w:val="en-GB"/>
        </w:rPr>
      </w:pPr>
    </w:p>
    <w:p w14:paraId="5B9D4CAD" w14:textId="77777777" w:rsidR="001E710D" w:rsidRPr="00DF4C65" w:rsidRDefault="001E710D" w:rsidP="001E710D">
      <w:pPr>
        <w:pStyle w:val="1"/>
        <w:rPr>
          <w:lang w:val="en-GB"/>
        </w:rPr>
      </w:pPr>
      <w:bookmarkStart w:id="56" w:name="_Toc103776054"/>
      <w:r>
        <w:t>XSQL</w:t>
      </w:r>
      <w:r>
        <w:rPr>
          <w:rFonts w:hint="eastAsia"/>
        </w:rPr>
        <w:t>分域</w:t>
      </w:r>
      <w:bookmarkEnd w:id="56"/>
    </w:p>
    <w:p w14:paraId="3C938228" w14:textId="77777777" w:rsidR="001E710D" w:rsidRPr="001E710D" w:rsidRDefault="00D552F7" w:rsidP="003811DC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proofErr w:type="spellStart"/>
      <w:r w:rsidRPr="00741C53">
        <w:rPr>
          <w:lang w:val="en-GB"/>
        </w:rPr>
        <w:t>org.hy.common.xml.</w:t>
      </w:r>
      <w:r w:rsidRPr="00D552F7">
        <w:rPr>
          <w:lang w:val="en-GB"/>
        </w:rPr>
        <w:t>XSQLDomain</w:t>
      </w:r>
      <w:proofErr w:type="spellEnd"/>
      <w:r>
        <w:rPr>
          <w:rFonts w:hint="eastAsia"/>
          <w:lang w:val="en-GB"/>
        </w:rPr>
        <w:t>。后面补充说明</w:t>
      </w:r>
    </w:p>
    <w:p w14:paraId="01F5154C" w14:textId="3D64F38F" w:rsidR="001E710D" w:rsidRPr="00F94C71" w:rsidRDefault="00F94C71" w:rsidP="003811DC">
      <w:pPr>
        <w:rPr>
          <w:lang w:val="en-GB"/>
        </w:rPr>
      </w:pPr>
      <w:r w:rsidRPr="00F94C71">
        <w:rPr>
          <w:lang w:val="en-GB"/>
        </w:rPr>
        <w:t>实现相同数据库结构下的，多个数据库间的分域功能。</w:t>
      </w:r>
    </w:p>
    <w:p w14:paraId="64E09528" w14:textId="6BA6F42E" w:rsidR="00F94C71" w:rsidRDefault="00F94C71" w:rsidP="003811DC">
      <w:pPr>
        <w:rPr>
          <w:rFonts w:hint="eastAsia"/>
          <w:lang w:val="en-GB"/>
        </w:rPr>
      </w:pPr>
      <w:r w:rsidRPr="00F94C71">
        <w:rPr>
          <w:lang w:val="en-GB"/>
        </w:rPr>
        <w:t>多个数据库间的相同</w:t>
      </w:r>
      <w:r w:rsidRPr="00F94C71">
        <w:rPr>
          <w:lang w:val="en-GB"/>
        </w:rPr>
        <w:t>SQL</w:t>
      </w:r>
      <w:r w:rsidRPr="00F94C71">
        <w:rPr>
          <w:lang w:val="en-GB"/>
        </w:rPr>
        <w:t>语句，不用重复写多次，只须通过</w:t>
      </w:r>
      <w:r w:rsidRPr="00F94C71">
        <w:rPr>
          <w:lang w:val="en-GB"/>
        </w:rPr>
        <w:t>"</w:t>
      </w:r>
      <w:r w:rsidRPr="00F94C71">
        <w:rPr>
          <w:lang w:val="en-GB"/>
        </w:rPr>
        <w:t>分域</w:t>
      </w:r>
      <w:r w:rsidRPr="00F94C71">
        <w:rPr>
          <w:lang w:val="en-GB"/>
        </w:rPr>
        <w:t>"</w:t>
      </w:r>
      <w:r w:rsidRPr="00F94C71">
        <w:rPr>
          <w:lang w:val="en-GB"/>
        </w:rPr>
        <w:t>动态改变数据库</w:t>
      </w:r>
      <w:proofErr w:type="gramStart"/>
      <w:r w:rsidRPr="00F94C71">
        <w:rPr>
          <w:lang w:val="en-GB"/>
        </w:rPr>
        <w:t>连接池组即</w:t>
      </w:r>
      <w:proofErr w:type="gramEnd"/>
      <w:r w:rsidRPr="00F94C71">
        <w:rPr>
          <w:lang w:val="en-GB"/>
        </w:rPr>
        <w:t>可。</w:t>
      </w:r>
    </w:p>
    <w:p w14:paraId="323EB324" w14:textId="30C4827C" w:rsidR="00B41148" w:rsidRDefault="00B41148" w:rsidP="003811DC">
      <w:pPr>
        <w:rPr>
          <w:lang w:val="en-GB"/>
        </w:rPr>
      </w:pPr>
    </w:p>
    <w:p w14:paraId="7DCE9939" w14:textId="77777777" w:rsidR="000C7AE7" w:rsidRDefault="000C7AE7" w:rsidP="003811DC">
      <w:pPr>
        <w:rPr>
          <w:rFonts w:hint="eastAsia"/>
          <w:lang w:val="en-GB"/>
        </w:rPr>
      </w:pPr>
    </w:p>
    <w:p w14:paraId="2A6B3E34" w14:textId="77777777" w:rsidR="00E16440" w:rsidRDefault="00E16440" w:rsidP="003811DC">
      <w:pPr>
        <w:rPr>
          <w:lang w:val="en-GB"/>
        </w:rPr>
      </w:pPr>
    </w:p>
    <w:p w14:paraId="6F3E1E5D" w14:textId="77777777" w:rsidR="00E16440" w:rsidRPr="00BC7D2E" w:rsidRDefault="00E16440" w:rsidP="00E16440">
      <w:pPr>
        <w:pStyle w:val="1"/>
      </w:pPr>
      <w:bookmarkStart w:id="57" w:name="_Toc103776055"/>
      <w:r>
        <w:t>XSQL</w:t>
      </w:r>
      <w:r>
        <w:rPr>
          <w:rFonts w:hint="eastAsia"/>
        </w:rPr>
        <w:t>安全</w:t>
      </w:r>
      <w:r w:rsidR="00BC7D2E" w:rsidRPr="00BC7D2E">
        <w:rPr>
          <w:rFonts w:hint="eastAsia"/>
        </w:rPr>
        <w:t>（</w:t>
      </w:r>
      <w:r w:rsidR="00BC7D2E" w:rsidRPr="00BC7D2E">
        <w:t>防止</w:t>
      </w:r>
      <w:r w:rsidR="00BC7D2E" w:rsidRPr="00BC7D2E">
        <w:t>SQL</w:t>
      </w:r>
      <w:r w:rsidR="00BC7D2E" w:rsidRPr="00BC7D2E">
        <w:t>注入</w:t>
      </w:r>
      <w:r w:rsidR="006A40BE">
        <w:rPr>
          <w:rFonts w:hint="eastAsia"/>
          <w:lang w:val="en-GB"/>
        </w:rPr>
        <w:t>攻击</w:t>
      </w:r>
      <w:r w:rsidR="00BC7D2E" w:rsidRPr="00BC7D2E">
        <w:rPr>
          <w:rFonts w:hint="eastAsia"/>
        </w:rPr>
        <w:t>）</w:t>
      </w:r>
      <w:bookmarkEnd w:id="57"/>
    </w:p>
    <w:p w14:paraId="3D1FCEF2" w14:textId="77777777" w:rsidR="000F671D" w:rsidRDefault="00A918FB" w:rsidP="003811DC">
      <w:pPr>
        <w:rPr>
          <w:lang w:val="en-GB"/>
        </w:rPr>
      </w:pPr>
      <w:r>
        <w:rPr>
          <w:rFonts w:hint="eastAsia"/>
          <w:lang w:val="en-GB"/>
        </w:rPr>
        <w:t>通过</w:t>
      </w:r>
      <w:proofErr w:type="spellStart"/>
      <w:r w:rsidRPr="00FE41AE">
        <w:rPr>
          <w:highlight w:val="green"/>
          <w:lang w:val="en-GB"/>
        </w:rPr>
        <w:t>XSQL.contentDB.safeCheck</w:t>
      </w:r>
      <w:proofErr w:type="spellEnd"/>
      <w:r>
        <w:rPr>
          <w:rFonts w:hint="eastAsia"/>
          <w:lang w:val="en-GB"/>
        </w:rPr>
        <w:t>属性控制是否检测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安全。默认为开启状态</w:t>
      </w:r>
      <w:r w:rsidR="000F671D">
        <w:rPr>
          <w:rFonts w:hint="eastAsia"/>
          <w:lang w:val="en-GB"/>
        </w:rPr>
        <w:t>。</w:t>
      </w:r>
    </w:p>
    <w:p w14:paraId="0852E8D1" w14:textId="77777777" w:rsidR="00E16440" w:rsidRDefault="00A918FB" w:rsidP="003811DC">
      <w:pPr>
        <w:rPr>
          <w:lang w:val="en-GB"/>
        </w:rPr>
      </w:pPr>
      <w:r>
        <w:rPr>
          <w:rFonts w:hint="eastAsia"/>
          <w:lang w:val="en-GB"/>
        </w:rPr>
        <w:t>在某些特殊情况下</w:t>
      </w:r>
      <w:r w:rsidR="00AD0EBB">
        <w:rPr>
          <w:rFonts w:hint="eastAsia"/>
          <w:lang w:val="en-GB"/>
        </w:rPr>
        <w:t>，如开发者想将完整的</w:t>
      </w:r>
      <w:r w:rsidR="0069702B">
        <w:rPr>
          <w:rFonts w:hint="eastAsia"/>
          <w:lang w:val="en-GB"/>
        </w:rPr>
        <w:t>执行</w:t>
      </w:r>
      <w:r w:rsidR="00AD0EBB">
        <w:rPr>
          <w:rFonts w:hint="eastAsia"/>
          <w:lang w:val="en-GB"/>
        </w:rPr>
        <w:t>SQL</w:t>
      </w:r>
      <w:r w:rsidR="00AD0EBB">
        <w:rPr>
          <w:rFonts w:hint="eastAsia"/>
          <w:lang w:val="en-GB"/>
        </w:rPr>
        <w:t>语句保存在数据库中</w:t>
      </w:r>
      <w:r w:rsidR="0069702B">
        <w:rPr>
          <w:rFonts w:hint="eastAsia"/>
          <w:lang w:val="en-GB"/>
        </w:rPr>
        <w:t>，当</w:t>
      </w:r>
      <w:r w:rsidR="0069702B">
        <w:rPr>
          <w:rFonts w:hint="eastAsia"/>
          <w:lang w:val="en-GB"/>
        </w:rPr>
        <w:t>SQL</w:t>
      </w:r>
      <w:r w:rsidR="0069702B">
        <w:rPr>
          <w:rFonts w:hint="eastAsia"/>
          <w:lang w:val="en-GB"/>
        </w:rPr>
        <w:t>执行日志记录</w:t>
      </w:r>
      <w:r w:rsidR="00AD0EBB">
        <w:rPr>
          <w:rFonts w:hint="eastAsia"/>
          <w:lang w:val="en-GB"/>
        </w:rPr>
        <w:t>时，</w:t>
      </w:r>
      <w:r w:rsidR="004B216B">
        <w:rPr>
          <w:rFonts w:hint="eastAsia"/>
          <w:lang w:val="en-GB"/>
        </w:rPr>
        <w:t>此时</w:t>
      </w:r>
      <w:r w:rsidR="00CE04F6">
        <w:rPr>
          <w:rFonts w:hint="eastAsia"/>
          <w:lang w:val="en-GB"/>
        </w:rPr>
        <w:t>的</w:t>
      </w:r>
      <w:r w:rsidR="00AD0EBB">
        <w:rPr>
          <w:rFonts w:hint="eastAsia"/>
          <w:lang w:val="en-GB"/>
        </w:rPr>
        <w:t>XSQL</w:t>
      </w:r>
      <w:r w:rsidR="00AD0EBB">
        <w:rPr>
          <w:rFonts w:hint="eastAsia"/>
          <w:lang w:val="en-GB"/>
        </w:rPr>
        <w:t>对象</w:t>
      </w:r>
      <w:r w:rsidR="00F34DB6">
        <w:rPr>
          <w:rFonts w:hint="eastAsia"/>
          <w:lang w:val="en-GB"/>
        </w:rPr>
        <w:t>需要</w:t>
      </w:r>
      <w:r>
        <w:rPr>
          <w:rFonts w:hint="eastAsia"/>
          <w:lang w:val="en-GB"/>
        </w:rPr>
        <w:t>关闭</w:t>
      </w:r>
      <w:r w:rsidR="000B52B7">
        <w:rPr>
          <w:rFonts w:hint="eastAsia"/>
          <w:lang w:val="en-GB"/>
        </w:rPr>
        <w:t>安全检查</w:t>
      </w:r>
      <w:r w:rsidR="00B57BFD">
        <w:rPr>
          <w:rFonts w:hint="eastAsia"/>
          <w:lang w:val="en-GB"/>
        </w:rPr>
        <w:t>，将</w:t>
      </w:r>
      <w:proofErr w:type="spellStart"/>
      <w:r w:rsidR="009B668C">
        <w:rPr>
          <w:rFonts w:hint="eastAsia"/>
          <w:lang w:val="en-GB"/>
        </w:rPr>
        <w:t>safeCheck</w:t>
      </w:r>
      <w:proofErr w:type="spellEnd"/>
      <w:r w:rsidR="00B57BFD">
        <w:rPr>
          <w:rFonts w:hint="eastAsia"/>
          <w:lang w:val="en-GB"/>
        </w:rPr>
        <w:t>设置</w:t>
      </w:r>
      <w:r w:rsidR="00B57BFD">
        <w:rPr>
          <w:rFonts w:hint="eastAsia"/>
          <w:lang w:val="en-GB"/>
        </w:rPr>
        <w:t xml:space="preserve"> </w:t>
      </w:r>
      <w:r w:rsidR="00B57BFD">
        <w:rPr>
          <w:rFonts w:hint="eastAsia"/>
          <w:lang w:val="en-GB"/>
        </w:rPr>
        <w:t>为</w:t>
      </w:r>
      <w:r w:rsidR="00B57BFD">
        <w:rPr>
          <w:lang w:val="en-GB"/>
        </w:rPr>
        <w:t>false</w:t>
      </w:r>
      <w:r w:rsidR="00B57BFD">
        <w:rPr>
          <w:rFonts w:hint="eastAsia"/>
          <w:lang w:val="en-GB"/>
        </w:rPr>
        <w:t>即可</w:t>
      </w:r>
      <w:r>
        <w:rPr>
          <w:rFonts w:hint="eastAsia"/>
          <w:lang w:val="en-GB"/>
        </w:rPr>
        <w:t>。</w:t>
      </w:r>
    </w:p>
    <w:p w14:paraId="6FBA57AA" w14:textId="77777777" w:rsidR="00E16440" w:rsidRDefault="00E16440" w:rsidP="003811DC">
      <w:pPr>
        <w:rPr>
          <w:lang w:val="en-GB"/>
        </w:rPr>
      </w:pPr>
    </w:p>
    <w:p w14:paraId="5AC2085F" w14:textId="77777777" w:rsidR="00F9232A" w:rsidRDefault="00F9232A" w:rsidP="00F9232A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60C808D7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75080242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F4B9C3B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2B55FD3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329D3B5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</w:t>
      </w:r>
      <w:proofErr w:type="spellStart"/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contentDB</w:t>
      </w:r>
      <w:proofErr w:type="spellEnd"/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AB871F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    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</w:t>
      </w:r>
      <w:proofErr w:type="spellStart"/>
      <w:r w:rsidR="004763B4" w:rsidRPr="004763B4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safeCheck</w:t>
      </w:r>
      <w:proofErr w:type="spellEnd"/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&gt;tr</w:t>
      </w:r>
      <w:r w:rsidRPr="007B0D0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ue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</w:t>
      </w:r>
      <w:proofErr w:type="spellStart"/>
      <w:r w:rsidR="004763B4" w:rsidRPr="004763B4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safeCheck</w:t>
      </w:r>
      <w:proofErr w:type="spellEnd"/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6B64DC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</w:t>
      </w:r>
      <w:proofErr w:type="spellStart"/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contentDB</w:t>
      </w:r>
      <w:proofErr w:type="spellEnd"/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C093965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78EB99A0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01718956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</w:t>
      </w:r>
      <w:proofErr w:type="gramEnd"/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CDATA[ 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BAE659B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C7CE272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0E080D74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5F8CD1E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14E1D7A9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71B271E" w14:textId="77777777" w:rsidR="00F9232A" w:rsidRDefault="00F9232A" w:rsidP="003811DC">
      <w:pPr>
        <w:rPr>
          <w:lang w:val="en-GB"/>
        </w:rPr>
      </w:pPr>
    </w:p>
    <w:p w14:paraId="27B870A2" w14:textId="77777777" w:rsidR="00867D1F" w:rsidRPr="00867D1F" w:rsidRDefault="00867D1F" w:rsidP="003811D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69C5BC4F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7D1F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67D1F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867D1F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XSQL_LogInfo_Add</w:t>
      </w:r>
      <w:proofErr w:type="spellEnd"/>
      <w:r w:rsidRPr="00867D1F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61D60B26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769295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7D1F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67D1F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867D1F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DSG_LogWeb</w:t>
      </w:r>
      <w:proofErr w:type="spellEnd"/>
      <w:r w:rsidRPr="00867D1F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E25FE8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D8611D7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contentDB</w:t>
      </w:r>
      <w:proofErr w:type="spellEnd"/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670E50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keyReplace</w:t>
      </w:r>
      <w:proofErr w:type="spellEnd"/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true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keyReplace</w:t>
      </w:r>
      <w:proofErr w:type="spellEnd"/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9D0F84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F74CF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</w:t>
      </w:r>
      <w:proofErr w:type="spellStart"/>
      <w:r w:rsidRPr="00AF74CF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safeCheck</w:t>
      </w:r>
      <w:proofErr w:type="spellEnd"/>
      <w:r w:rsidRPr="00AF74CF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</w:t>
      </w:r>
      <w:r w:rsidRPr="00867D1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false</w:t>
      </w:r>
      <w:r w:rsidRPr="00AF74CF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</w:t>
      </w:r>
      <w:proofErr w:type="spellStart"/>
      <w:r w:rsidRPr="00AF74CF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safeCheck</w:t>
      </w:r>
      <w:proofErr w:type="spellEnd"/>
      <w:r w:rsidRPr="00AF74CF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692FEC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contentDB</w:t>
      </w:r>
      <w:proofErr w:type="spellEnd"/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6012AD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1B95B8E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FA0EDC" w14:textId="77777777" w:rsidR="00867D1F" w:rsidRPr="00867D1F" w:rsidRDefault="0051279B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proofErr w:type="gramStart"/>
      <w:r w:rsidR="00867D1F"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</w:t>
      </w:r>
      <w:proofErr w:type="gramEnd"/>
      <w:r w:rsidR="00867D1F"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CDATA[</w:t>
      </w:r>
      <w:r w:rsidR="00867D1F"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A18D136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proofErr w:type="gramStart"/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INSERT  INTO</w:t>
      </w:r>
      <w:proofErr w:type="gramEnd"/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proofErr w:type="spellStart"/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TLog</w:t>
      </w:r>
      <w:proofErr w:type="spellEnd"/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51ED371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(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AA27330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529C9CF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proofErr w:type="gramStart"/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sysID</w:t>
      </w:r>
      <w:proofErr w:type="spellEnd"/>
      <w:proofErr w:type="gramEnd"/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F2FEE14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proofErr w:type="gramStart"/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logID</w:t>
      </w:r>
      <w:proofErr w:type="spellEnd"/>
      <w:proofErr w:type="gramEnd"/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CD53FA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proofErr w:type="gramStart"/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logType</w:t>
      </w:r>
      <w:proofErr w:type="spellEnd"/>
      <w:proofErr w:type="gramEnd"/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C1B6813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proofErr w:type="gramStart"/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logClass</w:t>
      </w:r>
      <w:proofErr w:type="spellEnd"/>
      <w:proofErr w:type="gramEnd"/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2747AF8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proofErr w:type="gramStart"/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logContent</w:t>
      </w:r>
      <w:proofErr w:type="spellEnd"/>
      <w:proofErr w:type="gramEnd"/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99E3C4E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proofErr w:type="gramStart"/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logInfo</w:t>
      </w:r>
      <w:proofErr w:type="spellEnd"/>
      <w:proofErr w:type="gramEnd"/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67C6FB9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proofErr w:type="gramStart"/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operatorNo</w:t>
      </w:r>
      <w:proofErr w:type="spellEnd"/>
      <w:proofErr w:type="gramEnd"/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ED701EC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proofErr w:type="gramStart"/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operationType</w:t>
      </w:r>
      <w:proofErr w:type="spellEnd"/>
      <w:proofErr w:type="gramEnd"/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9717BFF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proofErr w:type="gramStart"/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operationRemark</w:t>
      </w:r>
      <w:proofErr w:type="spellEnd"/>
      <w:proofErr w:type="gramEnd"/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AEC77E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proofErr w:type="gramStart"/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operationTime</w:t>
      </w:r>
      <w:proofErr w:type="spellEnd"/>
      <w:proofErr w:type="gramEnd"/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9280F28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proofErr w:type="gramStart"/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waitTime</w:t>
      </w:r>
      <w:proofErr w:type="spellEnd"/>
      <w:proofErr w:type="gramEnd"/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0DA37F7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EA1CEAD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VALUES (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082BBC9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':id'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26AC7F1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</w:t>
      </w:r>
      <w:proofErr w:type="gramStart"/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':</w:t>
      </w:r>
      <w:proofErr w:type="spellStart"/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sysID</w:t>
      </w:r>
      <w:proofErr w:type="spellEnd"/>
      <w:proofErr w:type="gramEnd"/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5852BB0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</w:t>
      </w:r>
      <w:proofErr w:type="gramStart"/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':</w:t>
      </w:r>
      <w:proofErr w:type="spellStart"/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logID</w:t>
      </w:r>
      <w:proofErr w:type="spellEnd"/>
      <w:proofErr w:type="gramEnd"/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0E9DAB0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</w:t>
      </w:r>
      <w:proofErr w:type="gramStart"/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':</w:t>
      </w:r>
      <w:proofErr w:type="spellStart"/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logType</w:t>
      </w:r>
      <w:proofErr w:type="spellEnd"/>
      <w:proofErr w:type="gramEnd"/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67768B4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</w:t>
      </w:r>
      <w:proofErr w:type="gramStart"/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':</w:t>
      </w:r>
      <w:proofErr w:type="spellStart"/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logClass</w:t>
      </w:r>
      <w:proofErr w:type="spellEnd"/>
      <w:proofErr w:type="gramEnd"/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DF8A844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</w:t>
      </w:r>
      <w:proofErr w:type="gramStart"/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':</w:t>
      </w:r>
      <w:proofErr w:type="spellStart"/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logContent</w:t>
      </w:r>
      <w:proofErr w:type="spellEnd"/>
      <w:proofErr w:type="gramEnd"/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75C219A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</w:t>
      </w:r>
      <w:proofErr w:type="gramStart"/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':</w:t>
      </w:r>
      <w:proofErr w:type="spellStart"/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logInfo</w:t>
      </w:r>
      <w:proofErr w:type="spellEnd"/>
      <w:proofErr w:type="gramEnd"/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481F62D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</w:t>
      </w:r>
      <w:proofErr w:type="gramStart"/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':</w:t>
      </w:r>
      <w:proofErr w:type="spellStart"/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operatorNo</w:t>
      </w:r>
      <w:proofErr w:type="spellEnd"/>
      <w:proofErr w:type="gramEnd"/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8CDDF1C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</w:t>
      </w:r>
      <w:proofErr w:type="gramStart"/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':</w:t>
      </w:r>
      <w:proofErr w:type="spellStart"/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operationType</w:t>
      </w:r>
      <w:proofErr w:type="spellEnd"/>
      <w:proofErr w:type="gramEnd"/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CF508F0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</w:t>
      </w:r>
      <w:proofErr w:type="gramStart"/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':</w:t>
      </w:r>
      <w:proofErr w:type="spellStart"/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operationRemark</w:t>
      </w:r>
      <w:proofErr w:type="spellEnd"/>
      <w:proofErr w:type="gramEnd"/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F64E23C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</w:t>
      </w:r>
      <w:proofErr w:type="gramStart"/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':</w:t>
      </w:r>
      <w:proofErr w:type="spellStart"/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operationTime</w:t>
      </w:r>
      <w:proofErr w:type="spellEnd"/>
      <w:proofErr w:type="gramEnd"/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480C29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</w:t>
      </w:r>
      <w:proofErr w:type="gramStart"/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':</w:t>
      </w:r>
      <w:proofErr w:type="spellStart"/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waitTime</w:t>
      </w:r>
      <w:proofErr w:type="spellEnd"/>
      <w:proofErr w:type="gramEnd"/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3075E1B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B20A26" w14:textId="77777777" w:rsidR="00867D1F" w:rsidRPr="00867D1F" w:rsidRDefault="0051279B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867D1F"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867D1F"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3C3391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92FA66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E9CE1CA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8EC7D8" w14:textId="77777777" w:rsidR="00867D1F" w:rsidRDefault="00867D1F" w:rsidP="00867D1F">
      <w:pPr>
        <w:rPr>
          <w:lang w:val="en-GB"/>
        </w:rPr>
      </w:pPr>
    </w:p>
    <w:p w14:paraId="37956B8E" w14:textId="77777777" w:rsidR="00F9232A" w:rsidRDefault="00F9232A" w:rsidP="003811DC">
      <w:pPr>
        <w:rPr>
          <w:lang w:val="en-GB"/>
        </w:rPr>
      </w:pPr>
    </w:p>
    <w:p w14:paraId="7A4C085D" w14:textId="77777777" w:rsidR="008A1C8B" w:rsidRDefault="008A1C8B" w:rsidP="003811DC">
      <w:pPr>
        <w:rPr>
          <w:lang w:val="en-GB"/>
        </w:rPr>
      </w:pPr>
    </w:p>
    <w:p w14:paraId="51E9D98F" w14:textId="77777777" w:rsidR="003E6CE1" w:rsidRPr="005B521C" w:rsidRDefault="003E6CE1" w:rsidP="003E6CE1">
      <w:pPr>
        <w:pStyle w:val="1"/>
        <w:rPr>
          <w:lang w:val="en-GB"/>
        </w:rPr>
      </w:pPr>
      <w:bookmarkStart w:id="58" w:name="_Toc103776056"/>
      <w:r>
        <w:t>XSQL</w:t>
      </w:r>
      <w:r>
        <w:t>日期时间的处理</w:t>
      </w:r>
      <w:bookmarkEnd w:id="58"/>
    </w:p>
    <w:p w14:paraId="134C33DF" w14:textId="77777777" w:rsidR="008A1C8B" w:rsidRPr="003E6CE1" w:rsidRDefault="00E55C1A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采用数据库自身的日期时间处理方法</w:t>
      </w:r>
      <w:r w:rsidR="00F016D6">
        <w:rPr>
          <w:rFonts w:hint="eastAsia"/>
          <w:lang w:val="en-GB"/>
        </w:rPr>
        <w:t>，只要符合数据库要求即可。</w:t>
      </w:r>
      <w:r w:rsidR="003A257F">
        <w:rPr>
          <w:rFonts w:hint="eastAsia"/>
          <w:lang w:val="en-GB"/>
        </w:rPr>
        <w:t>Java</w:t>
      </w:r>
      <w:r w:rsidR="003A257F">
        <w:rPr>
          <w:rFonts w:hint="eastAsia"/>
          <w:lang w:val="en-GB"/>
        </w:rPr>
        <w:t>对应</w:t>
      </w:r>
      <w:r w:rsidR="00E73425">
        <w:rPr>
          <w:rFonts w:hint="eastAsia"/>
          <w:lang w:val="en-GB"/>
        </w:rPr>
        <w:t>的</w:t>
      </w:r>
      <w:r w:rsidR="003A257F">
        <w:rPr>
          <w:rFonts w:hint="eastAsia"/>
          <w:lang w:val="en-GB"/>
        </w:rPr>
        <w:t>类型建议使用</w:t>
      </w:r>
      <w:proofErr w:type="spellStart"/>
      <w:r w:rsidR="003A257F" w:rsidRPr="00F54668">
        <w:rPr>
          <w:highlight w:val="green"/>
          <w:lang w:val="en-GB"/>
        </w:rPr>
        <w:t>org.hy.common.Date</w:t>
      </w:r>
      <w:proofErr w:type="spellEnd"/>
      <w:r w:rsidR="003A257F">
        <w:rPr>
          <w:rFonts w:hint="eastAsia"/>
          <w:lang w:val="en-GB"/>
        </w:rPr>
        <w:t>类</w:t>
      </w:r>
      <w:r>
        <w:rPr>
          <w:rFonts w:hint="eastAsia"/>
          <w:lang w:val="en-GB"/>
        </w:rPr>
        <w:t>。下面罗列出常用数据库的日期转换方法，仅供参考。</w:t>
      </w:r>
    </w:p>
    <w:p w14:paraId="6D6E9B38" w14:textId="77777777" w:rsidR="008A1C8B" w:rsidRDefault="00336F83" w:rsidP="00A20909">
      <w:pPr>
        <w:pStyle w:val="aff5"/>
        <w:numPr>
          <w:ilvl w:val="0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  <w:r>
        <w:rPr>
          <w:rFonts w:hint="eastAsia"/>
          <w:lang w:val="en-GB"/>
        </w:rPr>
        <w:t>数据库</w:t>
      </w:r>
    </w:p>
    <w:p w14:paraId="4745AFCD" w14:textId="77777777" w:rsidR="004509BE" w:rsidRDefault="004509BE" w:rsidP="00A20909">
      <w:pPr>
        <w:pStyle w:val="aff5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Pr="00480753">
        <w:rPr>
          <w:color w:val="099BDD" w:themeColor="text2"/>
          <w:lang w:val="en-GB"/>
        </w:rPr>
        <w:t>TO_</w:t>
      </w:r>
      <w:proofErr w:type="gramStart"/>
      <w:r w:rsidRPr="00480753">
        <w:rPr>
          <w:color w:val="099BDD" w:themeColor="text2"/>
          <w:lang w:val="en-GB"/>
        </w:rPr>
        <w:t>CHAR</w:t>
      </w:r>
      <w:r>
        <w:rPr>
          <w:lang w:val="en-GB"/>
        </w:rPr>
        <w:t>(</w:t>
      </w:r>
      <w:proofErr w:type="gramEnd"/>
      <w:r w:rsidRPr="00480753">
        <w:rPr>
          <w:color w:val="099BDD" w:themeColor="text2"/>
          <w:lang w:val="en-GB"/>
        </w:rPr>
        <w:t>SYSDATE</w:t>
      </w:r>
      <w:r w:rsidR="005D7248">
        <w:rPr>
          <w:lang w:val="en-GB"/>
        </w:rPr>
        <w:t xml:space="preserve"> ,</w:t>
      </w:r>
      <w:r w:rsidR="005D7248" w:rsidRPr="005D7248">
        <w:t xml:space="preserve"> </w:t>
      </w:r>
      <w:r w:rsidR="005D7248" w:rsidRPr="005D7248">
        <w:rPr>
          <w:lang w:val="en-GB"/>
        </w:rPr>
        <w:t>'</w:t>
      </w:r>
      <w:r w:rsidRPr="004509BE">
        <w:t xml:space="preserve"> </w:t>
      </w:r>
      <w:proofErr w:type="spellStart"/>
      <w:r>
        <w:t>yyyy</w:t>
      </w:r>
      <w:proofErr w:type="spellEnd"/>
      <w:r>
        <w:t>-MM-dd HH24:mi:ss</w:t>
      </w:r>
      <w:r w:rsidR="005D7248" w:rsidRPr="005D7248">
        <w:rPr>
          <w:lang w:val="en-GB"/>
        </w:rPr>
        <w:t>'</w:t>
      </w:r>
      <w:r>
        <w:rPr>
          <w:lang w:val="en-GB"/>
        </w:rPr>
        <w:t>)</w:t>
      </w:r>
    </w:p>
    <w:p w14:paraId="57761A12" w14:textId="77777777" w:rsidR="0033123C" w:rsidRDefault="0033123C" w:rsidP="00A20909">
      <w:pPr>
        <w:pStyle w:val="aff5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r w:rsidR="00411760" w:rsidRPr="00480753">
        <w:rPr>
          <w:color w:val="099BDD" w:themeColor="text2"/>
        </w:rPr>
        <w:t>TO_DATE</w:t>
      </w:r>
      <w:r w:rsidR="00411760">
        <w:t xml:space="preserve"> ('2012-01-01 01:01:01</w:t>
      </w:r>
      <w:proofErr w:type="gramStart"/>
      <w:r w:rsidR="00411760">
        <w:t>' ,</w:t>
      </w:r>
      <w:proofErr w:type="gramEnd"/>
      <w:r w:rsidR="00411760">
        <w:t>'</w:t>
      </w:r>
      <w:proofErr w:type="spellStart"/>
      <w:r w:rsidR="00411760">
        <w:t>yyyy</w:t>
      </w:r>
      <w:proofErr w:type="spellEnd"/>
      <w:r w:rsidR="00411760">
        <w:t>-MM-dd HH24:mi:ss')</w:t>
      </w:r>
    </w:p>
    <w:p w14:paraId="68D31322" w14:textId="77777777" w:rsidR="00336F83" w:rsidRDefault="00336F83" w:rsidP="00A20909">
      <w:pPr>
        <w:pStyle w:val="aff5"/>
        <w:numPr>
          <w:ilvl w:val="0"/>
          <w:numId w:val="41"/>
        </w:numPr>
        <w:ind w:firstLineChars="0"/>
        <w:rPr>
          <w:lang w:val="en-GB"/>
        </w:rPr>
      </w:pPr>
      <w:r>
        <w:rPr>
          <w:lang w:val="en-GB"/>
        </w:rPr>
        <w:t>MySQL</w:t>
      </w:r>
      <w:r>
        <w:rPr>
          <w:lang w:val="en-GB"/>
        </w:rPr>
        <w:t>数据库</w:t>
      </w:r>
    </w:p>
    <w:p w14:paraId="0491DD17" w14:textId="77777777" w:rsidR="004A6A4A" w:rsidRDefault="00803CE0" w:rsidP="00A20909">
      <w:pPr>
        <w:pStyle w:val="aff5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="00FD56AE" w:rsidRPr="00FD56AE">
        <w:rPr>
          <w:color w:val="099BDD" w:themeColor="text2"/>
          <w:lang w:val="en-GB"/>
        </w:rPr>
        <w:t>DATE_FORMAT</w:t>
      </w:r>
      <w:r w:rsidR="00FD56AE" w:rsidRPr="00FD56AE">
        <w:rPr>
          <w:lang w:val="en-GB"/>
        </w:rPr>
        <w:t>(</w:t>
      </w:r>
      <w:proofErr w:type="gramStart"/>
      <w:r w:rsidR="00FD56AE" w:rsidRPr="00FD56AE">
        <w:rPr>
          <w:color w:val="099BDD" w:themeColor="text2"/>
          <w:lang w:val="en-GB"/>
        </w:rPr>
        <w:t>NOW</w:t>
      </w:r>
      <w:r w:rsidR="00FD56AE" w:rsidRPr="00FD56AE">
        <w:rPr>
          <w:lang w:val="en-GB"/>
        </w:rPr>
        <w:t>(</w:t>
      </w:r>
      <w:proofErr w:type="gramEnd"/>
      <w:r w:rsidR="00FD56AE" w:rsidRPr="00FD56AE">
        <w:rPr>
          <w:lang w:val="en-GB"/>
        </w:rPr>
        <w:t>)</w:t>
      </w:r>
      <w:r w:rsidR="00FD56AE">
        <w:rPr>
          <w:lang w:val="en-GB"/>
        </w:rPr>
        <w:t xml:space="preserve"> </w:t>
      </w:r>
      <w:r w:rsidR="002E496B">
        <w:rPr>
          <w:lang w:val="en-GB"/>
        </w:rPr>
        <w:t>,</w:t>
      </w:r>
      <w:r w:rsidR="00FD56AE" w:rsidRPr="00AB551D">
        <w:rPr>
          <w:lang w:val="en-GB"/>
        </w:rPr>
        <w:t>'%Y-%m-%d %H:%</w:t>
      </w:r>
      <w:proofErr w:type="spellStart"/>
      <w:r w:rsidR="00FD56AE" w:rsidRPr="00AB551D">
        <w:rPr>
          <w:lang w:val="en-GB"/>
        </w:rPr>
        <w:t>i</w:t>
      </w:r>
      <w:proofErr w:type="spellEnd"/>
      <w:r w:rsidR="00FD56AE" w:rsidRPr="00AB551D">
        <w:rPr>
          <w:lang w:val="en-GB"/>
        </w:rPr>
        <w:t>:%s'</w:t>
      </w:r>
      <w:r w:rsidR="00FD56AE" w:rsidRPr="00FD56AE">
        <w:rPr>
          <w:lang w:val="en-GB"/>
        </w:rPr>
        <w:t>)</w:t>
      </w:r>
    </w:p>
    <w:p w14:paraId="6ADB77BF" w14:textId="77777777" w:rsidR="006E3464" w:rsidRDefault="006E3464" w:rsidP="00A20909">
      <w:pPr>
        <w:pStyle w:val="aff5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r w:rsidR="00AB551D" w:rsidRPr="00AB551D">
        <w:rPr>
          <w:color w:val="099BDD" w:themeColor="text2"/>
          <w:lang w:val="en-GB"/>
        </w:rPr>
        <w:t>STR_TO_</w:t>
      </w:r>
      <w:proofErr w:type="gramStart"/>
      <w:r w:rsidR="00AB551D" w:rsidRPr="00AB551D">
        <w:rPr>
          <w:color w:val="099BDD" w:themeColor="text2"/>
          <w:lang w:val="en-GB"/>
        </w:rPr>
        <w:t>DATE</w:t>
      </w:r>
      <w:r w:rsidR="00AB551D">
        <w:rPr>
          <w:lang w:val="en-GB"/>
        </w:rPr>
        <w:t>(</w:t>
      </w:r>
      <w:proofErr w:type="gramEnd"/>
      <w:r w:rsidR="00AB551D">
        <w:rPr>
          <w:lang w:val="en-GB"/>
        </w:rPr>
        <w:t>'2018-01-01 01:01:01</w:t>
      </w:r>
      <w:r w:rsidR="00AB551D" w:rsidRPr="00AB551D">
        <w:rPr>
          <w:lang w:val="en-GB"/>
        </w:rPr>
        <w:t>' ,'%Y-%m-%d %H:%</w:t>
      </w:r>
      <w:proofErr w:type="spellStart"/>
      <w:r w:rsidR="00AB551D" w:rsidRPr="00AB551D">
        <w:rPr>
          <w:lang w:val="en-GB"/>
        </w:rPr>
        <w:t>i</w:t>
      </w:r>
      <w:proofErr w:type="spellEnd"/>
      <w:r w:rsidR="00AB551D" w:rsidRPr="00AB551D">
        <w:rPr>
          <w:lang w:val="en-GB"/>
        </w:rPr>
        <w:t>:%s')</w:t>
      </w:r>
    </w:p>
    <w:p w14:paraId="008DC3AA" w14:textId="77777777" w:rsidR="00336F83" w:rsidRDefault="00336F83" w:rsidP="00A20909">
      <w:pPr>
        <w:pStyle w:val="aff5"/>
        <w:numPr>
          <w:ilvl w:val="0"/>
          <w:numId w:val="41"/>
        </w:numPr>
        <w:ind w:firstLineChars="0"/>
        <w:rPr>
          <w:lang w:val="en-GB"/>
        </w:rPr>
      </w:pPr>
      <w:proofErr w:type="spellStart"/>
      <w:r>
        <w:rPr>
          <w:lang w:val="en-GB"/>
        </w:rPr>
        <w:t>SQLServer</w:t>
      </w:r>
      <w:proofErr w:type="spellEnd"/>
      <w:r>
        <w:rPr>
          <w:rFonts w:hint="eastAsia"/>
          <w:lang w:val="en-GB"/>
        </w:rPr>
        <w:t>数据库</w:t>
      </w:r>
    </w:p>
    <w:p w14:paraId="59980C2D" w14:textId="77777777" w:rsidR="00C9249F" w:rsidRDefault="00C9249F" w:rsidP="00A20909">
      <w:pPr>
        <w:pStyle w:val="aff5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当前时间转字符：</w:t>
      </w:r>
      <w:r w:rsidRPr="00151695">
        <w:rPr>
          <w:color w:val="099BDD" w:themeColor="text2"/>
          <w:lang w:val="en-GB"/>
        </w:rPr>
        <w:t>CONVERT</w:t>
      </w:r>
      <w:r w:rsidRPr="00480753">
        <w:rPr>
          <w:lang w:val="en-GB"/>
        </w:rPr>
        <w:t>(VARCHAR(</w:t>
      </w:r>
      <w:r w:rsidR="0057023A">
        <w:rPr>
          <w:lang w:val="en-GB"/>
        </w:rPr>
        <w:t>32</w:t>
      </w:r>
      <w:r w:rsidRPr="00480753">
        <w:rPr>
          <w:lang w:val="en-GB"/>
        </w:rPr>
        <w:t xml:space="preserve">) </w:t>
      </w:r>
      <w:r>
        <w:rPr>
          <w:lang w:val="en-GB"/>
        </w:rPr>
        <w:t xml:space="preserve"> </w:t>
      </w:r>
      <w:r w:rsidRPr="00480753">
        <w:rPr>
          <w:lang w:val="en-GB"/>
        </w:rPr>
        <w:t>,</w:t>
      </w:r>
      <w:r w:rsidRPr="00151695">
        <w:rPr>
          <w:color w:val="099BDD" w:themeColor="text2"/>
          <w:lang w:val="en-GB"/>
        </w:rPr>
        <w:t>GETDATE</w:t>
      </w:r>
      <w:r w:rsidRPr="00480753">
        <w:rPr>
          <w:lang w:val="en-GB"/>
        </w:rPr>
        <w:t xml:space="preserve">() </w:t>
      </w:r>
      <w:r>
        <w:rPr>
          <w:lang w:val="en-GB"/>
        </w:rPr>
        <w:t xml:space="preserve"> </w:t>
      </w:r>
      <w:r w:rsidRPr="00480753">
        <w:rPr>
          <w:lang w:val="en-GB"/>
        </w:rPr>
        <w:t>,121)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。转换后的格式</w:t>
      </w:r>
      <w:r>
        <w:rPr>
          <w:rFonts w:hint="eastAsia"/>
          <w:lang w:val="en-GB"/>
        </w:rPr>
        <w:t>YYYY-MM-DD HH24:</w:t>
      </w:r>
      <w:proofErr w:type="gramStart"/>
      <w:r>
        <w:rPr>
          <w:rFonts w:hint="eastAsia"/>
          <w:lang w:val="en-GB"/>
        </w:rPr>
        <w:t>MI:SS</w:t>
      </w:r>
      <w:proofErr w:type="gramEnd"/>
    </w:p>
    <w:p w14:paraId="3917F5C3" w14:textId="77777777" w:rsidR="00480753" w:rsidRPr="00C9249F" w:rsidRDefault="00C9249F" w:rsidP="00A20909">
      <w:pPr>
        <w:pStyle w:val="aff5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proofErr w:type="gramStart"/>
      <w:r w:rsidRPr="001C29A7">
        <w:rPr>
          <w:color w:val="099BDD" w:themeColor="text2"/>
          <w:lang w:val="en-GB"/>
        </w:rPr>
        <w:t>CONVERT</w:t>
      </w:r>
      <w:r w:rsidRPr="001C29A7">
        <w:rPr>
          <w:lang w:val="en-GB"/>
        </w:rPr>
        <w:t>(</w:t>
      </w:r>
      <w:proofErr w:type="gramEnd"/>
      <w:r w:rsidRPr="001C29A7">
        <w:rPr>
          <w:color w:val="099BDD" w:themeColor="text2"/>
          <w:lang w:val="en-GB"/>
        </w:rPr>
        <w:t xml:space="preserve">DATETIME </w:t>
      </w:r>
      <w:r w:rsidRPr="001C29A7">
        <w:rPr>
          <w:lang w:val="en-GB"/>
        </w:rPr>
        <w:t>,'2018-01-01 01:01:01' ,121)</w:t>
      </w:r>
    </w:p>
    <w:p w14:paraId="673C0FDB" w14:textId="77777777" w:rsidR="00336F83" w:rsidRDefault="00336F83" w:rsidP="00AA5331">
      <w:pPr>
        <w:rPr>
          <w:lang w:val="en-GB"/>
        </w:rPr>
      </w:pPr>
    </w:p>
    <w:p w14:paraId="0639327B" w14:textId="77777777" w:rsidR="00755AC1" w:rsidRDefault="00755AC1" w:rsidP="00755AC1">
      <w:pPr>
        <w:rPr>
          <w:lang w:val="en-GB"/>
        </w:rPr>
      </w:pPr>
    </w:p>
    <w:p w14:paraId="5B525E11" w14:textId="77777777" w:rsidR="005B5801" w:rsidRDefault="005B5801" w:rsidP="00AA5331">
      <w:pPr>
        <w:rPr>
          <w:lang w:val="en-GB"/>
        </w:rPr>
      </w:pPr>
    </w:p>
    <w:p w14:paraId="01EF93A9" w14:textId="77777777" w:rsidR="005B5801" w:rsidRPr="005B5801" w:rsidRDefault="005B5801" w:rsidP="005B5801">
      <w:pPr>
        <w:pStyle w:val="1"/>
        <w:rPr>
          <w:lang w:val="en-GB"/>
        </w:rPr>
      </w:pPr>
      <w:bookmarkStart w:id="59" w:name="_Toc103776057"/>
      <w:r>
        <w:t>XSQL</w:t>
      </w:r>
      <w:r>
        <w:t>执行统计分析</w:t>
      </w:r>
      <w:bookmarkEnd w:id="59"/>
    </w:p>
    <w:p w14:paraId="5F0079EF" w14:textId="77777777" w:rsidR="00BF34E2" w:rsidRDefault="00BF34E2" w:rsidP="00BF34E2">
      <w:r>
        <w:rPr>
          <w:rFonts w:hint="eastAsia"/>
          <w:lang w:val="en-GB"/>
        </w:rPr>
        <w:t>每个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对象均有记录执行统计的数据，可方便提供给开发者统计分析。此外，预设有统计分析页面</w:t>
      </w:r>
      <w:r>
        <w:rPr>
          <w:rFonts w:hint="eastAsia"/>
        </w:rPr>
        <w:t>（</w:t>
      </w:r>
      <w:hyperlink r:id="rId33" w:history="1">
        <w:r w:rsidRPr="006A5156">
          <w:rPr>
            <w:rStyle w:val="aff6"/>
            <w:lang w:val="en-GB"/>
          </w:rPr>
          <w:t>http://127.0.0.1:80/</w:t>
        </w:r>
        <w:r w:rsidRPr="006A5156">
          <w:rPr>
            <w:rStyle w:val="aff6"/>
            <w:rFonts w:hint="eastAsia"/>
            <w:lang w:val="en-GB"/>
          </w:rPr>
          <w:t>WebName</w:t>
        </w:r>
        <w:r w:rsidRPr="006A5156">
          <w:rPr>
            <w:rStyle w:val="aff6"/>
            <w:lang w:val="en-GB"/>
          </w:rPr>
          <w:t>/analyses</w:t>
        </w:r>
      </w:hyperlink>
      <w:r>
        <w:rPr>
          <w:rFonts w:hint="eastAsia"/>
          <w:lang w:val="en-GB"/>
        </w:rPr>
        <w:t>）</w:t>
      </w:r>
      <w:r>
        <w:rPr>
          <w:rFonts w:hint="eastAsia"/>
        </w:rPr>
        <w:t>，如下图。</w:t>
      </w:r>
    </w:p>
    <w:p w14:paraId="3052A0DE" w14:textId="77777777" w:rsidR="00BF34E2" w:rsidRPr="00727DEF" w:rsidRDefault="00BF34E2" w:rsidP="00BF34E2">
      <w:pPr>
        <w:rPr>
          <w:lang w:val="en-GB"/>
        </w:rPr>
      </w:pPr>
      <w:r>
        <w:rPr>
          <w:rFonts w:hint="eastAsia"/>
          <w:lang w:val="en-GB"/>
        </w:rPr>
        <w:t>统计分析</w:t>
      </w:r>
      <w:r>
        <w:rPr>
          <w:rFonts w:hint="eastAsia"/>
        </w:rPr>
        <w:t>页面需在</w:t>
      </w:r>
      <w:r>
        <w:rPr>
          <w:lang w:val="en-GB"/>
        </w:rPr>
        <w:t>web.xml</w:t>
      </w:r>
      <w:r>
        <w:rPr>
          <w:lang w:val="en-GB"/>
        </w:rPr>
        <w:t>中添加</w:t>
      </w:r>
      <w:r>
        <w:rPr>
          <w:rFonts w:hint="eastAsia"/>
          <w:lang w:val="en-GB"/>
        </w:rPr>
        <w:t>配置后，才能正常使用。配置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方法见</w:t>
      </w:r>
      <w:proofErr w:type="spellStart"/>
      <w:r w:rsidRPr="001A2075">
        <w:rPr>
          <w:lang w:val="en-GB"/>
        </w:rPr>
        <w:t>org.hy.common.xml.plugins.analyse</w:t>
      </w:r>
      <w:r>
        <w:rPr>
          <w:lang w:val="en-GB"/>
        </w:rPr>
        <w:t>.</w:t>
      </w:r>
      <w:r w:rsidRPr="001A2075">
        <w:rPr>
          <w:lang w:val="en-GB"/>
        </w:rPr>
        <w:t>AnalyseObjectServlet</w:t>
      </w:r>
      <w:proofErr w:type="spellEnd"/>
      <w:r>
        <w:rPr>
          <w:rFonts w:hint="eastAsia"/>
          <w:lang w:val="en-GB"/>
        </w:rPr>
        <w:t>类中的说明。</w:t>
      </w:r>
    </w:p>
    <w:p w14:paraId="6CF2235C" w14:textId="77777777" w:rsidR="00BF34E2" w:rsidRDefault="00D55FD6" w:rsidP="00BF34E2">
      <w:r>
        <w:rPr>
          <w:noProof/>
        </w:rPr>
        <w:drawing>
          <wp:inline distT="0" distB="0" distL="0" distR="0" wp14:anchorId="60B357E2" wp14:editId="5B3F5A22">
            <wp:extent cx="5732145" cy="4037965"/>
            <wp:effectExtent l="0" t="0" r="190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381E6" w14:textId="77777777" w:rsidR="005B5801" w:rsidRPr="005B5801" w:rsidRDefault="005B5801" w:rsidP="00AA5331">
      <w:pPr>
        <w:rPr>
          <w:lang w:val="en-GB"/>
        </w:rPr>
      </w:pPr>
    </w:p>
    <w:p w14:paraId="58DB2999" w14:textId="77777777" w:rsidR="0051213B" w:rsidRDefault="0051213B" w:rsidP="003811DC">
      <w:pPr>
        <w:rPr>
          <w:lang w:val="en-GB"/>
        </w:rPr>
      </w:pPr>
      <w:r>
        <w:lastRenderedPageBreak/>
        <w:t>数据库访问量（支持集群）</w:t>
      </w:r>
      <w:r>
        <w:rPr>
          <w:noProof/>
        </w:rPr>
        <w:drawing>
          <wp:inline distT="0" distB="0" distL="0" distR="0" wp14:anchorId="2871ACCF" wp14:editId="2BFF4E9A">
            <wp:extent cx="5732145" cy="3236595"/>
            <wp:effectExtent l="0" t="0" r="190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7B2A3" w14:textId="77777777" w:rsidR="008A1C8B" w:rsidRDefault="008A1C8B" w:rsidP="003811DC">
      <w:pPr>
        <w:rPr>
          <w:lang w:val="en-GB"/>
        </w:rPr>
      </w:pPr>
    </w:p>
    <w:p w14:paraId="6FED122B" w14:textId="77777777" w:rsidR="00076134" w:rsidRDefault="0051213B" w:rsidP="003811DC">
      <w:pPr>
        <w:rPr>
          <w:lang w:val="en-GB"/>
        </w:rPr>
      </w:pPr>
      <w:r>
        <w:t>数据库组合</w:t>
      </w:r>
      <w:r>
        <w:t>SQL</w:t>
      </w:r>
      <w:r>
        <w:t>访问量（支持集群）</w:t>
      </w:r>
      <w:r>
        <w:rPr>
          <w:rFonts w:hint="eastAsia"/>
        </w:rPr>
        <w:t>：</w:t>
      </w:r>
    </w:p>
    <w:p w14:paraId="74DEFEAB" w14:textId="77777777" w:rsidR="0051213B" w:rsidRDefault="0051213B" w:rsidP="003811DC">
      <w:pPr>
        <w:rPr>
          <w:lang w:val="en-GB"/>
        </w:rPr>
      </w:pPr>
      <w:r>
        <w:rPr>
          <w:noProof/>
        </w:rPr>
        <w:drawing>
          <wp:inline distT="0" distB="0" distL="0" distR="0" wp14:anchorId="7C7735C5" wp14:editId="0456BFE1">
            <wp:extent cx="5732145" cy="3256280"/>
            <wp:effectExtent l="0" t="0" r="190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DA7D" w14:textId="77777777" w:rsidR="00076134" w:rsidRDefault="00076134" w:rsidP="003811DC">
      <w:pPr>
        <w:rPr>
          <w:lang w:val="en-GB"/>
        </w:rPr>
      </w:pPr>
    </w:p>
    <w:p w14:paraId="18B6A456" w14:textId="77777777" w:rsidR="004C5BDD" w:rsidRPr="004C5BDD" w:rsidRDefault="004C5BDD" w:rsidP="003811DC">
      <w:pPr>
        <w:rPr>
          <w:lang w:val="en-GB"/>
        </w:rPr>
      </w:pPr>
      <w:r>
        <w:t>数据库连接</w:t>
      </w:r>
      <w:proofErr w:type="gramStart"/>
      <w:r>
        <w:t>池组使用</w:t>
      </w:r>
      <w:proofErr w:type="gramEnd"/>
      <w:r>
        <w:t>情况（支持集群）</w:t>
      </w:r>
      <w:r>
        <w:rPr>
          <w:rFonts w:hint="eastAsia"/>
        </w:rPr>
        <w:t>：</w:t>
      </w:r>
    </w:p>
    <w:p w14:paraId="31CB3030" w14:textId="77777777" w:rsidR="004C5BDD" w:rsidRDefault="004C5BDD" w:rsidP="003811DC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F0BD137" wp14:editId="5365E07A">
            <wp:extent cx="5732145" cy="1092835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47D13" w14:textId="77777777" w:rsidR="004C5BDD" w:rsidRDefault="004C5BDD" w:rsidP="003811DC">
      <w:pPr>
        <w:rPr>
          <w:lang w:val="en-GB"/>
        </w:rPr>
      </w:pPr>
    </w:p>
    <w:p w14:paraId="563F215C" w14:textId="77777777" w:rsidR="00076134" w:rsidRPr="004C5BDD" w:rsidRDefault="004C5BDD" w:rsidP="003811DC">
      <w:pPr>
        <w:rPr>
          <w:lang w:val="en-GB"/>
        </w:rPr>
      </w:pPr>
      <w:r>
        <w:t>查看</w:t>
      </w:r>
      <w:r>
        <w:t>SQL</w:t>
      </w:r>
      <w:r>
        <w:t>执行日志</w:t>
      </w:r>
      <w:r>
        <w:rPr>
          <w:rFonts w:hint="eastAsia"/>
        </w:rPr>
        <w:t>：</w:t>
      </w:r>
    </w:p>
    <w:p w14:paraId="4EEFAFFF" w14:textId="77777777" w:rsidR="004C5BDD" w:rsidRDefault="004C5BDD" w:rsidP="003811DC">
      <w:pPr>
        <w:rPr>
          <w:lang w:val="en-GB"/>
        </w:rPr>
      </w:pPr>
      <w:r>
        <w:rPr>
          <w:noProof/>
        </w:rPr>
        <w:drawing>
          <wp:inline distT="0" distB="0" distL="0" distR="0" wp14:anchorId="06619CB0" wp14:editId="69C4C2C8">
            <wp:extent cx="5732145" cy="3936365"/>
            <wp:effectExtent l="0" t="0" r="190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A0DA" w14:textId="77777777" w:rsidR="004C5BDD" w:rsidRDefault="004C5BDD" w:rsidP="003811DC">
      <w:pPr>
        <w:rPr>
          <w:lang w:val="en-GB"/>
        </w:rPr>
      </w:pPr>
    </w:p>
    <w:p w14:paraId="100AB586" w14:textId="77777777" w:rsidR="004C5BDD" w:rsidRDefault="004C5BDD" w:rsidP="003811DC">
      <w:pPr>
        <w:rPr>
          <w:lang w:val="en-GB"/>
        </w:rPr>
      </w:pPr>
      <w:r>
        <w:t>查看</w:t>
      </w:r>
      <w:r>
        <w:t>SQL</w:t>
      </w:r>
      <w:r>
        <w:t>执行异常日志（有异常时才</w:t>
      </w:r>
      <w:r w:rsidR="00801AE4">
        <w:rPr>
          <w:rFonts w:hint="eastAsia"/>
        </w:rPr>
        <w:t>有内容</w:t>
      </w:r>
      <w:r>
        <w:t>）</w:t>
      </w:r>
      <w:r>
        <w:rPr>
          <w:rFonts w:hint="eastAsia"/>
        </w:rPr>
        <w:t>：</w:t>
      </w:r>
    </w:p>
    <w:p w14:paraId="05E27F7E" w14:textId="77777777" w:rsidR="004C5BDD" w:rsidRDefault="004C5BDD" w:rsidP="003811DC">
      <w:pPr>
        <w:rPr>
          <w:lang w:val="en-GB"/>
        </w:rPr>
      </w:pPr>
      <w:r>
        <w:rPr>
          <w:noProof/>
        </w:rPr>
        <w:drawing>
          <wp:inline distT="0" distB="0" distL="0" distR="0" wp14:anchorId="3C71715C" wp14:editId="6716B62E">
            <wp:extent cx="5732145" cy="1353820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1C5E2" w14:textId="77777777" w:rsidR="00EA370A" w:rsidRDefault="00EA370A" w:rsidP="003811DC">
      <w:pPr>
        <w:rPr>
          <w:lang w:val="en-GB"/>
        </w:rPr>
      </w:pPr>
    </w:p>
    <w:p w14:paraId="3F516963" w14:textId="77777777" w:rsidR="004C5BDD" w:rsidRDefault="004C5BDD" w:rsidP="003811DC">
      <w:pPr>
        <w:rPr>
          <w:lang w:val="en-GB"/>
        </w:rPr>
      </w:pPr>
    </w:p>
    <w:p w14:paraId="3144BF3A" w14:textId="77777777" w:rsidR="00B05AF1" w:rsidRDefault="00B05AF1" w:rsidP="003811DC">
      <w:pPr>
        <w:rPr>
          <w:lang w:val="en-GB"/>
        </w:rPr>
      </w:pPr>
    </w:p>
    <w:p w14:paraId="3568D9C1" w14:textId="77777777" w:rsidR="00B05AF1" w:rsidRPr="00B05AF1" w:rsidRDefault="00B05AF1" w:rsidP="00B05AF1">
      <w:pPr>
        <w:pStyle w:val="1"/>
        <w:rPr>
          <w:lang w:val="en-GB"/>
        </w:rPr>
      </w:pPr>
      <w:bookmarkStart w:id="60" w:name="_Toc103776058"/>
      <w:r>
        <w:rPr>
          <w:lang w:val="en-GB"/>
        </w:rPr>
        <w:t>Java</w:t>
      </w:r>
      <w:r>
        <w:rPr>
          <w:lang w:val="en-GB"/>
        </w:rPr>
        <w:t>执行</w:t>
      </w:r>
      <w:r>
        <w:rPr>
          <w:lang w:val="en-GB"/>
        </w:rPr>
        <w:t>XSQL</w:t>
      </w:r>
      <w:bookmarkEnd w:id="60"/>
    </w:p>
    <w:p w14:paraId="1276981C" w14:textId="77777777" w:rsidR="00B05AF1" w:rsidRDefault="00C56453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是与</w:t>
      </w:r>
      <w:proofErr w:type="spellStart"/>
      <w:r>
        <w:rPr>
          <w:lang w:val="en-GB"/>
        </w:rPr>
        <w:t>MyBatis</w:t>
      </w:r>
      <w:proofErr w:type="spellEnd"/>
      <w:r>
        <w:rPr>
          <w:rFonts w:hint="eastAsia"/>
          <w:lang w:val="en-GB"/>
        </w:rPr>
        <w:t>类似的数据库访问框架。</w:t>
      </w:r>
      <w:r>
        <w:rPr>
          <w:rFonts w:hint="eastAsia"/>
          <w:lang w:val="en-GB"/>
        </w:rPr>
        <w:t>XSQL</w:t>
      </w:r>
      <w:r w:rsidR="00703B14">
        <w:rPr>
          <w:rFonts w:hint="eastAsia"/>
          <w:lang w:val="en-GB"/>
        </w:rPr>
        <w:t>自身</w:t>
      </w:r>
      <w:r>
        <w:rPr>
          <w:rFonts w:hint="eastAsia"/>
          <w:lang w:val="en-GB"/>
        </w:rPr>
        <w:t>可独立</w:t>
      </w:r>
      <w:r w:rsidR="00703B14">
        <w:rPr>
          <w:rFonts w:hint="eastAsia"/>
          <w:lang w:val="en-GB"/>
        </w:rPr>
        <w:t>运行及</w:t>
      </w:r>
      <w:r>
        <w:rPr>
          <w:rFonts w:hint="eastAsia"/>
          <w:lang w:val="en-GB"/>
        </w:rPr>
        <w:t>使用，也可运行在</w:t>
      </w:r>
      <w:proofErr w:type="spellStart"/>
      <w:r>
        <w:rPr>
          <w:lang w:val="en-GB"/>
        </w:rPr>
        <w:t>XJava</w:t>
      </w:r>
      <w:proofErr w:type="spellEnd"/>
      <w:r>
        <w:rPr>
          <w:rFonts w:hint="eastAsia"/>
          <w:lang w:val="en-GB"/>
        </w:rPr>
        <w:t>平台上，作为</w:t>
      </w:r>
      <w:proofErr w:type="spellStart"/>
      <w:r>
        <w:rPr>
          <w:lang w:val="en-GB"/>
        </w:rPr>
        <w:t>XJava</w:t>
      </w:r>
      <w:proofErr w:type="spellEnd"/>
      <w:r>
        <w:rPr>
          <w:rFonts w:hint="eastAsia"/>
          <w:lang w:val="en-GB"/>
        </w:rPr>
        <w:t>平台上一个应用使用。</w:t>
      </w:r>
      <w:r w:rsidR="00C26A34">
        <w:rPr>
          <w:rFonts w:hint="eastAsia"/>
          <w:lang w:val="en-GB"/>
        </w:rPr>
        <w:t>本文讲的均是基于</w:t>
      </w:r>
      <w:proofErr w:type="spellStart"/>
      <w:r w:rsidR="00C26A34">
        <w:rPr>
          <w:lang w:val="en-GB"/>
        </w:rPr>
        <w:t>XJava</w:t>
      </w:r>
      <w:proofErr w:type="spellEnd"/>
      <w:r w:rsidR="00C26A34">
        <w:rPr>
          <w:lang w:val="en-GB"/>
        </w:rPr>
        <w:t>平台的开发方法。</w:t>
      </w:r>
    </w:p>
    <w:p w14:paraId="6AB61939" w14:textId="77777777" w:rsidR="00913284" w:rsidRDefault="00F228A5" w:rsidP="003811DC">
      <w:pPr>
        <w:rPr>
          <w:lang w:val="en-GB"/>
        </w:rPr>
      </w:pPr>
      <w:r>
        <w:rPr>
          <w:rFonts w:hint="eastAsia"/>
          <w:lang w:val="en-GB"/>
        </w:rPr>
        <w:t>使用下面</w:t>
      </w:r>
      <w:r>
        <w:rPr>
          <w:lang w:val="en-GB"/>
        </w:rPr>
        <w:t>Java</w:t>
      </w:r>
      <w:r>
        <w:rPr>
          <w:rFonts w:hint="eastAsia"/>
          <w:lang w:val="en-GB"/>
        </w:rPr>
        <w:t>代码获取一个配置在</w:t>
      </w:r>
      <w:r>
        <w:rPr>
          <w:lang w:val="en-GB"/>
        </w:rPr>
        <w:t>XML</w:t>
      </w:r>
      <w:r>
        <w:rPr>
          <w:rFonts w:hint="eastAsia"/>
          <w:lang w:val="en-GB"/>
        </w:rPr>
        <w:t>文件中的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对象。</w:t>
      </w:r>
    </w:p>
    <w:p w14:paraId="66F2A29B" w14:textId="77777777"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 </w:t>
      </w:r>
      <w:proofErr w:type="spellStart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</w:t>
      </w:r>
      <w:proofErr w:type="spellEnd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XJava.getXSQL</w:t>
      </w:r>
      <w:proofErr w:type="spellEnd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文件中的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节点的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0554FAAA" w14:textId="77777777"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2103E2" w14:textId="77777777"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proofErr w:type="spellStart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v_XSQL.query</w:t>
      </w:r>
      <w:proofErr w:type="spellEnd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(…</w:t>
      </w:r>
      <w:proofErr w:type="gramStart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End"/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查询数据库的一系列方法。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9EAA74" w14:textId="77777777"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proofErr w:type="spellStart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v_XSQL.executeUpdate</w:t>
      </w:r>
      <w:proofErr w:type="spellEnd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(…</w:t>
      </w:r>
      <w:proofErr w:type="gramStart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</w:t>
      </w:r>
      <w:proofErr w:type="gramEnd"/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插入、更新、删除数据库的一系列方法。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FDE435" w14:textId="77777777"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proofErr w:type="spellStart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v_XSQL.execute</w:t>
      </w:r>
      <w:proofErr w:type="spellEnd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(…</w:t>
      </w:r>
      <w:proofErr w:type="gramStart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End"/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数据库所有操作的一系列方法。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288458" w14:textId="77777777"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proofErr w:type="spellStart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v_XSQL.getSQLCount</w:t>
      </w:r>
      <w:proofErr w:type="spellEnd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(…</w:t>
      </w:r>
      <w:proofErr w:type="gramStart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End"/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查询统计数据库记录行数的一系列方法。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69FB8F" w14:textId="77777777"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proofErr w:type="spellStart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v_XSQL.queryBigData</w:t>
      </w:r>
      <w:proofErr w:type="spellEnd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(…</w:t>
      </w:r>
      <w:proofErr w:type="gramStart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End"/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大数据查询及处理的一系列方法。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E49AC0" w14:textId="77777777"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proofErr w:type="spellStart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XSQL.queryPaging</w:t>
      </w:r>
      <w:proofErr w:type="spellEnd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(…</w:t>
      </w:r>
      <w:proofErr w:type="gramStart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proofErr w:type="gramEnd"/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分页查询的一系列方法。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11B6FB" w14:textId="77777777" w:rsidR="00A6460D" w:rsidRPr="00A6460D" w:rsidRDefault="00A6460D" w:rsidP="003811DC">
      <w:pPr>
        <w:rPr>
          <w:lang w:val="en-GB"/>
        </w:rPr>
      </w:pPr>
    </w:p>
    <w:p w14:paraId="79A57F24" w14:textId="77777777" w:rsidR="00FC5FE4" w:rsidRDefault="00FC5FE4" w:rsidP="003811DC">
      <w:pPr>
        <w:rPr>
          <w:lang w:val="en-GB"/>
        </w:rPr>
      </w:pPr>
    </w:p>
    <w:p w14:paraId="5D0B7E9D" w14:textId="77777777" w:rsidR="00FC5FE4" w:rsidRDefault="00FC5FE4" w:rsidP="003811DC">
      <w:pPr>
        <w:rPr>
          <w:lang w:val="en-GB"/>
        </w:rPr>
      </w:pPr>
    </w:p>
    <w:p w14:paraId="1D0534AA" w14:textId="77777777" w:rsidR="00D609BA" w:rsidRPr="00B05AF1" w:rsidRDefault="00D609BA" w:rsidP="00D609BA">
      <w:pPr>
        <w:pStyle w:val="1"/>
        <w:rPr>
          <w:lang w:val="en-GB"/>
        </w:rPr>
      </w:pPr>
      <w:bookmarkStart w:id="61" w:name="_Toc103776059"/>
      <w:r>
        <w:rPr>
          <w:lang w:val="en-GB"/>
        </w:rPr>
        <w:t>Java</w:t>
      </w:r>
      <w:r>
        <w:rPr>
          <w:rFonts w:hint="eastAsia"/>
          <w:lang w:val="en-GB"/>
        </w:rPr>
        <w:t>注解</w:t>
      </w:r>
      <w:r w:rsidR="00D90984">
        <w:rPr>
          <w:lang w:val="en-GB"/>
        </w:rPr>
        <w:t>@Xsql</w:t>
      </w:r>
      <w:r>
        <w:rPr>
          <w:lang w:val="en-GB"/>
        </w:rPr>
        <w:t>执行</w:t>
      </w:r>
      <w:r>
        <w:rPr>
          <w:lang w:val="en-GB"/>
        </w:rPr>
        <w:t>XSQL</w:t>
      </w:r>
      <w:bookmarkEnd w:id="61"/>
    </w:p>
    <w:p w14:paraId="6BC21940" w14:textId="77777777" w:rsidR="00E9265E" w:rsidRPr="001E710D" w:rsidRDefault="00E9265E" w:rsidP="00E9265E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proofErr w:type="spellStart"/>
      <w:r w:rsidRPr="00741C53">
        <w:rPr>
          <w:lang w:val="en-GB"/>
        </w:rPr>
        <w:t>org.hy.common.xml</w:t>
      </w:r>
      <w:r>
        <w:rPr>
          <w:lang w:val="en-GB"/>
        </w:rPr>
        <w:t>.a</w:t>
      </w:r>
      <w:r w:rsidRPr="00E9265E">
        <w:rPr>
          <w:lang w:val="en-GB"/>
        </w:rPr>
        <w:t>nnotation</w:t>
      </w:r>
      <w:r w:rsidRPr="00741C53">
        <w:rPr>
          <w:lang w:val="en-GB"/>
        </w:rPr>
        <w:t>.</w:t>
      </w:r>
      <w:r w:rsidRPr="00E9265E">
        <w:rPr>
          <w:lang w:val="en-GB"/>
        </w:rPr>
        <w:t>Xsql</w:t>
      </w:r>
      <w:proofErr w:type="spellEnd"/>
      <w:r>
        <w:rPr>
          <w:rFonts w:hint="eastAsia"/>
          <w:lang w:val="en-GB"/>
        </w:rPr>
        <w:t>。后面补充说明</w:t>
      </w:r>
    </w:p>
    <w:p w14:paraId="104F8EA2" w14:textId="77777777" w:rsidR="00E15948" w:rsidRDefault="00E15948" w:rsidP="00D609BA">
      <w:pPr>
        <w:rPr>
          <w:lang w:val="en-GB"/>
        </w:rPr>
      </w:pPr>
    </w:p>
    <w:p w14:paraId="571FA35C" w14:textId="77777777" w:rsidR="00070B23" w:rsidRDefault="00070B23" w:rsidP="00D609BA">
      <w:pPr>
        <w:rPr>
          <w:lang w:val="en-GB"/>
        </w:rPr>
      </w:pPr>
    </w:p>
    <w:p w14:paraId="73CAD756" w14:textId="77777777" w:rsidR="00070B23" w:rsidRPr="000E5B2E" w:rsidRDefault="00070B23" w:rsidP="00D609BA">
      <w:pPr>
        <w:rPr>
          <w:lang w:val="en-GB"/>
        </w:rPr>
      </w:pPr>
    </w:p>
    <w:sectPr w:rsidR="00070B23" w:rsidRPr="000E5B2E" w:rsidSect="00925CDD">
      <w:headerReference w:type="default" r:id="rId40"/>
      <w:footerReference w:type="default" r:id="rId41"/>
      <w:headerReference w:type="first" r:id="rId42"/>
      <w:footerReference w:type="first" r:id="rId43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DF3D5" w14:textId="77777777" w:rsidR="00936917" w:rsidRDefault="00936917">
      <w:pPr>
        <w:spacing w:after="0" w:line="240" w:lineRule="auto"/>
      </w:pPr>
      <w:r>
        <w:separator/>
      </w:r>
    </w:p>
  </w:endnote>
  <w:endnote w:type="continuationSeparator" w:id="0">
    <w:p w14:paraId="4688D772" w14:textId="77777777" w:rsidR="00936917" w:rsidRDefault="00936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Arial Bold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consolata">
    <w:altName w:val="Calibri"/>
    <w:panose1 w:val="00000000000000000000"/>
    <w:charset w:val="00"/>
    <w:family w:val="modern"/>
    <w:notTrueType/>
    <w:pitch w:val="fixed"/>
    <w:sig w:usb0="8000002F" w:usb1="0000016B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Style w:val="a3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508"/>
          <w:gridCol w:w="4509"/>
        </w:tblGrid>
        <w:tr w:rsidR="00AB4723" w14:paraId="154036F7" w14:textId="77777777" w:rsidTr="00531230">
          <w:tc>
            <w:tcPr>
              <w:tcW w:w="4508" w:type="dxa"/>
            </w:tcPr>
            <w:p w14:paraId="656B2A60" w14:textId="77777777" w:rsidR="00AB4723" w:rsidRDefault="00AB4723" w:rsidP="00E347D1">
              <w:pPr>
                <w:pStyle w:val="aff3"/>
              </w:pPr>
              <w:r>
                <w:rPr>
                  <w:lang w:val="zh-CN"/>
                </w:rPr>
                <w:t xml:space="preserve">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PAGE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F42D8A" w:rsidRPr="00F42D8A">
                <w:rPr>
                  <w:b/>
                  <w:bCs/>
                  <w:noProof/>
                  <w:lang w:val="zh-CN"/>
                </w:rPr>
                <w:t>35</w:t>
              </w:r>
              <w:r>
                <w:rPr>
                  <w:b/>
                  <w:bCs/>
                </w:rPr>
                <w:fldChar w:fldCharType="end"/>
              </w:r>
              <w:r>
                <w:rPr>
                  <w:lang w:val="zh-CN"/>
                </w:rPr>
                <w:t xml:space="preserve"> </w:t>
              </w:r>
              <w:r>
                <w:rPr>
                  <w:lang w:val="zh-CN"/>
                </w:rPr>
                <w:t xml:space="preserve">/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NUMPAGES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F42D8A" w:rsidRPr="00F42D8A">
                <w:rPr>
                  <w:b/>
                  <w:bCs/>
                  <w:noProof/>
                  <w:lang w:val="zh-CN"/>
                </w:rPr>
                <w:t>66</w:t>
              </w:r>
              <w:r>
                <w:rPr>
                  <w:b/>
                  <w:bCs/>
                </w:rPr>
                <w:fldChar w:fldCharType="end"/>
              </w:r>
            </w:p>
          </w:tc>
          <w:tc>
            <w:tcPr>
              <w:tcW w:w="4509" w:type="dxa"/>
            </w:tcPr>
            <w:p w14:paraId="5B45865B" w14:textId="77777777" w:rsidR="00AB4723" w:rsidRDefault="00AB4723" w:rsidP="000D3081">
              <w:pPr>
                <w:pStyle w:val="aff3"/>
                <w:wordWrap w:val="0"/>
                <w:jc w:val="right"/>
              </w:pPr>
              <w:r>
                <w:rPr>
                  <w:rFonts w:hint="eastAsia"/>
                </w:rPr>
                <w:t>源码</w:t>
              </w:r>
              <w:hyperlink r:id="rId1" w:history="1">
                <w:r w:rsidRPr="008E69C2">
                  <w:rPr>
                    <w:rStyle w:val="aff6"/>
                  </w:rPr>
                  <w:t>https://github.com/HY-ZhengWei/XJava</w:t>
                </w:r>
              </w:hyperlink>
              <w:r>
                <w:t xml:space="preserve"> </w:t>
              </w:r>
            </w:p>
          </w:tc>
        </w:tr>
      </w:tbl>
      <w:p w14:paraId="5B895667" w14:textId="77777777" w:rsidR="00AB4723" w:rsidRDefault="00936917" w:rsidP="00531230">
        <w:pPr>
          <w:pStyle w:val="aff3"/>
          <w:jc w:val="right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8A7DF" w14:textId="77777777" w:rsidR="00AB4723" w:rsidRPr="00D96B50" w:rsidRDefault="00AB4723" w:rsidP="00925CDD">
    <w:pPr>
      <w:pStyle w:val="aff1"/>
      <w:wordWrap w:val="0"/>
      <w:jc w:val="right"/>
    </w:pPr>
  </w:p>
  <w:p w14:paraId="5B7CF193" w14:textId="77777777" w:rsidR="00AB4723" w:rsidRDefault="00AB4723" w:rsidP="00925CDD"/>
  <w:p w14:paraId="634C6CE4" w14:textId="77777777" w:rsidR="00AB4723" w:rsidRDefault="00AB4723" w:rsidP="00925CDD">
    <w:pPr>
      <w:pStyle w:val="aff3"/>
    </w:pPr>
  </w:p>
  <w:sdt>
    <w:sdtPr>
      <w:id w:val="-252594984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Style w:val="a3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508"/>
          <w:gridCol w:w="4509"/>
        </w:tblGrid>
        <w:tr w:rsidR="00AB4723" w14:paraId="06882F2A" w14:textId="77777777" w:rsidTr="00CF575D">
          <w:tc>
            <w:tcPr>
              <w:tcW w:w="4508" w:type="dxa"/>
            </w:tcPr>
            <w:p w14:paraId="05FA5487" w14:textId="77777777" w:rsidR="00AB4723" w:rsidRDefault="00AB4723" w:rsidP="00925CDD">
              <w:pPr>
                <w:pStyle w:val="aff3"/>
              </w:pPr>
              <w:r>
                <w:rPr>
                  <w:lang w:val="zh-CN"/>
                </w:rPr>
                <w:t xml:space="preserve">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PAGE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F42D8A" w:rsidRPr="00F42D8A">
                <w:rPr>
                  <w:b/>
                  <w:bCs/>
                  <w:noProof/>
                  <w:lang w:val="zh-CN"/>
                </w:rPr>
                <w:t>1</w:t>
              </w:r>
              <w:r>
                <w:rPr>
                  <w:b/>
                  <w:bCs/>
                </w:rPr>
                <w:fldChar w:fldCharType="end"/>
              </w:r>
              <w:r>
                <w:rPr>
                  <w:lang w:val="zh-CN"/>
                </w:rPr>
                <w:t xml:space="preserve"> </w:t>
              </w:r>
              <w:r>
                <w:rPr>
                  <w:lang w:val="zh-CN"/>
                </w:rPr>
                <w:t xml:space="preserve">/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NUMPAGES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F42D8A" w:rsidRPr="00F42D8A">
                <w:rPr>
                  <w:b/>
                  <w:bCs/>
                  <w:noProof/>
                  <w:lang w:val="zh-CN"/>
                </w:rPr>
                <w:t>66</w:t>
              </w:r>
              <w:r>
                <w:rPr>
                  <w:b/>
                  <w:bCs/>
                </w:rPr>
                <w:fldChar w:fldCharType="end"/>
              </w:r>
            </w:p>
          </w:tc>
          <w:tc>
            <w:tcPr>
              <w:tcW w:w="4509" w:type="dxa"/>
            </w:tcPr>
            <w:p w14:paraId="6F896F85" w14:textId="77777777" w:rsidR="00AB4723" w:rsidRDefault="00AB4723" w:rsidP="00925CDD">
              <w:pPr>
                <w:pStyle w:val="aff3"/>
                <w:wordWrap w:val="0"/>
                <w:jc w:val="right"/>
              </w:pPr>
              <w:r>
                <w:rPr>
                  <w:rFonts w:hint="eastAsia"/>
                </w:rPr>
                <w:t>源码</w:t>
              </w:r>
              <w:hyperlink r:id="rId1" w:history="1">
                <w:r w:rsidRPr="008E69C2">
                  <w:rPr>
                    <w:rStyle w:val="aff6"/>
                  </w:rPr>
                  <w:t>https://github.com/HY-ZhengWei/XJava</w:t>
                </w:r>
              </w:hyperlink>
              <w:r>
                <w:t xml:space="preserve"> </w:t>
              </w:r>
            </w:p>
          </w:tc>
        </w:tr>
      </w:tbl>
      <w:p w14:paraId="31861CD3" w14:textId="77777777" w:rsidR="00AB4723" w:rsidRPr="00925CDD" w:rsidRDefault="00936917" w:rsidP="00925CDD">
        <w:pPr>
          <w:pStyle w:val="aff3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33D38" w14:textId="77777777" w:rsidR="00936917" w:rsidRDefault="00936917">
      <w:pPr>
        <w:spacing w:after="0" w:line="240" w:lineRule="auto"/>
      </w:pPr>
      <w:r>
        <w:separator/>
      </w:r>
    </w:p>
  </w:footnote>
  <w:footnote w:type="continuationSeparator" w:id="0">
    <w:p w14:paraId="31EEF6FE" w14:textId="77777777" w:rsidR="00936917" w:rsidRDefault="009369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37533" w14:textId="77777777" w:rsidR="00AB4723" w:rsidRPr="00D96B50" w:rsidRDefault="00AB4723" w:rsidP="00925CDD">
    <w:pPr>
      <w:pStyle w:val="aff1"/>
      <w:wordWrap w:val="0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232BE" w14:textId="592107F3" w:rsidR="00AB4723" w:rsidRDefault="00AB4723" w:rsidP="007B584E">
    <w:pPr>
      <w:pStyle w:val="aff1"/>
      <w:jc w:val="right"/>
    </w:pPr>
    <w:r>
      <w:t>Revised 2020-04-21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4DA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344B7D"/>
    <w:multiLevelType w:val="multilevel"/>
    <w:tmpl w:val="5B16E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03611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1A75B1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5D734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6503B4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B743AC"/>
    <w:multiLevelType w:val="hybridMultilevel"/>
    <w:tmpl w:val="60309BB2"/>
    <w:lvl w:ilvl="0" w:tplc="C80E3F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0A91141B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013DC8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210814"/>
    <w:multiLevelType w:val="hybridMultilevel"/>
    <w:tmpl w:val="0C9E7CBC"/>
    <w:lvl w:ilvl="0" w:tplc="E2FECB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0D995BFF"/>
    <w:multiLevelType w:val="multilevel"/>
    <w:tmpl w:val="156C5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EAD28E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FE6236E"/>
    <w:multiLevelType w:val="hybridMultilevel"/>
    <w:tmpl w:val="B9C8D89C"/>
    <w:lvl w:ilvl="0" w:tplc="92E289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1019450E"/>
    <w:multiLevelType w:val="hybridMultilevel"/>
    <w:tmpl w:val="DE20064A"/>
    <w:lvl w:ilvl="0" w:tplc="AC6298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117203B4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570280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7401C68"/>
    <w:multiLevelType w:val="multilevel"/>
    <w:tmpl w:val="E7006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7C93622"/>
    <w:multiLevelType w:val="hybridMultilevel"/>
    <w:tmpl w:val="6700ED2C"/>
    <w:lvl w:ilvl="0" w:tplc="4D201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1AA615B1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B5D723C"/>
    <w:multiLevelType w:val="multilevel"/>
    <w:tmpl w:val="F26CC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C0765C6"/>
    <w:multiLevelType w:val="multilevel"/>
    <w:tmpl w:val="5A76C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C3006BC"/>
    <w:multiLevelType w:val="hybridMultilevel"/>
    <w:tmpl w:val="36361F08"/>
    <w:lvl w:ilvl="0" w:tplc="3D043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 w15:restartNumberingAfterBreak="0">
    <w:nsid w:val="21213589"/>
    <w:multiLevelType w:val="multilevel"/>
    <w:tmpl w:val="010ED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27233A7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3285D1C"/>
    <w:multiLevelType w:val="hybridMultilevel"/>
    <w:tmpl w:val="3BEE7B1A"/>
    <w:lvl w:ilvl="0" w:tplc="2064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5" w15:restartNumberingAfterBreak="0">
    <w:nsid w:val="253C18C8"/>
    <w:multiLevelType w:val="hybridMultilevel"/>
    <w:tmpl w:val="03EEF9B0"/>
    <w:lvl w:ilvl="0" w:tplc="DF8A5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75C2861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8C256C5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CA73FE2"/>
    <w:multiLevelType w:val="multilevel"/>
    <w:tmpl w:val="ED74F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CAA2E1F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DB40CDD"/>
    <w:multiLevelType w:val="multilevel"/>
    <w:tmpl w:val="01A44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E390106"/>
    <w:multiLevelType w:val="multilevel"/>
    <w:tmpl w:val="E6A84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EBA5489"/>
    <w:multiLevelType w:val="hybridMultilevel"/>
    <w:tmpl w:val="5EC29864"/>
    <w:lvl w:ilvl="0" w:tplc="FBEC1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3" w15:restartNumberingAfterBreak="0">
    <w:nsid w:val="300C0952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0293F5C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178133F"/>
    <w:multiLevelType w:val="multilevel"/>
    <w:tmpl w:val="F26CC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2E422F8"/>
    <w:multiLevelType w:val="multilevel"/>
    <w:tmpl w:val="5B22A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3D2364A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8D50A9E"/>
    <w:multiLevelType w:val="multilevel"/>
    <w:tmpl w:val="01A44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94677A5"/>
    <w:multiLevelType w:val="hybridMultilevel"/>
    <w:tmpl w:val="47528382"/>
    <w:lvl w:ilvl="0" w:tplc="5F469D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0" w15:restartNumberingAfterBreak="0">
    <w:nsid w:val="39EE139B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A494D0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B235AFE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B560855"/>
    <w:multiLevelType w:val="hybridMultilevel"/>
    <w:tmpl w:val="74D2FE48"/>
    <w:lvl w:ilvl="0" w:tplc="FBE2BE3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4" w15:restartNumberingAfterBreak="0">
    <w:nsid w:val="3BBE3766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C5427D6"/>
    <w:multiLevelType w:val="hybridMultilevel"/>
    <w:tmpl w:val="079E7A26"/>
    <w:lvl w:ilvl="0" w:tplc="301E7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3C6C4245"/>
    <w:multiLevelType w:val="hybridMultilevel"/>
    <w:tmpl w:val="A8963436"/>
    <w:lvl w:ilvl="0" w:tplc="281AB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7" w15:restartNumberingAfterBreak="0">
    <w:nsid w:val="3CD2723E"/>
    <w:multiLevelType w:val="hybridMultilevel"/>
    <w:tmpl w:val="F8AA2EB2"/>
    <w:lvl w:ilvl="0" w:tplc="C506FA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8" w15:restartNumberingAfterBreak="0">
    <w:nsid w:val="3D6767A6"/>
    <w:multiLevelType w:val="multilevel"/>
    <w:tmpl w:val="39A02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E89505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0024554"/>
    <w:multiLevelType w:val="hybridMultilevel"/>
    <w:tmpl w:val="9542AC70"/>
    <w:lvl w:ilvl="0" w:tplc="3B522C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1" w15:restartNumberingAfterBreak="0">
    <w:nsid w:val="410B07B4"/>
    <w:multiLevelType w:val="hybridMultilevel"/>
    <w:tmpl w:val="44280D74"/>
    <w:lvl w:ilvl="0" w:tplc="2780A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2" w15:restartNumberingAfterBreak="0">
    <w:nsid w:val="431C38EF"/>
    <w:multiLevelType w:val="multilevel"/>
    <w:tmpl w:val="BBE02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4E96FA0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52F6F5F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7E908E1"/>
    <w:multiLevelType w:val="hybridMultilevel"/>
    <w:tmpl w:val="4E580166"/>
    <w:lvl w:ilvl="0" w:tplc="C786E6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6" w15:restartNumberingAfterBreak="0">
    <w:nsid w:val="4A600822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AFB5442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B511EB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C8F4A49"/>
    <w:multiLevelType w:val="multilevel"/>
    <w:tmpl w:val="1CCE8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04C33A2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0DD6CFF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1BA1488"/>
    <w:multiLevelType w:val="multilevel"/>
    <w:tmpl w:val="01A44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1DD5423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4D1104B"/>
    <w:multiLevelType w:val="hybridMultilevel"/>
    <w:tmpl w:val="A8963436"/>
    <w:lvl w:ilvl="0" w:tplc="281AB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5" w15:restartNumberingAfterBreak="0">
    <w:nsid w:val="557E1706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5D1020A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6362E3B"/>
    <w:multiLevelType w:val="hybridMultilevel"/>
    <w:tmpl w:val="F8AA2EB2"/>
    <w:lvl w:ilvl="0" w:tplc="C506FA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8" w15:restartNumberingAfterBreak="0">
    <w:nsid w:val="57134994"/>
    <w:multiLevelType w:val="multilevel"/>
    <w:tmpl w:val="01A44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75D4F9E"/>
    <w:multiLevelType w:val="multilevel"/>
    <w:tmpl w:val="62166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8C42837"/>
    <w:multiLevelType w:val="hybridMultilevel"/>
    <w:tmpl w:val="10BEB120"/>
    <w:lvl w:ilvl="0" w:tplc="0AFCDE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1" w15:restartNumberingAfterBreak="0">
    <w:nsid w:val="594154E9"/>
    <w:multiLevelType w:val="hybridMultilevel"/>
    <w:tmpl w:val="C98445C0"/>
    <w:lvl w:ilvl="0" w:tplc="091A71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2" w15:restartNumberingAfterBreak="0">
    <w:nsid w:val="5995600C"/>
    <w:multiLevelType w:val="hybridMultilevel"/>
    <w:tmpl w:val="3BEE7B1A"/>
    <w:lvl w:ilvl="0" w:tplc="2064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3" w15:restartNumberingAfterBreak="0">
    <w:nsid w:val="5A732954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E4E1D19"/>
    <w:multiLevelType w:val="multilevel"/>
    <w:tmpl w:val="F26CC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EB3541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EEF47E3"/>
    <w:multiLevelType w:val="hybridMultilevel"/>
    <w:tmpl w:val="6700ED2C"/>
    <w:lvl w:ilvl="0" w:tplc="4D201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7" w15:restartNumberingAfterBreak="0">
    <w:nsid w:val="61A54177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1B112A5"/>
    <w:multiLevelType w:val="multilevel"/>
    <w:tmpl w:val="E9726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225708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4957762"/>
    <w:multiLevelType w:val="hybridMultilevel"/>
    <w:tmpl w:val="F244A928"/>
    <w:lvl w:ilvl="0" w:tplc="C506FA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1" w15:restartNumberingAfterBreak="0">
    <w:nsid w:val="66162E40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6D83E5B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A0918F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C6E7FF6"/>
    <w:multiLevelType w:val="hybridMultilevel"/>
    <w:tmpl w:val="5EC29864"/>
    <w:lvl w:ilvl="0" w:tplc="FBEC1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5" w15:restartNumberingAfterBreak="0">
    <w:nsid w:val="6D1D46A3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D5F1BE3"/>
    <w:multiLevelType w:val="hybridMultilevel"/>
    <w:tmpl w:val="A140BC22"/>
    <w:lvl w:ilvl="0" w:tplc="18BEAE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7" w15:restartNumberingAfterBreak="0">
    <w:nsid w:val="6D6215B0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E212415"/>
    <w:multiLevelType w:val="hybridMultilevel"/>
    <w:tmpl w:val="6204ACF4"/>
    <w:lvl w:ilvl="0" w:tplc="4104A8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9" w15:restartNumberingAfterBreak="0">
    <w:nsid w:val="6E592A09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22F544A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3432775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45832A4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4B33CF8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5547979"/>
    <w:multiLevelType w:val="multilevel"/>
    <w:tmpl w:val="C8700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7426DAB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75723A0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7F138AF"/>
    <w:multiLevelType w:val="hybridMultilevel"/>
    <w:tmpl w:val="36361F08"/>
    <w:lvl w:ilvl="0" w:tplc="3D043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8" w15:restartNumberingAfterBreak="0">
    <w:nsid w:val="788E21E6"/>
    <w:multiLevelType w:val="hybridMultilevel"/>
    <w:tmpl w:val="641E4520"/>
    <w:lvl w:ilvl="0" w:tplc="B908ED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9" w15:restartNumberingAfterBreak="0">
    <w:nsid w:val="79F173F0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B164870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B302719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B3A2B99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C410ED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FA4077C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619840">
    <w:abstractNumId w:val="76"/>
  </w:num>
  <w:num w:numId="2" w16cid:durableId="1035230854">
    <w:abstractNumId w:val="99"/>
  </w:num>
  <w:num w:numId="3" w16cid:durableId="35929963">
    <w:abstractNumId w:val="36"/>
  </w:num>
  <w:num w:numId="4" w16cid:durableId="1591503814">
    <w:abstractNumId w:val="84"/>
  </w:num>
  <w:num w:numId="5" w16cid:durableId="1585143742">
    <w:abstractNumId w:val="26"/>
  </w:num>
  <w:num w:numId="6" w16cid:durableId="263730076">
    <w:abstractNumId w:val="32"/>
  </w:num>
  <w:num w:numId="7" w16cid:durableId="1039090956">
    <w:abstractNumId w:val="82"/>
  </w:num>
  <w:num w:numId="8" w16cid:durableId="973297028">
    <w:abstractNumId w:val="7"/>
  </w:num>
  <w:num w:numId="9" w16cid:durableId="2095281305">
    <w:abstractNumId w:val="46"/>
  </w:num>
  <w:num w:numId="10" w16cid:durableId="1900823621">
    <w:abstractNumId w:val="61"/>
  </w:num>
  <w:num w:numId="11" w16cid:durableId="1407530838">
    <w:abstractNumId w:val="83"/>
  </w:num>
  <w:num w:numId="12" w16cid:durableId="157502082">
    <w:abstractNumId w:val="13"/>
  </w:num>
  <w:num w:numId="13" w16cid:durableId="1899439485">
    <w:abstractNumId w:val="10"/>
  </w:num>
  <w:num w:numId="14" w16cid:durableId="722563581">
    <w:abstractNumId w:val="95"/>
  </w:num>
  <w:num w:numId="15" w16cid:durableId="2111319280">
    <w:abstractNumId w:val="67"/>
  </w:num>
  <w:num w:numId="16" w16cid:durableId="1332640925">
    <w:abstractNumId w:val="48"/>
  </w:num>
  <w:num w:numId="17" w16cid:durableId="94716135">
    <w:abstractNumId w:val="70"/>
  </w:num>
  <w:num w:numId="18" w16cid:durableId="755979573">
    <w:abstractNumId w:val="37"/>
  </w:num>
  <w:num w:numId="19" w16cid:durableId="1939024995">
    <w:abstractNumId w:val="12"/>
  </w:num>
  <w:num w:numId="20" w16cid:durableId="1427573259">
    <w:abstractNumId w:val="8"/>
  </w:num>
  <w:num w:numId="21" w16cid:durableId="1245185170">
    <w:abstractNumId w:val="90"/>
  </w:num>
  <w:num w:numId="22" w16cid:durableId="610742878">
    <w:abstractNumId w:val="101"/>
  </w:num>
  <w:num w:numId="23" w16cid:durableId="842087230">
    <w:abstractNumId w:val="81"/>
  </w:num>
  <w:num w:numId="24" w16cid:durableId="167406808">
    <w:abstractNumId w:val="5"/>
  </w:num>
  <w:num w:numId="25" w16cid:durableId="58750822">
    <w:abstractNumId w:val="54"/>
  </w:num>
  <w:num w:numId="26" w16cid:durableId="996612789">
    <w:abstractNumId w:val="11"/>
  </w:num>
  <w:num w:numId="27" w16cid:durableId="1205486146">
    <w:abstractNumId w:val="63"/>
  </w:num>
  <w:num w:numId="28" w16cid:durableId="495807643">
    <w:abstractNumId w:val="51"/>
  </w:num>
  <w:num w:numId="29" w16cid:durableId="1645428850">
    <w:abstractNumId w:val="86"/>
  </w:num>
  <w:num w:numId="30" w16cid:durableId="1638796175">
    <w:abstractNumId w:val="55"/>
  </w:num>
  <w:num w:numId="31" w16cid:durableId="784347051">
    <w:abstractNumId w:val="71"/>
  </w:num>
  <w:num w:numId="32" w16cid:durableId="1958947499">
    <w:abstractNumId w:val="97"/>
  </w:num>
  <w:num w:numId="33" w16cid:durableId="701128933">
    <w:abstractNumId w:val="4"/>
  </w:num>
  <w:num w:numId="34" w16cid:durableId="186216113">
    <w:abstractNumId w:val="15"/>
  </w:num>
  <w:num w:numId="35" w16cid:durableId="1074206381">
    <w:abstractNumId w:val="72"/>
  </w:num>
  <w:num w:numId="36" w16cid:durableId="1527327424">
    <w:abstractNumId w:val="93"/>
  </w:num>
  <w:num w:numId="37" w16cid:durableId="1217743622">
    <w:abstractNumId w:val="75"/>
  </w:num>
  <w:num w:numId="38" w16cid:durableId="1401437801">
    <w:abstractNumId w:val="100"/>
  </w:num>
  <w:num w:numId="39" w16cid:durableId="723531604">
    <w:abstractNumId w:val="91"/>
  </w:num>
  <w:num w:numId="40" w16cid:durableId="1989433359">
    <w:abstractNumId w:val="41"/>
  </w:num>
  <w:num w:numId="41" w16cid:durableId="1532111974">
    <w:abstractNumId w:val="45"/>
  </w:num>
  <w:num w:numId="42" w16cid:durableId="1349023351">
    <w:abstractNumId w:val="39"/>
  </w:num>
  <w:num w:numId="43" w16cid:durableId="1528908751">
    <w:abstractNumId w:val="16"/>
  </w:num>
  <w:num w:numId="44" w16cid:durableId="1163932560">
    <w:abstractNumId w:val="28"/>
  </w:num>
  <w:num w:numId="45" w16cid:durableId="1677072417">
    <w:abstractNumId w:val="21"/>
  </w:num>
  <w:num w:numId="46" w16cid:durableId="2080251336">
    <w:abstractNumId w:val="78"/>
  </w:num>
  <w:num w:numId="47" w16cid:durableId="725641552">
    <w:abstractNumId w:val="9"/>
  </w:num>
  <w:num w:numId="48" w16cid:durableId="1243636558">
    <w:abstractNumId w:val="65"/>
  </w:num>
  <w:num w:numId="49" w16cid:durableId="610362725">
    <w:abstractNumId w:val="64"/>
  </w:num>
  <w:num w:numId="50" w16cid:durableId="435640158">
    <w:abstractNumId w:val="18"/>
  </w:num>
  <w:num w:numId="51" w16cid:durableId="1206522704">
    <w:abstractNumId w:val="25"/>
  </w:num>
  <w:num w:numId="52" w16cid:durableId="2106222703">
    <w:abstractNumId w:val="104"/>
  </w:num>
  <w:num w:numId="53" w16cid:durableId="901021588">
    <w:abstractNumId w:val="40"/>
  </w:num>
  <w:num w:numId="54" w16cid:durableId="1746760349">
    <w:abstractNumId w:val="42"/>
  </w:num>
  <w:num w:numId="55" w16cid:durableId="620112837">
    <w:abstractNumId w:val="24"/>
  </w:num>
  <w:num w:numId="56" w16cid:durableId="115947645">
    <w:abstractNumId w:val="17"/>
  </w:num>
  <w:num w:numId="57" w16cid:durableId="807092765">
    <w:abstractNumId w:val="49"/>
  </w:num>
  <w:num w:numId="58" w16cid:durableId="238292868">
    <w:abstractNumId w:val="44"/>
  </w:num>
  <w:num w:numId="59" w16cid:durableId="1048265853">
    <w:abstractNumId w:val="85"/>
  </w:num>
  <w:num w:numId="60" w16cid:durableId="1901316">
    <w:abstractNumId w:val="73"/>
  </w:num>
  <w:num w:numId="61" w16cid:durableId="1364674055">
    <w:abstractNumId w:val="103"/>
  </w:num>
  <w:num w:numId="62" w16cid:durableId="458954307">
    <w:abstractNumId w:val="89"/>
  </w:num>
  <w:num w:numId="63" w16cid:durableId="1031371226">
    <w:abstractNumId w:val="60"/>
  </w:num>
  <w:num w:numId="64" w16cid:durableId="659652143">
    <w:abstractNumId w:val="6"/>
  </w:num>
  <w:num w:numId="65" w16cid:durableId="1882209804">
    <w:abstractNumId w:val="58"/>
  </w:num>
  <w:num w:numId="66" w16cid:durableId="2058164844">
    <w:abstractNumId w:val="0"/>
  </w:num>
  <w:num w:numId="67" w16cid:durableId="144468184">
    <w:abstractNumId w:val="34"/>
  </w:num>
  <w:num w:numId="68" w16cid:durableId="732889366">
    <w:abstractNumId w:val="43"/>
  </w:num>
  <w:num w:numId="69" w16cid:durableId="1398093761">
    <w:abstractNumId w:val="79"/>
  </w:num>
  <w:num w:numId="70" w16cid:durableId="440346306">
    <w:abstractNumId w:val="96"/>
  </w:num>
  <w:num w:numId="71" w16cid:durableId="1678001342">
    <w:abstractNumId w:val="92"/>
  </w:num>
  <w:num w:numId="72" w16cid:durableId="1605571537">
    <w:abstractNumId w:val="27"/>
  </w:num>
  <w:num w:numId="73" w16cid:durableId="1106921546">
    <w:abstractNumId w:val="14"/>
  </w:num>
  <w:num w:numId="74" w16cid:durableId="546995376">
    <w:abstractNumId w:val="69"/>
  </w:num>
  <w:num w:numId="75" w16cid:durableId="1339969756">
    <w:abstractNumId w:val="50"/>
  </w:num>
  <w:num w:numId="76" w16cid:durableId="275214133">
    <w:abstractNumId w:val="94"/>
  </w:num>
  <w:num w:numId="77" w16cid:durableId="2135169508">
    <w:abstractNumId w:val="52"/>
  </w:num>
  <w:num w:numId="78" w16cid:durableId="1816330724">
    <w:abstractNumId w:val="59"/>
  </w:num>
  <w:num w:numId="79" w16cid:durableId="1935820467">
    <w:abstractNumId w:val="20"/>
  </w:num>
  <w:num w:numId="80" w16cid:durableId="228733804">
    <w:abstractNumId w:val="1"/>
  </w:num>
  <w:num w:numId="81" w16cid:durableId="2021004834">
    <w:abstractNumId w:val="22"/>
  </w:num>
  <w:num w:numId="82" w16cid:durableId="563226626">
    <w:abstractNumId w:val="74"/>
  </w:num>
  <w:num w:numId="83" w16cid:durableId="1734812085">
    <w:abstractNumId w:val="38"/>
  </w:num>
  <w:num w:numId="84" w16cid:durableId="1791702816">
    <w:abstractNumId w:val="31"/>
  </w:num>
  <w:num w:numId="85" w16cid:durableId="740950109">
    <w:abstractNumId w:val="98"/>
  </w:num>
  <w:num w:numId="86" w16cid:durableId="693267013">
    <w:abstractNumId w:val="30"/>
  </w:num>
  <w:num w:numId="87" w16cid:durableId="245194165">
    <w:abstractNumId w:val="68"/>
  </w:num>
  <w:num w:numId="88" w16cid:durableId="619461432">
    <w:abstractNumId w:val="3"/>
  </w:num>
  <w:num w:numId="89" w16cid:durableId="1477919345">
    <w:abstractNumId w:val="23"/>
  </w:num>
  <w:num w:numId="90" w16cid:durableId="1306736400">
    <w:abstractNumId w:val="29"/>
  </w:num>
  <w:num w:numId="91" w16cid:durableId="1067342961">
    <w:abstractNumId w:val="88"/>
  </w:num>
  <w:num w:numId="92" w16cid:durableId="766197845">
    <w:abstractNumId w:val="66"/>
  </w:num>
  <w:num w:numId="93" w16cid:durableId="1974210804">
    <w:abstractNumId w:val="87"/>
  </w:num>
  <w:num w:numId="94" w16cid:durableId="1453131047">
    <w:abstractNumId w:val="102"/>
  </w:num>
  <w:num w:numId="95" w16cid:durableId="1158224918">
    <w:abstractNumId w:val="53"/>
  </w:num>
  <w:num w:numId="96" w16cid:durableId="209461456">
    <w:abstractNumId w:val="57"/>
  </w:num>
  <w:num w:numId="97" w16cid:durableId="1608542735">
    <w:abstractNumId w:val="33"/>
  </w:num>
  <w:num w:numId="98" w16cid:durableId="1300573926">
    <w:abstractNumId w:val="77"/>
  </w:num>
  <w:num w:numId="99" w16cid:durableId="2080637442">
    <w:abstractNumId w:val="56"/>
  </w:num>
  <w:num w:numId="100" w16cid:durableId="490566357">
    <w:abstractNumId w:val="2"/>
  </w:num>
  <w:num w:numId="101" w16cid:durableId="89128997">
    <w:abstractNumId w:val="80"/>
  </w:num>
  <w:num w:numId="102" w16cid:durableId="106852151">
    <w:abstractNumId w:val="19"/>
  </w:num>
  <w:num w:numId="103" w16cid:durableId="2068146241">
    <w:abstractNumId w:val="47"/>
  </w:num>
  <w:num w:numId="104" w16cid:durableId="1459225658">
    <w:abstractNumId w:val="35"/>
  </w:num>
  <w:num w:numId="105" w16cid:durableId="1696613804">
    <w:abstractNumId w:val="62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hideSpelling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1D60"/>
    <w:rsid w:val="0001075C"/>
    <w:rsid w:val="00010D6E"/>
    <w:rsid w:val="00011BC0"/>
    <w:rsid w:val="00012B95"/>
    <w:rsid w:val="00020CB1"/>
    <w:rsid w:val="000215FD"/>
    <w:rsid w:val="00022226"/>
    <w:rsid w:val="00022B2B"/>
    <w:rsid w:val="00024C1B"/>
    <w:rsid w:val="0002722C"/>
    <w:rsid w:val="00027F6C"/>
    <w:rsid w:val="00030368"/>
    <w:rsid w:val="00035EC1"/>
    <w:rsid w:val="000366EC"/>
    <w:rsid w:val="000371AB"/>
    <w:rsid w:val="000418F0"/>
    <w:rsid w:val="000422C1"/>
    <w:rsid w:val="0004464C"/>
    <w:rsid w:val="00045943"/>
    <w:rsid w:val="00047D4B"/>
    <w:rsid w:val="000501EB"/>
    <w:rsid w:val="00050BEA"/>
    <w:rsid w:val="0005448F"/>
    <w:rsid w:val="00054B05"/>
    <w:rsid w:val="00054D75"/>
    <w:rsid w:val="0005555E"/>
    <w:rsid w:val="000576C8"/>
    <w:rsid w:val="000608FD"/>
    <w:rsid w:val="00063B91"/>
    <w:rsid w:val="000672A6"/>
    <w:rsid w:val="0006746A"/>
    <w:rsid w:val="00070B23"/>
    <w:rsid w:val="0007308F"/>
    <w:rsid w:val="0007328D"/>
    <w:rsid w:val="0007370F"/>
    <w:rsid w:val="00074268"/>
    <w:rsid w:val="00074F45"/>
    <w:rsid w:val="00075522"/>
    <w:rsid w:val="00076134"/>
    <w:rsid w:val="00077F93"/>
    <w:rsid w:val="0008072F"/>
    <w:rsid w:val="00081F76"/>
    <w:rsid w:val="0008345D"/>
    <w:rsid w:val="000839FE"/>
    <w:rsid w:val="000927ED"/>
    <w:rsid w:val="00095832"/>
    <w:rsid w:val="00096B25"/>
    <w:rsid w:val="000A07B6"/>
    <w:rsid w:val="000A493F"/>
    <w:rsid w:val="000A52FA"/>
    <w:rsid w:val="000A6BBA"/>
    <w:rsid w:val="000B0577"/>
    <w:rsid w:val="000B26ED"/>
    <w:rsid w:val="000B33DE"/>
    <w:rsid w:val="000B52B7"/>
    <w:rsid w:val="000B7C11"/>
    <w:rsid w:val="000C26AF"/>
    <w:rsid w:val="000C45D4"/>
    <w:rsid w:val="000C6932"/>
    <w:rsid w:val="000C7966"/>
    <w:rsid w:val="000C7A2A"/>
    <w:rsid w:val="000C7AE7"/>
    <w:rsid w:val="000D3081"/>
    <w:rsid w:val="000E045A"/>
    <w:rsid w:val="000E15B3"/>
    <w:rsid w:val="000E25F1"/>
    <w:rsid w:val="000E57D4"/>
    <w:rsid w:val="000E5A00"/>
    <w:rsid w:val="000E5B2E"/>
    <w:rsid w:val="000E65BD"/>
    <w:rsid w:val="000E7DF9"/>
    <w:rsid w:val="000F10A8"/>
    <w:rsid w:val="000F1D60"/>
    <w:rsid w:val="000F341C"/>
    <w:rsid w:val="000F5032"/>
    <w:rsid w:val="000F671D"/>
    <w:rsid w:val="00102A2D"/>
    <w:rsid w:val="00104167"/>
    <w:rsid w:val="00105E1A"/>
    <w:rsid w:val="00106D45"/>
    <w:rsid w:val="00107FFB"/>
    <w:rsid w:val="00112574"/>
    <w:rsid w:val="00115171"/>
    <w:rsid w:val="00115CE8"/>
    <w:rsid w:val="0011685F"/>
    <w:rsid w:val="0011728E"/>
    <w:rsid w:val="0012024C"/>
    <w:rsid w:val="00130395"/>
    <w:rsid w:val="0013271E"/>
    <w:rsid w:val="00132974"/>
    <w:rsid w:val="00132DF0"/>
    <w:rsid w:val="001343B5"/>
    <w:rsid w:val="00136082"/>
    <w:rsid w:val="00136D93"/>
    <w:rsid w:val="0014001E"/>
    <w:rsid w:val="001408F5"/>
    <w:rsid w:val="0014118A"/>
    <w:rsid w:val="0014127D"/>
    <w:rsid w:val="001419F7"/>
    <w:rsid w:val="00143A50"/>
    <w:rsid w:val="00144D92"/>
    <w:rsid w:val="00146A78"/>
    <w:rsid w:val="00146E58"/>
    <w:rsid w:val="0014787D"/>
    <w:rsid w:val="00151695"/>
    <w:rsid w:val="0015268A"/>
    <w:rsid w:val="0015366B"/>
    <w:rsid w:val="001542BB"/>
    <w:rsid w:val="001562CB"/>
    <w:rsid w:val="001617D4"/>
    <w:rsid w:val="00167177"/>
    <w:rsid w:val="001702EB"/>
    <w:rsid w:val="00172B62"/>
    <w:rsid w:val="00174D34"/>
    <w:rsid w:val="00176273"/>
    <w:rsid w:val="001778C0"/>
    <w:rsid w:val="00177C06"/>
    <w:rsid w:val="00180CCF"/>
    <w:rsid w:val="00182B46"/>
    <w:rsid w:val="0018323F"/>
    <w:rsid w:val="00183CAD"/>
    <w:rsid w:val="001876C3"/>
    <w:rsid w:val="00187CB5"/>
    <w:rsid w:val="001904D7"/>
    <w:rsid w:val="00191D1B"/>
    <w:rsid w:val="00194DF6"/>
    <w:rsid w:val="001950E3"/>
    <w:rsid w:val="00195FF9"/>
    <w:rsid w:val="00196079"/>
    <w:rsid w:val="001A2075"/>
    <w:rsid w:val="001A3B6E"/>
    <w:rsid w:val="001A485E"/>
    <w:rsid w:val="001A4A09"/>
    <w:rsid w:val="001A50F4"/>
    <w:rsid w:val="001A5CCA"/>
    <w:rsid w:val="001A6A68"/>
    <w:rsid w:val="001A700A"/>
    <w:rsid w:val="001A7466"/>
    <w:rsid w:val="001B37D6"/>
    <w:rsid w:val="001B5279"/>
    <w:rsid w:val="001B5F09"/>
    <w:rsid w:val="001B7C4E"/>
    <w:rsid w:val="001C16A7"/>
    <w:rsid w:val="001C29A7"/>
    <w:rsid w:val="001D0E21"/>
    <w:rsid w:val="001D1039"/>
    <w:rsid w:val="001D1928"/>
    <w:rsid w:val="001D1AFE"/>
    <w:rsid w:val="001D1C80"/>
    <w:rsid w:val="001D2959"/>
    <w:rsid w:val="001D35BD"/>
    <w:rsid w:val="001D486A"/>
    <w:rsid w:val="001D4A48"/>
    <w:rsid w:val="001D5586"/>
    <w:rsid w:val="001D5EC3"/>
    <w:rsid w:val="001D6A54"/>
    <w:rsid w:val="001E0BA3"/>
    <w:rsid w:val="001E1171"/>
    <w:rsid w:val="001E28DD"/>
    <w:rsid w:val="001E2AE5"/>
    <w:rsid w:val="001E400E"/>
    <w:rsid w:val="001E6D6D"/>
    <w:rsid w:val="001E70EC"/>
    <w:rsid w:val="001E710D"/>
    <w:rsid w:val="001F048D"/>
    <w:rsid w:val="001F2C77"/>
    <w:rsid w:val="001F3D9A"/>
    <w:rsid w:val="001F6427"/>
    <w:rsid w:val="001F6FAF"/>
    <w:rsid w:val="001F6FD1"/>
    <w:rsid w:val="00200B03"/>
    <w:rsid w:val="00202C91"/>
    <w:rsid w:val="002048E0"/>
    <w:rsid w:val="00204DB2"/>
    <w:rsid w:val="00205456"/>
    <w:rsid w:val="00207080"/>
    <w:rsid w:val="0021068C"/>
    <w:rsid w:val="00211C13"/>
    <w:rsid w:val="00212AA6"/>
    <w:rsid w:val="00221E3C"/>
    <w:rsid w:val="002253A6"/>
    <w:rsid w:val="00225F2A"/>
    <w:rsid w:val="00232BCC"/>
    <w:rsid w:val="00234BA8"/>
    <w:rsid w:val="00234C45"/>
    <w:rsid w:val="00234F9E"/>
    <w:rsid w:val="00235390"/>
    <w:rsid w:val="00235935"/>
    <w:rsid w:val="00236F8D"/>
    <w:rsid w:val="002417D0"/>
    <w:rsid w:val="00242045"/>
    <w:rsid w:val="002501BF"/>
    <w:rsid w:val="0025119C"/>
    <w:rsid w:val="00252BA2"/>
    <w:rsid w:val="002534A8"/>
    <w:rsid w:val="002556AC"/>
    <w:rsid w:val="00255980"/>
    <w:rsid w:val="00257015"/>
    <w:rsid w:val="0025781D"/>
    <w:rsid w:val="002604D1"/>
    <w:rsid w:val="00263194"/>
    <w:rsid w:val="00264D24"/>
    <w:rsid w:val="00271F93"/>
    <w:rsid w:val="00272D20"/>
    <w:rsid w:val="00273132"/>
    <w:rsid w:val="0027711F"/>
    <w:rsid w:val="00277587"/>
    <w:rsid w:val="0028028D"/>
    <w:rsid w:val="00282D60"/>
    <w:rsid w:val="00284186"/>
    <w:rsid w:val="00286DEA"/>
    <w:rsid w:val="0029378F"/>
    <w:rsid w:val="00296969"/>
    <w:rsid w:val="002A02E3"/>
    <w:rsid w:val="002A54E6"/>
    <w:rsid w:val="002A55FA"/>
    <w:rsid w:val="002A68EE"/>
    <w:rsid w:val="002B16E2"/>
    <w:rsid w:val="002B6176"/>
    <w:rsid w:val="002B6662"/>
    <w:rsid w:val="002C1FDC"/>
    <w:rsid w:val="002C7219"/>
    <w:rsid w:val="002C7D48"/>
    <w:rsid w:val="002D1579"/>
    <w:rsid w:val="002D37F1"/>
    <w:rsid w:val="002D5304"/>
    <w:rsid w:val="002D551D"/>
    <w:rsid w:val="002D5654"/>
    <w:rsid w:val="002D62FD"/>
    <w:rsid w:val="002D7A4A"/>
    <w:rsid w:val="002E096E"/>
    <w:rsid w:val="002E0E86"/>
    <w:rsid w:val="002E23EB"/>
    <w:rsid w:val="002E3402"/>
    <w:rsid w:val="002E4814"/>
    <w:rsid w:val="002E496B"/>
    <w:rsid w:val="002E5C46"/>
    <w:rsid w:val="002F0BA0"/>
    <w:rsid w:val="002F2F15"/>
    <w:rsid w:val="002F320E"/>
    <w:rsid w:val="002F4A80"/>
    <w:rsid w:val="003002B1"/>
    <w:rsid w:val="00305559"/>
    <w:rsid w:val="00305BC3"/>
    <w:rsid w:val="0030730A"/>
    <w:rsid w:val="00310045"/>
    <w:rsid w:val="00311596"/>
    <w:rsid w:val="0032276A"/>
    <w:rsid w:val="003246F3"/>
    <w:rsid w:val="00324785"/>
    <w:rsid w:val="003262BF"/>
    <w:rsid w:val="00326818"/>
    <w:rsid w:val="00327F94"/>
    <w:rsid w:val="003300BE"/>
    <w:rsid w:val="0033123C"/>
    <w:rsid w:val="00336B9D"/>
    <w:rsid w:val="00336F83"/>
    <w:rsid w:val="0033767F"/>
    <w:rsid w:val="003406E6"/>
    <w:rsid w:val="00340C56"/>
    <w:rsid w:val="003429B4"/>
    <w:rsid w:val="003437F0"/>
    <w:rsid w:val="00343F9E"/>
    <w:rsid w:val="00344711"/>
    <w:rsid w:val="0034517E"/>
    <w:rsid w:val="0034703D"/>
    <w:rsid w:val="00352013"/>
    <w:rsid w:val="00353344"/>
    <w:rsid w:val="003560DA"/>
    <w:rsid w:val="00356DE0"/>
    <w:rsid w:val="0036103B"/>
    <w:rsid w:val="00363D34"/>
    <w:rsid w:val="00367AFB"/>
    <w:rsid w:val="003705A4"/>
    <w:rsid w:val="00370C8A"/>
    <w:rsid w:val="00374F35"/>
    <w:rsid w:val="003754DE"/>
    <w:rsid w:val="00375F8B"/>
    <w:rsid w:val="0037739A"/>
    <w:rsid w:val="00380DFF"/>
    <w:rsid w:val="003811DC"/>
    <w:rsid w:val="0038266A"/>
    <w:rsid w:val="00382DE6"/>
    <w:rsid w:val="003863F9"/>
    <w:rsid w:val="003870D1"/>
    <w:rsid w:val="00391BAC"/>
    <w:rsid w:val="00392C74"/>
    <w:rsid w:val="00394DEA"/>
    <w:rsid w:val="00396ADA"/>
    <w:rsid w:val="00397C56"/>
    <w:rsid w:val="003A0205"/>
    <w:rsid w:val="003A1DDA"/>
    <w:rsid w:val="003A257F"/>
    <w:rsid w:val="003A259B"/>
    <w:rsid w:val="003A2887"/>
    <w:rsid w:val="003A3B57"/>
    <w:rsid w:val="003A518D"/>
    <w:rsid w:val="003A6A20"/>
    <w:rsid w:val="003B134D"/>
    <w:rsid w:val="003B2533"/>
    <w:rsid w:val="003B2D24"/>
    <w:rsid w:val="003B32AF"/>
    <w:rsid w:val="003B54A6"/>
    <w:rsid w:val="003B6629"/>
    <w:rsid w:val="003B69C3"/>
    <w:rsid w:val="003B6A85"/>
    <w:rsid w:val="003C04C6"/>
    <w:rsid w:val="003C0EEF"/>
    <w:rsid w:val="003C102F"/>
    <w:rsid w:val="003C138A"/>
    <w:rsid w:val="003C4F30"/>
    <w:rsid w:val="003C627E"/>
    <w:rsid w:val="003D01F5"/>
    <w:rsid w:val="003D1593"/>
    <w:rsid w:val="003D5489"/>
    <w:rsid w:val="003D7B28"/>
    <w:rsid w:val="003E2460"/>
    <w:rsid w:val="003E54CE"/>
    <w:rsid w:val="003E6CE1"/>
    <w:rsid w:val="003F310B"/>
    <w:rsid w:val="003F46A7"/>
    <w:rsid w:val="003F4D02"/>
    <w:rsid w:val="003F4FBD"/>
    <w:rsid w:val="003F7A02"/>
    <w:rsid w:val="003F7C40"/>
    <w:rsid w:val="00400179"/>
    <w:rsid w:val="00401303"/>
    <w:rsid w:val="00401DC3"/>
    <w:rsid w:val="00401F19"/>
    <w:rsid w:val="00402125"/>
    <w:rsid w:val="00402674"/>
    <w:rsid w:val="004031CF"/>
    <w:rsid w:val="00405B19"/>
    <w:rsid w:val="004064F9"/>
    <w:rsid w:val="00406AAD"/>
    <w:rsid w:val="00406FC5"/>
    <w:rsid w:val="00407468"/>
    <w:rsid w:val="00407D52"/>
    <w:rsid w:val="00411760"/>
    <w:rsid w:val="00417A1E"/>
    <w:rsid w:val="00420201"/>
    <w:rsid w:val="00420241"/>
    <w:rsid w:val="0042152D"/>
    <w:rsid w:val="00422320"/>
    <w:rsid w:val="004227D7"/>
    <w:rsid w:val="00425249"/>
    <w:rsid w:val="00426C85"/>
    <w:rsid w:val="004277D2"/>
    <w:rsid w:val="004278DC"/>
    <w:rsid w:val="00427F92"/>
    <w:rsid w:val="004300C7"/>
    <w:rsid w:val="0043044E"/>
    <w:rsid w:val="00432156"/>
    <w:rsid w:val="0043392E"/>
    <w:rsid w:val="004343D7"/>
    <w:rsid w:val="00435A03"/>
    <w:rsid w:val="00436B6D"/>
    <w:rsid w:val="004372CA"/>
    <w:rsid w:val="00437BC2"/>
    <w:rsid w:val="00442B42"/>
    <w:rsid w:val="00442B76"/>
    <w:rsid w:val="00444299"/>
    <w:rsid w:val="004456E0"/>
    <w:rsid w:val="00445B3A"/>
    <w:rsid w:val="00445F9C"/>
    <w:rsid w:val="004509BE"/>
    <w:rsid w:val="0045168C"/>
    <w:rsid w:val="00455084"/>
    <w:rsid w:val="00455C41"/>
    <w:rsid w:val="00456E77"/>
    <w:rsid w:val="00460AC5"/>
    <w:rsid w:val="00460FB5"/>
    <w:rsid w:val="00461E4E"/>
    <w:rsid w:val="00461F9A"/>
    <w:rsid w:val="0046284F"/>
    <w:rsid w:val="00462A72"/>
    <w:rsid w:val="00463638"/>
    <w:rsid w:val="00464448"/>
    <w:rsid w:val="00466C1A"/>
    <w:rsid w:val="00466DDD"/>
    <w:rsid w:val="004674BE"/>
    <w:rsid w:val="00473BC6"/>
    <w:rsid w:val="00474CF3"/>
    <w:rsid w:val="004763B4"/>
    <w:rsid w:val="00477C0C"/>
    <w:rsid w:val="00480753"/>
    <w:rsid w:val="0048076A"/>
    <w:rsid w:val="00485E60"/>
    <w:rsid w:val="0049050D"/>
    <w:rsid w:val="00491F7C"/>
    <w:rsid w:val="00492E22"/>
    <w:rsid w:val="00494D41"/>
    <w:rsid w:val="004A2C4F"/>
    <w:rsid w:val="004A61B7"/>
    <w:rsid w:val="004A6A4A"/>
    <w:rsid w:val="004B2041"/>
    <w:rsid w:val="004B216B"/>
    <w:rsid w:val="004B3F89"/>
    <w:rsid w:val="004C1784"/>
    <w:rsid w:val="004C1C44"/>
    <w:rsid w:val="004C5BDD"/>
    <w:rsid w:val="004C7CA9"/>
    <w:rsid w:val="004D0B4E"/>
    <w:rsid w:val="004D0BF8"/>
    <w:rsid w:val="004D3EC7"/>
    <w:rsid w:val="004D5E3F"/>
    <w:rsid w:val="004D6179"/>
    <w:rsid w:val="004D6244"/>
    <w:rsid w:val="004D6BE4"/>
    <w:rsid w:val="004D6D13"/>
    <w:rsid w:val="004E1AED"/>
    <w:rsid w:val="004E217C"/>
    <w:rsid w:val="004E258E"/>
    <w:rsid w:val="004E5274"/>
    <w:rsid w:val="004F1B82"/>
    <w:rsid w:val="004F52FC"/>
    <w:rsid w:val="004F79C6"/>
    <w:rsid w:val="004F7E12"/>
    <w:rsid w:val="0051213B"/>
    <w:rsid w:val="0051279B"/>
    <w:rsid w:val="0051437F"/>
    <w:rsid w:val="00514542"/>
    <w:rsid w:val="005155B3"/>
    <w:rsid w:val="00517C6B"/>
    <w:rsid w:val="00520818"/>
    <w:rsid w:val="00523673"/>
    <w:rsid w:val="00523A30"/>
    <w:rsid w:val="00524882"/>
    <w:rsid w:val="00531230"/>
    <w:rsid w:val="005332E1"/>
    <w:rsid w:val="005334B1"/>
    <w:rsid w:val="00533F07"/>
    <w:rsid w:val="00534A60"/>
    <w:rsid w:val="00535810"/>
    <w:rsid w:val="0053650E"/>
    <w:rsid w:val="00541C7F"/>
    <w:rsid w:val="00542373"/>
    <w:rsid w:val="00543A2D"/>
    <w:rsid w:val="00545368"/>
    <w:rsid w:val="0054784A"/>
    <w:rsid w:val="00547C40"/>
    <w:rsid w:val="00553159"/>
    <w:rsid w:val="005532C0"/>
    <w:rsid w:val="005533D1"/>
    <w:rsid w:val="0055564B"/>
    <w:rsid w:val="0055666E"/>
    <w:rsid w:val="00560C89"/>
    <w:rsid w:val="00562262"/>
    <w:rsid w:val="00562F30"/>
    <w:rsid w:val="005671B3"/>
    <w:rsid w:val="005679B5"/>
    <w:rsid w:val="0057023A"/>
    <w:rsid w:val="005708F8"/>
    <w:rsid w:val="00570B57"/>
    <w:rsid w:val="00573916"/>
    <w:rsid w:val="005764F9"/>
    <w:rsid w:val="00576649"/>
    <w:rsid w:val="00576E84"/>
    <w:rsid w:val="00580923"/>
    <w:rsid w:val="0058419B"/>
    <w:rsid w:val="0058487B"/>
    <w:rsid w:val="00593F71"/>
    <w:rsid w:val="0059777F"/>
    <w:rsid w:val="005A2351"/>
    <w:rsid w:val="005A31BD"/>
    <w:rsid w:val="005A4BB1"/>
    <w:rsid w:val="005A4BBD"/>
    <w:rsid w:val="005A72CF"/>
    <w:rsid w:val="005A7D53"/>
    <w:rsid w:val="005B2D45"/>
    <w:rsid w:val="005B521C"/>
    <w:rsid w:val="005B52D2"/>
    <w:rsid w:val="005B55AA"/>
    <w:rsid w:val="005B5801"/>
    <w:rsid w:val="005C0045"/>
    <w:rsid w:val="005C12A5"/>
    <w:rsid w:val="005C144B"/>
    <w:rsid w:val="005C1CA2"/>
    <w:rsid w:val="005C34C5"/>
    <w:rsid w:val="005C6212"/>
    <w:rsid w:val="005C62CA"/>
    <w:rsid w:val="005D12D3"/>
    <w:rsid w:val="005D2E1C"/>
    <w:rsid w:val="005D3246"/>
    <w:rsid w:val="005D450F"/>
    <w:rsid w:val="005D4FA6"/>
    <w:rsid w:val="005D7248"/>
    <w:rsid w:val="005E1312"/>
    <w:rsid w:val="005E1787"/>
    <w:rsid w:val="005E1D53"/>
    <w:rsid w:val="005E22E8"/>
    <w:rsid w:val="005E24D3"/>
    <w:rsid w:val="005E33AD"/>
    <w:rsid w:val="005E6A83"/>
    <w:rsid w:val="005F0AF6"/>
    <w:rsid w:val="005F1045"/>
    <w:rsid w:val="005F130F"/>
    <w:rsid w:val="005F1F48"/>
    <w:rsid w:val="005F2417"/>
    <w:rsid w:val="005F474B"/>
    <w:rsid w:val="005F5963"/>
    <w:rsid w:val="0060050B"/>
    <w:rsid w:val="00600AE1"/>
    <w:rsid w:val="0060118A"/>
    <w:rsid w:val="0060213A"/>
    <w:rsid w:val="0060335E"/>
    <w:rsid w:val="0060373D"/>
    <w:rsid w:val="00605AF9"/>
    <w:rsid w:val="00607BA0"/>
    <w:rsid w:val="00607FED"/>
    <w:rsid w:val="006164D4"/>
    <w:rsid w:val="00622AA2"/>
    <w:rsid w:val="00623C55"/>
    <w:rsid w:val="00624359"/>
    <w:rsid w:val="00626A3E"/>
    <w:rsid w:val="00627CEC"/>
    <w:rsid w:val="00627D3B"/>
    <w:rsid w:val="00631070"/>
    <w:rsid w:val="00631D5C"/>
    <w:rsid w:val="0063229D"/>
    <w:rsid w:val="006326DD"/>
    <w:rsid w:val="00633034"/>
    <w:rsid w:val="00633895"/>
    <w:rsid w:val="00633972"/>
    <w:rsid w:val="006365BF"/>
    <w:rsid w:val="00640D8C"/>
    <w:rsid w:val="00641FCB"/>
    <w:rsid w:val="006438D6"/>
    <w:rsid w:val="006461D1"/>
    <w:rsid w:val="00647C5B"/>
    <w:rsid w:val="006500F9"/>
    <w:rsid w:val="00650D03"/>
    <w:rsid w:val="00652BBE"/>
    <w:rsid w:val="00654E09"/>
    <w:rsid w:val="00655830"/>
    <w:rsid w:val="00657051"/>
    <w:rsid w:val="0066053A"/>
    <w:rsid w:val="00663666"/>
    <w:rsid w:val="00664C29"/>
    <w:rsid w:val="00667352"/>
    <w:rsid w:val="00670470"/>
    <w:rsid w:val="00670A99"/>
    <w:rsid w:val="0067363D"/>
    <w:rsid w:val="0067641A"/>
    <w:rsid w:val="00677BAF"/>
    <w:rsid w:val="00682140"/>
    <w:rsid w:val="00682467"/>
    <w:rsid w:val="0068295D"/>
    <w:rsid w:val="00683202"/>
    <w:rsid w:val="00683262"/>
    <w:rsid w:val="00687B66"/>
    <w:rsid w:val="00687DDE"/>
    <w:rsid w:val="00690FF4"/>
    <w:rsid w:val="00691336"/>
    <w:rsid w:val="00692B8F"/>
    <w:rsid w:val="00695865"/>
    <w:rsid w:val="0069702B"/>
    <w:rsid w:val="00697EEA"/>
    <w:rsid w:val="00697F1F"/>
    <w:rsid w:val="006A0016"/>
    <w:rsid w:val="006A1DEF"/>
    <w:rsid w:val="006A2901"/>
    <w:rsid w:val="006A2B7F"/>
    <w:rsid w:val="006A318B"/>
    <w:rsid w:val="006A40BE"/>
    <w:rsid w:val="006A496D"/>
    <w:rsid w:val="006B1929"/>
    <w:rsid w:val="006B3FA0"/>
    <w:rsid w:val="006B61AA"/>
    <w:rsid w:val="006C1D21"/>
    <w:rsid w:val="006C29CB"/>
    <w:rsid w:val="006C2E57"/>
    <w:rsid w:val="006C387D"/>
    <w:rsid w:val="006C44F1"/>
    <w:rsid w:val="006C45E9"/>
    <w:rsid w:val="006C5A81"/>
    <w:rsid w:val="006C6632"/>
    <w:rsid w:val="006D089A"/>
    <w:rsid w:val="006D09DA"/>
    <w:rsid w:val="006D0E93"/>
    <w:rsid w:val="006D1643"/>
    <w:rsid w:val="006D1A9B"/>
    <w:rsid w:val="006D253F"/>
    <w:rsid w:val="006D311E"/>
    <w:rsid w:val="006D36B9"/>
    <w:rsid w:val="006D49E3"/>
    <w:rsid w:val="006E156D"/>
    <w:rsid w:val="006E3464"/>
    <w:rsid w:val="006F030E"/>
    <w:rsid w:val="006F155D"/>
    <w:rsid w:val="006F3A8C"/>
    <w:rsid w:val="006F44F5"/>
    <w:rsid w:val="006F4796"/>
    <w:rsid w:val="0070070D"/>
    <w:rsid w:val="007023A0"/>
    <w:rsid w:val="0070258D"/>
    <w:rsid w:val="00703B14"/>
    <w:rsid w:val="0071168A"/>
    <w:rsid w:val="0071309C"/>
    <w:rsid w:val="0071474E"/>
    <w:rsid w:val="00715430"/>
    <w:rsid w:val="0072077C"/>
    <w:rsid w:val="00725795"/>
    <w:rsid w:val="007260A8"/>
    <w:rsid w:val="00727DEF"/>
    <w:rsid w:val="00730CA3"/>
    <w:rsid w:val="00733B68"/>
    <w:rsid w:val="00736EE7"/>
    <w:rsid w:val="00737093"/>
    <w:rsid w:val="00737DEB"/>
    <w:rsid w:val="00737FA9"/>
    <w:rsid w:val="00741187"/>
    <w:rsid w:val="00741484"/>
    <w:rsid w:val="00741C53"/>
    <w:rsid w:val="00742FC7"/>
    <w:rsid w:val="007448D7"/>
    <w:rsid w:val="00745411"/>
    <w:rsid w:val="007456E0"/>
    <w:rsid w:val="00750819"/>
    <w:rsid w:val="00755AC1"/>
    <w:rsid w:val="0075697C"/>
    <w:rsid w:val="00761D71"/>
    <w:rsid w:val="00762D2B"/>
    <w:rsid w:val="00763223"/>
    <w:rsid w:val="007638A5"/>
    <w:rsid w:val="007667A5"/>
    <w:rsid w:val="007673EE"/>
    <w:rsid w:val="007717C0"/>
    <w:rsid w:val="0077215B"/>
    <w:rsid w:val="007745DF"/>
    <w:rsid w:val="007756C6"/>
    <w:rsid w:val="00775F1E"/>
    <w:rsid w:val="0078071C"/>
    <w:rsid w:val="007815C0"/>
    <w:rsid w:val="00782A2E"/>
    <w:rsid w:val="00782BDF"/>
    <w:rsid w:val="007853D8"/>
    <w:rsid w:val="00787160"/>
    <w:rsid w:val="007921A3"/>
    <w:rsid w:val="0079367C"/>
    <w:rsid w:val="0079370A"/>
    <w:rsid w:val="007938FA"/>
    <w:rsid w:val="00793D8C"/>
    <w:rsid w:val="00796BFB"/>
    <w:rsid w:val="007976E1"/>
    <w:rsid w:val="007A0FDB"/>
    <w:rsid w:val="007A3C2F"/>
    <w:rsid w:val="007A4B13"/>
    <w:rsid w:val="007A4E36"/>
    <w:rsid w:val="007B003E"/>
    <w:rsid w:val="007B00EB"/>
    <w:rsid w:val="007B016B"/>
    <w:rsid w:val="007B0D0C"/>
    <w:rsid w:val="007B38C4"/>
    <w:rsid w:val="007B510A"/>
    <w:rsid w:val="007B584E"/>
    <w:rsid w:val="007C1AD6"/>
    <w:rsid w:val="007C60F6"/>
    <w:rsid w:val="007C6B09"/>
    <w:rsid w:val="007C6E68"/>
    <w:rsid w:val="007D0928"/>
    <w:rsid w:val="007D128C"/>
    <w:rsid w:val="007D2F20"/>
    <w:rsid w:val="007D40F4"/>
    <w:rsid w:val="007D47C1"/>
    <w:rsid w:val="007D54B3"/>
    <w:rsid w:val="007E10B0"/>
    <w:rsid w:val="007E1857"/>
    <w:rsid w:val="007E271B"/>
    <w:rsid w:val="007E2DB3"/>
    <w:rsid w:val="007E3526"/>
    <w:rsid w:val="007E5C80"/>
    <w:rsid w:val="007F07D4"/>
    <w:rsid w:val="007F3A6C"/>
    <w:rsid w:val="007F5739"/>
    <w:rsid w:val="007F6862"/>
    <w:rsid w:val="00801988"/>
    <w:rsid w:val="00801AE4"/>
    <w:rsid w:val="00802EC5"/>
    <w:rsid w:val="00803CE0"/>
    <w:rsid w:val="00805B8B"/>
    <w:rsid w:val="00807851"/>
    <w:rsid w:val="00807A58"/>
    <w:rsid w:val="00814E14"/>
    <w:rsid w:val="00816973"/>
    <w:rsid w:val="00817509"/>
    <w:rsid w:val="008255C9"/>
    <w:rsid w:val="00825D9C"/>
    <w:rsid w:val="00826ED2"/>
    <w:rsid w:val="0083044B"/>
    <w:rsid w:val="0083062E"/>
    <w:rsid w:val="00830A18"/>
    <w:rsid w:val="0083135B"/>
    <w:rsid w:val="00835979"/>
    <w:rsid w:val="00836AB0"/>
    <w:rsid w:val="00840A05"/>
    <w:rsid w:val="00842FF8"/>
    <w:rsid w:val="008442DD"/>
    <w:rsid w:val="008540B7"/>
    <w:rsid w:val="008553A1"/>
    <w:rsid w:val="00861B6D"/>
    <w:rsid w:val="008622E3"/>
    <w:rsid w:val="00863352"/>
    <w:rsid w:val="00865CC6"/>
    <w:rsid w:val="00867D1F"/>
    <w:rsid w:val="008707B2"/>
    <w:rsid w:val="00870A9B"/>
    <w:rsid w:val="008740A8"/>
    <w:rsid w:val="00876936"/>
    <w:rsid w:val="00877867"/>
    <w:rsid w:val="00881C81"/>
    <w:rsid w:val="008855DB"/>
    <w:rsid w:val="00885B03"/>
    <w:rsid w:val="00885D40"/>
    <w:rsid w:val="0089008E"/>
    <w:rsid w:val="0089156E"/>
    <w:rsid w:val="00891EB9"/>
    <w:rsid w:val="008948BA"/>
    <w:rsid w:val="00895999"/>
    <w:rsid w:val="00895BDF"/>
    <w:rsid w:val="00895FF2"/>
    <w:rsid w:val="0089618A"/>
    <w:rsid w:val="00896236"/>
    <w:rsid w:val="00896410"/>
    <w:rsid w:val="008964D8"/>
    <w:rsid w:val="008A1C8B"/>
    <w:rsid w:val="008A1D35"/>
    <w:rsid w:val="008A40B4"/>
    <w:rsid w:val="008A40C6"/>
    <w:rsid w:val="008A5442"/>
    <w:rsid w:val="008A5FE7"/>
    <w:rsid w:val="008A6470"/>
    <w:rsid w:val="008B1BB5"/>
    <w:rsid w:val="008B3FAB"/>
    <w:rsid w:val="008B7F1C"/>
    <w:rsid w:val="008C03A2"/>
    <w:rsid w:val="008C1211"/>
    <w:rsid w:val="008C1C6B"/>
    <w:rsid w:val="008C2DE6"/>
    <w:rsid w:val="008C6B55"/>
    <w:rsid w:val="008C6D2C"/>
    <w:rsid w:val="008D07AE"/>
    <w:rsid w:val="008D0AE2"/>
    <w:rsid w:val="008D1CAC"/>
    <w:rsid w:val="008D2118"/>
    <w:rsid w:val="008D4AA4"/>
    <w:rsid w:val="008D5F39"/>
    <w:rsid w:val="008D779F"/>
    <w:rsid w:val="008E111A"/>
    <w:rsid w:val="008E11CA"/>
    <w:rsid w:val="008E258D"/>
    <w:rsid w:val="008E301C"/>
    <w:rsid w:val="008E3836"/>
    <w:rsid w:val="008E678E"/>
    <w:rsid w:val="008E6942"/>
    <w:rsid w:val="008E6F38"/>
    <w:rsid w:val="008E7595"/>
    <w:rsid w:val="008F3515"/>
    <w:rsid w:val="008F3556"/>
    <w:rsid w:val="008F3E0C"/>
    <w:rsid w:val="008F4CE3"/>
    <w:rsid w:val="008F55F1"/>
    <w:rsid w:val="0090234F"/>
    <w:rsid w:val="0090443C"/>
    <w:rsid w:val="009112F0"/>
    <w:rsid w:val="009128A1"/>
    <w:rsid w:val="00913284"/>
    <w:rsid w:val="00914149"/>
    <w:rsid w:val="009149FC"/>
    <w:rsid w:val="00917964"/>
    <w:rsid w:val="00920158"/>
    <w:rsid w:val="00925949"/>
    <w:rsid w:val="00925CDD"/>
    <w:rsid w:val="00926A4B"/>
    <w:rsid w:val="00926FF4"/>
    <w:rsid w:val="00931251"/>
    <w:rsid w:val="00931FF7"/>
    <w:rsid w:val="009328E0"/>
    <w:rsid w:val="00936917"/>
    <w:rsid w:val="00937146"/>
    <w:rsid w:val="009415AB"/>
    <w:rsid w:val="009438D7"/>
    <w:rsid w:val="00943F19"/>
    <w:rsid w:val="00944E86"/>
    <w:rsid w:val="00944F60"/>
    <w:rsid w:val="00945362"/>
    <w:rsid w:val="00945CAB"/>
    <w:rsid w:val="00945E18"/>
    <w:rsid w:val="00946DA2"/>
    <w:rsid w:val="009501F5"/>
    <w:rsid w:val="009537C5"/>
    <w:rsid w:val="0095776D"/>
    <w:rsid w:val="00960473"/>
    <w:rsid w:val="009623E9"/>
    <w:rsid w:val="00962D14"/>
    <w:rsid w:val="00963952"/>
    <w:rsid w:val="00965135"/>
    <w:rsid w:val="00967788"/>
    <w:rsid w:val="00967D35"/>
    <w:rsid w:val="009702CD"/>
    <w:rsid w:val="00970614"/>
    <w:rsid w:val="00971DB4"/>
    <w:rsid w:val="00975727"/>
    <w:rsid w:val="0097578D"/>
    <w:rsid w:val="00975FBF"/>
    <w:rsid w:val="00976031"/>
    <w:rsid w:val="00977693"/>
    <w:rsid w:val="00981D86"/>
    <w:rsid w:val="00983FD3"/>
    <w:rsid w:val="009841F3"/>
    <w:rsid w:val="0098450B"/>
    <w:rsid w:val="00984825"/>
    <w:rsid w:val="00985EC8"/>
    <w:rsid w:val="00986FFB"/>
    <w:rsid w:val="00990328"/>
    <w:rsid w:val="00990D46"/>
    <w:rsid w:val="00991173"/>
    <w:rsid w:val="00992CA4"/>
    <w:rsid w:val="009958E7"/>
    <w:rsid w:val="00996668"/>
    <w:rsid w:val="00996702"/>
    <w:rsid w:val="00996E55"/>
    <w:rsid w:val="009A0175"/>
    <w:rsid w:val="009A113D"/>
    <w:rsid w:val="009A14A0"/>
    <w:rsid w:val="009A69EE"/>
    <w:rsid w:val="009A6B61"/>
    <w:rsid w:val="009B15E2"/>
    <w:rsid w:val="009B3901"/>
    <w:rsid w:val="009B668C"/>
    <w:rsid w:val="009C2C85"/>
    <w:rsid w:val="009C52BC"/>
    <w:rsid w:val="009C687E"/>
    <w:rsid w:val="009D1EE8"/>
    <w:rsid w:val="009D491B"/>
    <w:rsid w:val="009D7328"/>
    <w:rsid w:val="009D7445"/>
    <w:rsid w:val="009E059C"/>
    <w:rsid w:val="009E16EC"/>
    <w:rsid w:val="009E171C"/>
    <w:rsid w:val="009E2227"/>
    <w:rsid w:val="009E267C"/>
    <w:rsid w:val="009E2968"/>
    <w:rsid w:val="009E2AEC"/>
    <w:rsid w:val="009E6479"/>
    <w:rsid w:val="009F0567"/>
    <w:rsid w:val="009F09AB"/>
    <w:rsid w:val="009F0D90"/>
    <w:rsid w:val="009F145B"/>
    <w:rsid w:val="009F256D"/>
    <w:rsid w:val="009F2821"/>
    <w:rsid w:val="009F4C18"/>
    <w:rsid w:val="009F7640"/>
    <w:rsid w:val="009F7CD3"/>
    <w:rsid w:val="009F7D90"/>
    <w:rsid w:val="00A00789"/>
    <w:rsid w:val="00A0193F"/>
    <w:rsid w:val="00A02D68"/>
    <w:rsid w:val="00A02EE9"/>
    <w:rsid w:val="00A037A2"/>
    <w:rsid w:val="00A043C5"/>
    <w:rsid w:val="00A04F92"/>
    <w:rsid w:val="00A11CE5"/>
    <w:rsid w:val="00A1310C"/>
    <w:rsid w:val="00A1701E"/>
    <w:rsid w:val="00A171DA"/>
    <w:rsid w:val="00A177BD"/>
    <w:rsid w:val="00A20909"/>
    <w:rsid w:val="00A22C62"/>
    <w:rsid w:val="00A23A73"/>
    <w:rsid w:val="00A23D10"/>
    <w:rsid w:val="00A265C6"/>
    <w:rsid w:val="00A271CA"/>
    <w:rsid w:val="00A3222D"/>
    <w:rsid w:val="00A32BD9"/>
    <w:rsid w:val="00A400DB"/>
    <w:rsid w:val="00A4133D"/>
    <w:rsid w:val="00A442B4"/>
    <w:rsid w:val="00A47818"/>
    <w:rsid w:val="00A50BC3"/>
    <w:rsid w:val="00A54674"/>
    <w:rsid w:val="00A54A83"/>
    <w:rsid w:val="00A572EF"/>
    <w:rsid w:val="00A62050"/>
    <w:rsid w:val="00A62610"/>
    <w:rsid w:val="00A63F26"/>
    <w:rsid w:val="00A6460D"/>
    <w:rsid w:val="00A6558D"/>
    <w:rsid w:val="00A65AF4"/>
    <w:rsid w:val="00A66F31"/>
    <w:rsid w:val="00A7146F"/>
    <w:rsid w:val="00A71F6F"/>
    <w:rsid w:val="00A75120"/>
    <w:rsid w:val="00A75B5B"/>
    <w:rsid w:val="00A75F8E"/>
    <w:rsid w:val="00A76AF2"/>
    <w:rsid w:val="00A819FC"/>
    <w:rsid w:val="00A83958"/>
    <w:rsid w:val="00A83B0E"/>
    <w:rsid w:val="00A83DEE"/>
    <w:rsid w:val="00A845F2"/>
    <w:rsid w:val="00A91195"/>
    <w:rsid w:val="00A918FB"/>
    <w:rsid w:val="00A91D56"/>
    <w:rsid w:val="00A96392"/>
    <w:rsid w:val="00AA0FBB"/>
    <w:rsid w:val="00AA3593"/>
    <w:rsid w:val="00AA40E3"/>
    <w:rsid w:val="00AA5331"/>
    <w:rsid w:val="00AB0295"/>
    <w:rsid w:val="00AB298F"/>
    <w:rsid w:val="00AB3DFC"/>
    <w:rsid w:val="00AB4723"/>
    <w:rsid w:val="00AB551D"/>
    <w:rsid w:val="00AB56DB"/>
    <w:rsid w:val="00AB7A8C"/>
    <w:rsid w:val="00AC06CA"/>
    <w:rsid w:val="00AC6478"/>
    <w:rsid w:val="00AD0188"/>
    <w:rsid w:val="00AD0EBB"/>
    <w:rsid w:val="00AD444E"/>
    <w:rsid w:val="00AD6391"/>
    <w:rsid w:val="00AD641E"/>
    <w:rsid w:val="00AD7EAA"/>
    <w:rsid w:val="00AE0875"/>
    <w:rsid w:val="00AE399C"/>
    <w:rsid w:val="00AE39BC"/>
    <w:rsid w:val="00AE3F61"/>
    <w:rsid w:val="00AE4956"/>
    <w:rsid w:val="00AE5109"/>
    <w:rsid w:val="00AE549A"/>
    <w:rsid w:val="00AE607A"/>
    <w:rsid w:val="00AF11B1"/>
    <w:rsid w:val="00AF1B9C"/>
    <w:rsid w:val="00AF21A4"/>
    <w:rsid w:val="00AF2D36"/>
    <w:rsid w:val="00AF5814"/>
    <w:rsid w:val="00AF74CF"/>
    <w:rsid w:val="00B00BEB"/>
    <w:rsid w:val="00B00C2B"/>
    <w:rsid w:val="00B044EE"/>
    <w:rsid w:val="00B05AF1"/>
    <w:rsid w:val="00B129F0"/>
    <w:rsid w:val="00B138B8"/>
    <w:rsid w:val="00B1490E"/>
    <w:rsid w:val="00B15420"/>
    <w:rsid w:val="00B1747D"/>
    <w:rsid w:val="00B224BE"/>
    <w:rsid w:val="00B24522"/>
    <w:rsid w:val="00B259A8"/>
    <w:rsid w:val="00B25DCD"/>
    <w:rsid w:val="00B30011"/>
    <w:rsid w:val="00B32398"/>
    <w:rsid w:val="00B33114"/>
    <w:rsid w:val="00B37C7E"/>
    <w:rsid w:val="00B41148"/>
    <w:rsid w:val="00B43515"/>
    <w:rsid w:val="00B503A8"/>
    <w:rsid w:val="00B503B2"/>
    <w:rsid w:val="00B54CE1"/>
    <w:rsid w:val="00B55364"/>
    <w:rsid w:val="00B55972"/>
    <w:rsid w:val="00B57BFD"/>
    <w:rsid w:val="00B620BD"/>
    <w:rsid w:val="00B67C8B"/>
    <w:rsid w:val="00B70B7A"/>
    <w:rsid w:val="00B70E2B"/>
    <w:rsid w:val="00B81811"/>
    <w:rsid w:val="00B81B33"/>
    <w:rsid w:val="00B81C1C"/>
    <w:rsid w:val="00B81D06"/>
    <w:rsid w:val="00B81FB3"/>
    <w:rsid w:val="00B87204"/>
    <w:rsid w:val="00B909F6"/>
    <w:rsid w:val="00B9223C"/>
    <w:rsid w:val="00B92D15"/>
    <w:rsid w:val="00BA1284"/>
    <w:rsid w:val="00BA1DBF"/>
    <w:rsid w:val="00BA3F93"/>
    <w:rsid w:val="00BB3B8C"/>
    <w:rsid w:val="00BB4A6E"/>
    <w:rsid w:val="00BB5AF9"/>
    <w:rsid w:val="00BB6A3A"/>
    <w:rsid w:val="00BC1853"/>
    <w:rsid w:val="00BC4D10"/>
    <w:rsid w:val="00BC625A"/>
    <w:rsid w:val="00BC7D2E"/>
    <w:rsid w:val="00BD1CFB"/>
    <w:rsid w:val="00BD3FED"/>
    <w:rsid w:val="00BD4FFE"/>
    <w:rsid w:val="00BD70A1"/>
    <w:rsid w:val="00BD7B19"/>
    <w:rsid w:val="00BE041C"/>
    <w:rsid w:val="00BE075F"/>
    <w:rsid w:val="00BE16FE"/>
    <w:rsid w:val="00BE1C2A"/>
    <w:rsid w:val="00BE1EE5"/>
    <w:rsid w:val="00BE4026"/>
    <w:rsid w:val="00BE6A21"/>
    <w:rsid w:val="00BF2E0F"/>
    <w:rsid w:val="00BF30A3"/>
    <w:rsid w:val="00BF34E2"/>
    <w:rsid w:val="00BF7290"/>
    <w:rsid w:val="00BF7CE6"/>
    <w:rsid w:val="00C01C9F"/>
    <w:rsid w:val="00C034FF"/>
    <w:rsid w:val="00C06D60"/>
    <w:rsid w:val="00C10004"/>
    <w:rsid w:val="00C11E64"/>
    <w:rsid w:val="00C1278F"/>
    <w:rsid w:val="00C1317D"/>
    <w:rsid w:val="00C149C2"/>
    <w:rsid w:val="00C14EDF"/>
    <w:rsid w:val="00C16A6B"/>
    <w:rsid w:val="00C204CA"/>
    <w:rsid w:val="00C2185A"/>
    <w:rsid w:val="00C23076"/>
    <w:rsid w:val="00C23116"/>
    <w:rsid w:val="00C26A34"/>
    <w:rsid w:val="00C309B8"/>
    <w:rsid w:val="00C32038"/>
    <w:rsid w:val="00C34550"/>
    <w:rsid w:val="00C35230"/>
    <w:rsid w:val="00C361DB"/>
    <w:rsid w:val="00C36A51"/>
    <w:rsid w:val="00C403FC"/>
    <w:rsid w:val="00C4090B"/>
    <w:rsid w:val="00C42E10"/>
    <w:rsid w:val="00C44F7D"/>
    <w:rsid w:val="00C45102"/>
    <w:rsid w:val="00C54365"/>
    <w:rsid w:val="00C5445E"/>
    <w:rsid w:val="00C55479"/>
    <w:rsid w:val="00C56453"/>
    <w:rsid w:val="00C570BA"/>
    <w:rsid w:val="00C60F43"/>
    <w:rsid w:val="00C61B66"/>
    <w:rsid w:val="00C676AB"/>
    <w:rsid w:val="00C70DFD"/>
    <w:rsid w:val="00C76E39"/>
    <w:rsid w:val="00C82FA8"/>
    <w:rsid w:val="00C8379E"/>
    <w:rsid w:val="00C842AA"/>
    <w:rsid w:val="00C86E3F"/>
    <w:rsid w:val="00C90FF7"/>
    <w:rsid w:val="00C91124"/>
    <w:rsid w:val="00C9249F"/>
    <w:rsid w:val="00C976E9"/>
    <w:rsid w:val="00CA2386"/>
    <w:rsid w:val="00CA287D"/>
    <w:rsid w:val="00CA5386"/>
    <w:rsid w:val="00CB197A"/>
    <w:rsid w:val="00CB26F4"/>
    <w:rsid w:val="00CB4C28"/>
    <w:rsid w:val="00CB666C"/>
    <w:rsid w:val="00CC0893"/>
    <w:rsid w:val="00CC0C46"/>
    <w:rsid w:val="00CC1271"/>
    <w:rsid w:val="00CC2290"/>
    <w:rsid w:val="00CC33EE"/>
    <w:rsid w:val="00CC467D"/>
    <w:rsid w:val="00CC566E"/>
    <w:rsid w:val="00CC7414"/>
    <w:rsid w:val="00CD010B"/>
    <w:rsid w:val="00CD179A"/>
    <w:rsid w:val="00CD21C9"/>
    <w:rsid w:val="00CD3F62"/>
    <w:rsid w:val="00CD7D18"/>
    <w:rsid w:val="00CE0302"/>
    <w:rsid w:val="00CE04F6"/>
    <w:rsid w:val="00CE075E"/>
    <w:rsid w:val="00CE46F3"/>
    <w:rsid w:val="00CE57EE"/>
    <w:rsid w:val="00CF012D"/>
    <w:rsid w:val="00CF575D"/>
    <w:rsid w:val="00CF5E1F"/>
    <w:rsid w:val="00CF715E"/>
    <w:rsid w:val="00CF726E"/>
    <w:rsid w:val="00D01E5F"/>
    <w:rsid w:val="00D02087"/>
    <w:rsid w:val="00D03054"/>
    <w:rsid w:val="00D03842"/>
    <w:rsid w:val="00D10701"/>
    <w:rsid w:val="00D11D7B"/>
    <w:rsid w:val="00D1364D"/>
    <w:rsid w:val="00D13690"/>
    <w:rsid w:val="00D13AF4"/>
    <w:rsid w:val="00D16E29"/>
    <w:rsid w:val="00D2125D"/>
    <w:rsid w:val="00D302F8"/>
    <w:rsid w:val="00D3247C"/>
    <w:rsid w:val="00D33D5E"/>
    <w:rsid w:val="00D3456B"/>
    <w:rsid w:val="00D401CC"/>
    <w:rsid w:val="00D4118D"/>
    <w:rsid w:val="00D42236"/>
    <w:rsid w:val="00D43770"/>
    <w:rsid w:val="00D43BD0"/>
    <w:rsid w:val="00D4442A"/>
    <w:rsid w:val="00D46763"/>
    <w:rsid w:val="00D46AB0"/>
    <w:rsid w:val="00D47A97"/>
    <w:rsid w:val="00D5082F"/>
    <w:rsid w:val="00D5220A"/>
    <w:rsid w:val="00D53F01"/>
    <w:rsid w:val="00D552F7"/>
    <w:rsid w:val="00D55992"/>
    <w:rsid w:val="00D55FD6"/>
    <w:rsid w:val="00D57977"/>
    <w:rsid w:val="00D609BA"/>
    <w:rsid w:val="00D61A18"/>
    <w:rsid w:val="00D61CCD"/>
    <w:rsid w:val="00D61D31"/>
    <w:rsid w:val="00D6273D"/>
    <w:rsid w:val="00D62F62"/>
    <w:rsid w:val="00D66442"/>
    <w:rsid w:val="00D70C62"/>
    <w:rsid w:val="00D76CB6"/>
    <w:rsid w:val="00D853D5"/>
    <w:rsid w:val="00D873C3"/>
    <w:rsid w:val="00D90984"/>
    <w:rsid w:val="00D9214F"/>
    <w:rsid w:val="00D9275F"/>
    <w:rsid w:val="00D92F45"/>
    <w:rsid w:val="00D95D98"/>
    <w:rsid w:val="00D967A3"/>
    <w:rsid w:val="00D96B50"/>
    <w:rsid w:val="00D97141"/>
    <w:rsid w:val="00D97E1D"/>
    <w:rsid w:val="00DA4120"/>
    <w:rsid w:val="00DA7EC2"/>
    <w:rsid w:val="00DB24A5"/>
    <w:rsid w:val="00DB3C83"/>
    <w:rsid w:val="00DB5768"/>
    <w:rsid w:val="00DB62E5"/>
    <w:rsid w:val="00DC1634"/>
    <w:rsid w:val="00DC1EC7"/>
    <w:rsid w:val="00DC2040"/>
    <w:rsid w:val="00DC39DB"/>
    <w:rsid w:val="00DC3AC7"/>
    <w:rsid w:val="00DC4D8A"/>
    <w:rsid w:val="00DC5B6F"/>
    <w:rsid w:val="00DD1EB8"/>
    <w:rsid w:val="00DD504E"/>
    <w:rsid w:val="00DD5728"/>
    <w:rsid w:val="00DE1B17"/>
    <w:rsid w:val="00DE758B"/>
    <w:rsid w:val="00DF1707"/>
    <w:rsid w:val="00DF1728"/>
    <w:rsid w:val="00DF1A43"/>
    <w:rsid w:val="00DF24C8"/>
    <w:rsid w:val="00DF4C65"/>
    <w:rsid w:val="00E023EC"/>
    <w:rsid w:val="00E03C48"/>
    <w:rsid w:val="00E060BF"/>
    <w:rsid w:val="00E12B0B"/>
    <w:rsid w:val="00E13DCA"/>
    <w:rsid w:val="00E1590B"/>
    <w:rsid w:val="00E15948"/>
    <w:rsid w:val="00E16440"/>
    <w:rsid w:val="00E1701D"/>
    <w:rsid w:val="00E248A9"/>
    <w:rsid w:val="00E24A08"/>
    <w:rsid w:val="00E26761"/>
    <w:rsid w:val="00E275FB"/>
    <w:rsid w:val="00E347D1"/>
    <w:rsid w:val="00E34AD1"/>
    <w:rsid w:val="00E34FD0"/>
    <w:rsid w:val="00E35F8F"/>
    <w:rsid w:val="00E361A4"/>
    <w:rsid w:val="00E40C73"/>
    <w:rsid w:val="00E45AE1"/>
    <w:rsid w:val="00E53BB5"/>
    <w:rsid w:val="00E54494"/>
    <w:rsid w:val="00E55BCE"/>
    <w:rsid w:val="00E55C1A"/>
    <w:rsid w:val="00E7155E"/>
    <w:rsid w:val="00E733F8"/>
    <w:rsid w:val="00E73425"/>
    <w:rsid w:val="00E74B69"/>
    <w:rsid w:val="00E80D56"/>
    <w:rsid w:val="00E81C2B"/>
    <w:rsid w:val="00E864B7"/>
    <w:rsid w:val="00E903D4"/>
    <w:rsid w:val="00E90C9E"/>
    <w:rsid w:val="00E9265E"/>
    <w:rsid w:val="00E9284F"/>
    <w:rsid w:val="00E952AF"/>
    <w:rsid w:val="00E95917"/>
    <w:rsid w:val="00EA0BD6"/>
    <w:rsid w:val="00EA1A55"/>
    <w:rsid w:val="00EA370A"/>
    <w:rsid w:val="00EA37F3"/>
    <w:rsid w:val="00EA4DFF"/>
    <w:rsid w:val="00EA54FF"/>
    <w:rsid w:val="00EB08E9"/>
    <w:rsid w:val="00EB0A8C"/>
    <w:rsid w:val="00EB299D"/>
    <w:rsid w:val="00EB5B4B"/>
    <w:rsid w:val="00EB6D84"/>
    <w:rsid w:val="00EB7316"/>
    <w:rsid w:val="00EC0465"/>
    <w:rsid w:val="00EC0BC8"/>
    <w:rsid w:val="00EC139C"/>
    <w:rsid w:val="00EC174F"/>
    <w:rsid w:val="00EC230F"/>
    <w:rsid w:val="00EC2CAD"/>
    <w:rsid w:val="00EC4A01"/>
    <w:rsid w:val="00EC5C03"/>
    <w:rsid w:val="00EC5D85"/>
    <w:rsid w:val="00EC65FF"/>
    <w:rsid w:val="00ED1C99"/>
    <w:rsid w:val="00ED1CBA"/>
    <w:rsid w:val="00ED67DE"/>
    <w:rsid w:val="00EE0E77"/>
    <w:rsid w:val="00EE162B"/>
    <w:rsid w:val="00EE2653"/>
    <w:rsid w:val="00EE3ECF"/>
    <w:rsid w:val="00EE5CCD"/>
    <w:rsid w:val="00EE76AD"/>
    <w:rsid w:val="00EF0F08"/>
    <w:rsid w:val="00EF19AF"/>
    <w:rsid w:val="00EF1DC2"/>
    <w:rsid w:val="00EF5E35"/>
    <w:rsid w:val="00EF756B"/>
    <w:rsid w:val="00F0098B"/>
    <w:rsid w:val="00F00ADD"/>
    <w:rsid w:val="00F016D6"/>
    <w:rsid w:val="00F01A04"/>
    <w:rsid w:val="00F02A4E"/>
    <w:rsid w:val="00F03296"/>
    <w:rsid w:val="00F04421"/>
    <w:rsid w:val="00F049D7"/>
    <w:rsid w:val="00F0529C"/>
    <w:rsid w:val="00F0536C"/>
    <w:rsid w:val="00F10011"/>
    <w:rsid w:val="00F113F2"/>
    <w:rsid w:val="00F11661"/>
    <w:rsid w:val="00F11DC7"/>
    <w:rsid w:val="00F12CB2"/>
    <w:rsid w:val="00F1327C"/>
    <w:rsid w:val="00F14D8C"/>
    <w:rsid w:val="00F16A18"/>
    <w:rsid w:val="00F220CC"/>
    <w:rsid w:val="00F228A5"/>
    <w:rsid w:val="00F22D35"/>
    <w:rsid w:val="00F24B2F"/>
    <w:rsid w:val="00F3121C"/>
    <w:rsid w:val="00F32944"/>
    <w:rsid w:val="00F34DB6"/>
    <w:rsid w:val="00F3520A"/>
    <w:rsid w:val="00F3653D"/>
    <w:rsid w:val="00F42D8A"/>
    <w:rsid w:val="00F449D0"/>
    <w:rsid w:val="00F44B78"/>
    <w:rsid w:val="00F46121"/>
    <w:rsid w:val="00F471FC"/>
    <w:rsid w:val="00F5189D"/>
    <w:rsid w:val="00F53541"/>
    <w:rsid w:val="00F54668"/>
    <w:rsid w:val="00F57A2D"/>
    <w:rsid w:val="00F60E3A"/>
    <w:rsid w:val="00F60E8F"/>
    <w:rsid w:val="00F6239B"/>
    <w:rsid w:val="00F64B68"/>
    <w:rsid w:val="00F65480"/>
    <w:rsid w:val="00F65843"/>
    <w:rsid w:val="00F65D30"/>
    <w:rsid w:val="00F72D60"/>
    <w:rsid w:val="00F74D6A"/>
    <w:rsid w:val="00F756B2"/>
    <w:rsid w:val="00F76278"/>
    <w:rsid w:val="00F81C23"/>
    <w:rsid w:val="00F840B0"/>
    <w:rsid w:val="00F90BB4"/>
    <w:rsid w:val="00F919FD"/>
    <w:rsid w:val="00F9232A"/>
    <w:rsid w:val="00F9296F"/>
    <w:rsid w:val="00F92F49"/>
    <w:rsid w:val="00F94C71"/>
    <w:rsid w:val="00F950AD"/>
    <w:rsid w:val="00F9594D"/>
    <w:rsid w:val="00F95A30"/>
    <w:rsid w:val="00F95FEA"/>
    <w:rsid w:val="00F96418"/>
    <w:rsid w:val="00F97397"/>
    <w:rsid w:val="00FA1E4D"/>
    <w:rsid w:val="00FA25F0"/>
    <w:rsid w:val="00FA560B"/>
    <w:rsid w:val="00FB1DC6"/>
    <w:rsid w:val="00FB2621"/>
    <w:rsid w:val="00FB4B33"/>
    <w:rsid w:val="00FB5277"/>
    <w:rsid w:val="00FB589D"/>
    <w:rsid w:val="00FC473C"/>
    <w:rsid w:val="00FC4929"/>
    <w:rsid w:val="00FC5FE4"/>
    <w:rsid w:val="00FC66ED"/>
    <w:rsid w:val="00FD1AB5"/>
    <w:rsid w:val="00FD1E77"/>
    <w:rsid w:val="00FD56AE"/>
    <w:rsid w:val="00FD7F5A"/>
    <w:rsid w:val="00FE0A99"/>
    <w:rsid w:val="00FE1F05"/>
    <w:rsid w:val="00FE41AE"/>
    <w:rsid w:val="00FE5355"/>
    <w:rsid w:val="00FE5905"/>
    <w:rsid w:val="00FF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A67FB43"/>
  <w15:docId w15:val="{E090EE17-4FA9-46ED-B92B-6F72D1F35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AED"/>
  </w:style>
  <w:style w:type="paragraph" w:styleId="1">
    <w:name w:val="heading 1"/>
    <w:basedOn w:val="a"/>
    <w:next w:val="a"/>
    <w:link w:val="10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30">
    <w:name w:val="标题 3 字符"/>
    <w:basedOn w:val="a0"/>
    <w:link w:val="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a3">
    <w:name w:val="Table Grid"/>
    <w:basedOn w:val="a1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a4">
    <w:name w:val="Title"/>
    <w:basedOn w:val="a"/>
    <w:link w:val="a5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a5">
    <w:name w:val="标题 字符"/>
    <w:basedOn w:val="a0"/>
    <w:link w:val="a4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a7">
    <w:name w:val="副标题 字符"/>
    <w:basedOn w:val="a0"/>
    <w:link w:val="a6"/>
    <w:uiPriority w:val="11"/>
    <w:semiHidden/>
    <w:rsid w:val="004E1AED"/>
    <w:rPr>
      <w:color w:val="404040" w:themeColor="text1" w:themeTint="E6"/>
    </w:rPr>
  </w:style>
  <w:style w:type="character" w:styleId="a8">
    <w:name w:val="Intense Emphasis"/>
    <w:basedOn w:val="a0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a9">
    <w:name w:val="Intense Quote"/>
    <w:basedOn w:val="a"/>
    <w:next w:val="a"/>
    <w:link w:val="aa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aa">
    <w:name w:val="明显引用 字符"/>
    <w:basedOn w:val="a0"/>
    <w:link w:val="a9"/>
    <w:uiPriority w:val="30"/>
    <w:semiHidden/>
    <w:rsid w:val="004E1AED"/>
    <w:rPr>
      <w:i/>
      <w:iCs/>
      <w:color w:val="806000" w:themeColor="accent1" w:themeShade="80"/>
    </w:rPr>
  </w:style>
  <w:style w:type="character" w:styleId="ab">
    <w:name w:val="Intense Reference"/>
    <w:basedOn w:val="a0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50">
    <w:name w:val="标题 5 字符"/>
    <w:basedOn w:val="a0"/>
    <w:link w:val="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60">
    <w:name w:val="标题 6 字符"/>
    <w:basedOn w:val="a0"/>
    <w:link w:val="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70">
    <w:name w:val="标题 7 字符"/>
    <w:basedOn w:val="a0"/>
    <w:link w:val="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ac">
    <w:name w:val="caption"/>
    <w:basedOn w:val="a"/>
    <w:next w:val="a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">
    <w:name w:val="TOC Heading"/>
    <w:basedOn w:val="1"/>
    <w:next w:val="a"/>
    <w:uiPriority w:val="39"/>
    <w:unhideWhenUsed/>
    <w:qFormat/>
    <w:pPr>
      <w:outlineLvl w:val="9"/>
    </w:pPr>
  </w:style>
  <w:style w:type="paragraph" w:styleId="ad">
    <w:name w:val="Balloon Text"/>
    <w:basedOn w:val="a"/>
    <w:link w:val="ae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D47A97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32">
    <w:name w:val="正文文本 3 字符"/>
    <w:basedOn w:val="a0"/>
    <w:link w:val="31"/>
    <w:uiPriority w:val="99"/>
    <w:semiHidden/>
    <w:rsid w:val="00D47A97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34">
    <w:name w:val="正文文本缩进 3 字符"/>
    <w:basedOn w:val="a0"/>
    <w:link w:val="33"/>
    <w:uiPriority w:val="99"/>
    <w:semiHidden/>
    <w:rsid w:val="00D47A97"/>
    <w:rPr>
      <w:szCs w:val="16"/>
    </w:rPr>
  </w:style>
  <w:style w:type="character" w:styleId="af">
    <w:name w:val="annotation reference"/>
    <w:basedOn w:val="a0"/>
    <w:uiPriority w:val="99"/>
    <w:semiHidden/>
    <w:unhideWhenUsed/>
    <w:rsid w:val="00D47A97"/>
    <w:rPr>
      <w:sz w:val="22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af1">
    <w:name w:val="批注文字 字符"/>
    <w:basedOn w:val="a0"/>
    <w:link w:val="af0"/>
    <w:uiPriority w:val="99"/>
    <w:semiHidden/>
    <w:rsid w:val="00D47A97"/>
    <w:rPr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D47A97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D47A97"/>
    <w:rPr>
      <w:b/>
      <w:bCs/>
      <w:szCs w:val="20"/>
    </w:rPr>
  </w:style>
  <w:style w:type="paragraph" w:styleId="af4">
    <w:name w:val="Document Map"/>
    <w:basedOn w:val="a"/>
    <w:link w:val="af5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af5">
    <w:name w:val="文档结构图 字符"/>
    <w:basedOn w:val="a0"/>
    <w:link w:val="af4"/>
    <w:uiPriority w:val="99"/>
    <w:semiHidden/>
    <w:rsid w:val="00D47A97"/>
    <w:rPr>
      <w:rFonts w:ascii="Segoe UI" w:hAnsi="Segoe UI" w:cs="Segoe UI"/>
      <w:szCs w:val="16"/>
    </w:rPr>
  </w:style>
  <w:style w:type="paragraph" w:styleId="af6">
    <w:name w:val="endnote text"/>
    <w:basedOn w:val="a"/>
    <w:link w:val="af7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af7">
    <w:name w:val="尾注文本 字符"/>
    <w:basedOn w:val="a0"/>
    <w:link w:val="af6"/>
    <w:uiPriority w:val="99"/>
    <w:semiHidden/>
    <w:rsid w:val="00D47A97"/>
    <w:rPr>
      <w:szCs w:val="20"/>
    </w:rPr>
  </w:style>
  <w:style w:type="paragraph" w:styleId="af8">
    <w:name w:val="envelope return"/>
    <w:basedOn w:val="a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9">
    <w:name w:val="footnote text"/>
    <w:basedOn w:val="a"/>
    <w:link w:val="afa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afa">
    <w:name w:val="脚注文本 字符"/>
    <w:basedOn w:val="a0"/>
    <w:link w:val="af9"/>
    <w:uiPriority w:val="99"/>
    <w:semiHidden/>
    <w:rsid w:val="00D47A97"/>
    <w:rPr>
      <w:szCs w:val="20"/>
    </w:rPr>
  </w:style>
  <w:style w:type="character" w:styleId="HTML">
    <w:name w:val="HTML Code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2">
    <w:name w:val="HTML 预设格式 字符"/>
    <w:basedOn w:val="a0"/>
    <w:link w:val="HTML1"/>
    <w:uiPriority w:val="99"/>
    <w:semiHidden/>
    <w:rsid w:val="00D47A97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afb">
    <w:name w:val="macro"/>
    <w:link w:val="afc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c">
    <w:name w:val="宏文本 字符"/>
    <w:basedOn w:val="a0"/>
    <w:link w:val="afb"/>
    <w:uiPriority w:val="99"/>
    <w:semiHidden/>
    <w:rsid w:val="00D47A97"/>
    <w:rPr>
      <w:rFonts w:ascii="Consolas" w:hAnsi="Consolas"/>
      <w:szCs w:val="20"/>
    </w:rPr>
  </w:style>
  <w:style w:type="paragraph" w:styleId="afd">
    <w:name w:val="Plain Text"/>
    <w:basedOn w:val="a"/>
    <w:link w:val="afe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fe">
    <w:name w:val="纯文本 字符"/>
    <w:basedOn w:val="a0"/>
    <w:link w:val="afd"/>
    <w:uiPriority w:val="99"/>
    <w:semiHidden/>
    <w:rsid w:val="00D47A97"/>
    <w:rPr>
      <w:rFonts w:ascii="Consolas" w:hAnsi="Consolas"/>
      <w:szCs w:val="21"/>
    </w:rPr>
  </w:style>
  <w:style w:type="paragraph" w:styleId="aff">
    <w:name w:val="Block Text"/>
    <w:basedOn w:val="a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aff0">
    <w:name w:val="Placeholder Text"/>
    <w:basedOn w:val="a0"/>
    <w:uiPriority w:val="99"/>
    <w:semiHidden/>
    <w:rsid w:val="00A1310C"/>
    <w:rPr>
      <w:color w:val="3C3C3C" w:themeColor="background2" w:themeShade="40"/>
    </w:rPr>
  </w:style>
  <w:style w:type="paragraph" w:styleId="aff1">
    <w:name w:val="header"/>
    <w:basedOn w:val="a"/>
    <w:link w:val="aff2"/>
    <w:uiPriority w:val="99"/>
    <w:unhideWhenUsed/>
    <w:rsid w:val="004E1AED"/>
    <w:pPr>
      <w:spacing w:before="0" w:after="0" w:line="240" w:lineRule="auto"/>
    </w:pPr>
  </w:style>
  <w:style w:type="character" w:customStyle="1" w:styleId="aff2">
    <w:name w:val="页眉 字符"/>
    <w:basedOn w:val="a0"/>
    <w:link w:val="aff1"/>
    <w:uiPriority w:val="99"/>
    <w:rsid w:val="004E1AED"/>
  </w:style>
  <w:style w:type="paragraph" w:styleId="aff3">
    <w:name w:val="footer"/>
    <w:basedOn w:val="a"/>
    <w:link w:val="aff4"/>
    <w:uiPriority w:val="99"/>
    <w:unhideWhenUsed/>
    <w:rsid w:val="004E1AED"/>
    <w:pPr>
      <w:spacing w:before="0" w:after="0" w:line="240" w:lineRule="auto"/>
    </w:pPr>
  </w:style>
  <w:style w:type="character" w:customStyle="1" w:styleId="aff4">
    <w:name w:val="页脚 字符"/>
    <w:basedOn w:val="a0"/>
    <w:link w:val="aff3"/>
    <w:uiPriority w:val="99"/>
    <w:rsid w:val="004E1AED"/>
  </w:style>
  <w:style w:type="paragraph" w:styleId="aff5">
    <w:name w:val="List Paragraph"/>
    <w:basedOn w:val="a"/>
    <w:uiPriority w:val="34"/>
    <w:unhideWhenUsed/>
    <w:qFormat/>
    <w:rsid w:val="00B1490E"/>
    <w:pPr>
      <w:ind w:firstLineChars="200" w:firstLine="420"/>
    </w:pPr>
  </w:style>
  <w:style w:type="character" w:styleId="aff6">
    <w:name w:val="Hyperlink"/>
    <w:basedOn w:val="a0"/>
    <w:uiPriority w:val="99"/>
    <w:unhideWhenUsed/>
    <w:rsid w:val="00EA0BD6"/>
    <w:rPr>
      <w:color w:val="005DBA" w:themeColor="hyperlink"/>
      <w:u w:val="single"/>
    </w:rPr>
  </w:style>
  <w:style w:type="character" w:customStyle="1" w:styleId="tag2">
    <w:name w:val="tag2"/>
    <w:basedOn w:val="a0"/>
    <w:rsid w:val="00445F9C"/>
    <w:rPr>
      <w:b/>
      <w:bCs/>
      <w:color w:val="006699"/>
      <w:bdr w:val="none" w:sz="0" w:space="0" w:color="auto" w:frame="1"/>
    </w:rPr>
  </w:style>
  <w:style w:type="character" w:customStyle="1" w:styleId="tag-name2">
    <w:name w:val="tag-name2"/>
    <w:basedOn w:val="a0"/>
    <w:rsid w:val="00445F9C"/>
    <w:rPr>
      <w:b/>
      <w:bCs/>
      <w:color w:val="006699"/>
      <w:bdr w:val="none" w:sz="0" w:space="0" w:color="auto" w:frame="1"/>
    </w:rPr>
  </w:style>
  <w:style w:type="character" w:customStyle="1" w:styleId="attribute2">
    <w:name w:val="attribute2"/>
    <w:basedOn w:val="a0"/>
    <w:rsid w:val="00445F9C"/>
    <w:rPr>
      <w:color w:val="FF0000"/>
      <w:bdr w:val="none" w:sz="0" w:space="0" w:color="auto" w:frame="1"/>
    </w:rPr>
  </w:style>
  <w:style w:type="character" w:customStyle="1" w:styleId="attribute-value2">
    <w:name w:val="attribute-value2"/>
    <w:basedOn w:val="a0"/>
    <w:rsid w:val="00445F9C"/>
    <w:rPr>
      <w:color w:val="0000FF"/>
      <w:bdr w:val="none" w:sz="0" w:space="0" w:color="auto" w:frame="1"/>
    </w:rPr>
  </w:style>
  <w:style w:type="character" w:customStyle="1" w:styleId="cdata2">
    <w:name w:val="cdata2"/>
    <w:basedOn w:val="a0"/>
    <w:rsid w:val="00445F9C"/>
    <w:rPr>
      <w:color w:val="FF1493"/>
      <w:bdr w:val="none" w:sz="0" w:space="0" w:color="auto" w:frame="1"/>
    </w:rPr>
  </w:style>
  <w:style w:type="character" w:customStyle="1" w:styleId="comments2">
    <w:name w:val="comments2"/>
    <w:basedOn w:val="a0"/>
    <w:rsid w:val="00445F9C"/>
    <w:rPr>
      <w:color w:val="008200"/>
      <w:bdr w:val="none" w:sz="0" w:space="0" w:color="auto" w:frame="1"/>
    </w:rPr>
  </w:style>
  <w:style w:type="character" w:customStyle="1" w:styleId="keyword2">
    <w:name w:val="keyword2"/>
    <w:basedOn w:val="a0"/>
    <w:rsid w:val="00A22C62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a0"/>
    <w:rsid w:val="00AE399C"/>
    <w:rPr>
      <w:color w:val="0000FF"/>
      <w:bdr w:val="none" w:sz="0" w:space="0" w:color="auto" w:frame="1"/>
    </w:rPr>
  </w:style>
  <w:style w:type="character" w:customStyle="1" w:styleId="comment2">
    <w:name w:val="comment2"/>
    <w:basedOn w:val="a0"/>
    <w:rsid w:val="00626A3E"/>
    <w:rPr>
      <w:color w:val="008200"/>
      <w:bdr w:val="none" w:sz="0" w:space="0" w:color="auto" w:frame="1"/>
    </w:rPr>
  </w:style>
  <w:style w:type="character" w:styleId="aff7">
    <w:name w:val="FollowedHyperlink"/>
    <w:basedOn w:val="a0"/>
    <w:uiPriority w:val="99"/>
    <w:semiHidden/>
    <w:unhideWhenUsed/>
    <w:rsid w:val="00D853D5"/>
    <w:rPr>
      <w:color w:val="6C606A" w:themeColor="followed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257015"/>
  </w:style>
  <w:style w:type="character" w:customStyle="1" w:styleId="11">
    <w:name w:val="书籍标题1"/>
    <w:uiPriority w:val="33"/>
    <w:qFormat/>
    <w:rsid w:val="005C62CA"/>
    <w:rPr>
      <w:b/>
      <w:bCs/>
      <w:smallCaps/>
      <w:spacing w:val="5"/>
    </w:rPr>
  </w:style>
  <w:style w:type="character" w:customStyle="1" w:styleId="annotation2">
    <w:name w:val="annotation2"/>
    <w:basedOn w:val="a0"/>
    <w:rsid w:val="00CE57EE"/>
    <w:rPr>
      <w:color w:val="646464"/>
      <w:bdr w:val="none" w:sz="0" w:space="0" w:color="auto" w:frame="1"/>
    </w:rPr>
  </w:style>
  <w:style w:type="character" w:customStyle="1" w:styleId="func2">
    <w:name w:val="func2"/>
    <w:basedOn w:val="a0"/>
    <w:rsid w:val="00655830"/>
    <w:rPr>
      <w:color w:val="FF1493"/>
      <w:bdr w:val="none" w:sz="0" w:space="0" w:color="auto" w:frame="1"/>
    </w:rPr>
  </w:style>
  <w:style w:type="character" w:customStyle="1" w:styleId="op2">
    <w:name w:val="op2"/>
    <w:basedOn w:val="a0"/>
    <w:rsid w:val="00655830"/>
    <w:rPr>
      <w:color w:val="808080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919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063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4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19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589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846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509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536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7710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148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63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1220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15425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591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5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462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985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6245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424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603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18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341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088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802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586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278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612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5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747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054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736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70790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739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6093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147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289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9975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800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7036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380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762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8339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6740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22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52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45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40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392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130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444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875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248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930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59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4785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592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051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0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755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248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372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354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39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1955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914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7295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370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436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389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HY-ZhengWei" TargetMode="External"/><Relationship Id="rId18" Type="http://schemas.openxmlformats.org/officeDocument/2006/relationships/hyperlink" Target="https://github.com/HY-ZhengWei" TargetMode="External"/><Relationship Id="rId26" Type="http://schemas.openxmlformats.org/officeDocument/2006/relationships/hyperlink" Target="http://127.0.0.1:80/WebName/analyses" TargetMode="External"/><Relationship Id="rId39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yangpiena" TargetMode="External"/><Relationship Id="rId34" Type="http://schemas.openxmlformats.org/officeDocument/2006/relationships/image" Target="media/image6.png"/><Relationship Id="rId42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hyperlink" Target="https://github.com/dirful" TargetMode="External"/><Relationship Id="rId17" Type="http://schemas.openxmlformats.org/officeDocument/2006/relationships/hyperlink" Target="https://github.com/HY-ZhengWei" TargetMode="External"/><Relationship Id="rId25" Type="http://schemas.openxmlformats.org/officeDocument/2006/relationships/hyperlink" Target="https://github.com/ZYsoftkitty" TargetMode="External"/><Relationship Id="rId33" Type="http://schemas.openxmlformats.org/officeDocument/2006/relationships/hyperlink" Target="http://127.0.0.1:80/WebName/analyses" TargetMode="External"/><Relationship Id="rId38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HY-ZhengWei" TargetMode="External"/><Relationship Id="rId20" Type="http://schemas.openxmlformats.org/officeDocument/2006/relationships/hyperlink" Target="https://github.com/343136848" TargetMode="External"/><Relationship Id="rId29" Type="http://schemas.openxmlformats.org/officeDocument/2006/relationships/image" Target="media/image3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HY-ZhengWei" TargetMode="External"/><Relationship Id="rId24" Type="http://schemas.openxmlformats.org/officeDocument/2006/relationships/hyperlink" Target="https://github.com/malong301" TargetMode="External"/><Relationship Id="rId32" Type="http://schemas.openxmlformats.org/officeDocument/2006/relationships/image" Target="media/image5.png"/><Relationship Id="rId37" Type="http://schemas.openxmlformats.org/officeDocument/2006/relationships/image" Target="media/image9.png"/><Relationship Id="rId40" Type="http://schemas.openxmlformats.org/officeDocument/2006/relationships/header" Target="header1.xml"/><Relationship Id="rId45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github.com/HY-ZhengWei" TargetMode="External"/><Relationship Id="rId23" Type="http://schemas.openxmlformats.org/officeDocument/2006/relationships/hyperlink" Target="https://github.com/taohuaxinmu521" TargetMode="External"/><Relationship Id="rId28" Type="http://schemas.openxmlformats.org/officeDocument/2006/relationships/image" Target="media/image2.png"/><Relationship Id="rId36" Type="http://schemas.openxmlformats.org/officeDocument/2006/relationships/image" Target="media/image8.png"/><Relationship Id="rId10" Type="http://schemas.openxmlformats.org/officeDocument/2006/relationships/endnotes" Target="endnotes.xml"/><Relationship Id="rId19" Type="http://schemas.openxmlformats.org/officeDocument/2006/relationships/hyperlink" Target="https://github.com/dirful" TargetMode="External"/><Relationship Id="rId31" Type="http://schemas.openxmlformats.org/officeDocument/2006/relationships/oleObject" Target="embeddings/oleObject1.bin"/><Relationship Id="rId4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HY-ZhengWei" TargetMode="External"/><Relationship Id="rId22" Type="http://schemas.openxmlformats.org/officeDocument/2006/relationships/hyperlink" Target="https://github.com/GH-XiangYiQian" TargetMode="External"/><Relationship Id="rId27" Type="http://schemas.openxmlformats.org/officeDocument/2006/relationships/image" Target="media/image1.png"/><Relationship Id="rId30" Type="http://schemas.openxmlformats.org/officeDocument/2006/relationships/image" Target="media/image4.emf"/><Relationship Id="rId35" Type="http://schemas.openxmlformats.org/officeDocument/2006/relationships/image" Target="media/image7.png"/><Relationship Id="rId43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Y-ZhengWei/XJava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Y-ZhengWei/XJav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engWei\AppData\Roaming\Microsoft\Templates\&#38262;&#36793;&#35774;&#35745;&#65288;&#31354;&#30333;&#65289;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7A81E0F-0D39-45D4-B81D-894D3FFC9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镶边设计（空白）.dotx</Template>
  <TotalTime>8198</TotalTime>
  <Pages>1</Pages>
  <Words>10662</Words>
  <Characters>60774</Characters>
  <Application>Microsoft Office Word</Application>
  <DocSecurity>0</DocSecurity>
  <Lines>506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https://github.com/HY-ZhengWei/XJava</dc:subject>
  <dc:creator>ZhengWei</dc:creator>
  <dc:description>https://github.com/HY-ZhengWei/XJava</dc:description>
  <cp:lastModifiedBy>HY .</cp:lastModifiedBy>
  <cp:revision>1244</cp:revision>
  <dcterms:created xsi:type="dcterms:W3CDTF">2018-04-18T02:37:00Z</dcterms:created>
  <dcterms:modified xsi:type="dcterms:W3CDTF">2022-05-18T06:20:00Z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